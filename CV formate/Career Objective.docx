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AA" w:rsidRPr="008D059F" w:rsidRDefault="00BD5AAA" w:rsidP="0093002A">
      <w:pPr>
        <w:tabs>
          <w:tab w:val="left" w:pos="8928"/>
        </w:tabs>
      </w:pPr>
      <w:r>
        <w:rPr>
          <w:noProof/>
        </w:rPr>
        <w:pict>
          <v:rect id="Rectangle 2" o:spid="_x0000_s1026" style="position:absolute;margin-left:297.75pt;margin-top:4.2pt;width:188.25pt;height:123.9pt;z-index:251646464;visibility:visible" fillcolor="#eaeaea">
            <v:textbox style="mso-next-textbox:#Rectangle 2">
              <w:txbxContent>
                <w:p w:rsidR="00BD5AAA" w:rsidRPr="00CC2B09" w:rsidRDefault="00BD5AAA" w:rsidP="0093002A">
                  <w:pPr>
                    <w:rPr>
                      <w:b/>
                      <w:bCs/>
                    </w:rPr>
                  </w:pPr>
                  <w:r w:rsidRPr="00CC2B09">
                    <w:rPr>
                      <w:b/>
                      <w:bCs/>
                    </w:rPr>
                    <w:t>Mailing Address:</w:t>
                  </w:r>
                </w:p>
                <w:p w:rsidR="00BD5AAA" w:rsidRDefault="00BD5AAA" w:rsidP="009B3654">
                  <w:r>
                    <w:t>Mohammad Monirul Islam</w:t>
                  </w:r>
                </w:p>
                <w:p w:rsidR="00BD5AAA" w:rsidRDefault="00BD5AAA" w:rsidP="009B3654">
                  <w:r>
                    <w:t>C/o: Alam Kutir, 2</w:t>
                  </w:r>
                  <w:r w:rsidRPr="006B41ED">
                    <w:rPr>
                      <w:vertAlign w:val="superscript"/>
                    </w:rPr>
                    <w:t>nd</w:t>
                  </w:r>
                  <w:r>
                    <w:t xml:space="preserve"> Floor,</w:t>
                  </w:r>
                </w:p>
                <w:p w:rsidR="00BD5AAA" w:rsidRDefault="00BD5AAA" w:rsidP="0093002A">
                  <w:r>
                    <w:t>Kazi Colony, Maijdee Court,</w:t>
                  </w:r>
                </w:p>
                <w:p w:rsidR="00BD5AAA" w:rsidRDefault="00BD5AAA" w:rsidP="0093002A">
                  <w:r>
                    <w:t>Noakhali.</w:t>
                  </w:r>
                </w:p>
                <w:p w:rsidR="00BD5AAA" w:rsidRPr="00CC2B09" w:rsidRDefault="00BD5AAA" w:rsidP="0093002A">
                  <w:r>
                    <w:t>Cell: 01911184769</w:t>
                  </w:r>
                </w:p>
                <w:p w:rsidR="00BD5AAA" w:rsidRPr="00CC2B09" w:rsidRDefault="00BD5AAA" w:rsidP="0093002A">
                  <w:r w:rsidRPr="00CC2B09">
                    <w:t xml:space="preserve">Email: </w:t>
                  </w:r>
                  <w:hyperlink r:id="rId7" w:history="1">
                    <w:r>
                      <w:rPr>
                        <w:rStyle w:val="Hyperlink"/>
                      </w:rPr>
                      <w:t>monirul4769</w:t>
                    </w:r>
                    <w:r w:rsidRPr="00CC2B09">
                      <w:rPr>
                        <w:rStyle w:val="Hyperlink"/>
                      </w:rPr>
                      <w:t>@yahoo.com</w:t>
                    </w:r>
                  </w:hyperlink>
                </w:p>
                <w:p w:rsidR="00BD5AAA" w:rsidRDefault="00BD5AAA" w:rsidP="0093002A"/>
              </w:txbxContent>
            </v:textbox>
          </v:rect>
        </w:pict>
      </w:r>
    </w:p>
    <w:p w:rsidR="00BD5AAA" w:rsidRPr="008D059F" w:rsidRDefault="00BD5AAA" w:rsidP="0093002A"/>
    <w:p w:rsidR="00BD5AAA" w:rsidRPr="008D059F" w:rsidRDefault="00BD5AAA" w:rsidP="0093002A"/>
    <w:p w:rsidR="00BD5AAA" w:rsidRDefault="00BD5AAA" w:rsidP="00DD79BB">
      <w:bookmarkStart w:id="0" w:name="_GoBack"/>
      <w:bookmarkEnd w:id="0"/>
    </w:p>
    <w:p w:rsidR="00BD5AAA" w:rsidRPr="00BD2DAF" w:rsidRDefault="00BD5AAA" w:rsidP="0093002A">
      <w:pPr>
        <w:rPr>
          <w:sz w:val="36"/>
          <w:szCs w:val="36"/>
        </w:rPr>
      </w:pPr>
      <w:r w:rsidRPr="00DD79BB">
        <w:rPr>
          <w:sz w:val="36"/>
          <w:szCs w:val="36"/>
        </w:rPr>
        <w:t>Resume</w:t>
      </w:r>
      <w:r>
        <w:rPr>
          <w:sz w:val="36"/>
          <w:szCs w:val="36"/>
        </w:rPr>
        <w:t>'</w:t>
      </w:r>
      <w:r w:rsidRPr="00DD79BB">
        <w:rPr>
          <w:sz w:val="36"/>
          <w:szCs w:val="36"/>
        </w:rPr>
        <w:t xml:space="preserve"> of</w:t>
      </w:r>
    </w:p>
    <w:p w:rsidR="00BD5AAA" w:rsidRPr="008D059F" w:rsidRDefault="00BD5AAA" w:rsidP="0093002A"/>
    <w:p w:rsidR="00BD5AAA" w:rsidRPr="008D059F" w:rsidRDefault="00BD5AAA" w:rsidP="0093002A">
      <w:r>
        <w:rPr>
          <w:noProof/>
        </w:rPr>
        <w:pict>
          <v:rect id="Rectangle 3" o:spid="_x0000_s1027" style="position:absolute;margin-left:-18pt;margin-top:.3pt;width:189pt;height:27pt;z-index:251647488;visibility:visible" fillcolor="#eaeaea">
            <v:textbox style="mso-next-textbox:#Rectangle 3">
              <w:txbxContent>
                <w:p w:rsidR="00BD5AAA" w:rsidRPr="0093002A" w:rsidRDefault="00BD5AAA" w:rsidP="0093002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Mohammad Monirul Islam</w:t>
                  </w:r>
                </w:p>
                <w:p w:rsidR="00BD5AAA" w:rsidRPr="0093002A" w:rsidRDefault="00BD5AAA" w:rsidP="0093002A"/>
              </w:txbxContent>
            </v:textbox>
          </v:rect>
        </w:pict>
      </w:r>
    </w:p>
    <w:p w:rsidR="00BD5AAA" w:rsidRDefault="00BD5AAA" w:rsidP="0093002A"/>
    <w:p w:rsidR="00BD5AAA" w:rsidRPr="008D059F" w:rsidRDefault="00BD5AAA" w:rsidP="0093002A"/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Career Objective</w:t>
      </w:r>
    </w:p>
    <w:p w:rsidR="00BD5AAA" w:rsidRPr="008D059F" w:rsidRDefault="00BD5AAA" w:rsidP="0093002A">
      <w:r>
        <w:rPr>
          <w:noProof/>
        </w:rPr>
        <w:pict>
          <v:line id="Line 4" o:spid="_x0000_s1028" style="position:absolute;z-index:251648512;visibility:visible" from="-18pt,2.85pt" to="153pt,2.85pt" strokeweight="3.75pt">
            <v:stroke linestyle="thickThin"/>
          </v:line>
        </w:pict>
      </w:r>
      <w:r>
        <w:rPr>
          <w:noProof/>
        </w:rPr>
        <w:pict>
          <v:rect id="Rectangle 5" o:spid="_x0000_s1029" style="position:absolute;margin-left:162pt;margin-top:.6pt;width:324pt;height:62.25pt;z-index:251649536;visibility:visible" fillcolor="#eaeaea">
            <v:textbox>
              <w:txbxContent>
                <w:p w:rsidR="00BD5AAA" w:rsidRDefault="00BD5AAA" w:rsidP="00C54BFA">
                  <w:pPr>
                    <w:autoSpaceDE w:val="0"/>
                    <w:autoSpaceDN w:val="0"/>
                    <w:adjustRightInd w:val="0"/>
                    <w:jc w:val="both"/>
                  </w:pPr>
                  <w:r>
                    <w:t>To secure a strong position in a</w:t>
                  </w:r>
                  <w:r w:rsidRPr="00CC2B09">
                    <w:t xml:space="preserve"> </w:t>
                  </w:r>
                  <w:r>
                    <w:t xml:space="preserve">reputed bank and </w:t>
                  </w:r>
                  <w:r w:rsidRPr="00CC2B09">
                    <w:t>would like to utilize my knowledge and skill in best possible ways</w:t>
                  </w:r>
                  <w:r>
                    <w:t xml:space="preserve">. </w:t>
                  </w:r>
                </w:p>
                <w:p w:rsidR="00BD5AAA" w:rsidRPr="00266650" w:rsidRDefault="00BD5AAA" w:rsidP="00C54BFA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 believe my </w:t>
                  </w:r>
                  <w:r w:rsidRPr="00751864">
                    <w:rPr>
                      <w:color w:val="000000"/>
                    </w:rPr>
                    <w:t xml:space="preserve">dedication to hard work and problem-solving </w:t>
                  </w:r>
                  <w:r>
                    <w:rPr>
                      <w:color w:val="000000"/>
                    </w:rPr>
                    <w:t xml:space="preserve">skill </w:t>
                  </w:r>
                  <w:r w:rsidRPr="00751864">
                    <w:rPr>
                      <w:color w:val="000000"/>
                    </w:rPr>
                    <w:t xml:space="preserve">will </w:t>
                  </w:r>
                  <w:r>
                    <w:rPr>
                      <w:color w:val="000000"/>
                    </w:rPr>
                    <w:t xml:space="preserve">help to achieve long term vision of your bank. </w:t>
                  </w:r>
                </w:p>
                <w:p w:rsidR="00BD5AAA" w:rsidRPr="0093002A" w:rsidRDefault="00BD5AAA" w:rsidP="009B3654">
                  <w:pPr>
                    <w:tabs>
                      <w:tab w:val="left" w:pos="1413"/>
                    </w:tabs>
                    <w:spacing w:line="300" w:lineRule="auto"/>
                    <w:jc w:val="both"/>
                  </w:pPr>
                </w:p>
              </w:txbxContent>
            </v:textbox>
          </v:rect>
        </w:pict>
      </w:r>
    </w:p>
    <w:p w:rsidR="00BD5AAA" w:rsidRPr="008D059F" w:rsidRDefault="00BD5AAA" w:rsidP="0093002A"/>
    <w:p w:rsidR="00BD5AAA" w:rsidRPr="008D059F" w:rsidRDefault="00BD5AAA" w:rsidP="0093002A"/>
    <w:p w:rsidR="00BD5AAA" w:rsidRPr="008D059F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</w:p>
    <w:p w:rsidR="00BD5AAA" w:rsidRPr="00BD2DAF" w:rsidRDefault="00BD5AAA" w:rsidP="0093002A">
      <w:r>
        <w:rPr>
          <w:noProof/>
        </w:rPr>
        <w:pict>
          <v:rect id="Rectangle 7" o:spid="_x0000_s1030" style="position:absolute;margin-left:171pt;margin-top:11.1pt;width:324pt;height:376.5pt;z-index:251651584;visibility:visible" fillcolor="#eaeaea">
            <v:textbox>
              <w:txbxContent>
                <w:p w:rsidR="00BD5AAA" w:rsidRDefault="00BD5AAA" w:rsidP="00DD79BB"/>
                <w:p w:rsidR="00BD5AAA" w:rsidRDefault="00BD5AAA" w:rsidP="00DD79BB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 xml:space="preserve"> Result obtained</w:t>
                  </w:r>
                  <w:r>
                    <w:tab/>
                    <w:t>:</w:t>
                  </w:r>
                  <w:r>
                    <w:tab/>
                  </w:r>
                  <w:r w:rsidRPr="0006303D">
                    <w:rPr>
                      <w:b/>
                      <w:bCs/>
                    </w:rPr>
                    <w:t>1</w:t>
                  </w:r>
                  <w:r w:rsidRPr="0006303D">
                    <w:rPr>
                      <w:b/>
                      <w:bCs/>
                      <w:vertAlign w:val="superscript"/>
                    </w:rPr>
                    <w:t>st</w:t>
                  </w:r>
                  <w:r w:rsidRPr="0006303D">
                    <w:rPr>
                      <w:b/>
                      <w:bCs/>
                    </w:rPr>
                    <w:t xml:space="preserve"> Class</w:t>
                  </w:r>
                </w:p>
                <w:p w:rsidR="00BD5AAA" w:rsidRDefault="00BD5AAA" w:rsidP="001E5341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 w:rsidRPr="00CC2B09">
                    <w:t xml:space="preserve"> </w:t>
                  </w:r>
                  <w:r>
                    <w:t>Area of Concentration</w:t>
                  </w:r>
                  <w:r>
                    <w:tab/>
                    <w:t>:   Accounting</w:t>
                  </w:r>
                </w:p>
                <w:p w:rsidR="00BD5AAA" w:rsidRDefault="00BD5AAA" w:rsidP="0067179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Passing Year                         :  2008</w:t>
                  </w:r>
                </w:p>
                <w:p w:rsidR="00BD5AAA" w:rsidRDefault="00BD5AAA" w:rsidP="0067179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Institution                             :</w:t>
                  </w:r>
                  <w:r w:rsidRPr="005F42B2">
                    <w:t xml:space="preserve"> </w:t>
                  </w:r>
                  <w:r>
                    <w:t xml:space="preserve">  Noakhali Govt. College</w:t>
                  </w:r>
                </w:p>
                <w:p w:rsidR="00BD5AAA" w:rsidRDefault="00BD5AAA" w:rsidP="0067179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00"/>
                      <w:tab w:val="left" w:pos="3690"/>
                    </w:tabs>
                  </w:pPr>
                  <w:r>
                    <w:t>University                             :   National University</w:t>
                  </w:r>
                </w:p>
                <w:p w:rsidR="00BD5AAA" w:rsidRDefault="00BD5AAA" w:rsidP="00DD3494">
                  <w:pPr>
                    <w:tabs>
                      <w:tab w:val="left" w:pos="3483"/>
                      <w:tab w:val="left" w:pos="3600"/>
                      <w:tab w:val="left" w:pos="3690"/>
                    </w:tabs>
                    <w:ind w:left="360"/>
                  </w:pPr>
                </w:p>
                <w:p w:rsidR="00BD5AAA" w:rsidRDefault="00BD5AAA" w:rsidP="00302123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Result obtained</w:t>
                  </w:r>
                  <w:r>
                    <w:tab/>
                    <w:t>:</w:t>
                  </w:r>
                  <w:r>
                    <w:tab/>
                  </w:r>
                  <w:r w:rsidRPr="0006303D">
                    <w:rPr>
                      <w:b/>
                      <w:bCs/>
                    </w:rPr>
                    <w:t>1</w:t>
                  </w:r>
                  <w:r w:rsidRPr="0006303D">
                    <w:rPr>
                      <w:b/>
                      <w:bCs/>
                      <w:vertAlign w:val="superscript"/>
                    </w:rPr>
                    <w:t>st</w:t>
                  </w:r>
                  <w:r w:rsidRPr="0006303D">
                    <w:rPr>
                      <w:b/>
                      <w:bCs/>
                    </w:rPr>
                    <w:t xml:space="preserve"> Class</w:t>
                  </w:r>
                </w:p>
                <w:p w:rsidR="00BD5AAA" w:rsidRPr="00CC2B09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Area of Concentration</w:t>
                  </w:r>
                  <w:r>
                    <w:tab/>
                    <w:t>:</w:t>
                  </w:r>
                  <w:r>
                    <w:tab/>
                    <w:t>Accounting</w:t>
                  </w:r>
                </w:p>
                <w:p w:rsidR="00BD5AAA" w:rsidRPr="00CC2B09" w:rsidRDefault="00BD5AAA" w:rsidP="00FC4FE4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Passing Year</w:t>
                  </w:r>
                  <w:r>
                    <w:tab/>
                    <w:t>:</w:t>
                  </w:r>
                  <w:r>
                    <w:tab/>
                    <w:t>2007</w:t>
                  </w:r>
                </w:p>
                <w:p w:rsidR="00BD5AAA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Institution                             :</w:t>
                  </w:r>
                  <w:r w:rsidRPr="005F42B2">
                    <w:t xml:space="preserve"> </w:t>
                  </w:r>
                  <w:r>
                    <w:t xml:space="preserve">  Noakhali Govt. College</w:t>
                  </w:r>
                </w:p>
                <w:p w:rsidR="00BD5AAA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00"/>
                      <w:tab w:val="left" w:pos="3690"/>
                    </w:tabs>
                  </w:pPr>
                  <w:r>
                    <w:t>University                             :  National University</w:t>
                  </w:r>
                </w:p>
                <w:p w:rsidR="00BD5AAA" w:rsidRDefault="00BD5AAA" w:rsidP="00FC5B08">
                  <w:pPr>
                    <w:tabs>
                      <w:tab w:val="left" w:pos="3483"/>
                      <w:tab w:val="left" w:pos="3600"/>
                      <w:tab w:val="left" w:pos="3690"/>
                    </w:tabs>
                  </w:pPr>
                </w:p>
                <w:p w:rsidR="00BD5AAA" w:rsidRPr="00CC2B09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GPA</w:t>
                  </w:r>
                  <w:r>
                    <w:tab/>
                    <w:t>:</w:t>
                  </w:r>
                  <w:r>
                    <w:tab/>
                  </w:r>
                  <w:r w:rsidRPr="0006303D">
                    <w:rPr>
                      <w:b/>
                      <w:bCs/>
                    </w:rPr>
                    <w:t>3.70(Out of 5.00)</w:t>
                  </w:r>
                </w:p>
                <w:p w:rsidR="00BD5AAA" w:rsidRPr="00CC2B09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 xml:space="preserve">Passing Year </w:t>
                  </w:r>
                  <w:r>
                    <w:tab/>
                    <w:t>:</w:t>
                  </w:r>
                  <w:r>
                    <w:tab/>
                    <w:t>2003</w:t>
                  </w:r>
                </w:p>
                <w:p w:rsidR="00BD5AAA" w:rsidRDefault="00BD5AAA" w:rsidP="00007727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Group</w:t>
                  </w:r>
                  <w:r>
                    <w:tab/>
                    <w:t>:</w:t>
                  </w:r>
                  <w:r>
                    <w:tab/>
                    <w:t>Business Studies</w:t>
                  </w:r>
                </w:p>
                <w:p w:rsidR="00BD5AAA" w:rsidRPr="00CC2B09" w:rsidRDefault="00BD5AAA" w:rsidP="00FC4FE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 w:rsidRPr="00CC2B09">
                    <w:t>Institution</w:t>
                  </w:r>
                  <w:r>
                    <w:t xml:space="preserve">                              </w:t>
                  </w:r>
                  <w:r>
                    <w:rPr>
                      <w:color w:val="000000"/>
                    </w:rPr>
                    <w:t xml:space="preserve">:  </w:t>
                  </w:r>
                  <w:r w:rsidRPr="00DD79BB">
                    <w:rPr>
                      <w:color w:val="000000"/>
                    </w:rPr>
                    <w:t xml:space="preserve">Noakhali </w:t>
                  </w:r>
                  <w:r>
                    <w:rPr>
                      <w:color w:val="000000"/>
                    </w:rPr>
                    <w:t>Govt. Colle</w:t>
                  </w:r>
                  <w:r w:rsidRPr="00DD79BB">
                    <w:rPr>
                      <w:color w:val="000000"/>
                    </w:rPr>
                    <w:t>ge</w:t>
                  </w:r>
                </w:p>
                <w:p w:rsidR="00BD5AAA" w:rsidRDefault="00BD5AAA" w:rsidP="00DD79BB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 w:rsidRPr="00CC2B09">
                    <w:t>Board</w:t>
                  </w:r>
                  <w:r w:rsidRPr="00CC2B09">
                    <w:tab/>
                    <w:t>:</w:t>
                  </w:r>
                  <w:r w:rsidRPr="00CC2B09">
                    <w:tab/>
                    <w:t xml:space="preserve">Comilla.    </w:t>
                  </w:r>
                </w:p>
                <w:p w:rsidR="00BD5AAA" w:rsidRDefault="00BD5AAA" w:rsidP="00FC5B08">
                  <w:pPr>
                    <w:tabs>
                      <w:tab w:val="left" w:pos="3483"/>
                      <w:tab w:val="left" w:pos="3600"/>
                      <w:tab w:val="left" w:pos="3690"/>
                    </w:tabs>
                  </w:pPr>
                </w:p>
                <w:p w:rsidR="00BD5AAA" w:rsidRPr="00CC2B09" w:rsidRDefault="00BD5AAA" w:rsidP="00FC5B08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GPA</w:t>
                  </w:r>
                  <w:r>
                    <w:tab/>
                    <w:t>:</w:t>
                  </w:r>
                  <w:r>
                    <w:tab/>
                  </w:r>
                  <w:r w:rsidRPr="0006303D">
                    <w:rPr>
                      <w:b/>
                      <w:bCs/>
                    </w:rPr>
                    <w:t>3.88(Out of 5.00)</w:t>
                  </w:r>
                </w:p>
                <w:p w:rsidR="00BD5AAA" w:rsidRDefault="00BD5AAA" w:rsidP="00FC5B08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 xml:space="preserve">Passing Year </w:t>
                  </w:r>
                  <w:r>
                    <w:tab/>
                    <w:t>:</w:t>
                  </w:r>
                  <w:r>
                    <w:tab/>
                    <w:t>2001</w:t>
                  </w:r>
                </w:p>
                <w:p w:rsidR="00BD5AAA" w:rsidRDefault="00BD5AAA" w:rsidP="00FC5B08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>
                    <w:t>Group</w:t>
                  </w:r>
                  <w:r>
                    <w:tab/>
                    <w:t>:</w:t>
                  </w:r>
                  <w:r>
                    <w:tab/>
                    <w:t>Science</w:t>
                  </w:r>
                </w:p>
                <w:p w:rsidR="00BD5AAA" w:rsidRPr="00CC2B09" w:rsidRDefault="00BD5AAA" w:rsidP="00FC5B0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 w:rsidRPr="00CC2B09">
                    <w:t>Institution</w:t>
                  </w:r>
                  <w:r>
                    <w:t xml:space="preserve">                           </w:t>
                  </w:r>
                  <w:r>
                    <w:rPr>
                      <w:color w:val="000000"/>
                    </w:rPr>
                    <w:t>:Harinarayanpur High School</w:t>
                  </w:r>
                </w:p>
                <w:p w:rsidR="00BD5AAA" w:rsidRDefault="00BD5AAA" w:rsidP="00FC5B08">
                  <w:pPr>
                    <w:numPr>
                      <w:ilvl w:val="0"/>
                      <w:numId w:val="1"/>
                    </w:numPr>
                    <w:tabs>
                      <w:tab w:val="left" w:pos="3483"/>
                      <w:tab w:val="left" w:pos="3690"/>
                    </w:tabs>
                  </w:pPr>
                  <w:r w:rsidRPr="00CC2B09">
                    <w:t>Board</w:t>
                  </w:r>
                  <w:r w:rsidRPr="00CC2B09">
                    <w:tab/>
                    <w:t>:</w:t>
                  </w:r>
                  <w:r w:rsidRPr="00CC2B09">
                    <w:tab/>
                    <w:t xml:space="preserve">Comilla.    </w:t>
                  </w:r>
                </w:p>
                <w:p w:rsidR="00BD5AAA" w:rsidRDefault="00BD5AAA" w:rsidP="00FC5B08">
                  <w:pPr>
                    <w:tabs>
                      <w:tab w:val="left" w:pos="3483"/>
                      <w:tab w:val="left" w:pos="3690"/>
                    </w:tabs>
                    <w:ind w:left="360"/>
                  </w:pPr>
                </w:p>
              </w:txbxContent>
            </v:textbox>
          </v:rect>
        </w:pict>
      </w:r>
      <w:r w:rsidRPr="008D059F">
        <w:rPr>
          <w:b/>
          <w:bCs/>
        </w:rPr>
        <w:t xml:space="preserve">Educational </w:t>
      </w:r>
      <w:r w:rsidRPr="00BD2DAF">
        <w:rPr>
          <w:b/>
          <w:bCs/>
        </w:rPr>
        <w:t>Qualification</w:t>
      </w:r>
    </w:p>
    <w:p w:rsidR="00BD5AAA" w:rsidRPr="008D059F" w:rsidRDefault="00BD5AAA" w:rsidP="0093002A">
      <w:pPr>
        <w:rPr>
          <w:b/>
          <w:bCs/>
        </w:rPr>
      </w:pPr>
      <w:r>
        <w:rPr>
          <w:noProof/>
        </w:rPr>
        <w:pict>
          <v:line id="Line 6" o:spid="_x0000_s1031" style="position:absolute;z-index:251650560;visibility:visible" from="-18pt,7.8pt" to="156.25pt,7.8pt" strokeweight="3.75pt">
            <v:stroke linestyle="thickThin"/>
          </v:line>
        </w:pict>
      </w: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  <w:r>
        <w:rPr>
          <w:b/>
          <w:bCs/>
        </w:rPr>
        <w:t xml:space="preserve">Master of </w:t>
      </w:r>
    </w:p>
    <w:p w:rsidR="00BD5AAA" w:rsidRDefault="00BD5AAA" w:rsidP="0093002A">
      <w:pPr>
        <w:rPr>
          <w:b/>
          <w:bCs/>
        </w:rPr>
      </w:pPr>
      <w:r>
        <w:rPr>
          <w:b/>
          <w:bCs/>
        </w:rPr>
        <w:t>Business</w:t>
      </w:r>
    </w:p>
    <w:p w:rsidR="00BD5AAA" w:rsidRDefault="00BD5AAA" w:rsidP="0093002A">
      <w:pPr>
        <w:rPr>
          <w:b/>
          <w:bCs/>
        </w:rPr>
      </w:pPr>
      <w:r>
        <w:rPr>
          <w:b/>
          <w:bCs/>
        </w:rPr>
        <w:t>Studies (MBS)</w:t>
      </w: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4" o:spid="_x0000_s1032" type="#_x0000_t32" style="position:absolute;margin-left:180pt;margin-top:.5pt;width:296.25pt;height:0;z-index:251668992;visibility:visible"/>
        </w:pic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Bachelor of</w:t>
      </w:r>
    </w:p>
    <w:p w:rsidR="00BD5AAA" w:rsidRPr="008D059F" w:rsidRDefault="00BD5AAA" w:rsidP="0093002A">
      <w:pPr>
        <w:rPr>
          <w:b/>
          <w:bCs/>
        </w:rPr>
      </w:pPr>
      <w:r>
        <w:rPr>
          <w:b/>
          <w:bCs/>
        </w:rPr>
        <w:t>Commerce</w:t>
      </w:r>
      <w:r w:rsidRPr="008D059F">
        <w:rPr>
          <w:b/>
          <w:bCs/>
        </w:rPr>
        <w:t xml:space="preserve"> </w:t>
      </w:r>
    </w:p>
    <w:p w:rsidR="00BD5AAA" w:rsidRPr="008D059F" w:rsidRDefault="00BD5AAA" w:rsidP="0093002A">
      <w:pPr>
        <w:rPr>
          <w:b/>
          <w:bCs/>
        </w:rPr>
      </w:pPr>
      <w:r>
        <w:rPr>
          <w:b/>
          <w:bCs/>
        </w:rPr>
        <w:t xml:space="preserve"> (B.Com Honors</w:t>
      </w:r>
      <w:r w:rsidRPr="008D059F">
        <w:rPr>
          <w:b/>
          <w:bCs/>
        </w:rPr>
        <w:t>)</w:t>
      </w:r>
    </w:p>
    <w:p w:rsidR="00BD5AAA" w:rsidRPr="008D059F" w:rsidRDefault="00BD5AAA" w:rsidP="0093002A"/>
    <w:p w:rsidR="00BD5AAA" w:rsidRPr="008D059F" w:rsidRDefault="00BD5AAA" w:rsidP="0093002A"/>
    <w:p w:rsidR="00BD5AAA" w:rsidRPr="008D059F" w:rsidRDefault="00BD5AAA" w:rsidP="0093002A">
      <w:r>
        <w:rPr>
          <w:noProof/>
        </w:rPr>
        <w:pict>
          <v:shape id="AutoShape 21" o:spid="_x0000_s1033" type="#_x0000_t32" style="position:absolute;margin-left:183pt;margin-top:4.7pt;width:296.25pt;height:0;z-index:251662848;visibility:visible"/>
        </w:pic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Higher Secondary</w: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Certificate (HSC)</w: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Examination</w:t>
      </w:r>
    </w:p>
    <w:p w:rsidR="00BD5AAA" w:rsidRPr="008D059F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  <w:r>
        <w:rPr>
          <w:noProof/>
        </w:rPr>
        <w:pict>
          <v:shape id="AutoShape 22" o:spid="_x0000_s1034" type="#_x0000_t32" style="position:absolute;margin-left:187.5pt;margin-top:9.65pt;width:291.75pt;height:0;z-index:251663872;visibility:visible"/>
        </w:pic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Secondary School</w: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Certificate (SSC)</w:t>
      </w:r>
    </w:p>
    <w:p w:rsidR="00BD5AAA" w:rsidRDefault="00BD5AAA" w:rsidP="00BD2DAF">
      <w:r w:rsidRPr="008D059F">
        <w:rPr>
          <w:b/>
          <w:bCs/>
        </w:rPr>
        <w:t>Examination</w:t>
      </w:r>
    </w:p>
    <w:p w:rsidR="00BD5AAA" w:rsidRDefault="00BD5AAA" w:rsidP="00BD2DAF"/>
    <w:p w:rsidR="00BD5AAA" w:rsidRDefault="00BD5AAA" w:rsidP="00BD2DAF"/>
    <w:p w:rsidR="00BD5AAA" w:rsidRPr="008D059F" w:rsidRDefault="00BD5AAA" w:rsidP="00BD2DAF"/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  <w:r>
        <w:rPr>
          <w:b/>
          <w:bCs/>
        </w:rPr>
        <w:t xml:space="preserve">Communication </w:t>
      </w:r>
      <w:r w:rsidRPr="008D059F">
        <w:rPr>
          <w:b/>
          <w:bCs/>
        </w:rPr>
        <w:t>Skills</w:t>
      </w:r>
    </w:p>
    <w:p w:rsidR="00BD5AAA" w:rsidRDefault="00BD5AAA" w:rsidP="0093002A">
      <w:pPr>
        <w:rPr>
          <w:b/>
          <w:bCs/>
        </w:rPr>
      </w:pPr>
      <w:r>
        <w:rPr>
          <w:noProof/>
        </w:rPr>
        <w:pict>
          <v:rect id="Rectangle 9" o:spid="_x0000_s1035" style="position:absolute;margin-left:162pt;margin-top:10.85pt;width:324pt;height:39.55pt;z-index:251653632;visibility:visible" fillcolor="#eaeaea">
            <v:textbox>
              <w:txbxContent>
                <w:p w:rsidR="00BD5AAA" w:rsidRDefault="00BD5AAA" w:rsidP="00C54BFA">
                  <w:pPr>
                    <w:jc w:val="both"/>
                  </w:pPr>
                  <w:r>
                    <w:t>Effective Interpersonal Communication ability (oral and written) in both English and Bengali.</w:t>
                  </w:r>
                </w:p>
                <w:p w:rsidR="00BD5AAA" w:rsidRDefault="00BD5AAA" w:rsidP="008D059F">
                  <w:pPr>
                    <w:tabs>
                      <w:tab w:val="left" w:pos="261"/>
                      <w:tab w:val="left" w:pos="1413"/>
                    </w:tabs>
                    <w:spacing w:line="300" w:lineRule="auto"/>
                    <w:jc w:val="both"/>
                  </w:pPr>
                </w:p>
              </w:txbxContent>
            </v:textbox>
          </v:rect>
        </w:pict>
      </w:r>
      <w:r>
        <w:rPr>
          <w:noProof/>
        </w:rPr>
        <w:pict>
          <v:line id="Line 30" o:spid="_x0000_s1036" style="position:absolute;z-index:251666944;visibility:visible" from="552pt,10.85pt" to="705pt,10.85pt" strokeweight="3.75pt">
            <v:stroke linestyle="thickThin"/>
          </v:line>
        </w:pict>
      </w:r>
      <w:r>
        <w:rPr>
          <w:noProof/>
        </w:rPr>
        <w:pict>
          <v:line id="Line 8" o:spid="_x0000_s1037" style="position:absolute;z-index:251652608;visibility:visible" from="0,10.85pt" to="153pt,10.85pt" strokeweight="3.75pt">
            <v:stroke linestyle="thickThin"/>
          </v:line>
        </w:pict>
      </w:r>
      <w:r w:rsidRPr="008D059F">
        <w:rPr>
          <w:b/>
          <w:bCs/>
        </w:rPr>
        <w:tab/>
      </w:r>
      <w:r w:rsidRPr="008D059F">
        <w:rPr>
          <w:b/>
          <w:bCs/>
        </w:rPr>
        <w:tab/>
      </w:r>
    </w:p>
    <w:p w:rsidR="00BD5AAA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Computer Literacy</w:t>
      </w:r>
    </w:p>
    <w:p w:rsidR="00BD5AAA" w:rsidRDefault="00BD5AAA" w:rsidP="0093002A">
      <w:pPr>
        <w:rPr>
          <w:b/>
          <w:bCs/>
        </w:rPr>
      </w:pPr>
      <w:r>
        <w:rPr>
          <w:noProof/>
        </w:rPr>
        <w:pict>
          <v:line id="Line 18" o:spid="_x0000_s1038" style="position:absolute;z-index:251661824;visibility:visible" from="0,3.5pt" to="153pt,3.5pt" strokeweight="4.5pt">
            <v:stroke linestyle="thickThin"/>
          </v:line>
        </w:pict>
      </w:r>
      <w:r>
        <w:rPr>
          <w:noProof/>
        </w:rPr>
        <w:pict>
          <v:rect id="Rectangle 12" o:spid="_x0000_s1039" style="position:absolute;margin-left:162pt;margin-top:8.9pt;width:328.5pt;height:88.9pt;z-index:251656704;visibility:visible" fillcolor="#eaeaea">
            <v:textbox>
              <w:txbxContent>
                <w:p w:rsidR="00BD5AAA" w:rsidRDefault="00BD5AAA" w:rsidP="0093002A">
                  <w:r>
                    <w:t>Database Programming</w:t>
                  </w:r>
                </w:p>
                <w:p w:rsidR="00BD5AAA" w:rsidRDefault="00BD5AAA" w:rsidP="0093002A">
                  <w:r>
                    <w:t xml:space="preserve"> Technical Education Board, Dhaka.</w:t>
                  </w:r>
                </w:p>
                <w:p w:rsidR="00BD5AAA" w:rsidRDefault="00BD5AAA" w:rsidP="0093002A">
                  <w:r w:rsidRPr="00CC2B09">
                    <w:t>Microsoft Office Packages (Microsoft Word, Microsoft Excel, Microso</w:t>
                  </w:r>
                  <w:r>
                    <w:t>ft Access</w:t>
                  </w:r>
                  <w:r w:rsidRPr="00CC2B09">
                    <w:t>),</w:t>
                  </w:r>
                </w:p>
                <w:p w:rsidR="00BD5AAA" w:rsidRDefault="00BD5AAA" w:rsidP="0093002A">
                  <w:r w:rsidRPr="00CC2B09">
                    <w:t>Internet Browsing&amp; E-mail etc</w:t>
                  </w:r>
                  <w:r>
                    <w:t>.</w:t>
                  </w:r>
                </w:p>
              </w:txbxContent>
            </v:textbox>
          </v:rect>
        </w:pic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>Course Title:</w: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 xml:space="preserve"> Institute:</w:t>
      </w:r>
    </w:p>
    <w:p w:rsidR="00BD5AAA" w:rsidRPr="008D059F" w:rsidRDefault="00BD5AAA" w:rsidP="0093002A">
      <w:pPr>
        <w:rPr>
          <w:b/>
          <w:bCs/>
        </w:rPr>
      </w:pPr>
      <w:r w:rsidRPr="008D059F">
        <w:rPr>
          <w:b/>
          <w:bCs/>
        </w:rPr>
        <w:t xml:space="preserve"> Course Content:</w:t>
      </w:r>
    </w:p>
    <w:p w:rsidR="00BD5AAA" w:rsidRDefault="00BD5AAA" w:rsidP="00743BF0">
      <w:pPr>
        <w:rPr>
          <w:b/>
          <w:bCs/>
        </w:rPr>
      </w:pPr>
    </w:p>
    <w:p w:rsidR="00BD5AAA" w:rsidRPr="00743BF0" w:rsidRDefault="00BD5AAA" w:rsidP="00743BF0">
      <w:pPr>
        <w:rPr>
          <w:b/>
          <w:bCs/>
        </w:rPr>
      </w:pPr>
    </w:p>
    <w:p w:rsidR="00BD5AAA" w:rsidRPr="00CC2B09" w:rsidRDefault="00BD5AAA" w:rsidP="00743BF0">
      <w:pPr>
        <w:jc w:val="both"/>
        <w:rPr>
          <w:kern w:val="32"/>
        </w:rPr>
      </w:pPr>
      <w:r w:rsidRPr="00CC2B09">
        <w:rPr>
          <w:kern w:val="32"/>
        </w:rPr>
        <w:t>.</w:t>
      </w:r>
    </w:p>
    <w:p w:rsidR="00BD5AAA" w:rsidRPr="00212DA7" w:rsidRDefault="00BD5AAA" w:rsidP="00212DA7">
      <w:pPr>
        <w:jc w:val="both"/>
        <w:rPr>
          <w:b/>
          <w:bCs/>
        </w:rPr>
      </w:pPr>
      <w:r w:rsidRPr="00212DA7">
        <w:rPr>
          <w:b/>
          <w:bCs/>
        </w:rPr>
        <w:t>Interest</w:t>
      </w:r>
      <w:r>
        <w:rPr>
          <w:b/>
          <w:bCs/>
        </w:rPr>
        <w:t>:</w:t>
      </w:r>
    </w:p>
    <w:p w:rsidR="00BD5AAA" w:rsidRPr="00212DA7" w:rsidRDefault="00BD5AAA" w:rsidP="00212DA7">
      <w:pPr>
        <w:tabs>
          <w:tab w:val="left" w:pos="261"/>
          <w:tab w:val="left" w:pos="1413"/>
        </w:tabs>
        <w:spacing w:line="300" w:lineRule="auto"/>
        <w:jc w:val="both"/>
      </w:pPr>
      <w:r>
        <w:rPr>
          <w:noProof/>
        </w:rPr>
        <w:pict>
          <v:rect id="Rectangle 28" o:spid="_x0000_s1040" style="position:absolute;left:0;text-align:left;margin-left:162pt;margin-top:5.25pt;width:328.5pt;height:49.45pt;z-index:251665920;visibility:visible" fillcolor="#eaeaea">
            <v:textbox>
              <w:txbxContent>
                <w:p w:rsidR="00BD5AAA" w:rsidRDefault="00BD5AAA" w:rsidP="00DD3494">
                  <w:pPr>
                    <w:jc w:val="both"/>
                  </w:pPr>
                  <w:r>
                    <w:t xml:space="preserve">      1. </w:t>
                  </w:r>
                  <w:r w:rsidRPr="00CC2B09">
                    <w:t>Traveling and site seeing</w:t>
                  </w:r>
                  <w:r>
                    <w:t>.</w:t>
                  </w:r>
                </w:p>
                <w:p w:rsidR="00BD5AAA" w:rsidRPr="00FD1D7C" w:rsidRDefault="00BD5AAA" w:rsidP="00054CBE">
                  <w:pPr>
                    <w:ind w:left="360"/>
                    <w:jc w:val="both"/>
                  </w:pPr>
                  <w:r>
                    <w:t>2. Reading books.</w:t>
                  </w:r>
                </w:p>
                <w:p w:rsidR="00BD5AAA" w:rsidRDefault="00BD5AAA" w:rsidP="00212DA7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line id="Line 27" o:spid="_x0000_s1041" style="position:absolute;left:0;text-align:left;z-index:251664896;visibility:visible" from="0,5.25pt" to="153pt,5.25pt" strokeweight="4.5pt">
            <v:stroke linestyle="thickThin"/>
          </v:line>
        </w:pict>
      </w: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</w:p>
    <w:p w:rsidR="00BD5AAA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</w:p>
    <w:p w:rsidR="00BD5AAA" w:rsidRDefault="00BD5AAA" w:rsidP="008D059F">
      <w:r w:rsidRPr="008D059F">
        <w:rPr>
          <w:b/>
          <w:bCs/>
        </w:rPr>
        <w:t>Personal Details</w:t>
      </w:r>
    </w:p>
    <w:p w:rsidR="00BD5AAA" w:rsidRPr="008D059F" w:rsidRDefault="00BD5AAA" w:rsidP="008D059F">
      <w:r>
        <w:rPr>
          <w:noProof/>
        </w:rPr>
        <w:pict>
          <v:rect id="Rectangle 11" o:spid="_x0000_s1042" style="position:absolute;margin-left:162pt;margin-top:9.8pt;width:328.5pt;height:148.95pt;z-index:251655680;visibility:visible" fillcolor="#eaeaea" strokecolor="#969696">
            <v:textbox>
              <w:txbxContent>
                <w:p w:rsidR="00BD5AAA" w:rsidRDefault="00BD5AAA" w:rsidP="0027116B">
                  <w:pPr>
                    <w:jc w:val="both"/>
                  </w:pPr>
                  <w:r>
                    <w:t>Mohammad Monirul Islam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Mohammad Abu Taher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Gulsan Ara Begum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01.07.1985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Single</w:t>
                  </w:r>
                </w:p>
                <w:p w:rsidR="00BD5AAA" w:rsidRPr="00086F75" w:rsidRDefault="00BD5AAA" w:rsidP="0027116B">
                  <w:pPr>
                    <w:jc w:val="both"/>
                    <w:rPr>
                      <w:color w:val="CCFFFF"/>
                    </w:rPr>
                  </w:pPr>
                  <w:r>
                    <w:t>Islam</w:t>
                  </w:r>
                </w:p>
                <w:p w:rsidR="00BD5AAA" w:rsidRPr="00086F75" w:rsidRDefault="00BD5AAA" w:rsidP="0027116B">
                  <w:pPr>
                    <w:jc w:val="both"/>
                    <w:rPr>
                      <w:color w:val="FFFFFF"/>
                    </w:rPr>
                  </w:pPr>
                  <w:r>
                    <w:t>Bangladeshi by birth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Male</w:t>
                  </w:r>
                </w:p>
                <w:p w:rsidR="00BD5AAA" w:rsidRPr="00CC2B09" w:rsidRDefault="00BD5AAA" w:rsidP="0027116B">
                  <w:pPr>
                    <w:jc w:val="both"/>
                  </w:pPr>
                  <w:r>
                    <w:t>Vill. – North Bijbag, P.O. - Bijbag</w:t>
                  </w:r>
                  <w:r w:rsidRPr="00CC2B09">
                    <w:t xml:space="preserve">       </w:t>
                  </w:r>
                </w:p>
                <w:p w:rsidR="00BD5AAA" w:rsidRDefault="00BD5AAA" w:rsidP="0027116B">
                  <w:pPr>
                    <w:jc w:val="both"/>
                  </w:pPr>
                  <w:r>
                    <w:t>P.S. – Senbag, Dist. – Noakhali.</w:t>
                  </w:r>
                </w:p>
              </w:txbxContent>
            </v:textbox>
          </v:rect>
        </w:pict>
      </w:r>
      <w:r>
        <w:rPr>
          <w:noProof/>
        </w:rPr>
        <w:pict>
          <v:line id="Line 10" o:spid="_x0000_s1043" style="position:absolute;z-index:251654656;visibility:visible" from="0,4.2pt" to="153pt,4.2pt" strokeweight="4.5pt">
            <v:stroke linestyle="thickThin"/>
          </v:line>
        </w:pict>
      </w:r>
      <w:r w:rsidRPr="008D059F">
        <w:tab/>
      </w:r>
    </w:p>
    <w:p w:rsidR="00BD5AAA" w:rsidRPr="008D059F" w:rsidRDefault="00BD5AAA" w:rsidP="0093002A">
      <w:pPr>
        <w:tabs>
          <w:tab w:val="left" w:pos="3180"/>
        </w:tabs>
        <w:rPr>
          <w:b/>
          <w:bCs/>
        </w:rPr>
      </w:pPr>
      <w:r w:rsidRPr="008D059F">
        <w:rPr>
          <w:b/>
          <w:bCs/>
        </w:rPr>
        <w:t xml:space="preserve">                                         Name:         </w:t>
      </w:r>
    </w:p>
    <w:p w:rsidR="00BD5AAA" w:rsidRPr="008D059F" w:rsidRDefault="00BD5AAA" w:rsidP="0093002A">
      <w:pPr>
        <w:tabs>
          <w:tab w:val="left" w:pos="3180"/>
        </w:tabs>
        <w:rPr>
          <w:b/>
          <w:bCs/>
        </w:rPr>
      </w:pPr>
      <w:r w:rsidRPr="008D059F">
        <w:rPr>
          <w:b/>
          <w:bCs/>
        </w:rPr>
        <w:t xml:space="preserve">                         Father’s Name:                          </w:t>
      </w:r>
    </w:p>
    <w:p w:rsidR="00BD5AAA" w:rsidRPr="008D059F" w:rsidRDefault="00BD5AAA" w:rsidP="0093002A">
      <w:pPr>
        <w:tabs>
          <w:tab w:val="left" w:pos="3180"/>
        </w:tabs>
        <w:rPr>
          <w:b/>
          <w:bCs/>
        </w:rPr>
      </w:pPr>
      <w:r w:rsidRPr="008D059F">
        <w:rPr>
          <w:b/>
          <w:bCs/>
        </w:rPr>
        <w:t xml:space="preserve">                        Mother’s Name:    </w:t>
      </w:r>
    </w:p>
    <w:p w:rsidR="00BD5AAA" w:rsidRPr="008D059F" w:rsidRDefault="00BD5AAA" w:rsidP="0093002A">
      <w:pPr>
        <w:tabs>
          <w:tab w:val="left" w:pos="3180"/>
        </w:tabs>
      </w:pPr>
      <w:r w:rsidRPr="008D059F">
        <w:rPr>
          <w:b/>
          <w:bCs/>
        </w:rPr>
        <w:t xml:space="preserve">                            Date of Birth:    </w:t>
      </w:r>
    </w:p>
    <w:p w:rsidR="00BD5AAA" w:rsidRPr="008D059F" w:rsidRDefault="00BD5AAA" w:rsidP="0093002A">
      <w:pPr>
        <w:tabs>
          <w:tab w:val="left" w:pos="3180"/>
        </w:tabs>
      </w:pPr>
      <w:r w:rsidRPr="008D059F">
        <w:rPr>
          <w:b/>
          <w:bCs/>
        </w:rPr>
        <w:t xml:space="preserve">                          Marital Status:    </w:t>
      </w:r>
    </w:p>
    <w:p w:rsidR="00BD5AAA" w:rsidRPr="008D059F" w:rsidRDefault="00BD5AAA" w:rsidP="0093002A">
      <w:pPr>
        <w:tabs>
          <w:tab w:val="left" w:pos="3180"/>
        </w:tabs>
      </w:pPr>
      <w:r w:rsidRPr="008D059F">
        <w:rPr>
          <w:b/>
          <w:bCs/>
        </w:rPr>
        <w:t xml:space="preserve">                                    Religion:     </w:t>
      </w:r>
    </w:p>
    <w:p w:rsidR="00BD5AAA" w:rsidRPr="008D059F" w:rsidRDefault="00BD5AAA" w:rsidP="0093002A">
      <w:pPr>
        <w:tabs>
          <w:tab w:val="left" w:pos="3180"/>
        </w:tabs>
      </w:pPr>
      <w:r w:rsidRPr="008D059F">
        <w:rPr>
          <w:b/>
          <w:bCs/>
        </w:rPr>
        <w:t xml:space="preserve">                               Nationality:     </w:t>
      </w:r>
    </w:p>
    <w:p w:rsidR="00BD5AAA" w:rsidRPr="008D059F" w:rsidRDefault="00BD5AAA" w:rsidP="0093002A">
      <w:pPr>
        <w:tabs>
          <w:tab w:val="left" w:pos="3180"/>
        </w:tabs>
      </w:pPr>
      <w:r w:rsidRPr="008D059F">
        <w:rPr>
          <w:b/>
          <w:bCs/>
        </w:rPr>
        <w:t xml:space="preserve">                                            Sex:    </w:t>
      </w:r>
    </w:p>
    <w:p w:rsidR="00BD5AAA" w:rsidRPr="00512BD9" w:rsidRDefault="00BD5AAA" w:rsidP="00512BD9">
      <w:pPr>
        <w:tabs>
          <w:tab w:val="left" w:pos="3180"/>
        </w:tabs>
      </w:pPr>
      <w:r w:rsidRPr="008D059F">
        <w:rPr>
          <w:b/>
          <w:bCs/>
        </w:rPr>
        <w:t xml:space="preserve">                Permanent Address:     </w:t>
      </w:r>
    </w:p>
    <w:p w:rsidR="00BD5AAA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</w:p>
    <w:p w:rsidR="00BD5AAA" w:rsidRPr="008D059F" w:rsidRDefault="00BD5AAA" w:rsidP="0093002A">
      <w:pPr>
        <w:rPr>
          <w:b/>
          <w:bCs/>
        </w:rPr>
      </w:pPr>
      <w:r>
        <w:rPr>
          <w:b/>
          <w:bCs/>
        </w:rPr>
        <w:t>Reference</w:t>
      </w: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  <w:r>
        <w:rPr>
          <w:noProof/>
        </w:rPr>
        <w:pict>
          <v:rect id="Rectangle 14" o:spid="_x0000_s1044" style="position:absolute;margin-left:162pt;margin-top:7.2pt;width:328.5pt;height:108.35pt;z-index:251658752;visibility:visible" fillcolor="#eaeaea">
            <v:textbox>
              <w:txbxContent>
                <w:p w:rsidR="00BD5AAA" w:rsidRPr="0006303D" w:rsidRDefault="00BD5AAA" w:rsidP="005F42B2">
                  <w:pPr>
                    <w:pStyle w:val="ListParagraph"/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  <w:ind w:left="0"/>
                    <w:rPr>
                      <w:lang w:val="sv-SE"/>
                    </w:rPr>
                  </w:pPr>
                  <w:r w:rsidRPr="0006303D">
                    <w:rPr>
                      <w:lang w:val="sv-SE"/>
                    </w:rPr>
                    <w:t>Md. Nizam Uddin,</w:t>
                  </w:r>
                </w:p>
                <w:p w:rsidR="00BD5AAA" w:rsidRPr="0006303D" w:rsidRDefault="00BD5AAA" w:rsidP="0072196E">
                  <w:pPr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  <w:rPr>
                      <w:lang w:val="sv-SE"/>
                    </w:rPr>
                  </w:pPr>
                  <w:r w:rsidRPr="0006303D">
                    <w:rPr>
                      <w:lang w:val="sv-SE"/>
                    </w:rPr>
                    <w:t>Manager,</w:t>
                  </w:r>
                </w:p>
                <w:p w:rsidR="00BD5AAA" w:rsidRPr="0006303D" w:rsidRDefault="00BD5AAA" w:rsidP="0072196E">
                  <w:pPr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  <w:rPr>
                      <w:lang w:val="sv-SE"/>
                    </w:rPr>
                  </w:pPr>
                  <w:r w:rsidRPr="0006303D">
                    <w:rPr>
                      <w:lang w:val="sv-SE"/>
                    </w:rPr>
                    <w:t>Uttara Bank Ltd,</w:t>
                  </w:r>
                </w:p>
                <w:p w:rsidR="00BD5AAA" w:rsidRDefault="00BD5AAA" w:rsidP="0072196E">
                  <w:pPr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</w:pPr>
                  <w:r>
                    <w:t>Kishoregonj Branch,</w:t>
                  </w:r>
                </w:p>
                <w:p w:rsidR="00BD5AAA" w:rsidRDefault="00BD5AAA" w:rsidP="0072196E">
                  <w:pPr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</w:pPr>
                  <w:r>
                    <w:t>Kishoregonj.</w:t>
                  </w:r>
                </w:p>
                <w:p w:rsidR="00BD5AAA" w:rsidRDefault="00BD5AAA" w:rsidP="0072196E">
                  <w:pPr>
                    <w:tabs>
                      <w:tab w:val="left" w:pos="5595"/>
                    </w:tabs>
                    <w:autoSpaceDE w:val="0"/>
                    <w:autoSpaceDN w:val="0"/>
                    <w:adjustRightInd w:val="0"/>
                  </w:pPr>
                  <w:r w:rsidRPr="002F2D8D">
                    <w:t xml:space="preserve">Cell: </w:t>
                  </w:r>
                  <w:r>
                    <w:t>01711941164</w:t>
                  </w:r>
                </w:p>
                <w:p w:rsidR="00BD5AAA" w:rsidRDefault="00BD5AAA" w:rsidP="0093002A"/>
                <w:p w:rsidR="00BD5AAA" w:rsidRDefault="00BD5AAA" w:rsidP="0093002A"/>
              </w:txbxContent>
            </v:textbox>
          </v:rect>
        </w:pict>
      </w:r>
      <w:r>
        <w:rPr>
          <w:noProof/>
        </w:rPr>
        <w:pict>
          <v:line id="Line 32" o:spid="_x0000_s1045" style="position:absolute;z-index:251667968;visibility:visible" from="0,.8pt" to="153pt,.8pt" strokeweight="3.75pt">
            <v:stroke linestyle="thickThin"/>
          </v:line>
        </w:pict>
      </w:r>
      <w:r w:rsidRPr="008D059F">
        <w:rPr>
          <w:b/>
          <w:bCs/>
        </w:rPr>
        <w:tab/>
      </w: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Default="00BD5AAA" w:rsidP="0093002A">
      <w:pPr>
        <w:tabs>
          <w:tab w:val="left" w:pos="3330"/>
        </w:tabs>
        <w:rPr>
          <w:b/>
          <w:bCs/>
        </w:rPr>
      </w:pPr>
    </w:p>
    <w:p w:rsidR="00BD5AAA" w:rsidRPr="008D059F" w:rsidRDefault="00BD5AAA" w:rsidP="0093002A">
      <w:pPr>
        <w:tabs>
          <w:tab w:val="left" w:pos="3330"/>
        </w:tabs>
        <w:rPr>
          <w:b/>
          <w:bCs/>
        </w:rPr>
      </w:pPr>
    </w:p>
    <w:p w:rsidR="00BD5AAA" w:rsidRDefault="00BD5AAA" w:rsidP="0027116B">
      <w:pPr>
        <w:tabs>
          <w:tab w:val="left" w:pos="3330"/>
        </w:tabs>
        <w:rPr>
          <w:b/>
          <w:bCs/>
        </w:rPr>
      </w:pPr>
    </w:p>
    <w:p w:rsidR="00BD5AAA" w:rsidRDefault="00BD5AAA" w:rsidP="0027116B">
      <w:pPr>
        <w:rPr>
          <w:b/>
          <w:bCs/>
        </w:rPr>
      </w:pPr>
      <w:r w:rsidRPr="008D059F">
        <w:rPr>
          <w:b/>
          <w:bCs/>
        </w:rPr>
        <w:t>Announcement</w:t>
      </w:r>
    </w:p>
    <w:p w:rsidR="00BD5AAA" w:rsidRDefault="00BD5AAA" w:rsidP="0093002A">
      <w:pPr>
        <w:tabs>
          <w:tab w:val="left" w:pos="3315"/>
        </w:tabs>
      </w:pPr>
      <w:r>
        <w:rPr>
          <w:noProof/>
        </w:rPr>
        <w:pict>
          <v:line id="Line 13" o:spid="_x0000_s1046" style="position:absolute;z-index:251657728;visibility:visible" from="0,.8pt" to="153pt,.8pt" strokeweight="3.75pt">
            <v:stroke linestyle="thickThin"/>
          </v:line>
        </w:pict>
      </w:r>
      <w:r>
        <w:rPr>
          <w:noProof/>
        </w:rPr>
        <w:pict>
          <v:rect id="Rectangle 16" o:spid="_x0000_s1047" style="position:absolute;margin-left:162pt;margin-top:.8pt;width:333pt;height:36pt;z-index:251659776;visibility:visible" fillcolor="#eaeaea">
            <v:textbox>
              <w:txbxContent>
                <w:p w:rsidR="00BD5AAA" w:rsidRDefault="00BD5AAA" w:rsidP="0093002A">
                  <w:r>
                    <w:t>I do hereby declare that the above statements and information are true and no misinformation is given.</w:t>
                  </w:r>
                </w:p>
              </w:txbxContent>
            </v:textbox>
          </v:rect>
        </w:pict>
      </w:r>
    </w:p>
    <w:p w:rsidR="00BD5AAA" w:rsidRDefault="00BD5AAA" w:rsidP="0093002A">
      <w:pPr>
        <w:tabs>
          <w:tab w:val="left" w:pos="3315"/>
        </w:tabs>
      </w:pPr>
    </w:p>
    <w:p w:rsidR="00BD5AAA" w:rsidRDefault="00BD5AAA" w:rsidP="0093002A">
      <w:pPr>
        <w:tabs>
          <w:tab w:val="left" w:pos="3315"/>
        </w:tabs>
      </w:pPr>
    </w:p>
    <w:p w:rsidR="00BD5AAA" w:rsidRDefault="00BD5AAA" w:rsidP="0093002A">
      <w:pPr>
        <w:tabs>
          <w:tab w:val="left" w:pos="3315"/>
        </w:tabs>
      </w:pPr>
    </w:p>
    <w:p w:rsidR="00BD5AAA" w:rsidRDefault="00BD5AAA" w:rsidP="0093002A">
      <w:pPr>
        <w:tabs>
          <w:tab w:val="left" w:pos="3315"/>
        </w:tabs>
      </w:pPr>
    </w:p>
    <w:p w:rsidR="00BD5AAA" w:rsidRDefault="00BD5AAA" w:rsidP="0093002A">
      <w:pPr>
        <w:tabs>
          <w:tab w:val="left" w:pos="3315"/>
        </w:tabs>
      </w:pPr>
    </w:p>
    <w:p w:rsidR="00BD5AAA" w:rsidRPr="0027116B" w:rsidRDefault="00BD5AAA">
      <w:pPr>
        <w:rPr>
          <w:b/>
          <w:bCs/>
        </w:rPr>
      </w:pPr>
      <w:r>
        <w:rPr>
          <w:noProof/>
        </w:rPr>
        <w:pict>
          <v:line id="Line 17" o:spid="_x0000_s1048" style="position:absolute;z-index:251660800;visibility:visible" from="384.75pt,15.35pt" to="492.75pt,15.35pt" strokeweight="1pt"/>
        </w:pict>
      </w:r>
      <w:r w:rsidRPr="008D059F">
        <w:rPr>
          <w:b/>
          <w:bCs/>
        </w:rPr>
        <w:t>Date:                                                                                                   Signature</w:t>
      </w:r>
    </w:p>
    <w:sectPr w:rsidR="00BD5AAA" w:rsidRPr="0027116B" w:rsidSect="003D5B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AAA" w:rsidRDefault="00BD5AAA" w:rsidP="0027116B">
      <w:r>
        <w:separator/>
      </w:r>
    </w:p>
  </w:endnote>
  <w:endnote w:type="continuationSeparator" w:id="1">
    <w:p w:rsidR="00BD5AAA" w:rsidRDefault="00BD5AAA" w:rsidP="00271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AA" w:rsidRDefault="00BD5AAA">
    <w:pPr>
      <w:pStyle w:val="Footer"/>
    </w:pPr>
  </w:p>
  <w:p w:rsidR="00BD5AAA" w:rsidRDefault="00BD5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AAA" w:rsidRDefault="00BD5AAA" w:rsidP="0027116B">
      <w:r>
        <w:separator/>
      </w:r>
    </w:p>
  </w:footnote>
  <w:footnote w:type="continuationSeparator" w:id="1">
    <w:p w:rsidR="00BD5AAA" w:rsidRDefault="00BD5AAA" w:rsidP="00271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73F"/>
    <w:multiLevelType w:val="hybridMultilevel"/>
    <w:tmpl w:val="64B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6130557"/>
    <w:multiLevelType w:val="multilevel"/>
    <w:tmpl w:val="B91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DD2BEC"/>
    <w:multiLevelType w:val="hybridMultilevel"/>
    <w:tmpl w:val="70783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22E4EA4"/>
    <w:multiLevelType w:val="hybridMultilevel"/>
    <w:tmpl w:val="B4BE875E"/>
    <w:lvl w:ilvl="0" w:tplc="9B385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43438F7"/>
    <w:multiLevelType w:val="hybridMultilevel"/>
    <w:tmpl w:val="1780F08C"/>
    <w:lvl w:ilvl="0" w:tplc="9D54253C">
      <w:start w:val="1"/>
      <w:numFmt w:val="bullet"/>
      <w:lvlText w:val="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D4716"/>
    <w:multiLevelType w:val="hybridMultilevel"/>
    <w:tmpl w:val="B9104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02A"/>
    <w:rsid w:val="00005C4B"/>
    <w:rsid w:val="00007727"/>
    <w:rsid w:val="000307A5"/>
    <w:rsid w:val="00040D85"/>
    <w:rsid w:val="00054CBE"/>
    <w:rsid w:val="0006303D"/>
    <w:rsid w:val="000827BA"/>
    <w:rsid w:val="00086F75"/>
    <w:rsid w:val="000A7FEC"/>
    <w:rsid w:val="000C793A"/>
    <w:rsid w:val="000D6683"/>
    <w:rsid w:val="001030DC"/>
    <w:rsid w:val="001345D2"/>
    <w:rsid w:val="001E5341"/>
    <w:rsid w:val="00200E14"/>
    <w:rsid w:val="002066E9"/>
    <w:rsid w:val="0021172C"/>
    <w:rsid w:val="00212DA7"/>
    <w:rsid w:val="002350F2"/>
    <w:rsid w:val="00266650"/>
    <w:rsid w:val="0027116B"/>
    <w:rsid w:val="002C6B6D"/>
    <w:rsid w:val="002E1F37"/>
    <w:rsid w:val="002F16B3"/>
    <w:rsid w:val="002F2D8D"/>
    <w:rsid w:val="00302123"/>
    <w:rsid w:val="003B6D4F"/>
    <w:rsid w:val="003D5B3C"/>
    <w:rsid w:val="003E0DBE"/>
    <w:rsid w:val="00432E48"/>
    <w:rsid w:val="00471B96"/>
    <w:rsid w:val="004D6414"/>
    <w:rsid w:val="00512BD9"/>
    <w:rsid w:val="00515B19"/>
    <w:rsid w:val="005213EC"/>
    <w:rsid w:val="005231F1"/>
    <w:rsid w:val="00550E78"/>
    <w:rsid w:val="005E3DA4"/>
    <w:rsid w:val="005F42B2"/>
    <w:rsid w:val="00671797"/>
    <w:rsid w:val="006B41ED"/>
    <w:rsid w:val="0072196E"/>
    <w:rsid w:val="007257EF"/>
    <w:rsid w:val="00743BF0"/>
    <w:rsid w:val="00751864"/>
    <w:rsid w:val="00815C10"/>
    <w:rsid w:val="00841B93"/>
    <w:rsid w:val="00876E2F"/>
    <w:rsid w:val="008D059F"/>
    <w:rsid w:val="0093002A"/>
    <w:rsid w:val="009B3654"/>
    <w:rsid w:val="009C3D80"/>
    <w:rsid w:val="00A74722"/>
    <w:rsid w:val="00AA625B"/>
    <w:rsid w:val="00AC5D64"/>
    <w:rsid w:val="00B360D7"/>
    <w:rsid w:val="00BB3C0A"/>
    <w:rsid w:val="00BD2DAF"/>
    <w:rsid w:val="00BD5AAA"/>
    <w:rsid w:val="00C54BFA"/>
    <w:rsid w:val="00CC2B09"/>
    <w:rsid w:val="00CD5AF4"/>
    <w:rsid w:val="00D14AA0"/>
    <w:rsid w:val="00D53A3D"/>
    <w:rsid w:val="00D96013"/>
    <w:rsid w:val="00DD3494"/>
    <w:rsid w:val="00DD79BB"/>
    <w:rsid w:val="00DE3E3E"/>
    <w:rsid w:val="00E024B9"/>
    <w:rsid w:val="00E47981"/>
    <w:rsid w:val="00F766BF"/>
    <w:rsid w:val="00F84D6F"/>
    <w:rsid w:val="00FC4FE4"/>
    <w:rsid w:val="00FC5B08"/>
    <w:rsid w:val="00FD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2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002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4F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8D0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271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16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271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1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tonkur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149</Words>
  <Characters>854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SSA. SAZIB # 01671417741 # 01816746474</cp:lastModifiedBy>
  <cp:revision>7</cp:revision>
  <cp:lastPrinted>2013-11-12T14:11:00Z</cp:lastPrinted>
  <dcterms:created xsi:type="dcterms:W3CDTF">2013-11-12T14:09:00Z</dcterms:created>
  <dcterms:modified xsi:type="dcterms:W3CDTF">2013-11-12T14:16:00Z</dcterms:modified>
</cp:coreProperties>
</file>