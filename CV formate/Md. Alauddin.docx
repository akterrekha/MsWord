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C7" w:rsidRPr="002021E2" w:rsidRDefault="00D06CC7" w:rsidP="00C2777D">
      <w:pPr>
        <w:spacing w:after="0" w:line="240" w:lineRule="auto"/>
        <w:jc w:val="center"/>
        <w:rPr>
          <w:b/>
          <w:sz w:val="40"/>
          <w:szCs w:val="40"/>
        </w:rPr>
      </w:pPr>
      <w:r w:rsidRPr="002021E2">
        <w:rPr>
          <w:b/>
          <w:sz w:val="40"/>
          <w:szCs w:val="40"/>
        </w:rPr>
        <w:t>CURRICULUM VITAE</w:t>
      </w:r>
    </w:p>
    <w:p w:rsidR="00D06CC7" w:rsidRPr="002021E2" w:rsidRDefault="00D06CC7" w:rsidP="00C2777D">
      <w:pPr>
        <w:spacing w:after="0" w:line="240" w:lineRule="auto"/>
        <w:jc w:val="center"/>
        <w:rPr>
          <w:sz w:val="40"/>
          <w:szCs w:val="40"/>
        </w:rPr>
      </w:pPr>
      <w:r w:rsidRPr="002021E2">
        <w:rPr>
          <w:sz w:val="40"/>
          <w:szCs w:val="40"/>
        </w:rPr>
        <w:t>Of</w:t>
      </w:r>
    </w:p>
    <w:p w:rsidR="00D06CC7" w:rsidRPr="002021E2" w:rsidRDefault="00D06CC7" w:rsidP="00C2777D">
      <w:pPr>
        <w:spacing w:after="0" w:line="240" w:lineRule="auto"/>
        <w:jc w:val="center"/>
        <w:rPr>
          <w:b/>
          <w:sz w:val="40"/>
          <w:szCs w:val="40"/>
        </w:rPr>
      </w:pPr>
      <w:r w:rsidRPr="002021E2">
        <w:rPr>
          <w:b/>
          <w:sz w:val="40"/>
          <w:szCs w:val="40"/>
        </w:rPr>
        <w:t>Md. Alauddin</w:t>
      </w:r>
    </w:p>
    <w:p w:rsidR="00D06CC7" w:rsidRPr="00C2777D" w:rsidRDefault="00D06CC7" w:rsidP="001A37E6">
      <w:pP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Village:</w:t>
      </w:r>
      <w:r>
        <w:rPr>
          <w:sz w:val="24"/>
        </w:rPr>
        <w:t>West Bariya Ghona</w:t>
      </w:r>
      <w:r w:rsidRPr="00C2777D">
        <w:rPr>
          <w:sz w:val="24"/>
        </w:rPr>
        <w:t>,</w:t>
      </w:r>
      <w:r>
        <w:rPr>
          <w:sz w:val="24"/>
        </w:rPr>
        <w:t xml:space="preserve"> </w:t>
      </w:r>
      <w:r w:rsidRPr="00C2777D">
        <w:rPr>
          <w:sz w:val="24"/>
        </w:rPr>
        <w:t>P.O:</w:t>
      </w:r>
      <w:r>
        <w:rPr>
          <w:sz w:val="24"/>
        </w:rPr>
        <w:t>Madersha</w:t>
      </w:r>
    </w:p>
    <w:p w:rsidR="00D06CC7" w:rsidRPr="00C2777D" w:rsidRDefault="00D06CC7" w:rsidP="001A37E6">
      <w:pP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Upazilla:</w:t>
      </w:r>
      <w:r>
        <w:rPr>
          <w:sz w:val="24"/>
        </w:rPr>
        <w:t>Hathazari</w:t>
      </w:r>
      <w:r w:rsidRPr="00C2777D">
        <w:rPr>
          <w:sz w:val="24"/>
        </w:rPr>
        <w:t>,</w:t>
      </w:r>
      <w:r>
        <w:rPr>
          <w:sz w:val="24"/>
        </w:rPr>
        <w:t xml:space="preserve"> </w:t>
      </w:r>
      <w:r w:rsidRPr="00C2777D">
        <w:rPr>
          <w:sz w:val="24"/>
        </w:rPr>
        <w:t>Dist:</w:t>
      </w:r>
      <w:r>
        <w:rPr>
          <w:sz w:val="24"/>
        </w:rPr>
        <w:t>Chittagong</w:t>
      </w:r>
      <w:r w:rsidRPr="00C2777D">
        <w:rPr>
          <w:sz w:val="24"/>
        </w:rPr>
        <w:t>,</w:t>
      </w:r>
    </w:p>
    <w:p w:rsidR="00D06CC7" w:rsidRPr="00091DFA" w:rsidRDefault="00D06CC7" w:rsidP="001A37E6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Mobile:</w:t>
      </w:r>
      <w:r>
        <w:rPr>
          <w:sz w:val="24"/>
        </w:rPr>
        <w:t>01840863064</w:t>
      </w:r>
    </w:p>
    <w:p w:rsidR="00D06CC7" w:rsidRPr="00A238FD" w:rsidRDefault="00D06CC7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D06CC7" w:rsidRPr="00A238FD" w:rsidRDefault="00D06CC7" w:rsidP="00C2777D">
      <w:pPr>
        <w:spacing w:after="0"/>
        <w:ind w:left="1440" w:hanging="1440"/>
        <w:rPr>
          <w:b/>
          <w:sz w:val="28"/>
        </w:rPr>
      </w:pPr>
    </w:p>
    <w:p w:rsidR="00D06CC7" w:rsidRPr="00A238FD" w:rsidRDefault="00D06CC7" w:rsidP="00A238FD">
      <w:pPr>
        <w:spacing w:after="0"/>
        <w:rPr>
          <w:sz w:val="24"/>
        </w:rPr>
      </w:pPr>
      <w:r w:rsidRPr="00A238FD">
        <w:rPr>
          <w:b/>
          <w:sz w:val="28"/>
        </w:rPr>
        <w:t>Attributes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>
        <w:rPr>
          <w:sz w:val="24"/>
        </w:rPr>
        <w:t xml:space="preserve"> 1.Proficient</w:t>
      </w:r>
      <w:r w:rsidRPr="00A238FD">
        <w:rPr>
          <w:sz w:val="24"/>
        </w:rPr>
        <w:t xml:space="preserve"> in the use of computer.</w:t>
      </w:r>
    </w:p>
    <w:p w:rsidR="00D06CC7" w:rsidRPr="00A238FD" w:rsidRDefault="00D06CC7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2.</w:t>
      </w:r>
      <w:r w:rsidRPr="00A238FD">
        <w:rPr>
          <w:sz w:val="24"/>
        </w:rPr>
        <w:t xml:space="preserve"> Effective in maintaining good communication with others.</w:t>
      </w:r>
    </w:p>
    <w:p w:rsidR="00D06CC7" w:rsidRDefault="00D06CC7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3.</w:t>
      </w:r>
      <w:r w:rsidRPr="00A238FD">
        <w:rPr>
          <w:sz w:val="24"/>
        </w:rPr>
        <w:t>Thirst for challenges.</w:t>
      </w:r>
    </w:p>
    <w:p w:rsidR="00D06CC7" w:rsidRDefault="00D06CC7" w:rsidP="00C2777D">
      <w:pPr>
        <w:spacing w:after="0"/>
        <w:rPr>
          <w:sz w:val="24"/>
        </w:rPr>
      </w:pPr>
    </w:p>
    <w:p w:rsidR="00D06CC7" w:rsidRPr="00A238FD" w:rsidRDefault="00D06CC7" w:rsidP="001A37E6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  <w:r>
        <w:rPr>
          <w:b/>
          <w:sz w:val="24"/>
          <w:u w:val="single"/>
        </w:rPr>
        <w:t>B.Com</w:t>
      </w:r>
      <w:r w:rsidRPr="00A238FD">
        <w:rPr>
          <w:b/>
          <w:sz w:val="24"/>
          <w:u w:val="single"/>
        </w:rPr>
        <w:t xml:space="preserve">  (</w:t>
      </w:r>
      <w:r>
        <w:rPr>
          <w:b/>
          <w:sz w:val="24"/>
          <w:u w:val="single"/>
        </w:rPr>
        <w:t>Pass</w:t>
      </w:r>
      <w:r w:rsidRPr="00A238FD">
        <w:rPr>
          <w:b/>
          <w:sz w:val="24"/>
          <w:u w:val="single"/>
        </w:rPr>
        <w:t>)</w:t>
      </w:r>
    </w:p>
    <w:p w:rsidR="00D06CC7" w:rsidRPr="00A238FD" w:rsidRDefault="00D06CC7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D06CC7" w:rsidRPr="00A238FD" w:rsidRDefault="00D06CC7" w:rsidP="001A37E6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2007</w:t>
      </w:r>
    </w:p>
    <w:p w:rsidR="00D06CC7" w:rsidRPr="00A238FD" w:rsidRDefault="00D06CC7" w:rsidP="001A37E6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Second Division</w:t>
      </w:r>
    </w:p>
    <w:p w:rsidR="00D06CC7" w:rsidRPr="00A238FD" w:rsidRDefault="00D06CC7" w:rsidP="00C2777D">
      <w:pPr>
        <w:spacing w:after="0"/>
        <w:rPr>
          <w:sz w:val="24"/>
        </w:rPr>
      </w:pPr>
    </w:p>
    <w:p w:rsidR="00D06CC7" w:rsidRPr="00A238FD" w:rsidRDefault="00D06CC7" w:rsidP="00C2777D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Certificate(H.S.C)</w:t>
      </w:r>
    </w:p>
    <w:p w:rsidR="00D06CC7" w:rsidRPr="00A238FD" w:rsidRDefault="00D06CC7" w:rsidP="001A37E6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C</w:t>
      </w:r>
      <w:r>
        <w:rPr>
          <w:sz w:val="24"/>
        </w:rPr>
        <w:t>hittagong</w:t>
      </w:r>
      <w:r w:rsidRPr="00A238FD">
        <w:rPr>
          <w:sz w:val="24"/>
        </w:rPr>
        <w:t xml:space="preserve"> Board</w:t>
      </w:r>
    </w:p>
    <w:p w:rsidR="00D06CC7" w:rsidRPr="00A238FD" w:rsidRDefault="00D06CC7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 Science</w:t>
      </w:r>
    </w:p>
    <w:p w:rsidR="00D06CC7" w:rsidRPr="00A238FD" w:rsidRDefault="00D06CC7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2002</w:t>
      </w:r>
    </w:p>
    <w:p w:rsidR="00D06CC7" w:rsidRPr="00A238FD" w:rsidRDefault="00D06CC7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3.90</w:t>
      </w:r>
    </w:p>
    <w:p w:rsidR="00D06CC7" w:rsidRPr="00A238FD" w:rsidRDefault="00D06CC7" w:rsidP="00C2777D">
      <w:pPr>
        <w:spacing w:after="0"/>
        <w:rPr>
          <w:sz w:val="24"/>
        </w:rPr>
      </w:pPr>
    </w:p>
    <w:p w:rsidR="00D06CC7" w:rsidRPr="00A238FD" w:rsidRDefault="00D06CC7" w:rsidP="00C2777D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Secondary School Certificate(S.S.C)</w:t>
      </w:r>
    </w:p>
    <w:p w:rsidR="00D06CC7" w:rsidRPr="00A238FD" w:rsidRDefault="00D06CC7" w:rsidP="001A37E6">
      <w:pPr>
        <w:spacing w:after="0"/>
        <w:ind w:left="720" w:firstLine="720"/>
        <w:rPr>
          <w:sz w:val="24"/>
        </w:rPr>
      </w:pPr>
      <w:r w:rsidRPr="00A238FD">
        <w:rPr>
          <w:sz w:val="24"/>
        </w:rPr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C</w:t>
      </w:r>
      <w:r>
        <w:rPr>
          <w:sz w:val="24"/>
        </w:rPr>
        <w:t>hittagong</w:t>
      </w:r>
      <w:r w:rsidRPr="00A238FD">
        <w:rPr>
          <w:sz w:val="24"/>
        </w:rPr>
        <w:t xml:space="preserve"> Board</w:t>
      </w:r>
    </w:p>
    <w:p w:rsidR="00D06CC7" w:rsidRPr="00A238FD" w:rsidRDefault="00D06CC7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Science</w:t>
      </w:r>
    </w:p>
    <w:p w:rsidR="00D06CC7" w:rsidRPr="00A238FD" w:rsidRDefault="00D06CC7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1999</w:t>
      </w:r>
    </w:p>
    <w:p w:rsidR="00D06CC7" w:rsidRPr="00A238FD" w:rsidRDefault="00D06CC7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Division</w:t>
      </w:r>
    </w:p>
    <w:p w:rsidR="00D06CC7" w:rsidRDefault="00D06CC7" w:rsidP="00F87F83">
      <w:pPr>
        <w:spacing w:after="0"/>
        <w:ind w:left="1440" w:hanging="1440"/>
        <w:rPr>
          <w:b/>
          <w:sz w:val="28"/>
        </w:rPr>
      </w:pPr>
    </w:p>
    <w:p w:rsidR="00D06CC7" w:rsidRPr="00A238FD" w:rsidRDefault="00D06CC7" w:rsidP="001A37E6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I have successfully completed Training course in MS </w:t>
      </w:r>
      <w:r>
        <w:rPr>
          <w:sz w:val="24"/>
        </w:rPr>
        <w:t xml:space="preserve">Office Program. </w:t>
      </w:r>
    </w:p>
    <w:p w:rsidR="00D06CC7" w:rsidRPr="00A238FD" w:rsidRDefault="00D06CC7" w:rsidP="00C2777D">
      <w:pPr>
        <w:spacing w:after="0"/>
        <w:ind w:left="720" w:hanging="720"/>
        <w:rPr>
          <w:sz w:val="24"/>
        </w:rPr>
      </w:pPr>
    </w:p>
    <w:p w:rsidR="00D06CC7" w:rsidRPr="00A238FD" w:rsidRDefault="00D06CC7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D06CC7" w:rsidRPr="00A238FD" w:rsidRDefault="00D06CC7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D06CC7" w:rsidRPr="00A238FD" w:rsidRDefault="00D06CC7" w:rsidP="00C2777D">
      <w:pPr>
        <w:spacing w:after="0"/>
        <w:ind w:left="720" w:hanging="720"/>
        <w:rPr>
          <w:sz w:val="24"/>
        </w:rPr>
      </w:pPr>
    </w:p>
    <w:p w:rsidR="00D06CC7" w:rsidRDefault="00D06CC7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>Reading books,Internet browsing and Travelling.</w:t>
      </w:r>
    </w:p>
    <w:p w:rsidR="00D06CC7" w:rsidRDefault="00D06CC7" w:rsidP="00C2777D">
      <w:pPr>
        <w:spacing w:after="0"/>
        <w:ind w:left="720" w:hanging="720"/>
        <w:rPr>
          <w:sz w:val="24"/>
        </w:rPr>
      </w:pPr>
    </w:p>
    <w:p w:rsidR="00D06CC7" w:rsidRDefault="00D06CC7" w:rsidP="00C2777D">
      <w:pPr>
        <w:spacing w:after="0"/>
        <w:ind w:left="720" w:hanging="720"/>
        <w:rPr>
          <w:sz w:val="24"/>
        </w:rPr>
      </w:pPr>
    </w:p>
    <w:p w:rsidR="00D06CC7" w:rsidRPr="00A238FD" w:rsidRDefault="00D06CC7" w:rsidP="00C2777D">
      <w:pPr>
        <w:spacing w:after="0"/>
        <w:ind w:left="720" w:hanging="720"/>
        <w:rPr>
          <w:sz w:val="24"/>
        </w:rPr>
      </w:pPr>
    </w:p>
    <w:p w:rsidR="00D06CC7" w:rsidRDefault="00D06CC7" w:rsidP="00091DFA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D06CC7" w:rsidRDefault="00D06CC7" w:rsidP="0089375D">
      <w:pPr>
        <w:spacing w:after="0"/>
        <w:ind w:firstLine="720"/>
        <w:rPr>
          <w:sz w:val="24"/>
          <w:szCs w:val="24"/>
        </w:rPr>
      </w:pPr>
    </w:p>
    <w:p w:rsidR="00D06CC7" w:rsidRPr="00091DFA" w:rsidRDefault="00D06CC7" w:rsidP="00841EFB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Md. Tayub Ali.</w:t>
      </w:r>
    </w:p>
    <w:p w:rsidR="00D06CC7" w:rsidRPr="00091DFA" w:rsidRDefault="00D06CC7" w:rsidP="00841EF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Hasan Banu.</w:t>
      </w:r>
    </w:p>
    <w:p w:rsidR="00D06CC7" w:rsidRPr="00C2777D" w:rsidRDefault="00D06CC7" w:rsidP="00347258">
      <w:pPr>
        <w:spacing w:after="0" w:line="240" w:lineRule="auto"/>
        <w:rPr>
          <w:sz w:val="24"/>
        </w:rPr>
      </w:pPr>
      <w:r>
        <w:rPr>
          <w:sz w:val="24"/>
          <w:szCs w:val="24"/>
        </w:rPr>
        <w:t>Present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C/O:</w:t>
      </w:r>
      <w:r w:rsidRPr="00347258">
        <w:rPr>
          <w:sz w:val="24"/>
        </w:rPr>
        <w:t xml:space="preserve"> </w:t>
      </w:r>
      <w:r w:rsidRPr="00C2777D">
        <w:rPr>
          <w:sz w:val="24"/>
        </w:rPr>
        <w:t>Village:</w:t>
      </w:r>
      <w:r>
        <w:rPr>
          <w:sz w:val="24"/>
        </w:rPr>
        <w:t>West Bariya Ghona</w:t>
      </w:r>
      <w:r w:rsidRPr="00C2777D">
        <w:rPr>
          <w:sz w:val="24"/>
        </w:rPr>
        <w:t>,</w:t>
      </w:r>
      <w:r>
        <w:rPr>
          <w:sz w:val="24"/>
        </w:rPr>
        <w:t xml:space="preserve"> </w:t>
      </w:r>
      <w:r w:rsidRPr="00C2777D">
        <w:rPr>
          <w:sz w:val="24"/>
        </w:rPr>
        <w:t>P.O:</w:t>
      </w:r>
      <w:r>
        <w:rPr>
          <w:sz w:val="24"/>
        </w:rPr>
        <w:t>Madersha</w:t>
      </w:r>
    </w:p>
    <w:p w:rsidR="00D06CC7" w:rsidRPr="00091DFA" w:rsidRDefault="00D06CC7" w:rsidP="00347258">
      <w:pPr>
        <w:spacing w:after="0" w:line="240" w:lineRule="auto"/>
        <w:ind w:left="2880" w:firstLine="720"/>
        <w:rPr>
          <w:sz w:val="24"/>
          <w:szCs w:val="24"/>
        </w:rPr>
      </w:pPr>
      <w:r w:rsidRPr="00C2777D">
        <w:rPr>
          <w:sz w:val="24"/>
        </w:rPr>
        <w:t>Upazilla:</w:t>
      </w:r>
      <w:r>
        <w:rPr>
          <w:sz w:val="24"/>
        </w:rPr>
        <w:t>Hathazari</w:t>
      </w:r>
      <w:r w:rsidRPr="00C2777D">
        <w:rPr>
          <w:sz w:val="24"/>
        </w:rPr>
        <w:t>,</w:t>
      </w:r>
      <w:r>
        <w:rPr>
          <w:sz w:val="24"/>
        </w:rPr>
        <w:t xml:space="preserve"> </w:t>
      </w:r>
      <w:r w:rsidRPr="00C2777D">
        <w:rPr>
          <w:sz w:val="24"/>
        </w:rPr>
        <w:t>Dist:</w:t>
      </w:r>
      <w:r>
        <w:rPr>
          <w:sz w:val="24"/>
        </w:rPr>
        <w:t>Chittagong</w:t>
      </w:r>
    </w:p>
    <w:p w:rsidR="00D06CC7" w:rsidRPr="00C2777D" w:rsidRDefault="00D06CC7" w:rsidP="0011042E">
      <w:pPr>
        <w:spacing w:after="0" w:line="240" w:lineRule="auto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  <w:t>:</w:t>
      </w:r>
      <w:r w:rsidRPr="00267B66">
        <w:rPr>
          <w:sz w:val="24"/>
          <w:szCs w:val="24"/>
        </w:rPr>
        <w:t xml:space="preserve"> </w:t>
      </w:r>
      <w:r w:rsidRPr="0011042E">
        <w:rPr>
          <w:sz w:val="24"/>
        </w:rPr>
        <w:t xml:space="preserve"> </w:t>
      </w:r>
      <w:r w:rsidRPr="00C2777D">
        <w:rPr>
          <w:sz w:val="24"/>
        </w:rPr>
        <w:t>Village:</w:t>
      </w:r>
      <w:r>
        <w:rPr>
          <w:sz w:val="24"/>
        </w:rPr>
        <w:t>West Bariya Ghona</w:t>
      </w:r>
      <w:r w:rsidRPr="00C2777D">
        <w:rPr>
          <w:sz w:val="24"/>
        </w:rPr>
        <w:t>,</w:t>
      </w:r>
      <w:r>
        <w:rPr>
          <w:sz w:val="24"/>
        </w:rPr>
        <w:t xml:space="preserve"> </w:t>
      </w:r>
      <w:r w:rsidRPr="00C2777D">
        <w:rPr>
          <w:sz w:val="24"/>
        </w:rPr>
        <w:t>P.O:</w:t>
      </w:r>
      <w:r>
        <w:rPr>
          <w:sz w:val="24"/>
        </w:rPr>
        <w:t xml:space="preserve">Madersha, </w:t>
      </w:r>
      <w:r w:rsidRPr="00C2777D">
        <w:rPr>
          <w:sz w:val="24"/>
        </w:rPr>
        <w:t>Upazilla:</w:t>
      </w:r>
      <w:r>
        <w:rPr>
          <w:sz w:val="24"/>
        </w:rPr>
        <w:t>Hatazari</w:t>
      </w:r>
      <w:r w:rsidRPr="00C2777D">
        <w:rPr>
          <w:sz w:val="24"/>
        </w:rPr>
        <w:t>,</w:t>
      </w:r>
      <w:r>
        <w:rPr>
          <w:sz w:val="24"/>
        </w:rPr>
        <w:t xml:space="preserve"> </w:t>
      </w:r>
      <w:r w:rsidRPr="00C2777D">
        <w:rPr>
          <w:sz w:val="24"/>
        </w:rPr>
        <w:t>Dist:</w:t>
      </w:r>
      <w:r>
        <w:rPr>
          <w:sz w:val="24"/>
        </w:rPr>
        <w:t>Chittagong</w:t>
      </w:r>
      <w:r w:rsidRPr="00C2777D">
        <w:rPr>
          <w:sz w:val="24"/>
        </w:rPr>
        <w:t>,</w:t>
      </w:r>
    </w:p>
    <w:p w:rsidR="00D06CC7" w:rsidRPr="00A167C5" w:rsidRDefault="00D06CC7" w:rsidP="0011042E">
      <w:pPr>
        <w:spacing w:after="0"/>
        <w:ind w:left="3600" w:hanging="2880"/>
        <w:rPr>
          <w:sz w:val="24"/>
        </w:rPr>
      </w:pPr>
    </w:p>
    <w:p w:rsidR="00D06CC7" w:rsidRPr="00347258" w:rsidRDefault="00D06CC7" w:rsidP="001A0DDD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1st August 1985</w:t>
      </w:r>
    </w:p>
    <w:p w:rsidR="00D06CC7" w:rsidRDefault="00D06CC7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D06CC7" w:rsidRPr="00091DFA" w:rsidRDefault="00D06CC7" w:rsidP="000243F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D06CC7" w:rsidRPr="00347258" w:rsidRDefault="00D06CC7" w:rsidP="000243F6">
      <w:pPr>
        <w:spacing w:after="0"/>
        <w:ind w:left="720"/>
        <w:rPr>
          <w:sz w:val="24"/>
          <w:szCs w:val="24"/>
          <w:vertAlign w:val="subscript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D06CC7" w:rsidRPr="00091DFA" w:rsidRDefault="00D06CC7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Male</w:t>
      </w:r>
    </w:p>
    <w:p w:rsidR="00D06CC7" w:rsidRPr="00091DFA" w:rsidRDefault="00D06CC7" w:rsidP="000243F6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Chittagong</w:t>
      </w:r>
    </w:p>
    <w:p w:rsidR="00D06CC7" w:rsidRDefault="00D06CC7" w:rsidP="000243F6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01840863064</w:t>
      </w:r>
    </w:p>
    <w:p w:rsidR="00D06CC7" w:rsidRDefault="00D06CC7" w:rsidP="000243F6">
      <w:pPr>
        <w:spacing w:after="0"/>
        <w:ind w:left="720"/>
        <w:rPr>
          <w:sz w:val="24"/>
          <w:szCs w:val="24"/>
        </w:rPr>
      </w:pPr>
    </w:p>
    <w:p w:rsidR="00D06CC7" w:rsidRDefault="00D06CC7" w:rsidP="000243F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Experience</w:t>
      </w:r>
      <w:r>
        <w:rPr>
          <w:sz w:val="24"/>
          <w:szCs w:val="24"/>
        </w:rPr>
        <w:tab/>
        <w:t>:  1) S.R- 2 years, Silax, Kalurghat,Ctg. Metro-1</w:t>
      </w:r>
    </w:p>
    <w:p w:rsidR="00D06CC7" w:rsidRDefault="00D06CC7" w:rsidP="0067135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2) S.R- 1 years Zahed Food &amp; Beverage Ltd. Kalurghat,Ctg. Metro-1</w:t>
      </w:r>
    </w:p>
    <w:p w:rsidR="00D06CC7" w:rsidRDefault="00D06CC7" w:rsidP="000243F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3) Prome Agro Foods Ltd. from March 2014 to till now</w:t>
      </w:r>
    </w:p>
    <w:p w:rsidR="00D06CC7" w:rsidRDefault="00D06CC7" w:rsidP="000243F6">
      <w:pPr>
        <w:spacing w:after="0"/>
        <w:ind w:left="720"/>
        <w:rPr>
          <w:sz w:val="24"/>
          <w:szCs w:val="24"/>
        </w:rPr>
      </w:pPr>
    </w:p>
    <w:p w:rsidR="00D06CC7" w:rsidRDefault="00D06CC7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06CC7" w:rsidRPr="00C41924" w:rsidRDefault="00D06CC7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  <w:r w:rsidRPr="00C41924">
        <w:rPr>
          <w:rFonts w:ascii="Verdana" w:hAnsi="Verdana"/>
          <w:b/>
          <w:sz w:val="22"/>
          <w:u w:val="single"/>
        </w:rPr>
        <w:t>REFERENCE: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452"/>
        <w:gridCol w:w="5538"/>
      </w:tblGrid>
      <w:tr w:rsidR="00D06CC7" w:rsidRPr="00CF2940">
        <w:trPr>
          <w:trHeight w:val="1889"/>
        </w:trPr>
        <w:tc>
          <w:tcPr>
            <w:tcW w:w="4452" w:type="dxa"/>
          </w:tcPr>
          <w:p w:rsidR="00D06CC7" w:rsidRPr="00CF2940" w:rsidRDefault="00D06CC7" w:rsidP="00C41924">
            <w:pPr>
              <w:spacing w:after="120"/>
              <w:jc w:val="center"/>
              <w:rPr>
                <w:rFonts w:ascii="Verdana" w:hAnsi="Verdana"/>
                <w:b/>
              </w:rPr>
            </w:pPr>
            <w:r w:rsidRPr="00CF2940">
              <w:rPr>
                <w:rFonts w:ascii="Verdana" w:hAnsi="Verdana"/>
                <w:b/>
              </w:rPr>
              <w:t>Prasanta Kumar Das</w:t>
            </w:r>
          </w:p>
          <w:p w:rsidR="00D06CC7" w:rsidRPr="00CF2940" w:rsidRDefault="00D06CC7" w:rsidP="00C41924">
            <w:pPr>
              <w:spacing w:after="120"/>
              <w:jc w:val="center"/>
              <w:rPr>
                <w:rFonts w:ascii="Verdana" w:hAnsi="Verdana"/>
                <w:b/>
              </w:rPr>
            </w:pPr>
            <w:r w:rsidRPr="00CF2940">
              <w:rPr>
                <w:rFonts w:ascii="Verdana" w:hAnsi="Verdana"/>
              </w:rPr>
              <w:t>Assistant Commissioner(Land)</w:t>
            </w:r>
          </w:p>
          <w:p w:rsidR="00D06CC7" w:rsidRPr="00CF2940" w:rsidRDefault="00D06CC7" w:rsidP="00C41924">
            <w:pPr>
              <w:spacing w:after="120"/>
              <w:jc w:val="center"/>
              <w:rPr>
                <w:rFonts w:ascii="Verdana" w:hAnsi="Verdana"/>
              </w:rPr>
            </w:pPr>
            <w:r w:rsidRPr="00CF2940">
              <w:rPr>
                <w:rFonts w:ascii="Verdana" w:hAnsi="Verdana"/>
              </w:rPr>
              <w:t>Bhairab,Kishoreganj</w:t>
            </w:r>
          </w:p>
          <w:p w:rsidR="00D06CC7" w:rsidRPr="00CF2940" w:rsidRDefault="00D06CC7" w:rsidP="00C41924">
            <w:pPr>
              <w:spacing w:after="120"/>
              <w:jc w:val="center"/>
              <w:rPr>
                <w:rFonts w:ascii="Verdana" w:hAnsi="Verdana"/>
              </w:rPr>
            </w:pPr>
            <w:r w:rsidRPr="00CF2940">
              <w:rPr>
                <w:rFonts w:ascii="Verdana" w:hAnsi="Verdana"/>
              </w:rPr>
              <w:t>Contact No: 01717-260167</w:t>
            </w:r>
          </w:p>
        </w:tc>
        <w:tc>
          <w:tcPr>
            <w:tcW w:w="5538" w:type="dxa"/>
          </w:tcPr>
          <w:p w:rsidR="00D06CC7" w:rsidRPr="00CF2940" w:rsidRDefault="00D06CC7" w:rsidP="00C41924">
            <w:pPr>
              <w:spacing w:after="120"/>
              <w:jc w:val="center"/>
              <w:rPr>
                <w:rFonts w:ascii="Verdana" w:hAnsi="Verdana"/>
                <w:b/>
              </w:rPr>
            </w:pPr>
            <w:r w:rsidRPr="00CF2940">
              <w:rPr>
                <w:rFonts w:ascii="Verdana" w:hAnsi="Verdana"/>
                <w:b/>
              </w:rPr>
              <w:t>Md. Salauddin</w:t>
            </w:r>
          </w:p>
          <w:p w:rsidR="00D06CC7" w:rsidRPr="00CF2940" w:rsidRDefault="00D06CC7" w:rsidP="00C41924">
            <w:pPr>
              <w:spacing w:after="120" w:line="240" w:lineRule="auto"/>
              <w:jc w:val="center"/>
              <w:rPr>
                <w:rFonts w:ascii="Verdana" w:hAnsi="Verdana"/>
              </w:rPr>
            </w:pPr>
            <w:r w:rsidRPr="00CF2940">
              <w:rPr>
                <w:rFonts w:ascii="Verdana" w:hAnsi="Verdana"/>
              </w:rPr>
              <w:t>Assistant Professor</w:t>
            </w:r>
          </w:p>
          <w:p w:rsidR="00D06CC7" w:rsidRPr="00CF2940" w:rsidRDefault="00D06CC7" w:rsidP="00C41924">
            <w:pPr>
              <w:spacing w:after="120" w:line="240" w:lineRule="auto"/>
              <w:jc w:val="center"/>
              <w:rPr>
                <w:rFonts w:ascii="Verdana" w:hAnsi="Verdana"/>
              </w:rPr>
            </w:pPr>
            <w:r w:rsidRPr="00CF2940">
              <w:rPr>
                <w:rFonts w:ascii="Verdana" w:hAnsi="Verdana"/>
              </w:rPr>
              <w:t>Dept. of Chemistry</w:t>
            </w:r>
          </w:p>
          <w:p w:rsidR="00D06CC7" w:rsidRPr="00CF2940" w:rsidRDefault="00D06CC7" w:rsidP="00911AC6">
            <w:pPr>
              <w:spacing w:after="12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Chittagong</w:t>
            </w:r>
            <w:r w:rsidRPr="00CF2940">
              <w:rPr>
                <w:rFonts w:ascii="Verdana" w:hAnsi="Verdana"/>
              </w:rPr>
              <w:t xml:space="preserve"> Govt. College.</w:t>
            </w:r>
          </w:p>
          <w:p w:rsidR="00D06CC7" w:rsidRPr="00CF2940" w:rsidRDefault="00D06CC7" w:rsidP="00C41924">
            <w:pPr>
              <w:spacing w:after="120" w:line="240" w:lineRule="auto"/>
              <w:jc w:val="center"/>
              <w:rPr>
                <w:rFonts w:ascii="Verdana" w:hAnsi="Verdana"/>
              </w:rPr>
            </w:pPr>
            <w:r w:rsidRPr="00CF2940">
              <w:rPr>
                <w:rFonts w:ascii="Verdana" w:hAnsi="Verdana"/>
              </w:rPr>
              <w:t>Contact No: 01819-145328</w:t>
            </w:r>
          </w:p>
        </w:tc>
      </w:tr>
    </w:tbl>
    <w:p w:rsidR="00D06CC7" w:rsidRDefault="00D06CC7" w:rsidP="00C41924">
      <w:pPr>
        <w:spacing w:after="0"/>
        <w:ind w:left="1440" w:firstLine="720"/>
        <w:rPr>
          <w:sz w:val="24"/>
          <w:szCs w:val="24"/>
        </w:rPr>
      </w:pPr>
    </w:p>
    <w:p w:rsidR="00D06CC7" w:rsidRPr="00C41924" w:rsidRDefault="00D06CC7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D06CC7" w:rsidRPr="00CF2940">
        <w:trPr>
          <w:trHeight w:val="1241"/>
        </w:trPr>
        <w:tc>
          <w:tcPr>
            <w:tcW w:w="10080" w:type="dxa"/>
          </w:tcPr>
          <w:p w:rsidR="00D06CC7" w:rsidRPr="00CF2940" w:rsidRDefault="00D06CC7" w:rsidP="00CF2940">
            <w:pPr>
              <w:spacing w:after="0" w:line="240" w:lineRule="auto"/>
              <w:rPr>
                <w:sz w:val="24"/>
                <w:szCs w:val="24"/>
              </w:rPr>
            </w:pPr>
            <w:r w:rsidRPr="00CF2940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D06CC7" w:rsidRPr="00091DFA" w:rsidRDefault="00D06CC7" w:rsidP="00C2777D">
      <w:pPr>
        <w:spacing w:after="0"/>
        <w:rPr>
          <w:sz w:val="24"/>
          <w:szCs w:val="24"/>
        </w:rPr>
      </w:pPr>
    </w:p>
    <w:p w:rsidR="00D06CC7" w:rsidRDefault="00D06CC7" w:rsidP="00C2777D">
      <w:pPr>
        <w:spacing w:after="0"/>
        <w:rPr>
          <w:sz w:val="24"/>
          <w:szCs w:val="24"/>
        </w:rPr>
      </w:pPr>
    </w:p>
    <w:p w:rsidR="00D06CC7" w:rsidRPr="00091DFA" w:rsidRDefault="00D06CC7" w:rsidP="00C2777D">
      <w:pPr>
        <w:spacing w:after="0"/>
        <w:rPr>
          <w:sz w:val="24"/>
          <w:szCs w:val="24"/>
        </w:rPr>
      </w:pPr>
    </w:p>
    <w:p w:rsidR="00D06CC7" w:rsidRDefault="00D06CC7" w:rsidP="006F5D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D06CC7" w:rsidRPr="000555B7" w:rsidRDefault="00D06CC7" w:rsidP="006F5D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(</w:t>
      </w:r>
      <w:r w:rsidRPr="004A61F7">
        <w:rPr>
          <w:b/>
          <w:sz w:val="24"/>
          <w:szCs w:val="24"/>
        </w:rPr>
        <w:t>Md. Alauddin</w:t>
      </w:r>
      <w:r>
        <w:rPr>
          <w:sz w:val="24"/>
          <w:szCs w:val="24"/>
        </w:rPr>
        <w:t>)</w:t>
      </w:r>
    </w:p>
    <w:p w:rsidR="00D06CC7" w:rsidRPr="004A61F7" w:rsidRDefault="00D06CC7" w:rsidP="00C2777D">
      <w:pPr>
        <w:spacing w:after="0"/>
        <w:rPr>
          <w:sz w:val="24"/>
          <w:szCs w:val="24"/>
        </w:rPr>
      </w:pPr>
      <w:r w:rsidRPr="004A61F7">
        <w:rPr>
          <w:sz w:val="24"/>
          <w:szCs w:val="24"/>
        </w:rPr>
        <w:t xml:space="preserve">    Date</w:t>
      </w:r>
      <w:r w:rsidRPr="004A61F7">
        <w:rPr>
          <w:sz w:val="24"/>
          <w:szCs w:val="24"/>
        </w:rPr>
        <w:tab/>
        <w:t>:</w:t>
      </w:r>
    </w:p>
    <w:p w:rsidR="00D06CC7" w:rsidRPr="00091DFA" w:rsidRDefault="00D06CC7" w:rsidP="00C2777D">
      <w:pPr>
        <w:spacing w:after="0"/>
        <w:rPr>
          <w:sz w:val="24"/>
          <w:szCs w:val="24"/>
        </w:rPr>
      </w:pPr>
    </w:p>
    <w:p w:rsidR="00D06CC7" w:rsidRPr="00091DFA" w:rsidRDefault="00D06CC7" w:rsidP="00852282">
      <w:pPr>
        <w:rPr>
          <w:sz w:val="24"/>
          <w:szCs w:val="24"/>
        </w:rPr>
      </w:pPr>
    </w:p>
    <w:p w:rsidR="00D06CC7" w:rsidRDefault="00D06CC7" w:rsidP="00266501"/>
    <w:sectPr w:rsidR="00D06CC7" w:rsidSect="00FC120D">
      <w:pgSz w:w="12240" w:h="15840"/>
      <w:pgMar w:top="144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12B32"/>
    <w:rsid w:val="000243F6"/>
    <w:rsid w:val="00025140"/>
    <w:rsid w:val="000555B7"/>
    <w:rsid w:val="00091DFA"/>
    <w:rsid w:val="0009229F"/>
    <w:rsid w:val="000C21DF"/>
    <w:rsid w:val="0011042E"/>
    <w:rsid w:val="001A0DDD"/>
    <w:rsid w:val="001A37E6"/>
    <w:rsid w:val="001F2F10"/>
    <w:rsid w:val="001F5ABF"/>
    <w:rsid w:val="002021E2"/>
    <w:rsid w:val="00202EE3"/>
    <w:rsid w:val="00247AE1"/>
    <w:rsid w:val="00266501"/>
    <w:rsid w:val="00267B66"/>
    <w:rsid w:val="00274432"/>
    <w:rsid w:val="002C1230"/>
    <w:rsid w:val="0032595D"/>
    <w:rsid w:val="00347258"/>
    <w:rsid w:val="00377AC0"/>
    <w:rsid w:val="004770D4"/>
    <w:rsid w:val="004A2EB4"/>
    <w:rsid w:val="004A58DB"/>
    <w:rsid w:val="004A61F7"/>
    <w:rsid w:val="006630E4"/>
    <w:rsid w:val="0067135C"/>
    <w:rsid w:val="006E3C54"/>
    <w:rsid w:val="006E5A7B"/>
    <w:rsid w:val="006F5D0F"/>
    <w:rsid w:val="00701416"/>
    <w:rsid w:val="00701596"/>
    <w:rsid w:val="007816EA"/>
    <w:rsid w:val="007B0F64"/>
    <w:rsid w:val="007E61B8"/>
    <w:rsid w:val="00802784"/>
    <w:rsid w:val="00820602"/>
    <w:rsid w:val="00841EFB"/>
    <w:rsid w:val="00852282"/>
    <w:rsid w:val="0085742D"/>
    <w:rsid w:val="0087179B"/>
    <w:rsid w:val="0089375D"/>
    <w:rsid w:val="008E004A"/>
    <w:rsid w:val="00911AC6"/>
    <w:rsid w:val="00993563"/>
    <w:rsid w:val="009B5C6F"/>
    <w:rsid w:val="009F5408"/>
    <w:rsid w:val="00A12C6B"/>
    <w:rsid w:val="00A167C5"/>
    <w:rsid w:val="00A21E9D"/>
    <w:rsid w:val="00A238FD"/>
    <w:rsid w:val="00A752D9"/>
    <w:rsid w:val="00B245B2"/>
    <w:rsid w:val="00B64A1B"/>
    <w:rsid w:val="00B674C8"/>
    <w:rsid w:val="00B8087A"/>
    <w:rsid w:val="00B8205E"/>
    <w:rsid w:val="00C2346A"/>
    <w:rsid w:val="00C2777D"/>
    <w:rsid w:val="00C41924"/>
    <w:rsid w:val="00C574B5"/>
    <w:rsid w:val="00C57823"/>
    <w:rsid w:val="00CC7E81"/>
    <w:rsid w:val="00CF2940"/>
    <w:rsid w:val="00CF5A16"/>
    <w:rsid w:val="00D06CC7"/>
    <w:rsid w:val="00D23E8D"/>
    <w:rsid w:val="00D6281D"/>
    <w:rsid w:val="00D64172"/>
    <w:rsid w:val="00D933F1"/>
    <w:rsid w:val="00E67D31"/>
    <w:rsid w:val="00E84171"/>
    <w:rsid w:val="00F20A96"/>
    <w:rsid w:val="00F43779"/>
    <w:rsid w:val="00F87F83"/>
    <w:rsid w:val="00F90F90"/>
    <w:rsid w:val="00FB64B8"/>
    <w:rsid w:val="00FC120D"/>
    <w:rsid w:val="00FD2A59"/>
    <w:rsid w:val="00FE512F"/>
    <w:rsid w:val="00FF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72</TotalTime>
  <Pages>3</Pages>
  <Words>317</Words>
  <Characters>1808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24</cp:revision>
  <cp:lastPrinted>2014-08-25T11:30:00Z</cp:lastPrinted>
  <dcterms:created xsi:type="dcterms:W3CDTF">2014-08-13T09:06:00Z</dcterms:created>
  <dcterms:modified xsi:type="dcterms:W3CDTF">2014-08-25T11:32:00Z</dcterms:modified>
</cp:coreProperties>
</file>