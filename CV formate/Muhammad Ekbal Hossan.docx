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EE9" w:rsidRPr="002021E2" w:rsidRDefault="008D6EE9" w:rsidP="00C2777D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5pt;margin-top:-9pt;width:113.25pt;height:126pt;z-index:251658240">
            <v:imagedata r:id="rId5" o:title=""/>
          </v:shape>
        </w:pict>
      </w:r>
      <w:r w:rsidRPr="002021E2">
        <w:rPr>
          <w:b/>
          <w:bCs/>
          <w:sz w:val="40"/>
          <w:szCs w:val="40"/>
        </w:rPr>
        <w:t>CURRICULUM VITAE</w:t>
      </w:r>
    </w:p>
    <w:p w:rsidR="008D6EE9" w:rsidRPr="002021E2" w:rsidRDefault="008D6EE9" w:rsidP="00C2777D">
      <w:pPr>
        <w:spacing w:after="0" w:line="240" w:lineRule="auto"/>
        <w:jc w:val="center"/>
        <w:rPr>
          <w:sz w:val="40"/>
          <w:szCs w:val="40"/>
        </w:rPr>
      </w:pPr>
      <w:r w:rsidRPr="002021E2">
        <w:rPr>
          <w:sz w:val="40"/>
          <w:szCs w:val="40"/>
        </w:rPr>
        <w:t>Of</w:t>
      </w:r>
    </w:p>
    <w:p w:rsidR="008D6EE9" w:rsidRPr="002021E2" w:rsidRDefault="008D6EE9" w:rsidP="00C2777D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Ekbal Hossan</w:t>
      </w:r>
    </w:p>
    <w:p w:rsidR="008D6EE9" w:rsidRPr="00C2777D" w:rsidRDefault="008D6EE9" w:rsidP="001A37E6">
      <w:pPr>
        <w:spacing w:after="0" w:line="240" w:lineRule="auto"/>
        <w:jc w:val="center"/>
        <w:rPr>
          <w:sz w:val="24"/>
          <w:szCs w:val="24"/>
        </w:rPr>
      </w:pPr>
      <w:r w:rsidRPr="00C2777D">
        <w:rPr>
          <w:sz w:val="24"/>
          <w:szCs w:val="24"/>
        </w:rPr>
        <w:t>Village:</w:t>
      </w:r>
      <w:r>
        <w:rPr>
          <w:sz w:val="24"/>
          <w:szCs w:val="24"/>
        </w:rPr>
        <w:t>Eklashpur</w:t>
      </w:r>
      <w:r w:rsidRPr="00C2777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2777D">
        <w:rPr>
          <w:sz w:val="24"/>
          <w:szCs w:val="24"/>
        </w:rPr>
        <w:t>P.O:</w:t>
      </w:r>
      <w:r>
        <w:rPr>
          <w:sz w:val="24"/>
          <w:szCs w:val="24"/>
        </w:rPr>
        <w:t>Eklashpur Bazar</w:t>
      </w:r>
    </w:p>
    <w:p w:rsidR="008D6EE9" w:rsidRPr="00C2777D" w:rsidRDefault="008D6EE9" w:rsidP="001A37E6">
      <w:pPr>
        <w:spacing w:after="0" w:line="240" w:lineRule="auto"/>
        <w:jc w:val="center"/>
        <w:rPr>
          <w:sz w:val="24"/>
          <w:szCs w:val="24"/>
        </w:rPr>
      </w:pPr>
      <w:r w:rsidRPr="00C2777D">
        <w:rPr>
          <w:sz w:val="24"/>
          <w:szCs w:val="24"/>
        </w:rPr>
        <w:t>Upazilla:</w:t>
      </w:r>
      <w:r>
        <w:rPr>
          <w:sz w:val="24"/>
          <w:szCs w:val="24"/>
        </w:rPr>
        <w:t>Begumgonj</w:t>
      </w:r>
      <w:r w:rsidRPr="00C2777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2777D">
        <w:rPr>
          <w:sz w:val="24"/>
          <w:szCs w:val="24"/>
        </w:rPr>
        <w:t>Dist:</w:t>
      </w:r>
      <w:r>
        <w:rPr>
          <w:sz w:val="24"/>
          <w:szCs w:val="24"/>
        </w:rPr>
        <w:t xml:space="preserve"> Noakhali</w:t>
      </w:r>
      <w:r w:rsidRPr="00C2777D">
        <w:rPr>
          <w:sz w:val="24"/>
          <w:szCs w:val="24"/>
        </w:rPr>
        <w:t>,</w:t>
      </w:r>
    </w:p>
    <w:p w:rsidR="008D6EE9" w:rsidRPr="00091DFA" w:rsidRDefault="008D6EE9" w:rsidP="001A37E6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C2777D">
        <w:rPr>
          <w:sz w:val="24"/>
          <w:szCs w:val="24"/>
        </w:rPr>
        <w:t>Mobile:</w:t>
      </w:r>
      <w:r>
        <w:rPr>
          <w:sz w:val="24"/>
          <w:szCs w:val="24"/>
        </w:rPr>
        <w:t xml:space="preserve"> 01955957354</w:t>
      </w:r>
    </w:p>
    <w:p w:rsidR="008D6EE9" w:rsidRPr="00A238FD" w:rsidRDefault="008D6EE9" w:rsidP="00820602">
      <w:pPr>
        <w:spacing w:after="0"/>
        <w:ind w:left="1440" w:hanging="144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Objective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To build up a respectable career in a reputed institute where I can be able to prove my competence.</w:t>
      </w:r>
    </w:p>
    <w:p w:rsidR="008D6EE9" w:rsidRPr="00A238FD" w:rsidRDefault="008D6EE9" w:rsidP="00C2777D">
      <w:pPr>
        <w:spacing w:after="0"/>
        <w:ind w:left="1440" w:hanging="1440"/>
        <w:rPr>
          <w:b/>
          <w:bCs/>
          <w:sz w:val="28"/>
          <w:szCs w:val="28"/>
        </w:rPr>
      </w:pPr>
    </w:p>
    <w:p w:rsidR="008D6EE9" w:rsidRPr="00A238FD" w:rsidRDefault="008D6EE9" w:rsidP="00A238FD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Attributes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>
        <w:rPr>
          <w:sz w:val="24"/>
          <w:szCs w:val="24"/>
        </w:rPr>
        <w:t xml:space="preserve"> 1.Proficient</w:t>
      </w:r>
      <w:r w:rsidRPr="00A238FD">
        <w:rPr>
          <w:sz w:val="24"/>
          <w:szCs w:val="24"/>
        </w:rPr>
        <w:t xml:space="preserve"> in the use of computer.</w:t>
      </w:r>
    </w:p>
    <w:p w:rsidR="008D6EE9" w:rsidRPr="00A238FD" w:rsidRDefault="008D6EE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2.</w:t>
      </w:r>
      <w:r w:rsidRPr="00A238FD">
        <w:rPr>
          <w:sz w:val="24"/>
          <w:szCs w:val="24"/>
        </w:rPr>
        <w:t xml:space="preserve"> Effective in maintaining good communication with others.</w:t>
      </w:r>
    </w:p>
    <w:p w:rsidR="008D6EE9" w:rsidRDefault="008D6EE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3.</w:t>
      </w:r>
      <w:r w:rsidRPr="00A238FD">
        <w:rPr>
          <w:sz w:val="24"/>
          <w:szCs w:val="24"/>
        </w:rPr>
        <w:t>Thirst for challenges.</w:t>
      </w:r>
    </w:p>
    <w:p w:rsidR="008D6EE9" w:rsidRDefault="008D6EE9" w:rsidP="00C2777D">
      <w:pPr>
        <w:spacing w:after="0"/>
        <w:rPr>
          <w:sz w:val="24"/>
          <w:szCs w:val="24"/>
        </w:rPr>
      </w:pPr>
    </w:p>
    <w:p w:rsidR="008D6EE9" w:rsidRPr="00A238FD" w:rsidRDefault="008D6EE9" w:rsidP="001A37E6">
      <w:pPr>
        <w:spacing w:after="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Education</w:t>
      </w:r>
      <w:r w:rsidRPr="00A238FD"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M.A</w:t>
      </w:r>
      <w:r w:rsidRPr="00A238FD">
        <w:rPr>
          <w:b/>
          <w:bCs/>
          <w:sz w:val="24"/>
          <w:szCs w:val="24"/>
          <w:u w:val="single"/>
        </w:rPr>
        <w:t xml:space="preserve"> (</w:t>
      </w:r>
      <w:r>
        <w:rPr>
          <w:b/>
          <w:bCs/>
          <w:sz w:val="24"/>
          <w:szCs w:val="24"/>
          <w:u w:val="single"/>
        </w:rPr>
        <w:t>Islamic Studies</w:t>
      </w:r>
      <w:r w:rsidRPr="00A238FD">
        <w:rPr>
          <w:b/>
          <w:bCs/>
          <w:sz w:val="24"/>
          <w:szCs w:val="24"/>
          <w:u w:val="single"/>
        </w:rPr>
        <w:t>)</w:t>
      </w:r>
    </w:p>
    <w:p w:rsidR="008D6EE9" w:rsidRDefault="008D6EE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8D6EE9" w:rsidRPr="00A238FD" w:rsidRDefault="008D6EE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Dhaka College</w:t>
      </w:r>
    </w:p>
    <w:p w:rsidR="008D6EE9" w:rsidRPr="00A238FD" w:rsidRDefault="008D6EE9" w:rsidP="001A37E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2013 (Studding)</w:t>
      </w:r>
    </w:p>
    <w:p w:rsidR="008D6EE9" w:rsidRPr="00A238FD" w:rsidRDefault="008D6EE9" w:rsidP="00670C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B.A</w:t>
      </w:r>
      <w:r w:rsidRPr="00A238FD">
        <w:rPr>
          <w:b/>
          <w:bCs/>
          <w:sz w:val="24"/>
          <w:szCs w:val="24"/>
          <w:u w:val="single"/>
        </w:rPr>
        <w:t xml:space="preserve"> (</w:t>
      </w:r>
      <w:r>
        <w:rPr>
          <w:b/>
          <w:bCs/>
          <w:sz w:val="24"/>
          <w:szCs w:val="24"/>
          <w:u w:val="single"/>
        </w:rPr>
        <w:t>Honours</w:t>
      </w:r>
      <w:r w:rsidRPr="00A238FD">
        <w:rPr>
          <w:b/>
          <w:bCs/>
          <w:sz w:val="24"/>
          <w:szCs w:val="24"/>
          <w:u w:val="single"/>
        </w:rPr>
        <w:t>)</w:t>
      </w:r>
    </w:p>
    <w:p w:rsidR="008D6EE9" w:rsidRDefault="008D6EE9" w:rsidP="00670C67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University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 National University</w:t>
      </w:r>
    </w:p>
    <w:p w:rsidR="008D6EE9" w:rsidRPr="00A238FD" w:rsidRDefault="008D6EE9" w:rsidP="00670C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Noakhali Govt. College</w:t>
      </w:r>
    </w:p>
    <w:p w:rsidR="008D6EE9" w:rsidRPr="00A238FD" w:rsidRDefault="008D6EE9" w:rsidP="00670C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: 2012</w:t>
      </w:r>
    </w:p>
    <w:p w:rsidR="008D6EE9" w:rsidRPr="00A238FD" w:rsidRDefault="008D6EE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Result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First Class</w:t>
      </w:r>
    </w:p>
    <w:p w:rsidR="008D6EE9" w:rsidRPr="00A238FD" w:rsidRDefault="008D6EE9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Certificate(</w:t>
      </w:r>
      <w:r>
        <w:rPr>
          <w:b/>
          <w:bCs/>
          <w:sz w:val="24"/>
          <w:szCs w:val="24"/>
          <w:u w:val="single"/>
        </w:rPr>
        <w:t>Alim</w:t>
      </w:r>
      <w:r w:rsidRPr="00A238FD">
        <w:rPr>
          <w:b/>
          <w:bCs/>
          <w:sz w:val="24"/>
          <w:szCs w:val="24"/>
          <w:u w:val="single"/>
        </w:rPr>
        <w:t>)</w:t>
      </w:r>
    </w:p>
    <w:p w:rsidR="008D6EE9" w:rsidRPr="00A238FD" w:rsidRDefault="008D6EE9" w:rsidP="001A37E6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Madrasah</w:t>
      </w:r>
      <w:r w:rsidRPr="00A238FD">
        <w:rPr>
          <w:sz w:val="24"/>
          <w:szCs w:val="24"/>
        </w:rPr>
        <w:t xml:space="preserve"> Board</w:t>
      </w:r>
    </w:p>
    <w:p w:rsidR="008D6EE9" w:rsidRPr="00A238FD" w:rsidRDefault="008D6EE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General</w:t>
      </w:r>
    </w:p>
    <w:p w:rsidR="008D6EE9" w:rsidRPr="00A238FD" w:rsidRDefault="008D6EE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2008</w:t>
      </w:r>
    </w:p>
    <w:p w:rsidR="008D6EE9" w:rsidRPr="00A238FD" w:rsidRDefault="008D6EE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3.83</w:t>
      </w:r>
    </w:p>
    <w:p w:rsidR="008D6EE9" w:rsidRPr="00A238FD" w:rsidRDefault="008D6EE9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Secondary School Certificate(</w:t>
      </w:r>
      <w:r>
        <w:rPr>
          <w:b/>
          <w:bCs/>
          <w:sz w:val="24"/>
          <w:szCs w:val="24"/>
          <w:u w:val="single"/>
        </w:rPr>
        <w:t>Dakhil</w:t>
      </w:r>
      <w:r w:rsidRPr="00A238FD">
        <w:rPr>
          <w:b/>
          <w:bCs/>
          <w:sz w:val="24"/>
          <w:szCs w:val="24"/>
          <w:u w:val="single"/>
        </w:rPr>
        <w:t>)</w:t>
      </w:r>
    </w:p>
    <w:p w:rsidR="008D6EE9" w:rsidRPr="00A238FD" w:rsidRDefault="008D6EE9" w:rsidP="001A37E6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Madrasah</w:t>
      </w:r>
      <w:r w:rsidRPr="00A238FD">
        <w:rPr>
          <w:sz w:val="24"/>
          <w:szCs w:val="24"/>
        </w:rPr>
        <w:t xml:space="preserve"> Board</w:t>
      </w:r>
    </w:p>
    <w:p w:rsidR="008D6EE9" w:rsidRPr="00A238FD" w:rsidRDefault="008D6EE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General</w:t>
      </w:r>
    </w:p>
    <w:p w:rsidR="008D6EE9" w:rsidRPr="00A238FD" w:rsidRDefault="008D6EE9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2006</w:t>
      </w:r>
    </w:p>
    <w:p w:rsidR="008D6EE9" w:rsidRPr="00A238FD" w:rsidRDefault="008D6EE9" w:rsidP="00C2777D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3.50</w:t>
      </w:r>
    </w:p>
    <w:p w:rsidR="008D6EE9" w:rsidRDefault="008D6EE9" w:rsidP="00F87F83">
      <w:pPr>
        <w:spacing w:after="0"/>
        <w:ind w:left="1440" w:hanging="1440"/>
        <w:rPr>
          <w:b/>
          <w:bCs/>
          <w:sz w:val="28"/>
          <w:szCs w:val="28"/>
        </w:rPr>
      </w:pPr>
    </w:p>
    <w:p w:rsidR="008D6EE9" w:rsidRPr="00A238FD" w:rsidRDefault="008D6EE9" w:rsidP="001A37E6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Computer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 xml:space="preserve"> I have successfully completed Training course in MS </w:t>
      </w:r>
      <w:r>
        <w:rPr>
          <w:sz w:val="24"/>
          <w:szCs w:val="24"/>
        </w:rPr>
        <w:t xml:space="preserve">Office Program. </w:t>
      </w:r>
    </w:p>
    <w:p w:rsidR="008D6EE9" w:rsidRPr="00A238FD" w:rsidRDefault="008D6EE9" w:rsidP="00C2777D">
      <w:pPr>
        <w:spacing w:after="0"/>
        <w:ind w:left="720" w:hanging="720"/>
        <w:rPr>
          <w:sz w:val="24"/>
          <w:szCs w:val="24"/>
        </w:rPr>
      </w:pPr>
    </w:p>
    <w:p w:rsidR="008D6EE9" w:rsidRPr="00A238FD" w:rsidRDefault="008D6EE9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  <w:szCs w:val="24"/>
        </w:rPr>
        <w:t xml:space="preserve"> 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Excellent</w:t>
      </w:r>
    </w:p>
    <w:p w:rsidR="008D6EE9" w:rsidRPr="00A238FD" w:rsidRDefault="008D6EE9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Proficiency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 xml:space="preserve">: </w:t>
      </w:r>
      <w:r w:rsidRPr="00A238FD"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38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38FD">
        <w:rPr>
          <w:sz w:val="24"/>
          <w:szCs w:val="24"/>
        </w:rPr>
        <w:t>Good</w:t>
      </w:r>
    </w:p>
    <w:p w:rsidR="008D6EE9" w:rsidRPr="00A238FD" w:rsidRDefault="008D6EE9" w:rsidP="00C2777D">
      <w:pPr>
        <w:spacing w:after="0"/>
        <w:ind w:left="720" w:hanging="720"/>
        <w:rPr>
          <w:sz w:val="24"/>
          <w:szCs w:val="24"/>
        </w:rPr>
      </w:pPr>
    </w:p>
    <w:p w:rsidR="008D6EE9" w:rsidRDefault="008D6EE9" w:rsidP="00C2777D">
      <w:pPr>
        <w:spacing w:after="0"/>
        <w:ind w:left="720" w:hanging="720"/>
        <w:rPr>
          <w:sz w:val="24"/>
          <w:szCs w:val="24"/>
        </w:rPr>
      </w:pPr>
      <w:r w:rsidRPr="00A238FD">
        <w:rPr>
          <w:b/>
          <w:bCs/>
          <w:sz w:val="28"/>
          <w:szCs w:val="28"/>
        </w:rPr>
        <w:t>Hobbies</w:t>
      </w:r>
      <w:r w:rsidRPr="00A238FD">
        <w:rPr>
          <w:sz w:val="24"/>
          <w:szCs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  <w:szCs w:val="24"/>
        </w:rPr>
        <w:t>Reading books,Internet browsing and Travelling.</w:t>
      </w:r>
    </w:p>
    <w:p w:rsidR="008D6EE9" w:rsidRPr="00A238FD" w:rsidRDefault="008D6EE9" w:rsidP="00B31F8C">
      <w:pPr>
        <w:spacing w:after="0"/>
        <w:rPr>
          <w:sz w:val="24"/>
          <w:szCs w:val="24"/>
        </w:rPr>
      </w:pPr>
    </w:p>
    <w:p w:rsidR="008D6EE9" w:rsidRDefault="008D6EE9" w:rsidP="00091DFA">
      <w:pPr>
        <w:spacing w:after="0"/>
        <w:rPr>
          <w:b/>
          <w:bCs/>
          <w:sz w:val="28"/>
          <w:szCs w:val="28"/>
        </w:rPr>
      </w:pPr>
      <w:r w:rsidRPr="00091DFA">
        <w:rPr>
          <w:b/>
          <w:bCs/>
          <w:sz w:val="28"/>
          <w:szCs w:val="28"/>
        </w:rPr>
        <w:t>Personal</w:t>
      </w:r>
      <w:r w:rsidRPr="00C574B5">
        <w:rPr>
          <w:b/>
          <w:bCs/>
          <w:sz w:val="28"/>
          <w:szCs w:val="28"/>
        </w:rPr>
        <w:t xml:space="preserve"> </w:t>
      </w:r>
      <w:r w:rsidRPr="00091DFA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>:</w:t>
      </w:r>
    </w:p>
    <w:p w:rsidR="008D6EE9" w:rsidRDefault="008D6EE9" w:rsidP="0089375D">
      <w:pPr>
        <w:spacing w:after="0"/>
        <w:ind w:firstLine="720"/>
        <w:rPr>
          <w:sz w:val="24"/>
          <w:szCs w:val="24"/>
        </w:rPr>
      </w:pPr>
    </w:p>
    <w:p w:rsidR="008D6EE9" w:rsidRPr="00091DFA" w:rsidRDefault="008D6EE9" w:rsidP="00841EFB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Muhammad Abdul Wohab</w:t>
      </w:r>
    </w:p>
    <w:p w:rsidR="008D6EE9" w:rsidRPr="00091DFA" w:rsidRDefault="008D6EE9" w:rsidP="00841EF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Anowara Begum</w:t>
      </w:r>
    </w:p>
    <w:p w:rsidR="008D6EE9" w:rsidRPr="00C2777D" w:rsidRDefault="008D6EE9" w:rsidP="001368DA">
      <w:pPr>
        <w:spacing w:after="0" w:line="240" w:lineRule="auto"/>
        <w:ind w:left="2880" w:hanging="2880"/>
        <w:rPr>
          <w:sz w:val="24"/>
          <w:szCs w:val="24"/>
        </w:rPr>
      </w:pPr>
      <w:r>
        <w:rPr>
          <w:sz w:val="24"/>
          <w:szCs w:val="24"/>
        </w:rPr>
        <w:t>Present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C/O:</w:t>
      </w:r>
      <w:r w:rsidRPr="00347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Komor Uddin Hazi Bari, </w:t>
      </w:r>
      <w:r w:rsidRPr="00C2777D">
        <w:rPr>
          <w:sz w:val="24"/>
          <w:szCs w:val="24"/>
        </w:rPr>
        <w:t>Village:</w:t>
      </w:r>
      <w:r>
        <w:rPr>
          <w:sz w:val="24"/>
          <w:szCs w:val="24"/>
        </w:rPr>
        <w:t>Eklashpur</w:t>
      </w:r>
      <w:r w:rsidRPr="00C2777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2777D">
        <w:rPr>
          <w:sz w:val="24"/>
          <w:szCs w:val="24"/>
        </w:rPr>
        <w:t>P.O:</w:t>
      </w:r>
      <w:r>
        <w:rPr>
          <w:sz w:val="24"/>
          <w:szCs w:val="24"/>
        </w:rPr>
        <w:t xml:space="preserve">Eklashpur </w:t>
      </w:r>
    </w:p>
    <w:p w:rsidR="008D6EE9" w:rsidRPr="00091DFA" w:rsidRDefault="008D6EE9" w:rsidP="00347258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Bazar, </w:t>
      </w:r>
      <w:r w:rsidRPr="00C2777D">
        <w:rPr>
          <w:sz w:val="24"/>
          <w:szCs w:val="24"/>
        </w:rPr>
        <w:t>Upazilla:</w:t>
      </w:r>
      <w:r>
        <w:rPr>
          <w:sz w:val="24"/>
          <w:szCs w:val="24"/>
        </w:rPr>
        <w:t>Begumgonji</w:t>
      </w:r>
      <w:r w:rsidRPr="00C2777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2777D">
        <w:rPr>
          <w:sz w:val="24"/>
          <w:szCs w:val="24"/>
        </w:rPr>
        <w:t>Dist:</w:t>
      </w:r>
      <w:r>
        <w:rPr>
          <w:sz w:val="24"/>
          <w:szCs w:val="24"/>
        </w:rPr>
        <w:t>Noakhali</w:t>
      </w:r>
    </w:p>
    <w:p w:rsidR="008D6EE9" w:rsidRPr="00C2777D" w:rsidRDefault="008D6EE9" w:rsidP="0011042E">
      <w:pPr>
        <w:spacing w:after="0" w:line="240" w:lineRule="auto"/>
        <w:rPr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 w:rsidRPr="0011042E">
        <w:rPr>
          <w:sz w:val="24"/>
          <w:szCs w:val="24"/>
        </w:rPr>
        <w:t xml:space="preserve"> </w:t>
      </w:r>
      <w:r>
        <w:rPr>
          <w:sz w:val="24"/>
          <w:szCs w:val="24"/>
        </w:rPr>
        <w:t>As Above</w:t>
      </w:r>
    </w:p>
    <w:p w:rsidR="008D6EE9" w:rsidRPr="00A167C5" w:rsidRDefault="008D6EE9" w:rsidP="0011042E">
      <w:pPr>
        <w:spacing w:after="0"/>
        <w:ind w:left="3600" w:hanging="2880"/>
        <w:rPr>
          <w:sz w:val="24"/>
          <w:szCs w:val="24"/>
        </w:rPr>
      </w:pPr>
    </w:p>
    <w:p w:rsidR="008D6EE9" w:rsidRPr="00347258" w:rsidRDefault="008D6EE9" w:rsidP="001A0DDD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17</w:t>
      </w:r>
      <w:r w:rsidRPr="00F739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 1991</w:t>
      </w:r>
    </w:p>
    <w:p w:rsidR="008D6EE9" w:rsidRDefault="008D6EE9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8D6EE9" w:rsidRPr="00091DFA" w:rsidRDefault="008D6EE9" w:rsidP="000243F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8D6EE9" w:rsidRPr="00347258" w:rsidRDefault="008D6EE9" w:rsidP="000243F6">
      <w:pPr>
        <w:spacing w:after="0"/>
        <w:ind w:left="720"/>
        <w:rPr>
          <w:sz w:val="24"/>
          <w:szCs w:val="24"/>
          <w:vertAlign w:val="subscript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8D6EE9" w:rsidRPr="00091DFA" w:rsidRDefault="008D6EE9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Male</w:t>
      </w:r>
    </w:p>
    <w:p w:rsidR="008D6EE9" w:rsidRPr="00091DFA" w:rsidRDefault="008D6EE9" w:rsidP="000243F6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8D6EE9" w:rsidRDefault="008D6EE9" w:rsidP="000243F6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 xml:space="preserve">Mobile </w:t>
      </w: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01627527954</w:t>
      </w:r>
    </w:p>
    <w:p w:rsidR="008D6EE9" w:rsidRDefault="008D6EE9" w:rsidP="000243F6">
      <w:pPr>
        <w:spacing w:after="0"/>
        <w:ind w:left="720"/>
        <w:rPr>
          <w:sz w:val="24"/>
          <w:szCs w:val="24"/>
        </w:rPr>
      </w:pPr>
    </w:p>
    <w:p w:rsidR="008D6EE9" w:rsidRDefault="008D6EE9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8D6EE9" w:rsidRPr="00F739B9" w:rsidRDefault="008D6EE9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</w:rPr>
      </w:pPr>
      <w:r w:rsidRPr="00F739B9">
        <w:rPr>
          <w:rFonts w:ascii="Verdana" w:hAnsi="Verdana" w:cs="Verdana"/>
          <w:b/>
          <w:bCs/>
          <w:sz w:val="22"/>
          <w:szCs w:val="22"/>
        </w:rPr>
        <w:t xml:space="preserve">REFERENCE </w:t>
      </w:r>
      <w:r>
        <w:rPr>
          <w:rFonts w:ascii="Verdana" w:hAnsi="Verdana" w:cs="Verdana"/>
          <w:b/>
          <w:bCs/>
          <w:sz w:val="22"/>
          <w:szCs w:val="22"/>
        </w:rPr>
        <w:t xml:space="preserve">                            </w:t>
      </w:r>
      <w:r w:rsidRPr="00F739B9">
        <w:rPr>
          <w:rFonts w:ascii="Verdana" w:hAnsi="Verdana" w:cs="Verdana"/>
          <w:b/>
          <w:bCs/>
          <w:sz w:val="22"/>
          <w:szCs w:val="22"/>
        </w:rPr>
        <w:t xml:space="preserve">:  </w:t>
      </w:r>
      <w:r w:rsidRPr="00F739B9">
        <w:rPr>
          <w:rFonts w:ascii="Verdana" w:hAnsi="Verdana" w:cs="Verdana"/>
          <w:sz w:val="22"/>
          <w:szCs w:val="22"/>
        </w:rPr>
        <w:t>Shajahan Khaondker</w:t>
      </w:r>
    </w:p>
    <w:p w:rsidR="008D6EE9" w:rsidRDefault="008D6EE9" w:rsidP="00C41924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Mob: 01711838863</w:t>
      </w:r>
    </w:p>
    <w:p w:rsidR="008D6EE9" w:rsidRDefault="008D6EE9" w:rsidP="00C41924">
      <w:pPr>
        <w:spacing w:after="0"/>
        <w:ind w:left="1440" w:firstLine="720"/>
        <w:rPr>
          <w:sz w:val="24"/>
          <w:szCs w:val="24"/>
        </w:rPr>
      </w:pPr>
    </w:p>
    <w:p w:rsidR="008D6EE9" w:rsidRDefault="008D6EE9" w:rsidP="00C41924">
      <w:pPr>
        <w:spacing w:after="0"/>
        <w:ind w:left="1440" w:firstLine="720"/>
        <w:rPr>
          <w:sz w:val="24"/>
          <w:szCs w:val="24"/>
        </w:rPr>
      </w:pPr>
    </w:p>
    <w:p w:rsidR="008D6EE9" w:rsidRDefault="008D6EE9" w:rsidP="00C41924">
      <w:pPr>
        <w:spacing w:after="0"/>
        <w:ind w:left="1440" w:firstLine="720"/>
        <w:rPr>
          <w:sz w:val="24"/>
          <w:szCs w:val="24"/>
        </w:rPr>
      </w:pPr>
    </w:p>
    <w:p w:rsidR="008D6EE9" w:rsidRDefault="008D6EE9" w:rsidP="00C41924">
      <w:pPr>
        <w:spacing w:after="0"/>
        <w:ind w:left="1440" w:firstLine="720"/>
        <w:rPr>
          <w:sz w:val="24"/>
          <w:szCs w:val="24"/>
        </w:rPr>
      </w:pPr>
    </w:p>
    <w:p w:rsidR="008D6EE9" w:rsidRPr="00C41924" w:rsidRDefault="008D6EE9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8D6EE9" w:rsidRPr="00CF2940">
        <w:trPr>
          <w:trHeight w:val="1241"/>
        </w:trPr>
        <w:tc>
          <w:tcPr>
            <w:tcW w:w="10080" w:type="dxa"/>
          </w:tcPr>
          <w:p w:rsidR="008D6EE9" w:rsidRPr="00CF2940" w:rsidRDefault="008D6EE9" w:rsidP="00CF2940">
            <w:pPr>
              <w:spacing w:after="0" w:line="240" w:lineRule="auto"/>
              <w:rPr>
                <w:sz w:val="24"/>
                <w:szCs w:val="24"/>
              </w:rPr>
            </w:pPr>
            <w:r w:rsidRPr="00CF2940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8D6EE9" w:rsidRPr="00091DFA" w:rsidRDefault="008D6EE9" w:rsidP="00C2777D">
      <w:pPr>
        <w:spacing w:after="0"/>
        <w:rPr>
          <w:sz w:val="24"/>
          <w:szCs w:val="24"/>
        </w:rPr>
      </w:pPr>
    </w:p>
    <w:p w:rsidR="008D6EE9" w:rsidRDefault="008D6EE9" w:rsidP="00C2777D">
      <w:pPr>
        <w:spacing w:after="0"/>
        <w:rPr>
          <w:sz w:val="24"/>
          <w:szCs w:val="24"/>
        </w:rPr>
      </w:pPr>
    </w:p>
    <w:p w:rsidR="008D6EE9" w:rsidRPr="00091DFA" w:rsidRDefault="008D6EE9" w:rsidP="00C2777D">
      <w:pPr>
        <w:spacing w:after="0"/>
        <w:rPr>
          <w:sz w:val="24"/>
          <w:szCs w:val="24"/>
        </w:rPr>
      </w:pPr>
    </w:p>
    <w:p w:rsidR="008D6EE9" w:rsidRDefault="008D6EE9" w:rsidP="006F5D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8D6EE9" w:rsidRPr="002021E2" w:rsidRDefault="008D6EE9" w:rsidP="00B31F8C">
      <w:pPr>
        <w:spacing w:after="0" w:line="240" w:lineRule="auto"/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 (</w:t>
      </w:r>
      <w:r w:rsidRPr="00B31F8C">
        <w:rPr>
          <w:sz w:val="24"/>
          <w:szCs w:val="24"/>
        </w:rPr>
        <w:t>Muhammad Ekbal Hossan</w:t>
      </w:r>
      <w:r>
        <w:rPr>
          <w:sz w:val="20"/>
          <w:szCs w:val="20"/>
        </w:rPr>
        <w:t>)</w:t>
      </w:r>
    </w:p>
    <w:p w:rsidR="008D6EE9" w:rsidRPr="000555B7" w:rsidRDefault="008D6EE9" w:rsidP="006F5D0F">
      <w:pPr>
        <w:spacing w:after="0"/>
        <w:rPr>
          <w:sz w:val="24"/>
          <w:szCs w:val="24"/>
        </w:rPr>
      </w:pPr>
    </w:p>
    <w:p w:rsidR="008D6EE9" w:rsidRPr="004A61F7" w:rsidRDefault="008D6EE9" w:rsidP="00C2777D">
      <w:pPr>
        <w:spacing w:after="0"/>
        <w:rPr>
          <w:sz w:val="24"/>
          <w:szCs w:val="24"/>
        </w:rPr>
      </w:pPr>
      <w:r w:rsidRPr="004A61F7">
        <w:rPr>
          <w:sz w:val="24"/>
          <w:szCs w:val="24"/>
        </w:rPr>
        <w:t xml:space="preserve">    Date</w:t>
      </w:r>
      <w:r w:rsidRPr="004A61F7">
        <w:rPr>
          <w:sz w:val="24"/>
          <w:szCs w:val="24"/>
        </w:rPr>
        <w:tab/>
        <w:t>:</w:t>
      </w:r>
    </w:p>
    <w:p w:rsidR="008D6EE9" w:rsidRPr="00091DFA" w:rsidRDefault="008D6EE9" w:rsidP="00C2777D">
      <w:pPr>
        <w:spacing w:after="0"/>
        <w:rPr>
          <w:sz w:val="24"/>
          <w:szCs w:val="24"/>
        </w:rPr>
      </w:pPr>
    </w:p>
    <w:p w:rsidR="008D6EE9" w:rsidRPr="00091DFA" w:rsidRDefault="008D6EE9" w:rsidP="00852282">
      <w:pPr>
        <w:rPr>
          <w:sz w:val="24"/>
          <w:szCs w:val="24"/>
        </w:rPr>
      </w:pPr>
    </w:p>
    <w:p w:rsidR="008D6EE9" w:rsidRDefault="008D6EE9" w:rsidP="00266501"/>
    <w:sectPr w:rsidR="008D6EE9" w:rsidSect="00B31F8C">
      <w:pgSz w:w="12240" w:h="15840"/>
      <w:pgMar w:top="108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12B32"/>
    <w:rsid w:val="000243F6"/>
    <w:rsid w:val="00025140"/>
    <w:rsid w:val="00053C93"/>
    <w:rsid w:val="000555B7"/>
    <w:rsid w:val="00091DFA"/>
    <w:rsid w:val="0009229F"/>
    <w:rsid w:val="000C21DF"/>
    <w:rsid w:val="000F253E"/>
    <w:rsid w:val="0011042E"/>
    <w:rsid w:val="00135807"/>
    <w:rsid w:val="001368DA"/>
    <w:rsid w:val="001A0DDD"/>
    <w:rsid w:val="001A37E6"/>
    <w:rsid w:val="001F2F10"/>
    <w:rsid w:val="001F5ABF"/>
    <w:rsid w:val="002021E2"/>
    <w:rsid w:val="00202EE3"/>
    <w:rsid w:val="00247AE1"/>
    <w:rsid w:val="00262F2D"/>
    <w:rsid w:val="00266501"/>
    <w:rsid w:val="00267B66"/>
    <w:rsid w:val="00274432"/>
    <w:rsid w:val="002C1230"/>
    <w:rsid w:val="002F0BAF"/>
    <w:rsid w:val="002F5698"/>
    <w:rsid w:val="0032595D"/>
    <w:rsid w:val="00347258"/>
    <w:rsid w:val="00377AC0"/>
    <w:rsid w:val="004770D4"/>
    <w:rsid w:val="004A2EB4"/>
    <w:rsid w:val="004A58DB"/>
    <w:rsid w:val="004A61F7"/>
    <w:rsid w:val="00502511"/>
    <w:rsid w:val="006630E4"/>
    <w:rsid w:val="00670C67"/>
    <w:rsid w:val="0067135C"/>
    <w:rsid w:val="006C338C"/>
    <w:rsid w:val="006E3C54"/>
    <w:rsid w:val="006E5A7B"/>
    <w:rsid w:val="006F5D0F"/>
    <w:rsid w:val="00701416"/>
    <w:rsid w:val="00701596"/>
    <w:rsid w:val="007816EA"/>
    <w:rsid w:val="007B0F64"/>
    <w:rsid w:val="007E61B8"/>
    <w:rsid w:val="00802784"/>
    <w:rsid w:val="00820602"/>
    <w:rsid w:val="00841EFB"/>
    <w:rsid w:val="00852282"/>
    <w:rsid w:val="0085742D"/>
    <w:rsid w:val="0087179B"/>
    <w:rsid w:val="0089375D"/>
    <w:rsid w:val="008D6EE9"/>
    <w:rsid w:val="008E004A"/>
    <w:rsid w:val="008F1886"/>
    <w:rsid w:val="008F211D"/>
    <w:rsid w:val="00911AC6"/>
    <w:rsid w:val="00993563"/>
    <w:rsid w:val="009A4263"/>
    <w:rsid w:val="009B5C6F"/>
    <w:rsid w:val="009F5408"/>
    <w:rsid w:val="00A12C6B"/>
    <w:rsid w:val="00A167C5"/>
    <w:rsid w:val="00A21E9D"/>
    <w:rsid w:val="00A238FD"/>
    <w:rsid w:val="00A47368"/>
    <w:rsid w:val="00A752D9"/>
    <w:rsid w:val="00AD4E96"/>
    <w:rsid w:val="00B245B2"/>
    <w:rsid w:val="00B31F8C"/>
    <w:rsid w:val="00B64A1B"/>
    <w:rsid w:val="00B674C8"/>
    <w:rsid w:val="00B8087A"/>
    <w:rsid w:val="00B8205E"/>
    <w:rsid w:val="00C2346A"/>
    <w:rsid w:val="00C2777D"/>
    <w:rsid w:val="00C41924"/>
    <w:rsid w:val="00C574B5"/>
    <w:rsid w:val="00C57823"/>
    <w:rsid w:val="00C62A20"/>
    <w:rsid w:val="00CC7E81"/>
    <w:rsid w:val="00CF2940"/>
    <w:rsid w:val="00CF5A16"/>
    <w:rsid w:val="00D01E7C"/>
    <w:rsid w:val="00D06CC7"/>
    <w:rsid w:val="00D23E8D"/>
    <w:rsid w:val="00D6281D"/>
    <w:rsid w:val="00D64172"/>
    <w:rsid w:val="00D933F1"/>
    <w:rsid w:val="00E67D31"/>
    <w:rsid w:val="00E84171"/>
    <w:rsid w:val="00EA303D"/>
    <w:rsid w:val="00F20A96"/>
    <w:rsid w:val="00F43779"/>
    <w:rsid w:val="00F739B9"/>
    <w:rsid w:val="00F87F83"/>
    <w:rsid w:val="00F90F90"/>
    <w:rsid w:val="00FB64B8"/>
    <w:rsid w:val="00FC120D"/>
    <w:rsid w:val="00FD2A59"/>
    <w:rsid w:val="00FE512F"/>
    <w:rsid w:val="00FF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285</Words>
  <Characters>1631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2</cp:revision>
  <cp:lastPrinted>2015-08-19T06:55:00Z</cp:lastPrinted>
  <dcterms:created xsi:type="dcterms:W3CDTF">2015-08-19T07:20:00Z</dcterms:created>
  <dcterms:modified xsi:type="dcterms:W3CDTF">2015-08-19T07:20:00Z</dcterms:modified>
</cp:coreProperties>
</file>