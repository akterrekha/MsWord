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DBC" w:rsidRDefault="00951DBC" w:rsidP="00C2777D">
      <w:pPr>
        <w:spacing w:after="0" w:line="240" w:lineRule="auto"/>
        <w:jc w:val="center"/>
        <w:rPr>
          <w:b/>
          <w:bCs/>
          <w:sz w:val="32"/>
          <w:szCs w:val="32"/>
        </w:rPr>
      </w:pPr>
    </w:p>
    <w:p w:rsidR="00951DBC" w:rsidRDefault="00951DBC" w:rsidP="00C2777D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Resume </w:t>
      </w:r>
    </w:p>
    <w:p w:rsidR="00951DBC" w:rsidRPr="00A238FD" w:rsidRDefault="00951DBC" w:rsidP="00C2777D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of </w:t>
      </w:r>
    </w:p>
    <w:p w:rsidR="00951DBC" w:rsidRPr="003551B0" w:rsidRDefault="00951DBC" w:rsidP="00C2777D">
      <w:pPr>
        <w:spacing w:after="0" w:line="240" w:lineRule="auto"/>
        <w:jc w:val="center"/>
        <w:rPr>
          <w:sz w:val="14"/>
          <w:szCs w:val="14"/>
        </w:rPr>
      </w:pPr>
    </w:p>
    <w:p w:rsidR="00951DBC" w:rsidRDefault="00951DBC" w:rsidP="005F663E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Salina Akter</w:t>
      </w:r>
    </w:p>
    <w:p w:rsidR="00951DBC" w:rsidRPr="00C97D82" w:rsidRDefault="00951DBC" w:rsidP="00C97D82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C/O. Golam Mostafa</w:t>
      </w:r>
    </w:p>
    <w:p w:rsidR="00951DBC" w:rsidRPr="00B75978" w:rsidRDefault="00951DBC" w:rsidP="00B6190F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Shop No : 78, Clon Tea House</w:t>
      </w:r>
    </w:p>
    <w:p w:rsidR="00951DBC" w:rsidRDefault="00951DBC" w:rsidP="00C97D82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Shah Srity Market, Mirpur-1</w:t>
      </w:r>
    </w:p>
    <w:p w:rsidR="00951DBC" w:rsidRPr="00B75978" w:rsidRDefault="00951DBC" w:rsidP="00C97D82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Dhaka-1216</w:t>
      </w:r>
    </w:p>
    <w:p w:rsidR="00951DBC" w:rsidRPr="00B75978" w:rsidRDefault="00951DBC" w:rsidP="00B6190F">
      <w:pPr>
        <w:pBdr>
          <w:bottom w:val="single" w:sz="6" w:space="1" w:color="auto"/>
        </w:pBdr>
        <w:spacing w:after="0" w:line="240" w:lineRule="auto"/>
        <w:jc w:val="center"/>
        <w:rPr>
          <w:sz w:val="24"/>
          <w:szCs w:val="24"/>
        </w:rPr>
      </w:pPr>
      <w:r w:rsidRPr="00B75978">
        <w:rPr>
          <w:sz w:val="24"/>
          <w:szCs w:val="24"/>
        </w:rPr>
        <w:t>Mobile:01913243315</w:t>
      </w:r>
    </w:p>
    <w:p w:rsidR="00951DBC" w:rsidRPr="00B75978" w:rsidRDefault="00951DBC" w:rsidP="00B6190F">
      <w:pPr>
        <w:pBdr>
          <w:bottom w:val="single" w:sz="6" w:space="1" w:color="auto"/>
        </w:pBdr>
        <w:spacing w:after="0" w:line="240" w:lineRule="auto"/>
        <w:jc w:val="center"/>
        <w:rPr>
          <w:sz w:val="24"/>
          <w:szCs w:val="24"/>
        </w:rPr>
      </w:pPr>
      <w:r w:rsidRPr="00B75978">
        <w:rPr>
          <w:sz w:val="24"/>
          <w:szCs w:val="24"/>
        </w:rPr>
        <w:t>E-mail: salinaakter744@ymail.com</w:t>
      </w:r>
    </w:p>
    <w:p w:rsidR="00951DBC" w:rsidRPr="00A238FD" w:rsidRDefault="00951DBC" w:rsidP="00820602">
      <w:pPr>
        <w:spacing w:after="0"/>
        <w:ind w:left="1440" w:hanging="144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Objective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  <w:szCs w:val="24"/>
        </w:rPr>
        <w:t xml:space="preserve"> To build up a respectable career in a reputed institute where I can be able to prove my competence.</w:t>
      </w:r>
    </w:p>
    <w:p w:rsidR="00951DBC" w:rsidRPr="00A238FD" w:rsidRDefault="00951DBC" w:rsidP="00C2777D">
      <w:pPr>
        <w:spacing w:after="0"/>
        <w:ind w:left="1440" w:hanging="1440"/>
        <w:rPr>
          <w:b/>
          <w:bCs/>
          <w:sz w:val="28"/>
          <w:szCs w:val="28"/>
        </w:rPr>
      </w:pPr>
    </w:p>
    <w:p w:rsidR="00951DBC" w:rsidRPr="00A238FD" w:rsidRDefault="00951DBC" w:rsidP="00AB7E2C">
      <w:pPr>
        <w:spacing w:after="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Education</w:t>
      </w:r>
      <w:r w:rsidRPr="00A238FD">
        <w:rPr>
          <w:sz w:val="24"/>
          <w:szCs w:val="24"/>
        </w:rPr>
        <w:tab/>
      </w:r>
      <w:r>
        <w:rPr>
          <w:b/>
          <w:bCs/>
          <w:sz w:val="24"/>
          <w:szCs w:val="24"/>
          <w:u w:val="single"/>
        </w:rPr>
        <w:t xml:space="preserve">M.B.S </w:t>
      </w:r>
    </w:p>
    <w:p w:rsidR="00951DBC" w:rsidRPr="00A238FD" w:rsidRDefault="00951DBC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University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 National University</w:t>
      </w:r>
    </w:p>
    <w:p w:rsidR="00951DBC" w:rsidRPr="00A238FD" w:rsidRDefault="00951DBC" w:rsidP="00AB7E2C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Subject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Accounting </w:t>
      </w:r>
    </w:p>
    <w:p w:rsidR="00951DBC" w:rsidRPr="00A238FD" w:rsidRDefault="00951DBC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>
        <w:rPr>
          <w:sz w:val="24"/>
          <w:szCs w:val="24"/>
        </w:rPr>
        <w:t>: 2009</w:t>
      </w:r>
    </w:p>
    <w:p w:rsidR="00951DBC" w:rsidRDefault="00951DBC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Result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</w:t>
      </w:r>
      <w:r w:rsidRPr="008741D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Class</w:t>
      </w:r>
    </w:p>
    <w:p w:rsidR="00951DBC" w:rsidRDefault="00951DBC" w:rsidP="00C2777D">
      <w:pPr>
        <w:spacing w:after="0"/>
        <w:rPr>
          <w:sz w:val="24"/>
          <w:szCs w:val="24"/>
        </w:rPr>
      </w:pPr>
    </w:p>
    <w:p w:rsidR="00951DBC" w:rsidRPr="00A238FD" w:rsidRDefault="00951DBC" w:rsidP="00B75978">
      <w:pPr>
        <w:spacing w:after="0"/>
        <w:ind w:left="720" w:firstLine="72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B.B.S (Pass) </w:t>
      </w:r>
    </w:p>
    <w:p w:rsidR="00951DBC" w:rsidRPr="00A238FD" w:rsidRDefault="00951DBC" w:rsidP="00B75978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University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 National University</w:t>
      </w:r>
    </w:p>
    <w:p w:rsidR="00951DBC" w:rsidRPr="00A238FD" w:rsidRDefault="00951DBC" w:rsidP="00B75978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Subject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Bachelor of Business Studies</w:t>
      </w:r>
    </w:p>
    <w:p w:rsidR="00951DBC" w:rsidRPr="00A238FD" w:rsidRDefault="00951DBC" w:rsidP="00B7597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>
        <w:rPr>
          <w:sz w:val="24"/>
          <w:szCs w:val="24"/>
        </w:rPr>
        <w:t>: 2007</w:t>
      </w:r>
    </w:p>
    <w:p w:rsidR="00951DBC" w:rsidRPr="00A238FD" w:rsidRDefault="00951DBC" w:rsidP="00B75978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Result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</w:t>
      </w:r>
      <w:r w:rsidRPr="008741D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Class</w:t>
      </w:r>
    </w:p>
    <w:p w:rsidR="00951DBC" w:rsidRPr="00A238FD" w:rsidRDefault="00951DBC" w:rsidP="00C2777D">
      <w:pPr>
        <w:spacing w:after="0"/>
        <w:rPr>
          <w:sz w:val="24"/>
          <w:szCs w:val="24"/>
        </w:rPr>
      </w:pPr>
    </w:p>
    <w:p w:rsidR="00951DBC" w:rsidRPr="00A238FD" w:rsidRDefault="00951DBC" w:rsidP="00C2777D">
      <w:pPr>
        <w:spacing w:after="0"/>
        <w:rPr>
          <w:b/>
          <w:bCs/>
          <w:sz w:val="24"/>
          <w:szCs w:val="24"/>
          <w:u w:val="single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b/>
          <w:bCs/>
          <w:sz w:val="24"/>
          <w:szCs w:val="24"/>
          <w:u w:val="single"/>
        </w:rPr>
        <w:t>Higher Secondary Certificate</w:t>
      </w:r>
      <w:r>
        <w:rPr>
          <w:b/>
          <w:bCs/>
          <w:sz w:val="24"/>
          <w:szCs w:val="24"/>
          <w:u w:val="single"/>
        </w:rPr>
        <w:t xml:space="preserve"> </w:t>
      </w:r>
      <w:r w:rsidRPr="00A238FD">
        <w:rPr>
          <w:b/>
          <w:bCs/>
          <w:sz w:val="24"/>
          <w:szCs w:val="24"/>
          <w:u w:val="single"/>
        </w:rPr>
        <w:t>(</w:t>
      </w:r>
      <w:r>
        <w:rPr>
          <w:b/>
          <w:bCs/>
          <w:sz w:val="24"/>
          <w:szCs w:val="24"/>
          <w:u w:val="single"/>
        </w:rPr>
        <w:t>H.S.C</w:t>
      </w:r>
      <w:r w:rsidRPr="00A238FD">
        <w:rPr>
          <w:b/>
          <w:bCs/>
          <w:sz w:val="24"/>
          <w:szCs w:val="24"/>
          <w:u w:val="single"/>
        </w:rPr>
        <w:t>)</w:t>
      </w:r>
    </w:p>
    <w:p w:rsidR="00951DBC" w:rsidRPr="00A238FD" w:rsidRDefault="00951DBC" w:rsidP="00B75978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Board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Dhaka</w:t>
      </w:r>
    </w:p>
    <w:p w:rsidR="00951DBC" w:rsidRPr="00A238FD" w:rsidRDefault="00951DBC" w:rsidP="00AB7E2C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Group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Business Studies</w:t>
      </w:r>
    </w:p>
    <w:p w:rsidR="00951DBC" w:rsidRPr="00A238FD" w:rsidRDefault="00951DBC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2003</w:t>
      </w:r>
    </w:p>
    <w:p w:rsidR="00951DBC" w:rsidRDefault="00951DBC" w:rsidP="00B75978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>
        <w:rPr>
          <w:sz w:val="24"/>
          <w:szCs w:val="24"/>
        </w:rPr>
        <w:t>GPA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1.60</w:t>
      </w:r>
    </w:p>
    <w:p w:rsidR="00951DBC" w:rsidRPr="00A238FD" w:rsidRDefault="00951DBC" w:rsidP="00C2777D">
      <w:pPr>
        <w:spacing w:after="0"/>
        <w:rPr>
          <w:sz w:val="24"/>
          <w:szCs w:val="24"/>
        </w:rPr>
      </w:pPr>
    </w:p>
    <w:p w:rsidR="00951DBC" w:rsidRPr="00A238FD" w:rsidRDefault="00951DBC" w:rsidP="00C2777D">
      <w:pPr>
        <w:spacing w:after="0"/>
        <w:rPr>
          <w:b/>
          <w:bCs/>
          <w:sz w:val="24"/>
          <w:szCs w:val="24"/>
          <w:u w:val="single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b/>
          <w:bCs/>
          <w:sz w:val="24"/>
          <w:szCs w:val="24"/>
          <w:u w:val="single"/>
        </w:rPr>
        <w:t>Se</w:t>
      </w:r>
      <w:r>
        <w:rPr>
          <w:b/>
          <w:bCs/>
          <w:sz w:val="24"/>
          <w:szCs w:val="24"/>
          <w:u w:val="single"/>
        </w:rPr>
        <w:t>condary School Certificate(S.S.C</w:t>
      </w:r>
      <w:r w:rsidRPr="00A238FD">
        <w:rPr>
          <w:b/>
          <w:bCs/>
          <w:sz w:val="24"/>
          <w:szCs w:val="24"/>
          <w:u w:val="single"/>
        </w:rPr>
        <w:t>)</w:t>
      </w:r>
    </w:p>
    <w:p w:rsidR="00951DBC" w:rsidRPr="00A238FD" w:rsidRDefault="00951DBC" w:rsidP="00E01A8C">
      <w:pPr>
        <w:spacing w:after="0"/>
        <w:ind w:left="720" w:firstLine="720"/>
        <w:rPr>
          <w:sz w:val="24"/>
          <w:szCs w:val="24"/>
        </w:rPr>
      </w:pPr>
      <w:r w:rsidRPr="00A238FD">
        <w:rPr>
          <w:sz w:val="24"/>
          <w:szCs w:val="24"/>
        </w:rPr>
        <w:t>Board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Dhaka</w:t>
      </w:r>
    </w:p>
    <w:p w:rsidR="00951DBC" w:rsidRPr="00A238FD" w:rsidRDefault="00951DBC" w:rsidP="00B75978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Group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Science</w:t>
      </w:r>
    </w:p>
    <w:p w:rsidR="00951DBC" w:rsidRPr="00A238FD" w:rsidRDefault="00951DBC" w:rsidP="00E01A8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2002</w:t>
      </w:r>
    </w:p>
    <w:p w:rsidR="00951DBC" w:rsidRDefault="00951DBC" w:rsidP="00AB7E2C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>
        <w:rPr>
          <w:sz w:val="24"/>
          <w:szCs w:val="24"/>
        </w:rPr>
        <w:t>GPA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3.50</w:t>
      </w:r>
    </w:p>
    <w:p w:rsidR="00951DBC" w:rsidRDefault="00951DBC" w:rsidP="00AB7E2C">
      <w:pPr>
        <w:spacing w:after="0"/>
        <w:rPr>
          <w:b/>
          <w:bCs/>
          <w:sz w:val="28"/>
          <w:szCs w:val="28"/>
        </w:rPr>
      </w:pPr>
    </w:p>
    <w:p w:rsidR="00951DBC" w:rsidRDefault="00951DBC" w:rsidP="00AB7E2C">
      <w:pPr>
        <w:spacing w:after="0"/>
        <w:rPr>
          <w:b/>
          <w:bCs/>
          <w:sz w:val="28"/>
          <w:szCs w:val="28"/>
        </w:rPr>
      </w:pPr>
    </w:p>
    <w:p w:rsidR="00951DBC" w:rsidRDefault="00951DBC" w:rsidP="00AB7E2C">
      <w:pPr>
        <w:spacing w:after="0"/>
        <w:rPr>
          <w:b/>
          <w:bCs/>
          <w:sz w:val="28"/>
          <w:szCs w:val="28"/>
        </w:rPr>
      </w:pPr>
    </w:p>
    <w:p w:rsidR="00951DBC" w:rsidRDefault="00951DBC" w:rsidP="00AB7E2C">
      <w:pPr>
        <w:spacing w:after="0"/>
        <w:rPr>
          <w:b/>
          <w:bCs/>
          <w:sz w:val="28"/>
          <w:szCs w:val="28"/>
        </w:rPr>
      </w:pPr>
    </w:p>
    <w:p w:rsidR="00951DBC" w:rsidRDefault="00951DBC" w:rsidP="00AB7E2C">
      <w:pPr>
        <w:spacing w:after="0"/>
        <w:rPr>
          <w:b/>
          <w:bCs/>
          <w:sz w:val="28"/>
          <w:szCs w:val="28"/>
        </w:rPr>
      </w:pPr>
    </w:p>
    <w:p w:rsidR="00951DBC" w:rsidRDefault="00951DBC" w:rsidP="00AB7E2C">
      <w:pPr>
        <w:spacing w:after="0"/>
        <w:rPr>
          <w:b/>
          <w:bCs/>
          <w:sz w:val="28"/>
          <w:szCs w:val="28"/>
        </w:rPr>
      </w:pPr>
    </w:p>
    <w:p w:rsidR="00951DBC" w:rsidRDefault="00951DBC" w:rsidP="00AB7E2C">
      <w:pPr>
        <w:spacing w:after="0"/>
        <w:rPr>
          <w:b/>
          <w:bCs/>
          <w:sz w:val="28"/>
          <w:szCs w:val="28"/>
        </w:rPr>
      </w:pPr>
    </w:p>
    <w:p w:rsidR="00951DBC" w:rsidRPr="00A238FD" w:rsidRDefault="00951DBC" w:rsidP="00F73844">
      <w:pPr>
        <w:spacing w:after="0"/>
        <w:ind w:left="720" w:hanging="72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Computer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>:</w:t>
      </w:r>
      <w:r>
        <w:rPr>
          <w:sz w:val="24"/>
          <w:szCs w:val="24"/>
        </w:rPr>
        <w:t xml:space="preserve"> MS Office, Multimedia, Internet etc</w:t>
      </w:r>
    </w:p>
    <w:p w:rsidR="00951DBC" w:rsidRPr="00A238FD" w:rsidRDefault="00951DBC" w:rsidP="00C2777D">
      <w:pPr>
        <w:spacing w:after="0"/>
        <w:ind w:left="720" w:hanging="72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Language</w:t>
      </w:r>
      <w:r w:rsidRPr="00C574B5">
        <w:rPr>
          <w:sz w:val="28"/>
          <w:szCs w:val="28"/>
        </w:rPr>
        <w:tab/>
        <w:t>:</w:t>
      </w:r>
      <w:r w:rsidRPr="00A238FD">
        <w:rPr>
          <w:sz w:val="24"/>
          <w:szCs w:val="24"/>
        </w:rPr>
        <w:t xml:space="preserve"> Bengali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A238FD">
        <w:rPr>
          <w:sz w:val="24"/>
          <w:szCs w:val="24"/>
        </w:rPr>
        <w:t>Excellent</w:t>
      </w:r>
    </w:p>
    <w:p w:rsidR="00951DBC" w:rsidRPr="00B75978" w:rsidRDefault="00951DBC" w:rsidP="00B75978">
      <w:pPr>
        <w:spacing w:after="0"/>
        <w:ind w:left="720" w:hanging="72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Proficiency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 xml:space="preserve">: </w:t>
      </w:r>
      <w:r w:rsidRPr="00A238FD">
        <w:rPr>
          <w:sz w:val="24"/>
          <w:szCs w:val="24"/>
        </w:rPr>
        <w:t>English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>:</w:t>
      </w:r>
      <w:r>
        <w:rPr>
          <w:sz w:val="24"/>
          <w:szCs w:val="24"/>
        </w:rPr>
        <w:t xml:space="preserve"> Good</w:t>
      </w:r>
    </w:p>
    <w:p w:rsidR="00951DBC" w:rsidRDefault="00951DBC" w:rsidP="00091DFA">
      <w:pPr>
        <w:spacing w:after="0"/>
        <w:rPr>
          <w:b/>
          <w:bCs/>
          <w:sz w:val="28"/>
          <w:szCs w:val="28"/>
        </w:rPr>
      </w:pPr>
    </w:p>
    <w:p w:rsidR="00951DBC" w:rsidRDefault="00951DBC" w:rsidP="00091DFA">
      <w:pPr>
        <w:spacing w:after="0"/>
        <w:rPr>
          <w:b/>
          <w:bCs/>
          <w:sz w:val="28"/>
          <w:szCs w:val="28"/>
        </w:rPr>
      </w:pPr>
      <w:r w:rsidRPr="00091DFA">
        <w:rPr>
          <w:b/>
          <w:bCs/>
          <w:sz w:val="28"/>
          <w:szCs w:val="28"/>
        </w:rPr>
        <w:t>Personal</w:t>
      </w:r>
      <w:r w:rsidRPr="00C574B5">
        <w:rPr>
          <w:b/>
          <w:bCs/>
          <w:sz w:val="28"/>
          <w:szCs w:val="28"/>
        </w:rPr>
        <w:t xml:space="preserve"> </w:t>
      </w:r>
      <w:r w:rsidRPr="00091DFA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>:</w:t>
      </w:r>
    </w:p>
    <w:p w:rsidR="00951DBC" w:rsidRDefault="00951DBC" w:rsidP="0089375D">
      <w:pPr>
        <w:spacing w:after="0"/>
        <w:ind w:firstLine="720"/>
        <w:rPr>
          <w:sz w:val="24"/>
          <w:szCs w:val="24"/>
        </w:rPr>
      </w:pPr>
    </w:p>
    <w:p w:rsidR="00951DBC" w:rsidRPr="00091DFA" w:rsidRDefault="00951DBC" w:rsidP="00B75978">
      <w:pPr>
        <w:spacing w:after="0"/>
        <w:ind w:firstLine="720"/>
        <w:rPr>
          <w:sz w:val="28"/>
          <w:szCs w:val="28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Golam Mostafa</w:t>
      </w:r>
    </w:p>
    <w:p w:rsidR="00951DBC" w:rsidRPr="00091DFA" w:rsidRDefault="00951DBC" w:rsidP="00B75978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Sanowara Begum</w:t>
      </w:r>
    </w:p>
    <w:p w:rsidR="00951DBC" w:rsidRPr="00091DFA" w:rsidRDefault="00951DBC" w:rsidP="00DA7C87">
      <w:pPr>
        <w:spacing w:after="0" w:line="240" w:lineRule="auto"/>
        <w:rPr>
          <w:sz w:val="24"/>
          <w:szCs w:val="24"/>
        </w:rPr>
      </w:pPr>
    </w:p>
    <w:p w:rsidR="00951DBC" w:rsidRPr="00A67367" w:rsidRDefault="00951DBC" w:rsidP="00C97D82">
      <w:pPr>
        <w:spacing w:after="0" w:line="240" w:lineRule="auto"/>
        <w:ind w:firstLine="720"/>
        <w:rPr>
          <w:sz w:val="24"/>
          <w:szCs w:val="24"/>
        </w:rPr>
      </w:pPr>
      <w:r w:rsidRPr="00091DFA">
        <w:rPr>
          <w:sz w:val="24"/>
          <w:szCs w:val="24"/>
        </w:rPr>
        <w:t>Permanent Address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 w:rsidRPr="00267B66">
        <w:rPr>
          <w:sz w:val="24"/>
          <w:szCs w:val="24"/>
        </w:rPr>
        <w:t xml:space="preserve"> </w:t>
      </w:r>
      <w:r w:rsidRPr="00A67367">
        <w:rPr>
          <w:sz w:val="24"/>
          <w:szCs w:val="24"/>
        </w:rPr>
        <w:t xml:space="preserve">C/O, </w:t>
      </w:r>
      <w:r>
        <w:rPr>
          <w:sz w:val="24"/>
          <w:szCs w:val="24"/>
        </w:rPr>
        <w:t>Md. Taru Mia</w:t>
      </w:r>
      <w:r w:rsidRPr="00A67367">
        <w:rPr>
          <w:sz w:val="24"/>
          <w:szCs w:val="24"/>
        </w:rPr>
        <w:t xml:space="preserve"> </w:t>
      </w:r>
    </w:p>
    <w:p w:rsidR="00951DBC" w:rsidRPr="00B75978" w:rsidRDefault="00951DBC" w:rsidP="00C97D82">
      <w:pPr>
        <w:spacing w:after="0" w:line="240" w:lineRule="auto"/>
        <w:jc w:val="center"/>
        <w:rPr>
          <w:sz w:val="24"/>
          <w:szCs w:val="24"/>
        </w:rPr>
      </w:pPr>
      <w:r w:rsidRPr="00A67367">
        <w:rPr>
          <w:sz w:val="24"/>
          <w:szCs w:val="24"/>
        </w:rPr>
        <w:t xml:space="preserve">  </w:t>
      </w:r>
      <w:r w:rsidRPr="00B75978">
        <w:rPr>
          <w:sz w:val="24"/>
          <w:szCs w:val="24"/>
        </w:rPr>
        <w:t>Vill: Jatrapur, Post: Jatrapur</w:t>
      </w:r>
    </w:p>
    <w:p w:rsidR="00951DBC" w:rsidRPr="00F73844" w:rsidRDefault="00951DBC" w:rsidP="00F7384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B75978">
        <w:rPr>
          <w:sz w:val="24"/>
          <w:szCs w:val="24"/>
        </w:rPr>
        <w:t>P.S: Murad Nagar, Dist: Comilla</w:t>
      </w:r>
    </w:p>
    <w:p w:rsidR="00951DBC" w:rsidRPr="00A167C5" w:rsidRDefault="00951DBC" w:rsidP="008227AA">
      <w:pPr>
        <w:spacing w:after="0"/>
        <w:ind w:left="3600" w:hanging="2880"/>
        <w:rPr>
          <w:sz w:val="24"/>
          <w:szCs w:val="24"/>
        </w:rPr>
      </w:pPr>
    </w:p>
    <w:p w:rsidR="00951DBC" w:rsidRDefault="00951DBC" w:rsidP="007545BB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091DFA">
        <w:rPr>
          <w:sz w:val="24"/>
          <w:szCs w:val="24"/>
        </w:rPr>
        <w:t>Date of Birth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02-05-1986</w:t>
      </w:r>
    </w:p>
    <w:p w:rsidR="00951DBC" w:rsidRPr="00C61FA7" w:rsidRDefault="00951DBC" w:rsidP="00C41924">
      <w:pPr>
        <w:spacing w:after="0"/>
        <w:ind w:left="720" w:hanging="720"/>
        <w:rPr>
          <w:sz w:val="2"/>
          <w:szCs w:val="2"/>
        </w:rPr>
      </w:pPr>
    </w:p>
    <w:p w:rsidR="00951DBC" w:rsidRDefault="00951DBC" w:rsidP="008227A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Bangladeshi (by birth)</w:t>
      </w:r>
    </w:p>
    <w:p w:rsidR="00951DBC" w:rsidRPr="00091DFA" w:rsidRDefault="00951DBC" w:rsidP="0089375D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Islam</w:t>
      </w:r>
    </w:p>
    <w:p w:rsidR="00951DBC" w:rsidRPr="00091DFA" w:rsidRDefault="00951DBC" w:rsidP="006611ED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Marital Status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Married</w:t>
      </w:r>
    </w:p>
    <w:p w:rsidR="00951DBC" w:rsidRPr="00091DFA" w:rsidRDefault="00951DBC" w:rsidP="0089375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Blood 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B+ve</w:t>
      </w:r>
    </w:p>
    <w:p w:rsidR="00951DBC" w:rsidRPr="00091DFA" w:rsidRDefault="00951DBC" w:rsidP="006611ED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Home District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Comilla</w:t>
      </w:r>
    </w:p>
    <w:p w:rsidR="00951DBC" w:rsidRDefault="00951DBC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 w:cs="Verdana"/>
          <w:b/>
          <w:bCs/>
          <w:sz w:val="22"/>
          <w:szCs w:val="22"/>
          <w:u w:val="single"/>
        </w:rPr>
      </w:pPr>
    </w:p>
    <w:p w:rsidR="00951DBC" w:rsidRDefault="00951DBC" w:rsidP="008C4918">
      <w:pPr>
        <w:spacing w:after="0"/>
        <w:rPr>
          <w:sz w:val="24"/>
          <w:szCs w:val="24"/>
        </w:rPr>
      </w:pPr>
    </w:p>
    <w:p w:rsidR="00951DBC" w:rsidRDefault="00951DBC" w:rsidP="008C4918">
      <w:pPr>
        <w:spacing w:after="0"/>
        <w:rPr>
          <w:sz w:val="24"/>
          <w:szCs w:val="24"/>
        </w:rPr>
      </w:pPr>
    </w:p>
    <w:p w:rsidR="00951DBC" w:rsidRPr="00C41924" w:rsidRDefault="00951DBC" w:rsidP="00C41924">
      <w:pPr>
        <w:spacing w:after="0"/>
        <w:ind w:left="1440" w:firstLine="720"/>
        <w:rPr>
          <w:sz w:val="24"/>
          <w:szCs w:val="24"/>
        </w:rPr>
      </w:pPr>
      <w:r w:rsidRPr="00091DFA">
        <w:rPr>
          <w:sz w:val="24"/>
          <w:szCs w:val="24"/>
        </w:rPr>
        <w:t xml:space="preserve"> </w:t>
      </w:r>
      <w:r w:rsidRPr="00091DFA">
        <w:rPr>
          <w:b/>
          <w:bCs/>
          <w:sz w:val="28"/>
          <w:szCs w:val="28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080"/>
      </w:tblGrid>
      <w:tr w:rsidR="00951DBC" w:rsidRPr="00CC0C54">
        <w:trPr>
          <w:trHeight w:val="1241"/>
        </w:trPr>
        <w:tc>
          <w:tcPr>
            <w:tcW w:w="10080" w:type="dxa"/>
          </w:tcPr>
          <w:p w:rsidR="00951DBC" w:rsidRPr="00CC0C54" w:rsidRDefault="00951DBC" w:rsidP="00CC0C54">
            <w:pPr>
              <w:spacing w:after="0" w:line="240" w:lineRule="auto"/>
              <w:rPr>
                <w:sz w:val="24"/>
                <w:szCs w:val="24"/>
              </w:rPr>
            </w:pPr>
            <w:r w:rsidRPr="00CC0C54">
              <w:rPr>
                <w:sz w:val="24"/>
                <w:szCs w:val="24"/>
              </w:rPr>
              <w:t>I do hereby declare that all information have presented are true to my knowledge, If required and where applicable, this document can be supported by appropriate authentic certificates or papers.</w:t>
            </w:r>
          </w:p>
        </w:tc>
      </w:tr>
    </w:tbl>
    <w:p w:rsidR="00951DBC" w:rsidRDefault="00951DBC" w:rsidP="00C2777D">
      <w:pPr>
        <w:spacing w:after="0"/>
        <w:rPr>
          <w:sz w:val="24"/>
          <w:szCs w:val="24"/>
        </w:rPr>
      </w:pPr>
    </w:p>
    <w:p w:rsidR="00951DBC" w:rsidRPr="00091DFA" w:rsidRDefault="00951DBC" w:rsidP="00C2777D">
      <w:pPr>
        <w:spacing w:after="0"/>
        <w:rPr>
          <w:sz w:val="24"/>
          <w:szCs w:val="24"/>
        </w:rPr>
      </w:pPr>
    </w:p>
    <w:p w:rsidR="00951DBC" w:rsidRPr="00091DFA" w:rsidRDefault="00951DBC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91DFA">
        <w:rPr>
          <w:sz w:val="24"/>
          <w:szCs w:val="24"/>
        </w:rPr>
        <w:t>--------------</w:t>
      </w:r>
      <w:r>
        <w:rPr>
          <w:sz w:val="24"/>
          <w:szCs w:val="24"/>
        </w:rPr>
        <w:t>----------------</w:t>
      </w:r>
    </w:p>
    <w:p w:rsidR="00951DBC" w:rsidRDefault="00951DBC" w:rsidP="00144CAD">
      <w:pPr>
        <w:tabs>
          <w:tab w:val="left" w:pos="3456"/>
        </w:tabs>
        <w:spacing w:after="0"/>
        <w:rPr>
          <w:sz w:val="28"/>
          <w:szCs w:val="28"/>
        </w:rPr>
      </w:pPr>
      <w:r>
        <w:rPr>
          <w:sz w:val="24"/>
          <w:szCs w:val="24"/>
        </w:rPr>
        <w:t xml:space="preserve">   Salina Akter</w:t>
      </w:r>
      <w:r>
        <w:rPr>
          <w:sz w:val="28"/>
          <w:szCs w:val="28"/>
        </w:rPr>
        <w:tab/>
      </w:r>
    </w:p>
    <w:p w:rsidR="00951DBC" w:rsidRPr="000555B7" w:rsidRDefault="00951DBC" w:rsidP="00EF3CEB">
      <w:pPr>
        <w:tabs>
          <w:tab w:val="left" w:pos="3456"/>
        </w:tabs>
        <w:spacing w:after="0"/>
        <w:rPr>
          <w:sz w:val="24"/>
          <w:szCs w:val="24"/>
        </w:rPr>
      </w:pPr>
    </w:p>
    <w:p w:rsidR="00951DBC" w:rsidRPr="00091DFA" w:rsidRDefault="00951DBC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91DFA">
        <w:rPr>
          <w:sz w:val="24"/>
          <w:szCs w:val="24"/>
        </w:rPr>
        <w:t>Date</w:t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</w:p>
    <w:p w:rsidR="00951DBC" w:rsidRPr="00091DFA" w:rsidRDefault="00951DBC" w:rsidP="00C2777D">
      <w:pPr>
        <w:spacing w:after="0"/>
        <w:rPr>
          <w:sz w:val="24"/>
          <w:szCs w:val="24"/>
        </w:rPr>
      </w:pPr>
    </w:p>
    <w:p w:rsidR="00951DBC" w:rsidRPr="00091DFA" w:rsidRDefault="00951DBC" w:rsidP="00852282">
      <w:pPr>
        <w:rPr>
          <w:sz w:val="24"/>
          <w:szCs w:val="24"/>
        </w:rPr>
      </w:pPr>
    </w:p>
    <w:p w:rsidR="00951DBC" w:rsidRDefault="00951DBC" w:rsidP="00266501"/>
    <w:sectPr w:rsidR="00951DBC" w:rsidSect="00A238FD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46F1"/>
    <w:multiLevelType w:val="hybridMultilevel"/>
    <w:tmpl w:val="AF3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501"/>
    <w:rsid w:val="000030B3"/>
    <w:rsid w:val="00025140"/>
    <w:rsid w:val="000555B7"/>
    <w:rsid w:val="00091DFA"/>
    <w:rsid w:val="001045DB"/>
    <w:rsid w:val="00115399"/>
    <w:rsid w:val="00144CAD"/>
    <w:rsid w:val="00194739"/>
    <w:rsid w:val="001A24F7"/>
    <w:rsid w:val="001F3B66"/>
    <w:rsid w:val="001F5ABF"/>
    <w:rsid w:val="00232D9C"/>
    <w:rsid w:val="00247AE1"/>
    <w:rsid w:val="00266501"/>
    <w:rsid w:val="00267AD5"/>
    <w:rsid w:val="00267B66"/>
    <w:rsid w:val="00274432"/>
    <w:rsid w:val="002B6C32"/>
    <w:rsid w:val="002C1230"/>
    <w:rsid w:val="002E6A7B"/>
    <w:rsid w:val="003551B0"/>
    <w:rsid w:val="00377AC0"/>
    <w:rsid w:val="003B6271"/>
    <w:rsid w:val="00405E79"/>
    <w:rsid w:val="00411E1F"/>
    <w:rsid w:val="004144C3"/>
    <w:rsid w:val="0042745E"/>
    <w:rsid w:val="00427F7C"/>
    <w:rsid w:val="00430AC6"/>
    <w:rsid w:val="00495F08"/>
    <w:rsid w:val="004A58DB"/>
    <w:rsid w:val="00514347"/>
    <w:rsid w:val="0053023C"/>
    <w:rsid w:val="00535E9F"/>
    <w:rsid w:val="005F663E"/>
    <w:rsid w:val="00606A84"/>
    <w:rsid w:val="00621433"/>
    <w:rsid w:val="006611ED"/>
    <w:rsid w:val="006E3C54"/>
    <w:rsid w:val="006E5A7B"/>
    <w:rsid w:val="00701596"/>
    <w:rsid w:val="00733691"/>
    <w:rsid w:val="007545BB"/>
    <w:rsid w:val="00771CB0"/>
    <w:rsid w:val="007E61B8"/>
    <w:rsid w:val="00802784"/>
    <w:rsid w:val="00820602"/>
    <w:rsid w:val="008227AA"/>
    <w:rsid w:val="00840C76"/>
    <w:rsid w:val="00852282"/>
    <w:rsid w:val="0085742D"/>
    <w:rsid w:val="008741DF"/>
    <w:rsid w:val="0089375D"/>
    <w:rsid w:val="008C4918"/>
    <w:rsid w:val="008C76E3"/>
    <w:rsid w:val="00951DBC"/>
    <w:rsid w:val="0097086A"/>
    <w:rsid w:val="00993563"/>
    <w:rsid w:val="009A0AFD"/>
    <w:rsid w:val="009F5408"/>
    <w:rsid w:val="00A12C6B"/>
    <w:rsid w:val="00A167C5"/>
    <w:rsid w:val="00A21E9D"/>
    <w:rsid w:val="00A238FD"/>
    <w:rsid w:val="00A67367"/>
    <w:rsid w:val="00A752D9"/>
    <w:rsid w:val="00AB7E2C"/>
    <w:rsid w:val="00AF558C"/>
    <w:rsid w:val="00B20519"/>
    <w:rsid w:val="00B245B2"/>
    <w:rsid w:val="00B46D71"/>
    <w:rsid w:val="00B6190F"/>
    <w:rsid w:val="00B674C8"/>
    <w:rsid w:val="00B75978"/>
    <w:rsid w:val="00B86194"/>
    <w:rsid w:val="00BF19D1"/>
    <w:rsid w:val="00C236B1"/>
    <w:rsid w:val="00C2777D"/>
    <w:rsid w:val="00C41924"/>
    <w:rsid w:val="00C574B5"/>
    <w:rsid w:val="00C57823"/>
    <w:rsid w:val="00C61FA7"/>
    <w:rsid w:val="00C97D82"/>
    <w:rsid w:val="00CC0C54"/>
    <w:rsid w:val="00CC7E81"/>
    <w:rsid w:val="00D01A4C"/>
    <w:rsid w:val="00D50A00"/>
    <w:rsid w:val="00D512BE"/>
    <w:rsid w:val="00D6281D"/>
    <w:rsid w:val="00D64172"/>
    <w:rsid w:val="00D933F1"/>
    <w:rsid w:val="00DA7C87"/>
    <w:rsid w:val="00E01A8C"/>
    <w:rsid w:val="00E67D31"/>
    <w:rsid w:val="00EF3CEB"/>
    <w:rsid w:val="00F20A96"/>
    <w:rsid w:val="00F6575F"/>
    <w:rsid w:val="00F73844"/>
    <w:rsid w:val="00F87F83"/>
    <w:rsid w:val="00FB64B8"/>
    <w:rsid w:val="00FD2A59"/>
    <w:rsid w:val="00FE5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40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74C8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238FD"/>
    <w:pPr>
      <w:ind w:left="720"/>
    </w:pPr>
  </w:style>
  <w:style w:type="character" w:styleId="Hyperlink">
    <w:name w:val="Hyperlink"/>
    <w:basedOn w:val="DefaultParagraphFont"/>
    <w:uiPriority w:val="99"/>
    <w:rsid w:val="00C41924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C41924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C41924"/>
    <w:rPr>
      <w:rFonts w:ascii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</TotalTime>
  <Pages>3</Pages>
  <Words>227</Words>
  <Characters>1300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DCL</dc:creator>
  <cp:keywords/>
  <dc:description/>
  <cp:lastModifiedBy>SSA. SAZIB # 01671417741 # 01816746474</cp:lastModifiedBy>
  <cp:revision>9</cp:revision>
  <cp:lastPrinted>2015-04-01T11:24:00Z</cp:lastPrinted>
  <dcterms:created xsi:type="dcterms:W3CDTF">2015-04-23T07:15:00Z</dcterms:created>
  <dcterms:modified xsi:type="dcterms:W3CDTF">2015-04-23T07:26:00Z</dcterms:modified>
</cp:coreProperties>
</file>