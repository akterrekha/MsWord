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BA" w:rsidRPr="006B2E70" w:rsidRDefault="006A0CBA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9pt;margin-top:-11.3pt;width:88pt;height:90pt;z-index:251658240;mso-wrap-style:none">
            <v:textbox style="mso-fit-shape-to-text:t">
              <w:txbxContent>
                <w:p w:rsidR="006A0CBA" w:rsidRDefault="006A0CB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9.5pt;height:96.75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Pr="006B2E70">
        <w:rPr>
          <w:b/>
          <w:color w:val="000080"/>
          <w:sz w:val="32"/>
        </w:rPr>
        <w:t>CURRICULUM VITAE</w:t>
      </w:r>
    </w:p>
    <w:p w:rsidR="006A0CBA" w:rsidRPr="006B2E70" w:rsidRDefault="006A0CBA" w:rsidP="00C2777D">
      <w:pPr>
        <w:spacing w:after="0" w:line="240" w:lineRule="auto"/>
        <w:jc w:val="center"/>
        <w:rPr>
          <w:color w:val="000080"/>
          <w:sz w:val="28"/>
        </w:rPr>
      </w:pPr>
      <w:r>
        <w:rPr>
          <w:color w:val="000080"/>
          <w:sz w:val="28"/>
        </w:rPr>
        <w:t>o</w:t>
      </w:r>
      <w:r w:rsidRPr="006B2E70">
        <w:rPr>
          <w:color w:val="000080"/>
          <w:sz w:val="28"/>
        </w:rPr>
        <w:t>f</w:t>
      </w:r>
    </w:p>
    <w:p w:rsidR="006A0CBA" w:rsidRDefault="006A0CBA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Mosharaf Hossain</w:t>
      </w:r>
    </w:p>
    <w:p w:rsidR="006A0CBA" w:rsidRPr="00D9656D" w:rsidRDefault="006A0CBA" w:rsidP="00C2777D">
      <w:pPr>
        <w:spacing w:after="0" w:line="240" w:lineRule="auto"/>
        <w:jc w:val="center"/>
        <w:rPr>
          <w:b/>
          <w:color w:val="000080"/>
          <w:sz w:val="6"/>
          <w:szCs w:val="2"/>
        </w:rPr>
      </w:pPr>
    </w:p>
    <w:p w:rsidR="006A0CBA" w:rsidRDefault="006A0CBA" w:rsidP="006B2E70">
      <w:pPr>
        <w:spacing w:after="0" w:line="240" w:lineRule="auto"/>
        <w:jc w:val="center"/>
        <w:rPr>
          <w:sz w:val="24"/>
        </w:rPr>
      </w:pPr>
      <w:r>
        <w:rPr>
          <w:sz w:val="24"/>
        </w:rPr>
        <w:t>C/O. Sabid Miar Chairman Puraton Bari</w:t>
      </w:r>
    </w:p>
    <w:p w:rsidR="006A0CBA" w:rsidRPr="00C2777D" w:rsidRDefault="006A0CBA" w:rsidP="006B2E70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Village: Harinarayanpur,  </w:t>
      </w:r>
      <w:r w:rsidRPr="00C2777D">
        <w:rPr>
          <w:sz w:val="24"/>
        </w:rPr>
        <w:t>P.O:</w:t>
      </w:r>
      <w:r>
        <w:rPr>
          <w:sz w:val="24"/>
        </w:rPr>
        <w:t xml:space="preserve"> Maijdee</w:t>
      </w:r>
    </w:p>
    <w:p w:rsidR="006A0CBA" w:rsidRPr="00C2777D" w:rsidRDefault="006A0CBA" w:rsidP="006B2E70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P.S: Sadar,  </w:t>
      </w:r>
      <w:r w:rsidRPr="00C2777D">
        <w:rPr>
          <w:sz w:val="24"/>
        </w:rPr>
        <w:t>Dist:</w:t>
      </w:r>
      <w:r>
        <w:rPr>
          <w:sz w:val="24"/>
        </w:rPr>
        <w:t xml:space="preserve"> Noakhali</w:t>
      </w:r>
    </w:p>
    <w:p w:rsidR="006A0CBA" w:rsidRDefault="006A0CBA" w:rsidP="004568E9">
      <w:pPr>
        <w:pBdr>
          <w:bottom w:val="single" w:sz="6" w:space="0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01843449953</w:t>
      </w:r>
    </w:p>
    <w:p w:rsidR="006A0CBA" w:rsidRPr="00091DFA" w:rsidRDefault="006A0CBA" w:rsidP="004568E9">
      <w:pPr>
        <w:pBdr>
          <w:bottom w:val="single" w:sz="6" w:space="0" w:color="auto"/>
        </w:pBdr>
        <w:spacing w:after="0" w:line="240" w:lineRule="auto"/>
        <w:jc w:val="center"/>
        <w:rPr>
          <w:sz w:val="24"/>
        </w:rPr>
      </w:pPr>
      <w:r>
        <w:rPr>
          <w:sz w:val="24"/>
        </w:rPr>
        <w:t>Email: mdmhazim@gmail.com</w:t>
      </w:r>
    </w:p>
    <w:p w:rsidR="006A0CBA" w:rsidRPr="00A238FD" w:rsidRDefault="006A0CBA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6A0CBA" w:rsidRDefault="006A0CBA" w:rsidP="00C2777D">
      <w:pPr>
        <w:spacing w:after="0"/>
        <w:rPr>
          <w:sz w:val="24"/>
        </w:rPr>
      </w:pPr>
    </w:p>
    <w:p w:rsidR="006A0CBA" w:rsidRPr="00A238FD" w:rsidRDefault="006A0CBA" w:rsidP="00C2777D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  <w:r>
        <w:rPr>
          <w:b/>
          <w:sz w:val="24"/>
          <w:u w:val="single"/>
        </w:rPr>
        <w:t>B. B. S</w:t>
      </w:r>
      <w:r w:rsidRPr="00A238FD">
        <w:rPr>
          <w:b/>
          <w:sz w:val="24"/>
          <w:u w:val="single"/>
        </w:rPr>
        <w:t xml:space="preserve">  (Honours)</w:t>
      </w:r>
    </w:p>
    <w:p w:rsidR="006A0CBA" w:rsidRPr="00A238FD" w:rsidRDefault="006A0CBA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6A0CBA" w:rsidRPr="00A238FD" w:rsidRDefault="006A0CBA" w:rsidP="00D9656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Accounting</w:t>
      </w:r>
    </w:p>
    <w:p w:rsidR="006A0CBA" w:rsidRPr="00A238FD" w:rsidRDefault="006A0CBA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2011</w:t>
      </w:r>
    </w:p>
    <w:p w:rsidR="006A0CBA" w:rsidRPr="00A238FD" w:rsidRDefault="006A0CBA" w:rsidP="00D9656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First Class</w:t>
      </w:r>
    </w:p>
    <w:p w:rsidR="006A0CBA" w:rsidRPr="00A238FD" w:rsidRDefault="006A0CBA" w:rsidP="00C2777D">
      <w:pPr>
        <w:spacing w:after="0"/>
        <w:rPr>
          <w:sz w:val="24"/>
        </w:rPr>
      </w:pPr>
    </w:p>
    <w:p w:rsidR="006A0CBA" w:rsidRPr="00A238FD" w:rsidRDefault="006A0CBA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Certificate(H.S.C)</w:t>
      </w:r>
    </w:p>
    <w:p w:rsidR="006A0CBA" w:rsidRPr="00A238FD" w:rsidRDefault="006A0CBA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Comilla Board</w:t>
      </w:r>
    </w:p>
    <w:p w:rsidR="006A0CBA" w:rsidRPr="00A238FD" w:rsidRDefault="006A0CBA" w:rsidP="00D9656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6A0CBA" w:rsidRPr="00A238FD" w:rsidRDefault="006A0CBA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2007</w:t>
      </w:r>
    </w:p>
    <w:p w:rsidR="006A0CBA" w:rsidRPr="00A238FD" w:rsidRDefault="006A0CBA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3.60</w:t>
      </w:r>
    </w:p>
    <w:p w:rsidR="006A0CBA" w:rsidRPr="00A238FD" w:rsidRDefault="006A0CBA" w:rsidP="00C2777D">
      <w:pPr>
        <w:spacing w:after="0"/>
        <w:rPr>
          <w:sz w:val="24"/>
        </w:rPr>
      </w:pPr>
    </w:p>
    <w:p w:rsidR="006A0CBA" w:rsidRPr="00A238FD" w:rsidRDefault="006A0CBA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Secondary School Certificate(S.S.C)</w:t>
      </w:r>
    </w:p>
    <w:p w:rsidR="006A0CBA" w:rsidRPr="00A238FD" w:rsidRDefault="006A0CBA" w:rsidP="00C2777D">
      <w:pPr>
        <w:spacing w:after="0"/>
        <w:ind w:left="720" w:firstLine="720"/>
        <w:rPr>
          <w:sz w:val="24"/>
        </w:rPr>
      </w:pPr>
      <w:r w:rsidRPr="00A238FD">
        <w:rPr>
          <w:sz w:val="24"/>
        </w:rPr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Comilla Board</w:t>
      </w:r>
    </w:p>
    <w:p w:rsidR="006A0CBA" w:rsidRPr="00A238FD" w:rsidRDefault="006A0CBA" w:rsidP="00D9656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6A0CBA" w:rsidRPr="00A238FD" w:rsidRDefault="006A0CBA" w:rsidP="00D9656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2005</w:t>
      </w:r>
    </w:p>
    <w:p w:rsidR="006A0CBA" w:rsidRPr="00A238FD" w:rsidRDefault="006A0CBA" w:rsidP="00D9656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4.00</w:t>
      </w:r>
    </w:p>
    <w:p w:rsidR="006A0CBA" w:rsidRPr="00A238FD" w:rsidRDefault="006A0CBA" w:rsidP="00C2777D">
      <w:pPr>
        <w:spacing w:after="0"/>
        <w:rPr>
          <w:sz w:val="24"/>
        </w:rPr>
      </w:pPr>
    </w:p>
    <w:p w:rsidR="006A0CBA" w:rsidRDefault="006A0CBA" w:rsidP="00F87F83">
      <w:pPr>
        <w:spacing w:after="0"/>
        <w:ind w:left="1440" w:hanging="1440"/>
        <w:rPr>
          <w:b/>
          <w:sz w:val="28"/>
        </w:rPr>
      </w:pPr>
    </w:p>
    <w:p w:rsidR="006A0CBA" w:rsidRPr="00A238FD" w:rsidRDefault="006A0CBA" w:rsidP="00E94A78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I have successfully completed Training course in MS </w:t>
      </w:r>
      <w:r>
        <w:rPr>
          <w:sz w:val="24"/>
        </w:rPr>
        <w:t xml:space="preserve">office EXPERT program of six </w:t>
      </w:r>
      <w:r w:rsidRPr="00A238FD">
        <w:rPr>
          <w:sz w:val="24"/>
        </w:rPr>
        <w:t>months duration and duly pas</w:t>
      </w:r>
      <w:r>
        <w:rPr>
          <w:sz w:val="24"/>
        </w:rPr>
        <w:t xml:space="preserve">sed the final examination from </w:t>
      </w:r>
      <w:r w:rsidRPr="00A238FD">
        <w:rPr>
          <w:sz w:val="24"/>
        </w:rPr>
        <w:t xml:space="preserve"> </w:t>
      </w:r>
      <w:r>
        <w:rPr>
          <w:sz w:val="24"/>
        </w:rPr>
        <w:t>FPAB</w:t>
      </w:r>
      <w:r w:rsidRPr="00A238FD">
        <w:rPr>
          <w:sz w:val="24"/>
        </w:rPr>
        <w:t xml:space="preserve"> </w:t>
      </w:r>
    </w:p>
    <w:p w:rsidR="006A0CBA" w:rsidRPr="00A238FD" w:rsidRDefault="006A0CBA" w:rsidP="00C2777D">
      <w:pPr>
        <w:spacing w:after="0"/>
        <w:ind w:left="720" w:hanging="72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Institute,Noakhali.</w:t>
      </w:r>
    </w:p>
    <w:p w:rsidR="006A0CBA" w:rsidRPr="00A238FD" w:rsidRDefault="006A0CBA" w:rsidP="00C2777D">
      <w:pPr>
        <w:spacing w:after="0"/>
        <w:ind w:left="720" w:hanging="720"/>
        <w:rPr>
          <w:sz w:val="24"/>
        </w:rPr>
      </w:pPr>
    </w:p>
    <w:p w:rsidR="006A0CBA" w:rsidRDefault="006A0CBA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6A0CBA" w:rsidRPr="00A238FD" w:rsidRDefault="006A0CBA" w:rsidP="00C2777D">
      <w:pPr>
        <w:spacing w:after="0"/>
        <w:ind w:left="720" w:hanging="720"/>
        <w:rPr>
          <w:sz w:val="24"/>
        </w:rPr>
      </w:pPr>
    </w:p>
    <w:p w:rsidR="006A0CBA" w:rsidRPr="00A238FD" w:rsidRDefault="006A0CBA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6A0CBA" w:rsidRPr="00A238FD" w:rsidRDefault="006A0CBA" w:rsidP="00C2777D">
      <w:pPr>
        <w:spacing w:after="0"/>
        <w:ind w:left="720" w:hanging="720"/>
        <w:rPr>
          <w:sz w:val="24"/>
        </w:rPr>
      </w:pPr>
    </w:p>
    <w:p w:rsidR="006A0CBA" w:rsidRDefault="006A0CBA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>Reading books,Internet browsing and Travelling.</w:t>
      </w:r>
    </w:p>
    <w:p w:rsidR="006A0CBA" w:rsidRDefault="006A0CBA" w:rsidP="00C2777D">
      <w:pPr>
        <w:spacing w:after="0"/>
        <w:ind w:left="720" w:hanging="720"/>
        <w:rPr>
          <w:sz w:val="24"/>
        </w:rPr>
      </w:pPr>
    </w:p>
    <w:p w:rsidR="006A0CBA" w:rsidRDefault="006A0CBA" w:rsidP="00C2777D">
      <w:pPr>
        <w:spacing w:after="0"/>
        <w:ind w:left="720" w:hanging="720"/>
        <w:rPr>
          <w:sz w:val="24"/>
        </w:rPr>
      </w:pPr>
    </w:p>
    <w:p w:rsidR="006A0CBA" w:rsidRPr="00A238FD" w:rsidRDefault="006A0CBA" w:rsidP="00C2777D">
      <w:pPr>
        <w:spacing w:after="0"/>
        <w:ind w:left="720" w:hanging="720"/>
        <w:rPr>
          <w:sz w:val="24"/>
        </w:rPr>
      </w:pPr>
    </w:p>
    <w:p w:rsidR="006A0CBA" w:rsidRDefault="006A0CBA" w:rsidP="00091DFA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6A0CBA" w:rsidRDefault="006A0CBA" w:rsidP="0089375D">
      <w:pPr>
        <w:spacing w:after="0"/>
        <w:ind w:firstLine="720"/>
        <w:rPr>
          <w:sz w:val="24"/>
          <w:szCs w:val="24"/>
        </w:rPr>
      </w:pPr>
    </w:p>
    <w:p w:rsidR="006A0CBA" w:rsidRPr="00091DFA" w:rsidRDefault="006A0CBA" w:rsidP="00D9656D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</w:t>
      </w:r>
      <w:r>
        <w:rPr>
          <w:sz w:val="28"/>
          <w:szCs w:val="28"/>
        </w:rPr>
        <w:t xml:space="preserve"> Abul Kalam</w:t>
      </w:r>
    </w:p>
    <w:p w:rsidR="006A0CBA" w:rsidRPr="00091DFA" w:rsidRDefault="006A0CBA" w:rsidP="00D9656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Rokeya Begum</w:t>
      </w:r>
    </w:p>
    <w:p w:rsidR="006A0CBA" w:rsidRPr="00091DFA" w:rsidRDefault="006A0CBA" w:rsidP="00D9656D">
      <w:pPr>
        <w:spacing w:after="0" w:line="240" w:lineRule="auto"/>
        <w:rPr>
          <w:sz w:val="24"/>
          <w:szCs w:val="24"/>
        </w:rPr>
      </w:pPr>
    </w:p>
    <w:p w:rsidR="006A0CBA" w:rsidRDefault="006A0CBA" w:rsidP="0075021C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C/O. Sabid Miar Chairman Puraton Bari</w:t>
      </w:r>
    </w:p>
    <w:p w:rsidR="006A0CBA" w:rsidRPr="00C2777D" w:rsidRDefault="006A0CBA" w:rsidP="0075021C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Village: Harinarayanpur,  </w:t>
      </w:r>
      <w:r w:rsidRPr="00C2777D">
        <w:rPr>
          <w:sz w:val="24"/>
        </w:rPr>
        <w:t>P.O:</w:t>
      </w:r>
      <w:r>
        <w:rPr>
          <w:sz w:val="24"/>
        </w:rPr>
        <w:t xml:space="preserve"> Maijdee</w:t>
      </w:r>
    </w:p>
    <w:p w:rsidR="006A0CBA" w:rsidRPr="00C2777D" w:rsidRDefault="006A0CBA" w:rsidP="0075021C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P.S: Sadar,  </w:t>
      </w:r>
      <w:r w:rsidRPr="00C2777D">
        <w:rPr>
          <w:sz w:val="24"/>
        </w:rPr>
        <w:t>Dist:</w:t>
      </w:r>
      <w:r>
        <w:rPr>
          <w:sz w:val="24"/>
        </w:rPr>
        <w:t xml:space="preserve"> Noakhali           </w:t>
      </w:r>
    </w:p>
    <w:p w:rsidR="006A0CBA" w:rsidRPr="00A167C5" w:rsidRDefault="006A0CBA" w:rsidP="008227AA">
      <w:pPr>
        <w:spacing w:after="0"/>
        <w:ind w:left="3600" w:hanging="2880"/>
        <w:rPr>
          <w:sz w:val="24"/>
        </w:rPr>
      </w:pPr>
    </w:p>
    <w:p w:rsidR="006A0CBA" w:rsidRPr="00091DFA" w:rsidRDefault="006A0CBA" w:rsidP="009D6E2C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1</w:t>
      </w:r>
      <w:r w:rsidRPr="009D6E2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November 1989</w:t>
      </w:r>
    </w:p>
    <w:p w:rsidR="006A0CBA" w:rsidRDefault="006A0CBA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6A0CBA" w:rsidRPr="00091DFA" w:rsidRDefault="006A0CBA" w:rsidP="009D6E2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6A0CBA" w:rsidRPr="00091DFA" w:rsidRDefault="006A0CBA" w:rsidP="009D6E2C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Single</w:t>
      </w:r>
    </w:p>
    <w:p w:rsidR="006A0CBA" w:rsidRPr="00091DFA" w:rsidRDefault="006A0CBA" w:rsidP="009D6E2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7528705131834</w:t>
      </w:r>
    </w:p>
    <w:p w:rsidR="006A0CBA" w:rsidRPr="00091DFA" w:rsidRDefault="006A0CBA" w:rsidP="009D6E2C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6A0CBA" w:rsidRDefault="006A0CBA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6A0CBA" w:rsidRDefault="006A0CBA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6A0CBA" w:rsidRDefault="006A0CBA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  <w:r w:rsidRPr="00C41924">
        <w:rPr>
          <w:rFonts w:ascii="Verdana" w:hAnsi="Verdana"/>
          <w:b/>
          <w:sz w:val="22"/>
          <w:u w:val="single"/>
        </w:rPr>
        <w:t>REFERENCE:</w:t>
      </w:r>
    </w:p>
    <w:p w:rsidR="006A0CBA" w:rsidRDefault="006A0CBA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6A0CBA" w:rsidRPr="00CC0C54" w:rsidRDefault="006A0CBA" w:rsidP="009D6E2C">
      <w:pPr>
        <w:spacing w:after="120"/>
        <w:rPr>
          <w:rFonts w:ascii="Verdana" w:hAnsi="Verdana"/>
          <w:b/>
        </w:rPr>
      </w:pPr>
      <w:r w:rsidRPr="00CC0C54">
        <w:rPr>
          <w:rFonts w:ascii="Verdana" w:hAnsi="Verdana"/>
          <w:b/>
        </w:rPr>
        <w:t xml:space="preserve">Md. </w:t>
      </w:r>
      <w:r>
        <w:rPr>
          <w:rFonts w:ascii="Verdana" w:hAnsi="Verdana"/>
          <w:b/>
        </w:rPr>
        <w:t>Delwar Hossain</w:t>
      </w:r>
    </w:p>
    <w:p w:rsidR="006A0CBA" w:rsidRPr="00CC0C54" w:rsidRDefault="006A0CBA" w:rsidP="009D6E2C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Associate </w:t>
      </w:r>
      <w:r w:rsidRPr="00CC0C54">
        <w:rPr>
          <w:rFonts w:ascii="Verdana" w:hAnsi="Verdana"/>
        </w:rPr>
        <w:t xml:space="preserve"> Professor</w:t>
      </w:r>
    </w:p>
    <w:p w:rsidR="006A0CBA" w:rsidRDefault="006A0CBA" w:rsidP="009D6E2C">
      <w:pPr>
        <w:spacing w:after="120" w:line="240" w:lineRule="auto"/>
      </w:pPr>
      <w:r w:rsidRPr="00CC0C54">
        <w:t xml:space="preserve">Dept. of </w:t>
      </w:r>
      <w:r>
        <w:t xml:space="preserve">Accounting </w:t>
      </w:r>
    </w:p>
    <w:p w:rsidR="006A0CBA" w:rsidRDefault="006A0CBA" w:rsidP="001045DB">
      <w:pPr>
        <w:spacing w:after="120" w:line="240" w:lineRule="auto"/>
      </w:pPr>
      <w:r>
        <w:t>Chowmuhani Govt. S.A</w:t>
      </w:r>
      <w:r w:rsidRPr="00CC0C54">
        <w:t xml:space="preserve"> College.</w:t>
      </w:r>
      <w:r>
        <w:t xml:space="preserve">  </w:t>
      </w:r>
    </w:p>
    <w:p w:rsidR="006A0CBA" w:rsidRDefault="006A0CBA" w:rsidP="009D6E2C">
      <w:pPr>
        <w:spacing w:after="120" w:line="240" w:lineRule="auto"/>
      </w:pPr>
      <w:r>
        <w:t>Noakhali</w:t>
      </w:r>
    </w:p>
    <w:p w:rsidR="006A0CBA" w:rsidRPr="001045DB" w:rsidRDefault="006A0CBA" w:rsidP="009D6E2C">
      <w:pPr>
        <w:spacing w:after="120" w:line="240" w:lineRule="auto"/>
      </w:pPr>
      <w:r>
        <w:t xml:space="preserve"> </w:t>
      </w:r>
      <w:r w:rsidRPr="00CC0C54">
        <w:t xml:space="preserve">Contact No: </w:t>
      </w:r>
      <w:r>
        <w:t>01813122118</w:t>
      </w:r>
    </w:p>
    <w:p w:rsidR="006A0CBA" w:rsidRDefault="006A0CBA" w:rsidP="008C4918">
      <w:pPr>
        <w:spacing w:after="0"/>
        <w:rPr>
          <w:sz w:val="24"/>
          <w:szCs w:val="24"/>
        </w:rPr>
      </w:pPr>
    </w:p>
    <w:p w:rsidR="006A0CBA" w:rsidRDefault="006A0CBA" w:rsidP="008C4918">
      <w:pPr>
        <w:spacing w:after="0"/>
        <w:rPr>
          <w:sz w:val="24"/>
          <w:szCs w:val="24"/>
        </w:rPr>
      </w:pPr>
    </w:p>
    <w:p w:rsidR="006A0CBA" w:rsidRPr="00C41924" w:rsidRDefault="006A0CBA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6A0CBA" w:rsidRPr="00CC0C54">
        <w:trPr>
          <w:trHeight w:val="1241"/>
        </w:trPr>
        <w:tc>
          <w:tcPr>
            <w:tcW w:w="10080" w:type="dxa"/>
          </w:tcPr>
          <w:p w:rsidR="006A0CBA" w:rsidRPr="00CC0C54" w:rsidRDefault="006A0CBA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6A0CBA" w:rsidRDefault="006A0CBA" w:rsidP="00C2777D">
      <w:pPr>
        <w:spacing w:after="0"/>
        <w:rPr>
          <w:sz w:val="24"/>
          <w:szCs w:val="24"/>
        </w:rPr>
      </w:pPr>
    </w:p>
    <w:p w:rsidR="006A0CBA" w:rsidRPr="00091DFA" w:rsidRDefault="006A0CBA" w:rsidP="00C2777D">
      <w:pPr>
        <w:spacing w:after="0"/>
        <w:rPr>
          <w:sz w:val="24"/>
          <w:szCs w:val="24"/>
        </w:rPr>
      </w:pPr>
    </w:p>
    <w:p w:rsidR="006A0CBA" w:rsidRPr="00091DFA" w:rsidRDefault="006A0CBA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6A0CBA" w:rsidRPr="000555B7" w:rsidRDefault="006A0CBA" w:rsidP="00695C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r>
        <w:rPr>
          <w:bCs/>
          <w:sz w:val="28"/>
          <w:szCs w:val="28"/>
        </w:rPr>
        <w:t>Md. Mosharaf Hossain</w:t>
      </w:r>
      <w:r>
        <w:rPr>
          <w:sz w:val="24"/>
          <w:szCs w:val="24"/>
        </w:rPr>
        <w:t>)</w:t>
      </w:r>
    </w:p>
    <w:p w:rsidR="006A0CBA" w:rsidRPr="00091DFA" w:rsidRDefault="006A0CBA" w:rsidP="00C2777D">
      <w:pPr>
        <w:spacing w:after="0"/>
        <w:rPr>
          <w:sz w:val="24"/>
          <w:szCs w:val="24"/>
        </w:rPr>
      </w:pPr>
    </w:p>
    <w:p w:rsidR="006A0CBA" w:rsidRPr="00091DFA" w:rsidRDefault="006A0CBA" w:rsidP="00852282">
      <w:pPr>
        <w:rPr>
          <w:sz w:val="24"/>
          <w:szCs w:val="24"/>
        </w:rPr>
      </w:pPr>
    </w:p>
    <w:p w:rsidR="006A0CBA" w:rsidRDefault="006A0CBA" w:rsidP="00266501"/>
    <w:sectPr w:rsidR="006A0CBA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4345"/>
    <w:rsid w:val="00025140"/>
    <w:rsid w:val="000555B7"/>
    <w:rsid w:val="00091DFA"/>
    <w:rsid w:val="001045DB"/>
    <w:rsid w:val="00115399"/>
    <w:rsid w:val="00140AE7"/>
    <w:rsid w:val="00194739"/>
    <w:rsid w:val="001B3CD3"/>
    <w:rsid w:val="001F5ABF"/>
    <w:rsid w:val="00247AE1"/>
    <w:rsid w:val="00266501"/>
    <w:rsid w:val="00267B66"/>
    <w:rsid w:val="00274432"/>
    <w:rsid w:val="002C1230"/>
    <w:rsid w:val="00377AC0"/>
    <w:rsid w:val="0042745E"/>
    <w:rsid w:val="004568E9"/>
    <w:rsid w:val="004A58DB"/>
    <w:rsid w:val="005D7432"/>
    <w:rsid w:val="005F663E"/>
    <w:rsid w:val="00684EC4"/>
    <w:rsid w:val="00695C6B"/>
    <w:rsid w:val="006A0CBA"/>
    <w:rsid w:val="006B2E70"/>
    <w:rsid w:val="006E3C54"/>
    <w:rsid w:val="006E5A7B"/>
    <w:rsid w:val="00701596"/>
    <w:rsid w:val="0075021C"/>
    <w:rsid w:val="007921B7"/>
    <w:rsid w:val="007E61B8"/>
    <w:rsid w:val="00802784"/>
    <w:rsid w:val="00820602"/>
    <w:rsid w:val="008227AA"/>
    <w:rsid w:val="00852282"/>
    <w:rsid w:val="0085742D"/>
    <w:rsid w:val="0089375D"/>
    <w:rsid w:val="008C4918"/>
    <w:rsid w:val="0091779F"/>
    <w:rsid w:val="00935406"/>
    <w:rsid w:val="009454CF"/>
    <w:rsid w:val="00993563"/>
    <w:rsid w:val="009D6E2C"/>
    <w:rsid w:val="009F5408"/>
    <w:rsid w:val="00A12C6B"/>
    <w:rsid w:val="00A167C5"/>
    <w:rsid w:val="00A177C9"/>
    <w:rsid w:val="00A21E9D"/>
    <w:rsid w:val="00A238FD"/>
    <w:rsid w:val="00A752D9"/>
    <w:rsid w:val="00AE3AC8"/>
    <w:rsid w:val="00B20519"/>
    <w:rsid w:val="00B245B2"/>
    <w:rsid w:val="00B46D71"/>
    <w:rsid w:val="00B674C8"/>
    <w:rsid w:val="00BD7146"/>
    <w:rsid w:val="00C236B1"/>
    <w:rsid w:val="00C2777D"/>
    <w:rsid w:val="00C41924"/>
    <w:rsid w:val="00C574B5"/>
    <w:rsid w:val="00C57823"/>
    <w:rsid w:val="00C87671"/>
    <w:rsid w:val="00CC0C54"/>
    <w:rsid w:val="00CC7E81"/>
    <w:rsid w:val="00D50A00"/>
    <w:rsid w:val="00D512BE"/>
    <w:rsid w:val="00D6281D"/>
    <w:rsid w:val="00D64172"/>
    <w:rsid w:val="00D933F1"/>
    <w:rsid w:val="00D9656D"/>
    <w:rsid w:val="00E67D31"/>
    <w:rsid w:val="00E94A78"/>
    <w:rsid w:val="00F20A96"/>
    <w:rsid w:val="00F20AB0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3</Pages>
  <Words>274</Words>
  <Characters>1566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11</cp:revision>
  <cp:lastPrinted>2014-08-14T15:02:00Z</cp:lastPrinted>
  <dcterms:created xsi:type="dcterms:W3CDTF">2014-08-14T12:57:00Z</dcterms:created>
  <dcterms:modified xsi:type="dcterms:W3CDTF">2014-08-14T15:54:00Z</dcterms:modified>
</cp:coreProperties>
</file>