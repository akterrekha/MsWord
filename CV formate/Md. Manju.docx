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E19" w:rsidRPr="00935A56" w:rsidRDefault="00085E19" w:rsidP="00484759">
      <w:pPr>
        <w:tabs>
          <w:tab w:val="left" w:pos="8085"/>
        </w:tabs>
        <w:spacing w:after="0" w:line="240" w:lineRule="auto"/>
        <w:rPr>
          <w:color w:val="333399"/>
        </w:rPr>
      </w:pPr>
      <w:r>
        <w:rPr>
          <w:color w:val="333399"/>
          <w:sz w:val="68"/>
          <w:szCs w:val="72"/>
        </w:rPr>
        <w:t>Resume of</w:t>
      </w:r>
      <w:r w:rsidRPr="00935A56">
        <w:rPr>
          <w:color w:val="333399"/>
        </w:rPr>
        <w:tab/>
      </w:r>
    </w:p>
    <w:p w:rsidR="00085E19" w:rsidRDefault="00085E19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</w:p>
    <w:p w:rsidR="00085E19" w:rsidRPr="00585BD4" w:rsidRDefault="00085E19" w:rsidP="00CB2F3A">
      <w:pPr>
        <w:spacing w:after="0" w:line="240" w:lineRule="auto"/>
        <w:ind w:left="99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Md. Manju</w:t>
      </w:r>
    </w:p>
    <w:p w:rsidR="00085E19" w:rsidRDefault="00085E19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 w:rsidRPr="000978B7">
        <w:rPr>
          <w:rFonts w:ascii="Times New Roman" w:hAnsi="Times New Roman"/>
          <w:b/>
          <w:sz w:val="24"/>
          <w:szCs w:val="24"/>
        </w:rPr>
        <w:pict>
          <v:rect id="_x0000_i1025" style="width:159.85pt;height:1pt" o:hrpct="382" o:hrstd="t" o:hr="t" fillcolor="#a0a0a0" stroked="f"/>
        </w:pict>
      </w:r>
    </w:p>
    <w:p w:rsidR="00085E19" w:rsidRDefault="00085E19" w:rsidP="00CB2F3A">
      <w:pPr>
        <w:spacing w:after="0" w:line="240" w:lineRule="auto"/>
        <w:rPr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Contact </w:t>
      </w:r>
      <w:r>
        <w:rPr>
          <w:b/>
        </w:rPr>
        <w:t>Address:</w:t>
      </w:r>
    </w:p>
    <w:p w:rsidR="00085E19" w:rsidRDefault="00085E19" w:rsidP="00CB2F3A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C/O. Meher Monjil (Lutfur Rahman Bhuiyan)</w:t>
      </w:r>
    </w:p>
    <w:p w:rsidR="00085E19" w:rsidRPr="00D0056E" w:rsidRDefault="00085E19" w:rsidP="00CB2F3A">
      <w:pPr>
        <w:spacing w:after="0" w:line="240" w:lineRule="auto"/>
        <w:rPr>
          <w:bCs/>
        </w:rPr>
      </w:pPr>
      <w:r>
        <w:rPr>
          <w:b/>
        </w:rPr>
        <w:tab/>
      </w:r>
      <w:r>
        <w:rPr>
          <w:b/>
        </w:rPr>
        <w:tab/>
      </w:r>
      <w:r w:rsidRPr="00D0056E">
        <w:rPr>
          <w:bCs/>
        </w:rPr>
        <w:t>Holding No : 1327</w:t>
      </w:r>
    </w:p>
    <w:p w:rsidR="00085E19" w:rsidRPr="00440FAF" w:rsidRDefault="00085E19" w:rsidP="00CB2F3A">
      <w:pPr>
        <w:spacing w:after="0" w:line="240" w:lineRule="auto"/>
        <w:rPr>
          <w:bCs/>
        </w:rPr>
      </w:pPr>
      <w:r>
        <w:rPr>
          <w:b/>
        </w:rPr>
        <w:tab/>
        <w:t xml:space="preserve">             </w:t>
      </w:r>
      <w:r>
        <w:rPr>
          <w:bCs/>
        </w:rPr>
        <w:t xml:space="preserve">  Road</w:t>
      </w:r>
      <w:r w:rsidRPr="00440FAF">
        <w:rPr>
          <w:bCs/>
        </w:rPr>
        <w:t xml:space="preserve"> No: </w:t>
      </w:r>
      <w:r>
        <w:rPr>
          <w:bCs/>
        </w:rPr>
        <w:t>10</w:t>
      </w:r>
      <w:r w:rsidRPr="00440FAF">
        <w:rPr>
          <w:bCs/>
        </w:rPr>
        <w:t xml:space="preserve">House No: </w:t>
      </w:r>
      <w:r>
        <w:rPr>
          <w:bCs/>
        </w:rPr>
        <w:t>01</w:t>
      </w:r>
    </w:p>
    <w:p w:rsidR="00085E19" w:rsidRPr="00C1207C" w:rsidRDefault="00085E19" w:rsidP="00C1207C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Maijdee Housing Estate</w:t>
      </w:r>
    </w:p>
    <w:p w:rsidR="00085E19" w:rsidRPr="00C1207C" w:rsidRDefault="00085E19" w:rsidP="00C1207C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Sadar, Noakhali-3800</w:t>
      </w:r>
    </w:p>
    <w:p w:rsidR="00085E19" w:rsidRDefault="00085E19" w:rsidP="00C56F2E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Mobile: 01824647477</w:t>
      </w:r>
    </w:p>
    <w:p w:rsidR="00085E19" w:rsidRDefault="00085E19" w:rsidP="00C56F2E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Email: monju1911@gmail.com </w:t>
      </w:r>
    </w:p>
    <w:p w:rsidR="00085E19" w:rsidRPr="00546720" w:rsidRDefault="00085E19" w:rsidP="00C56F2E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</w:p>
    <w:p w:rsidR="00085E19" w:rsidRPr="00993F8E" w:rsidRDefault="00085E19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u w:val="single"/>
        </w:rPr>
        <w:t>Career Objective:</w:t>
      </w:r>
    </w:p>
    <w:p w:rsidR="00085E19" w:rsidRPr="00993F8E" w:rsidRDefault="00085E19" w:rsidP="00993F8E">
      <w:pPr>
        <w:spacing w:after="0" w:line="240" w:lineRule="auto"/>
        <w:rPr>
          <w:rFonts w:ascii="Times New Roman" w:hAnsi="Times New Roman"/>
        </w:rPr>
      </w:pPr>
    </w:p>
    <w:p w:rsidR="00085E19" w:rsidRPr="00993F8E" w:rsidRDefault="00085E19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spacing w:val="30"/>
        </w:rPr>
      </w:pPr>
      <w:r w:rsidRPr="00993F8E">
        <w:rPr>
          <w:rFonts w:ascii="Times New Roman" w:hAnsi="Times New Roman"/>
          <w:bCs/>
          <w:color w:val="000000"/>
        </w:rPr>
        <w:t>To face challenges using knowledge, perception and innovation to pursue long-term successful career in dynamic and professional environment of any reputable organization through my aptitude, hard work, dedication and determination.</w:t>
      </w:r>
    </w:p>
    <w:p w:rsidR="00085E19" w:rsidRPr="00993F8E" w:rsidRDefault="00085E19" w:rsidP="00993F8E">
      <w:pPr>
        <w:spacing w:after="0" w:line="240" w:lineRule="auto"/>
        <w:rPr>
          <w:rFonts w:ascii="Times New Roman" w:hAnsi="Times New Roman"/>
        </w:rPr>
      </w:pPr>
    </w:p>
    <w:p w:rsidR="00085E19" w:rsidRDefault="00085E19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Academic Credentials:</w:t>
      </w:r>
    </w:p>
    <w:p w:rsidR="00085E19" w:rsidRDefault="00085E19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Pr="00993F8E" w:rsidRDefault="00085E19" w:rsidP="000D10D3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085E19" w:rsidRPr="00993F8E" w:rsidRDefault="00085E19" w:rsidP="000D10D3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Secondary School Certificate:</w:t>
      </w:r>
    </w:p>
    <w:p w:rsidR="00085E19" w:rsidRPr="00993F8E" w:rsidRDefault="00085E19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085E19" w:rsidRPr="00993F8E" w:rsidRDefault="00085E19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Business Studies</w:t>
      </w:r>
    </w:p>
    <w:p w:rsidR="00085E19" w:rsidRPr="00993F8E" w:rsidRDefault="00085E19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2006</w:t>
      </w:r>
    </w:p>
    <w:p w:rsidR="00085E19" w:rsidRDefault="00085E19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 4.19</w:t>
      </w:r>
    </w:p>
    <w:p w:rsidR="00085E19" w:rsidRDefault="00085E19" w:rsidP="00993F8E">
      <w:pPr>
        <w:spacing w:after="0" w:line="240" w:lineRule="auto"/>
        <w:jc w:val="both"/>
        <w:rPr>
          <w:rFonts w:ascii="Times New Roman" w:hAnsi="Times New Roman"/>
          <w:b/>
          <w:smallCaps/>
          <w:u w:val="single"/>
        </w:rPr>
      </w:pPr>
    </w:p>
    <w:p w:rsidR="00085E19" w:rsidRPr="00993F8E" w:rsidRDefault="00085E19" w:rsidP="000D10D3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Higher Secondary Certificate:</w:t>
      </w:r>
    </w:p>
    <w:p w:rsidR="00085E19" w:rsidRPr="00993F8E" w:rsidRDefault="00085E19" w:rsidP="00904A3E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085E19" w:rsidRPr="00993F8E" w:rsidRDefault="00085E19" w:rsidP="00904A3E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Business Studies</w:t>
      </w:r>
    </w:p>
    <w:p w:rsidR="00085E19" w:rsidRPr="00993F8E" w:rsidRDefault="00085E19" w:rsidP="00904A3E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2008</w:t>
      </w:r>
    </w:p>
    <w:p w:rsidR="00085E19" w:rsidRDefault="00085E19" w:rsidP="00904A3E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 4.30</w:t>
      </w:r>
    </w:p>
    <w:p w:rsidR="00085E19" w:rsidRPr="00993F8E" w:rsidRDefault="00085E19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</w:p>
    <w:p w:rsidR="00085E19" w:rsidRPr="00993F8E" w:rsidRDefault="00085E19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085E19" w:rsidRPr="00993F8E" w:rsidRDefault="00085E19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 w:rsidRPr="00993F8E">
        <w:rPr>
          <w:rFonts w:ascii="Times New Roman" w:hAnsi="Times New Roman"/>
          <w:b/>
          <w:i/>
        </w:rPr>
        <w:t xml:space="preserve">Bachelor of </w:t>
      </w:r>
      <w:r>
        <w:rPr>
          <w:rFonts w:ascii="Times New Roman" w:hAnsi="Times New Roman"/>
          <w:b/>
          <w:i/>
        </w:rPr>
        <w:t xml:space="preserve"> Social Science  </w:t>
      </w:r>
      <w:r w:rsidRPr="00993F8E">
        <w:rPr>
          <w:rFonts w:ascii="Times New Roman" w:hAnsi="Times New Roman"/>
          <w:b/>
          <w:i/>
        </w:rPr>
        <w:t>(B</w:t>
      </w:r>
      <w:r>
        <w:rPr>
          <w:rFonts w:ascii="Times New Roman" w:hAnsi="Times New Roman"/>
          <w:b/>
          <w:i/>
        </w:rPr>
        <w:t>.S.S Hons</w:t>
      </w:r>
      <w:r w:rsidRPr="00993F8E">
        <w:rPr>
          <w:rFonts w:ascii="Times New Roman" w:hAnsi="Times New Roman"/>
          <w:b/>
          <w:i/>
        </w:rPr>
        <w:t>.):</w:t>
      </w:r>
    </w:p>
    <w:p w:rsidR="00085E19" w:rsidRPr="00993F8E" w:rsidRDefault="00085E19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085E19" w:rsidRPr="00993F8E" w:rsidRDefault="00085E19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Accounting</w:t>
      </w:r>
    </w:p>
    <w:p w:rsidR="00085E19" w:rsidRPr="00993F8E" w:rsidRDefault="00085E19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2012</w:t>
      </w:r>
    </w:p>
    <w:p w:rsidR="00085E19" w:rsidRPr="00993F8E" w:rsidRDefault="00085E19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First Class </w:t>
      </w:r>
    </w:p>
    <w:p w:rsidR="00085E19" w:rsidRDefault="00085E19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085E19" w:rsidRDefault="00085E19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Pr="00993F8E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Computer Skills:</w:t>
      </w: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Pr="00993F8E" w:rsidRDefault="00085E19" w:rsidP="00C928D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>
        <w:rPr>
          <w:rFonts w:ascii="Times New Roman" w:hAnsi="Times New Roman"/>
        </w:rPr>
        <w:t>MS Word, MS Excel, Multimedia, Internet etc.</w:t>
      </w:r>
    </w:p>
    <w:p w:rsidR="00085E19" w:rsidRPr="00993F8E" w:rsidRDefault="00085E19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</w:p>
    <w:p w:rsidR="00085E19" w:rsidRPr="00993F8E" w:rsidRDefault="00085E19" w:rsidP="00C928D6">
      <w:pPr>
        <w:spacing w:after="0" w:line="240" w:lineRule="auto"/>
        <w:rPr>
          <w:rFonts w:ascii="Times New Roman" w:hAnsi="Times New Roman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Language Efficiency:</w:t>
      </w:r>
    </w:p>
    <w:p w:rsidR="00085E19" w:rsidRPr="00993F8E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Pr="00993F8E" w:rsidRDefault="00085E19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Good Reading, writing and oral communication ability in English.</w:t>
      </w:r>
    </w:p>
    <w:p w:rsidR="00085E19" w:rsidRPr="00993F8E" w:rsidRDefault="00085E19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Very good command over Bengali (Mother Language).</w:t>
      </w:r>
    </w:p>
    <w:p w:rsidR="00085E19" w:rsidRDefault="00085E19" w:rsidP="00DE6B98">
      <w:pPr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085E19" w:rsidRPr="00993F8E" w:rsidRDefault="00085E19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085E19" w:rsidRPr="00993F8E" w:rsidRDefault="00085E19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Personal Details:</w:t>
      </w:r>
    </w:p>
    <w:p w:rsidR="00085E19" w:rsidRPr="00993F8E" w:rsidRDefault="00085E19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Father’s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Md. Mostafa</w:t>
      </w:r>
    </w:p>
    <w:p w:rsidR="00085E19" w:rsidRPr="00993F8E" w:rsidRDefault="00085E19" w:rsidP="00C21DD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Mother</w:t>
      </w:r>
      <w:r w:rsidRPr="00993F8E">
        <w:rPr>
          <w:rFonts w:ascii="Times New Roman" w:hAnsi="Times New Roman"/>
        </w:rPr>
        <w:t xml:space="preserve">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Aklima Begum</w:t>
      </w:r>
    </w:p>
    <w:p w:rsidR="00085E19" w:rsidRPr="00993F8E" w:rsidRDefault="00085E19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Date of Birth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15</w:t>
      </w:r>
      <w:r w:rsidRPr="00904A3E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December 1989</w:t>
      </w:r>
    </w:p>
    <w:p w:rsidR="00085E19" w:rsidRPr="00993F8E" w:rsidRDefault="00085E19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Marital Status       </w:t>
      </w:r>
      <w:r w:rsidRPr="00993F8E">
        <w:rPr>
          <w:rFonts w:ascii="Times New Roman" w:hAnsi="Times New Roman"/>
        </w:rPr>
        <w:tab/>
        <w:t xml:space="preserve">       : Single </w:t>
      </w:r>
    </w:p>
    <w:p w:rsidR="00085E19" w:rsidRPr="00993F8E" w:rsidRDefault="00085E19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Nationality            </w:t>
      </w:r>
      <w:r w:rsidRPr="00993F8E">
        <w:rPr>
          <w:rFonts w:ascii="Times New Roman" w:hAnsi="Times New Roman"/>
        </w:rPr>
        <w:tab/>
        <w:t xml:space="preserve">       : Bangladeshi </w:t>
      </w:r>
    </w:p>
    <w:p w:rsidR="00085E19" w:rsidRPr="00993F8E" w:rsidRDefault="00085E19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igion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Islam</w:t>
      </w:r>
    </w:p>
    <w:p w:rsidR="00085E19" w:rsidRDefault="00085E19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Height                                   : </w:t>
      </w:r>
      <w:r>
        <w:rPr>
          <w:rFonts w:ascii="Times New Roman" w:hAnsi="Times New Roman"/>
        </w:rPr>
        <w:t>5’-5</w:t>
      </w:r>
      <w:r w:rsidRPr="00993F8E">
        <w:rPr>
          <w:rFonts w:ascii="Times New Roman" w:hAnsi="Times New Roman"/>
        </w:rPr>
        <w:t>’’</w:t>
      </w:r>
    </w:p>
    <w:p w:rsidR="00085E19" w:rsidRDefault="00085E19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Blood 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 A+</w:t>
      </w:r>
    </w:p>
    <w:p w:rsidR="00085E19" w:rsidRDefault="00085E19" w:rsidP="00367520">
      <w:pPr>
        <w:tabs>
          <w:tab w:val="left" w:pos="2340"/>
        </w:tabs>
        <w:spacing w:after="0" w:line="240" w:lineRule="auto"/>
        <w:ind w:left="360"/>
        <w:rPr>
          <w:rFonts w:ascii="Times New Roman" w:hAnsi="Times New Roman"/>
        </w:rPr>
      </w:pPr>
    </w:p>
    <w:p w:rsidR="00085E19" w:rsidRDefault="00085E19" w:rsidP="00B0361E">
      <w:pPr>
        <w:spacing w:after="0" w:line="240" w:lineRule="auto"/>
        <w:rPr>
          <w:b/>
        </w:rPr>
      </w:pPr>
      <w:r w:rsidRPr="008F6740">
        <w:rPr>
          <w:rFonts w:ascii="Times New Roman" w:hAnsi="Times New Roman"/>
          <w:b/>
          <w:bCs/>
          <w:sz w:val="24"/>
          <w:szCs w:val="24"/>
        </w:rPr>
        <w:t>Permanent address</w:t>
      </w:r>
      <w:r>
        <w:rPr>
          <w:rFonts w:ascii="Times New Roman" w:hAnsi="Times New Roman"/>
        </w:rPr>
        <w:t xml:space="preserve">                  : </w:t>
      </w:r>
      <w:r>
        <w:rPr>
          <w:b/>
        </w:rPr>
        <w:t>C/O. Islam Munshi Bari</w:t>
      </w:r>
    </w:p>
    <w:p w:rsidR="00085E19" w:rsidRPr="00C1207C" w:rsidRDefault="00085E19" w:rsidP="00B0361E">
      <w:pPr>
        <w:spacing w:after="0"/>
        <w:ind w:left="2880"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Village: Barahi Pur,  Post</w:t>
      </w:r>
      <w:r w:rsidRPr="00C1207C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Khalifar Hat</w:t>
      </w:r>
    </w:p>
    <w:p w:rsidR="00085E19" w:rsidRPr="00C1207C" w:rsidRDefault="00085E19" w:rsidP="00B0361E">
      <w:pPr>
        <w:spacing w:after="0"/>
        <w:ind w:left="2880"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P.S: Sadar, District: Noakhali-3808</w:t>
      </w:r>
    </w:p>
    <w:p w:rsidR="00085E19" w:rsidRPr="00C1207C" w:rsidRDefault="00085E19" w:rsidP="009F7BCA">
      <w:pPr>
        <w:spacing w:after="0"/>
        <w:ind w:left="3600" w:right="144" w:hanging="720"/>
        <w:rPr>
          <w:rFonts w:ascii="Times New Roman" w:hAnsi="Times New Roman"/>
        </w:rPr>
      </w:pPr>
    </w:p>
    <w:p w:rsidR="00085E19" w:rsidRDefault="00085E19" w:rsidP="00532612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>
        <w:rPr>
          <w:rFonts w:ascii="Times New Roman" w:hAnsi="Times New Roman"/>
          <w:b/>
          <w:smallCaps/>
          <w:color w:val="000000"/>
          <w:u w:val="single"/>
        </w:rPr>
        <w:t>REFERENCE</w:t>
      </w:r>
      <w:r w:rsidRPr="00993F8E">
        <w:rPr>
          <w:rFonts w:ascii="Times New Roman" w:hAnsi="Times New Roman"/>
          <w:b/>
          <w:smallCaps/>
          <w:color w:val="000000"/>
          <w:u w:val="single"/>
        </w:rPr>
        <w:t>:</w:t>
      </w:r>
    </w:p>
    <w:p w:rsidR="00085E19" w:rsidRPr="00546720" w:rsidRDefault="00085E19" w:rsidP="00532612">
      <w:pPr>
        <w:tabs>
          <w:tab w:val="left" w:pos="2700"/>
          <w:tab w:val="left" w:pos="28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</w:p>
    <w:tbl>
      <w:tblPr>
        <w:tblW w:w="0" w:type="auto"/>
        <w:tblInd w:w="-106" w:type="dxa"/>
        <w:tblLook w:val="01E0"/>
      </w:tblPr>
      <w:tblGrid>
        <w:gridCol w:w="634"/>
        <w:gridCol w:w="4486"/>
        <w:gridCol w:w="471"/>
        <w:gridCol w:w="3354"/>
      </w:tblGrid>
      <w:tr w:rsidR="00085E19" w:rsidRPr="00877EB7">
        <w:trPr>
          <w:trHeight w:val="2060"/>
        </w:trPr>
        <w:tc>
          <w:tcPr>
            <w:tcW w:w="634" w:type="dxa"/>
          </w:tcPr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 w:rsidRPr="00877EB7">
              <w:t>1.</w:t>
            </w:r>
          </w:p>
        </w:tc>
        <w:tc>
          <w:tcPr>
            <w:tcW w:w="4486" w:type="dxa"/>
          </w:tcPr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  <w:rPr>
                <w:b/>
              </w:rPr>
            </w:pPr>
            <w:r>
              <w:rPr>
                <w:b/>
              </w:rPr>
              <w:t>Shakhawat Hossain</w:t>
            </w:r>
          </w:p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>Traffic Inspector</w:t>
            </w:r>
          </w:p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>Maijdee</w:t>
            </w:r>
          </w:p>
          <w:p w:rsidR="00085E19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>Noakhali</w:t>
            </w:r>
            <w:r w:rsidRPr="00877EB7">
              <w:t xml:space="preserve"> </w:t>
            </w:r>
          </w:p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 w:rsidRPr="00877EB7">
              <w:t xml:space="preserve">Cell: </w:t>
            </w:r>
            <w:r>
              <w:t>01715149069</w:t>
            </w:r>
          </w:p>
        </w:tc>
        <w:tc>
          <w:tcPr>
            <w:tcW w:w="471" w:type="dxa"/>
          </w:tcPr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 w:rsidRPr="00877EB7">
              <w:t>2.</w:t>
            </w:r>
          </w:p>
        </w:tc>
        <w:tc>
          <w:tcPr>
            <w:tcW w:w="3354" w:type="dxa"/>
          </w:tcPr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  <w:rPr>
                <w:b/>
              </w:rPr>
            </w:pPr>
            <w:r>
              <w:rPr>
                <w:b/>
              </w:rPr>
              <w:t>Masum Kabir</w:t>
            </w:r>
          </w:p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>Assistant Professor</w:t>
            </w:r>
          </w:p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 xml:space="preserve">Department of Accounting </w:t>
            </w:r>
          </w:p>
          <w:p w:rsidR="00085E19" w:rsidRPr="00877EB7" w:rsidRDefault="00085E19" w:rsidP="003A2F1F">
            <w:pPr>
              <w:tabs>
                <w:tab w:val="left" w:pos="2964"/>
                <w:tab w:val="left" w:pos="3477"/>
              </w:tabs>
              <w:jc w:val="both"/>
            </w:pPr>
            <w:r>
              <w:t>Noakhali Govt. College, Noakhali</w:t>
            </w:r>
          </w:p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  <w:r w:rsidRPr="00877EB7">
              <w:t xml:space="preserve">Cell: </w:t>
            </w:r>
            <w:r>
              <w:t>01552382337</w:t>
            </w:r>
          </w:p>
          <w:p w:rsidR="00085E19" w:rsidRPr="00877EB7" w:rsidRDefault="00085E19" w:rsidP="00C91318">
            <w:pPr>
              <w:tabs>
                <w:tab w:val="left" w:pos="2964"/>
                <w:tab w:val="left" w:pos="3477"/>
              </w:tabs>
              <w:jc w:val="both"/>
            </w:pPr>
          </w:p>
        </w:tc>
      </w:tr>
    </w:tbl>
    <w:p w:rsidR="00085E19" w:rsidRDefault="00085E19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085E19" w:rsidRDefault="00085E19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085E19" w:rsidRDefault="00085E19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085E19" w:rsidRPr="00993F8E" w:rsidRDefault="00085E19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  <w:color w:val="000000"/>
        </w:rPr>
        <w:t>I hereby declare that the information given above is correct to the best of my knowledge.</w:t>
      </w:r>
    </w:p>
    <w:p w:rsidR="00085E19" w:rsidRDefault="00085E19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5E19" w:rsidRDefault="00085E19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5E19" w:rsidRDefault="00085E19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5E19" w:rsidRDefault="00085E19" w:rsidP="00F605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</w:t>
      </w:r>
    </w:p>
    <w:p w:rsidR="00085E19" w:rsidRDefault="00085E19" w:rsidP="00F605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Md. Manju </w:t>
      </w:r>
    </w:p>
    <w:p w:rsidR="00085E19" w:rsidRDefault="00085E19" w:rsidP="00F605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5E19" w:rsidRDefault="00085E19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5E19" w:rsidRPr="00D15E7E" w:rsidRDefault="00085E19" w:rsidP="00935A5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15E7E">
        <w:rPr>
          <w:rFonts w:ascii="Times New Roman" w:hAnsi="Times New Roman"/>
          <w:bCs/>
          <w:sz w:val="24"/>
          <w:szCs w:val="24"/>
        </w:rPr>
        <w:t xml:space="preserve">Date: </w:t>
      </w:r>
    </w:p>
    <w:p w:rsidR="00085E19" w:rsidRPr="00993F8E" w:rsidRDefault="00085E19" w:rsidP="00935A56">
      <w:pPr>
        <w:rPr>
          <w:lang w:val="en-GB"/>
        </w:rPr>
      </w:pPr>
    </w:p>
    <w:sectPr w:rsidR="00085E19" w:rsidRPr="00993F8E" w:rsidSect="00216B47">
      <w:pgSz w:w="12240" w:h="15840"/>
      <w:pgMar w:top="1008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A7"/>
    <w:multiLevelType w:val="hybridMultilevel"/>
    <w:tmpl w:val="38242C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93CF7"/>
    <w:multiLevelType w:val="hybridMultilevel"/>
    <w:tmpl w:val="FD08B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FC46B0"/>
    <w:multiLevelType w:val="hybridMultilevel"/>
    <w:tmpl w:val="42F877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471712"/>
    <w:multiLevelType w:val="hybridMultilevel"/>
    <w:tmpl w:val="9440FD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F55F16"/>
    <w:multiLevelType w:val="hybridMultilevel"/>
    <w:tmpl w:val="49CEC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E56EDB"/>
    <w:multiLevelType w:val="hybridMultilevel"/>
    <w:tmpl w:val="1CD0C9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D51136"/>
    <w:multiLevelType w:val="hybridMultilevel"/>
    <w:tmpl w:val="E7264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0511D8"/>
    <w:multiLevelType w:val="hybridMultilevel"/>
    <w:tmpl w:val="6F9C2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196F39"/>
    <w:multiLevelType w:val="hybridMultilevel"/>
    <w:tmpl w:val="31145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8110287"/>
    <w:multiLevelType w:val="hybridMultilevel"/>
    <w:tmpl w:val="5266A4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F8E"/>
    <w:rsid w:val="00047989"/>
    <w:rsid w:val="00054496"/>
    <w:rsid w:val="00085456"/>
    <w:rsid w:val="00085E19"/>
    <w:rsid w:val="000978B7"/>
    <w:rsid w:val="000C3DC7"/>
    <w:rsid w:val="000D10D3"/>
    <w:rsid w:val="000F2798"/>
    <w:rsid w:val="00101965"/>
    <w:rsid w:val="00103D2B"/>
    <w:rsid w:val="00104A66"/>
    <w:rsid w:val="00132156"/>
    <w:rsid w:val="001510E5"/>
    <w:rsid w:val="00216B47"/>
    <w:rsid w:val="00223CC9"/>
    <w:rsid w:val="00250E4C"/>
    <w:rsid w:val="00252847"/>
    <w:rsid w:val="0026206F"/>
    <w:rsid w:val="0028021D"/>
    <w:rsid w:val="00285AC0"/>
    <w:rsid w:val="00286A8F"/>
    <w:rsid w:val="002B6432"/>
    <w:rsid w:val="002E07AB"/>
    <w:rsid w:val="00367520"/>
    <w:rsid w:val="003A2F1F"/>
    <w:rsid w:val="003B62BD"/>
    <w:rsid w:val="003E1EF1"/>
    <w:rsid w:val="003F1EB7"/>
    <w:rsid w:val="00422555"/>
    <w:rsid w:val="00433D83"/>
    <w:rsid w:val="00440FAF"/>
    <w:rsid w:val="00483924"/>
    <w:rsid w:val="00484759"/>
    <w:rsid w:val="00486885"/>
    <w:rsid w:val="004B6318"/>
    <w:rsid w:val="004C784E"/>
    <w:rsid w:val="004F42C4"/>
    <w:rsid w:val="00503853"/>
    <w:rsid w:val="00521845"/>
    <w:rsid w:val="00532612"/>
    <w:rsid w:val="00546720"/>
    <w:rsid w:val="00567337"/>
    <w:rsid w:val="00585BD4"/>
    <w:rsid w:val="005A64C8"/>
    <w:rsid w:val="005B5FA9"/>
    <w:rsid w:val="00620CF5"/>
    <w:rsid w:val="006249DE"/>
    <w:rsid w:val="00625C7F"/>
    <w:rsid w:val="0064420B"/>
    <w:rsid w:val="00647F44"/>
    <w:rsid w:val="006867AF"/>
    <w:rsid w:val="006A7706"/>
    <w:rsid w:val="00722F92"/>
    <w:rsid w:val="007410C4"/>
    <w:rsid w:val="007972D3"/>
    <w:rsid w:val="007B64AE"/>
    <w:rsid w:val="00856A32"/>
    <w:rsid w:val="00877EB7"/>
    <w:rsid w:val="008A442E"/>
    <w:rsid w:val="008F57D6"/>
    <w:rsid w:val="008F6740"/>
    <w:rsid w:val="00904A3E"/>
    <w:rsid w:val="009153B3"/>
    <w:rsid w:val="00922ABE"/>
    <w:rsid w:val="009307BD"/>
    <w:rsid w:val="00935A56"/>
    <w:rsid w:val="0095599F"/>
    <w:rsid w:val="00957A3E"/>
    <w:rsid w:val="00993F8E"/>
    <w:rsid w:val="009B090F"/>
    <w:rsid w:val="009C114F"/>
    <w:rsid w:val="009F4033"/>
    <w:rsid w:val="009F7BCA"/>
    <w:rsid w:val="00A05B23"/>
    <w:rsid w:val="00A17988"/>
    <w:rsid w:val="00A47149"/>
    <w:rsid w:val="00A5024B"/>
    <w:rsid w:val="00A505CF"/>
    <w:rsid w:val="00A6779D"/>
    <w:rsid w:val="00A8168D"/>
    <w:rsid w:val="00A833E5"/>
    <w:rsid w:val="00AA5E33"/>
    <w:rsid w:val="00AA670B"/>
    <w:rsid w:val="00AE5EAF"/>
    <w:rsid w:val="00B0361E"/>
    <w:rsid w:val="00B30E6F"/>
    <w:rsid w:val="00B46A3C"/>
    <w:rsid w:val="00B85753"/>
    <w:rsid w:val="00B93A56"/>
    <w:rsid w:val="00BD0AD1"/>
    <w:rsid w:val="00BF25F3"/>
    <w:rsid w:val="00C1207C"/>
    <w:rsid w:val="00C21DD9"/>
    <w:rsid w:val="00C42EB3"/>
    <w:rsid w:val="00C54E50"/>
    <w:rsid w:val="00C56F2E"/>
    <w:rsid w:val="00C90624"/>
    <w:rsid w:val="00C91318"/>
    <w:rsid w:val="00C928D6"/>
    <w:rsid w:val="00CA6941"/>
    <w:rsid w:val="00CB2F3A"/>
    <w:rsid w:val="00CC0275"/>
    <w:rsid w:val="00CC3141"/>
    <w:rsid w:val="00D0056E"/>
    <w:rsid w:val="00D13741"/>
    <w:rsid w:val="00D15E7E"/>
    <w:rsid w:val="00D17EB3"/>
    <w:rsid w:val="00D2210B"/>
    <w:rsid w:val="00D62E92"/>
    <w:rsid w:val="00D660B0"/>
    <w:rsid w:val="00DC44A0"/>
    <w:rsid w:val="00DE6B98"/>
    <w:rsid w:val="00E02889"/>
    <w:rsid w:val="00E50DA1"/>
    <w:rsid w:val="00E84170"/>
    <w:rsid w:val="00EA0BE6"/>
    <w:rsid w:val="00EA4EBC"/>
    <w:rsid w:val="00EC025C"/>
    <w:rsid w:val="00EE1A78"/>
    <w:rsid w:val="00F03418"/>
    <w:rsid w:val="00F038EC"/>
    <w:rsid w:val="00F17E5B"/>
    <w:rsid w:val="00F37FF0"/>
    <w:rsid w:val="00F6052D"/>
    <w:rsid w:val="00F873CD"/>
    <w:rsid w:val="00FB586D"/>
    <w:rsid w:val="00FE069D"/>
    <w:rsid w:val="00FF04D5"/>
    <w:rsid w:val="00FF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C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3F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8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54</TotalTime>
  <Pages>2</Pages>
  <Words>297</Words>
  <Characters>1695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subject/>
  <dc:creator>pallab</dc:creator>
  <cp:keywords/>
  <dc:description/>
  <cp:lastModifiedBy>SSA. SAZIB # 01671417741 # 01816746474</cp:lastModifiedBy>
  <cp:revision>33</cp:revision>
  <cp:lastPrinted>2014-11-09T05:42:00Z</cp:lastPrinted>
  <dcterms:created xsi:type="dcterms:W3CDTF">2015-06-23T14:16:00Z</dcterms:created>
  <dcterms:modified xsi:type="dcterms:W3CDTF">2015-06-26T11:57:00Z</dcterms:modified>
</cp:coreProperties>
</file>