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C2" w:rsidRDefault="000060C2" w:rsidP="00C2777D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Resume</w:t>
      </w:r>
    </w:p>
    <w:p w:rsidR="000060C2" w:rsidRPr="00AE7623" w:rsidRDefault="000060C2" w:rsidP="00AE7623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of </w:t>
      </w:r>
    </w:p>
    <w:p w:rsidR="000060C2" w:rsidRDefault="000060C2" w:rsidP="005F663E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Jasmin Fatema Nur</w:t>
      </w:r>
    </w:p>
    <w:p w:rsidR="000060C2" w:rsidRDefault="000060C2" w:rsidP="00AE7623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DA7C87">
        <w:rPr>
          <w:b/>
          <w:bCs/>
          <w:sz w:val="24"/>
          <w:szCs w:val="24"/>
        </w:rPr>
        <w:t xml:space="preserve">Vill: </w:t>
      </w:r>
      <w:r>
        <w:rPr>
          <w:b/>
          <w:bCs/>
          <w:sz w:val="24"/>
          <w:szCs w:val="24"/>
        </w:rPr>
        <w:t>Uttar Kaccapia, Post: Habib Ullah Miar Hat</w:t>
      </w:r>
    </w:p>
    <w:p w:rsidR="000060C2" w:rsidRPr="00DA7C87" w:rsidRDefault="000060C2" w:rsidP="00AE7623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P.S: Subarnachar, Dist: Noakhali</w:t>
      </w:r>
    </w:p>
    <w:p w:rsidR="000060C2" w:rsidRDefault="000060C2" w:rsidP="004B7C97">
      <w:pPr>
        <w:pBdr>
          <w:bottom w:val="single" w:sz="6" w:space="1" w:color="auto"/>
        </w:pBdr>
        <w:spacing w:after="0" w:line="240" w:lineRule="auto"/>
        <w:jc w:val="center"/>
        <w:rPr>
          <w:sz w:val="24"/>
          <w:szCs w:val="24"/>
        </w:rPr>
      </w:pPr>
      <w:r w:rsidRPr="00C2777D">
        <w:rPr>
          <w:sz w:val="24"/>
          <w:szCs w:val="24"/>
        </w:rPr>
        <w:t>Mobile:</w:t>
      </w:r>
      <w:r>
        <w:rPr>
          <w:sz w:val="24"/>
          <w:szCs w:val="24"/>
        </w:rPr>
        <w:t>01838981038</w:t>
      </w:r>
    </w:p>
    <w:p w:rsidR="000060C2" w:rsidRPr="00767C87" w:rsidRDefault="000060C2" w:rsidP="004B7C97">
      <w:pPr>
        <w:pBdr>
          <w:bottom w:val="single" w:sz="6" w:space="1" w:color="auto"/>
        </w:pBdr>
        <w:spacing w:after="0" w:line="240" w:lineRule="auto"/>
        <w:jc w:val="center"/>
        <w:rPr>
          <w:color w:val="333399"/>
          <w:sz w:val="24"/>
          <w:szCs w:val="24"/>
        </w:rPr>
      </w:pPr>
      <w:r w:rsidRPr="00767C87">
        <w:rPr>
          <w:color w:val="333399"/>
          <w:sz w:val="24"/>
          <w:szCs w:val="24"/>
        </w:rPr>
        <w:t>Email: jasmin722917@gmail.com</w:t>
      </w:r>
    </w:p>
    <w:p w:rsidR="000060C2" w:rsidRDefault="000060C2" w:rsidP="00820602">
      <w:pPr>
        <w:spacing w:after="0"/>
        <w:ind w:left="1440" w:hanging="1440"/>
        <w:rPr>
          <w:b/>
          <w:bCs/>
          <w:sz w:val="28"/>
          <w:szCs w:val="28"/>
        </w:rPr>
      </w:pPr>
    </w:p>
    <w:p w:rsidR="000060C2" w:rsidRDefault="000060C2" w:rsidP="00767C87">
      <w:pPr>
        <w:spacing w:after="0"/>
        <w:ind w:left="1440" w:hanging="144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Objective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 To build up a respectable career in a reputed institute where I can be able to prove my competence.</w:t>
      </w:r>
    </w:p>
    <w:p w:rsidR="000060C2" w:rsidRDefault="000060C2" w:rsidP="00767C87">
      <w:pPr>
        <w:spacing w:after="0"/>
        <w:ind w:left="1440" w:hanging="1440"/>
        <w:rPr>
          <w:sz w:val="24"/>
          <w:szCs w:val="24"/>
        </w:rPr>
      </w:pPr>
    </w:p>
    <w:p w:rsidR="000060C2" w:rsidRPr="00A238FD" w:rsidRDefault="000060C2" w:rsidP="00C2777D">
      <w:pPr>
        <w:spacing w:after="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Education</w:t>
      </w:r>
      <w:r w:rsidRPr="00A238FD">
        <w:rPr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B.S.S</w:t>
      </w:r>
      <w:r w:rsidRPr="00A238FD">
        <w:rPr>
          <w:b/>
          <w:bCs/>
          <w:sz w:val="24"/>
          <w:szCs w:val="24"/>
          <w:u w:val="single"/>
        </w:rPr>
        <w:t xml:space="preserve">  (Honours)</w:t>
      </w:r>
    </w:p>
    <w:p w:rsidR="000060C2" w:rsidRPr="00A238FD" w:rsidRDefault="000060C2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University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National University</w:t>
      </w:r>
    </w:p>
    <w:p w:rsidR="000060C2" w:rsidRPr="00A238FD" w:rsidRDefault="000060C2" w:rsidP="004B7C97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Subject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Economics</w:t>
      </w:r>
    </w:p>
    <w:p w:rsidR="000060C2" w:rsidRPr="00A238FD" w:rsidRDefault="000060C2" w:rsidP="004B7C9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: 2012</w:t>
      </w:r>
    </w:p>
    <w:p w:rsidR="000060C2" w:rsidRPr="00A238FD" w:rsidRDefault="000060C2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</w:t>
      </w:r>
      <w:r w:rsidRPr="008741D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Class</w:t>
      </w:r>
    </w:p>
    <w:p w:rsidR="000060C2" w:rsidRPr="00A238FD" w:rsidRDefault="000060C2" w:rsidP="00C2777D">
      <w:pPr>
        <w:spacing w:after="0"/>
        <w:rPr>
          <w:sz w:val="24"/>
          <w:szCs w:val="24"/>
        </w:rPr>
      </w:pPr>
    </w:p>
    <w:p w:rsidR="000060C2" w:rsidRPr="00A238FD" w:rsidRDefault="000060C2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Higher Secondary Certificate(</w:t>
      </w:r>
      <w:r>
        <w:rPr>
          <w:b/>
          <w:bCs/>
          <w:sz w:val="24"/>
          <w:szCs w:val="24"/>
          <w:u w:val="single"/>
        </w:rPr>
        <w:t>HSC</w:t>
      </w:r>
      <w:r w:rsidRPr="00A238FD">
        <w:rPr>
          <w:b/>
          <w:bCs/>
          <w:sz w:val="24"/>
          <w:szCs w:val="24"/>
          <w:u w:val="single"/>
        </w:rPr>
        <w:t>)</w:t>
      </w:r>
    </w:p>
    <w:p w:rsidR="000060C2" w:rsidRPr="00A238FD" w:rsidRDefault="000060C2" w:rsidP="00836BE9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Comilla</w:t>
      </w:r>
    </w:p>
    <w:p w:rsidR="000060C2" w:rsidRPr="00A238FD" w:rsidRDefault="000060C2" w:rsidP="00836BE9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Humanities</w:t>
      </w:r>
    </w:p>
    <w:p w:rsidR="000060C2" w:rsidRPr="00A238FD" w:rsidRDefault="000060C2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2008</w:t>
      </w:r>
    </w:p>
    <w:p w:rsidR="000060C2" w:rsidRDefault="000060C2" w:rsidP="00836BE9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3.40</w:t>
      </w:r>
    </w:p>
    <w:p w:rsidR="000060C2" w:rsidRPr="00A238FD" w:rsidRDefault="000060C2" w:rsidP="00C2777D">
      <w:pPr>
        <w:spacing w:after="0"/>
        <w:rPr>
          <w:sz w:val="24"/>
          <w:szCs w:val="24"/>
        </w:rPr>
      </w:pPr>
    </w:p>
    <w:p w:rsidR="000060C2" w:rsidRPr="00A238FD" w:rsidRDefault="000060C2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Se</w:t>
      </w:r>
      <w:r>
        <w:rPr>
          <w:b/>
          <w:bCs/>
          <w:sz w:val="24"/>
          <w:szCs w:val="24"/>
          <w:u w:val="single"/>
        </w:rPr>
        <w:t>condary School Certificate (SSC</w:t>
      </w:r>
      <w:r w:rsidRPr="00A238FD">
        <w:rPr>
          <w:b/>
          <w:bCs/>
          <w:sz w:val="24"/>
          <w:szCs w:val="24"/>
          <w:u w:val="single"/>
        </w:rPr>
        <w:t>)</w:t>
      </w:r>
    </w:p>
    <w:p w:rsidR="000060C2" w:rsidRPr="00A238FD" w:rsidRDefault="000060C2" w:rsidP="00836BE9">
      <w:pPr>
        <w:spacing w:after="0"/>
        <w:ind w:left="720" w:firstLine="720"/>
        <w:rPr>
          <w:sz w:val="24"/>
          <w:szCs w:val="24"/>
        </w:rPr>
      </w:pPr>
      <w:r w:rsidRPr="00A238FD">
        <w:rPr>
          <w:sz w:val="24"/>
          <w:szCs w:val="24"/>
        </w:rPr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Comilla</w:t>
      </w:r>
    </w:p>
    <w:p w:rsidR="000060C2" w:rsidRPr="00A238FD" w:rsidRDefault="000060C2" w:rsidP="00836BE9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Humanities</w:t>
      </w:r>
    </w:p>
    <w:p w:rsidR="000060C2" w:rsidRPr="00A238FD" w:rsidRDefault="000060C2" w:rsidP="0097086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2006</w:t>
      </w:r>
    </w:p>
    <w:p w:rsidR="000060C2" w:rsidRDefault="000060C2" w:rsidP="0097086A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3.31</w:t>
      </w:r>
    </w:p>
    <w:p w:rsidR="000060C2" w:rsidRDefault="000060C2" w:rsidP="00F87F83">
      <w:pPr>
        <w:spacing w:after="0"/>
        <w:ind w:left="1440" w:hanging="1440"/>
        <w:rPr>
          <w:b/>
          <w:bCs/>
          <w:sz w:val="28"/>
          <w:szCs w:val="28"/>
        </w:rPr>
      </w:pPr>
    </w:p>
    <w:p w:rsidR="000060C2" w:rsidRPr="00A238FD" w:rsidRDefault="000060C2" w:rsidP="00805F77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Computer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>
        <w:rPr>
          <w:sz w:val="24"/>
          <w:szCs w:val="24"/>
        </w:rPr>
        <w:t>MS Word, MS Excel, Multimedia, Internet etc.</w:t>
      </w:r>
    </w:p>
    <w:p w:rsidR="000060C2" w:rsidRPr="00A238FD" w:rsidRDefault="000060C2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  <w:szCs w:val="24"/>
        </w:rPr>
        <w:t xml:space="preserve"> Bengali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Excellent</w:t>
      </w:r>
    </w:p>
    <w:p w:rsidR="000060C2" w:rsidRDefault="000060C2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Proficiency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 xml:space="preserve">: </w:t>
      </w:r>
      <w:r w:rsidRPr="00A238FD"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Good</w:t>
      </w:r>
    </w:p>
    <w:p w:rsidR="000060C2" w:rsidRDefault="000060C2" w:rsidP="00C2777D">
      <w:pPr>
        <w:spacing w:after="0"/>
        <w:ind w:left="720" w:hanging="720"/>
        <w:rPr>
          <w:sz w:val="24"/>
          <w:szCs w:val="24"/>
        </w:rPr>
      </w:pPr>
    </w:p>
    <w:p w:rsidR="000060C2" w:rsidRPr="00A238FD" w:rsidRDefault="000060C2" w:rsidP="00805F77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can explain any subject in English that I know besides this I am also perfect in reading and writing. </w:t>
      </w:r>
    </w:p>
    <w:p w:rsidR="000060C2" w:rsidRDefault="000060C2" w:rsidP="00091DFA">
      <w:pPr>
        <w:spacing w:after="0"/>
        <w:rPr>
          <w:b/>
          <w:bCs/>
          <w:sz w:val="28"/>
          <w:szCs w:val="28"/>
        </w:rPr>
      </w:pPr>
    </w:p>
    <w:p w:rsidR="000060C2" w:rsidRDefault="000060C2" w:rsidP="00091DFA">
      <w:pPr>
        <w:spacing w:after="0"/>
        <w:rPr>
          <w:b/>
          <w:bCs/>
          <w:sz w:val="28"/>
          <w:szCs w:val="28"/>
        </w:rPr>
      </w:pPr>
    </w:p>
    <w:p w:rsidR="000060C2" w:rsidRDefault="000060C2" w:rsidP="00091DFA">
      <w:pPr>
        <w:spacing w:after="0"/>
        <w:rPr>
          <w:b/>
          <w:bCs/>
          <w:sz w:val="28"/>
          <w:szCs w:val="28"/>
        </w:rPr>
      </w:pPr>
    </w:p>
    <w:p w:rsidR="000060C2" w:rsidRDefault="000060C2" w:rsidP="00091DFA">
      <w:pPr>
        <w:spacing w:after="0"/>
        <w:rPr>
          <w:b/>
          <w:bCs/>
          <w:sz w:val="28"/>
          <w:szCs w:val="28"/>
        </w:rPr>
      </w:pPr>
    </w:p>
    <w:p w:rsidR="000060C2" w:rsidRDefault="000060C2" w:rsidP="00091DFA">
      <w:pPr>
        <w:spacing w:after="0"/>
        <w:rPr>
          <w:b/>
          <w:bCs/>
          <w:sz w:val="28"/>
          <w:szCs w:val="28"/>
        </w:rPr>
      </w:pPr>
    </w:p>
    <w:p w:rsidR="000060C2" w:rsidRDefault="000060C2" w:rsidP="00091DFA">
      <w:pPr>
        <w:spacing w:after="0"/>
        <w:rPr>
          <w:b/>
          <w:bCs/>
          <w:sz w:val="28"/>
          <w:szCs w:val="28"/>
        </w:rPr>
      </w:pPr>
    </w:p>
    <w:p w:rsidR="000060C2" w:rsidRDefault="000060C2" w:rsidP="00091DFA">
      <w:pPr>
        <w:spacing w:after="0"/>
        <w:rPr>
          <w:b/>
          <w:bCs/>
          <w:sz w:val="28"/>
          <w:szCs w:val="28"/>
        </w:rPr>
      </w:pPr>
    </w:p>
    <w:p w:rsidR="000060C2" w:rsidRDefault="000060C2" w:rsidP="00091DFA">
      <w:pPr>
        <w:spacing w:after="0"/>
        <w:rPr>
          <w:b/>
          <w:bCs/>
          <w:sz w:val="28"/>
          <w:szCs w:val="28"/>
        </w:rPr>
      </w:pPr>
      <w:r w:rsidRPr="00091DFA">
        <w:rPr>
          <w:b/>
          <w:bCs/>
          <w:sz w:val="28"/>
          <w:szCs w:val="28"/>
        </w:rPr>
        <w:t>Personal</w:t>
      </w:r>
      <w:r w:rsidRPr="00C574B5">
        <w:rPr>
          <w:b/>
          <w:bCs/>
          <w:sz w:val="28"/>
          <w:szCs w:val="28"/>
        </w:rPr>
        <w:t xml:space="preserve"> </w:t>
      </w:r>
      <w:r w:rsidRPr="00091DFA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>:</w:t>
      </w:r>
    </w:p>
    <w:p w:rsidR="000060C2" w:rsidRDefault="000060C2" w:rsidP="0089375D">
      <w:pPr>
        <w:spacing w:after="0"/>
        <w:ind w:firstLine="720"/>
        <w:rPr>
          <w:sz w:val="24"/>
          <w:szCs w:val="24"/>
        </w:rPr>
      </w:pPr>
    </w:p>
    <w:p w:rsidR="000060C2" w:rsidRPr="00091DFA" w:rsidRDefault="000060C2" w:rsidP="00BC2905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Md. Siddik Ullah</w:t>
      </w:r>
    </w:p>
    <w:p w:rsidR="000060C2" w:rsidRPr="00091DFA" w:rsidRDefault="000060C2" w:rsidP="00F256E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Bilkis Fatema Nur </w:t>
      </w:r>
    </w:p>
    <w:p w:rsidR="000060C2" w:rsidRPr="00091DFA" w:rsidRDefault="000060C2" w:rsidP="00DA7C87">
      <w:pPr>
        <w:spacing w:after="0" w:line="240" w:lineRule="auto"/>
        <w:rPr>
          <w:sz w:val="24"/>
          <w:szCs w:val="24"/>
        </w:rPr>
      </w:pPr>
    </w:p>
    <w:p w:rsidR="000060C2" w:rsidRDefault="000060C2" w:rsidP="00400C76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 w:rsidRPr="00DA7C87">
        <w:rPr>
          <w:b/>
          <w:bCs/>
          <w:sz w:val="24"/>
          <w:szCs w:val="24"/>
        </w:rPr>
        <w:t xml:space="preserve">Vill: </w:t>
      </w:r>
      <w:r>
        <w:rPr>
          <w:b/>
          <w:bCs/>
          <w:sz w:val="24"/>
          <w:szCs w:val="24"/>
        </w:rPr>
        <w:t>Uttar Kaccapia, Post: Habib Ullah Miar Hat</w:t>
      </w:r>
    </w:p>
    <w:p w:rsidR="000060C2" w:rsidRPr="00DA7C87" w:rsidRDefault="000060C2" w:rsidP="00400C76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P.S: Subarnachar, Dist: Noakhali</w:t>
      </w:r>
    </w:p>
    <w:p w:rsidR="000060C2" w:rsidRPr="00A167C5" w:rsidRDefault="000060C2" w:rsidP="00400C76">
      <w:pPr>
        <w:spacing w:after="0"/>
        <w:rPr>
          <w:sz w:val="24"/>
          <w:szCs w:val="24"/>
        </w:rPr>
      </w:pPr>
    </w:p>
    <w:p w:rsidR="000060C2" w:rsidRPr="00091DFA" w:rsidRDefault="000060C2" w:rsidP="00272CEB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>05/01/1990</w:t>
      </w:r>
    </w:p>
    <w:p w:rsidR="000060C2" w:rsidRDefault="000060C2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0060C2" w:rsidRPr="00091DFA" w:rsidRDefault="000060C2" w:rsidP="0089375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0060C2" w:rsidRPr="00091DFA" w:rsidRDefault="000060C2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Single </w:t>
      </w:r>
    </w:p>
    <w:p w:rsidR="000060C2" w:rsidRDefault="000060C2" w:rsidP="0089375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A+</w:t>
      </w:r>
    </w:p>
    <w:p w:rsidR="000060C2" w:rsidRPr="00091DFA" w:rsidRDefault="000060C2" w:rsidP="0089375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Height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5 Fit 4 Inch</w:t>
      </w:r>
    </w:p>
    <w:p w:rsidR="000060C2" w:rsidRDefault="000060C2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0060C2" w:rsidRPr="00091DFA" w:rsidRDefault="000060C2" w:rsidP="0089375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19907518536000140</w:t>
      </w:r>
    </w:p>
    <w:p w:rsidR="000060C2" w:rsidRDefault="000060C2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0060C2" w:rsidRDefault="000060C2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0060C2" w:rsidRDefault="000060C2" w:rsidP="001045DB">
      <w:pPr>
        <w:spacing w:after="120" w:line="240" w:lineRule="auto"/>
      </w:pPr>
      <w:r w:rsidRPr="00CC0C54">
        <w:t>.</w:t>
      </w:r>
      <w:r>
        <w:t xml:space="preserve">  </w:t>
      </w:r>
    </w:p>
    <w:p w:rsidR="000060C2" w:rsidRDefault="000060C2" w:rsidP="008C4918">
      <w:pPr>
        <w:spacing w:after="0"/>
        <w:rPr>
          <w:sz w:val="24"/>
          <w:szCs w:val="24"/>
        </w:rPr>
      </w:pPr>
    </w:p>
    <w:p w:rsidR="000060C2" w:rsidRDefault="000060C2" w:rsidP="008C4918">
      <w:pPr>
        <w:spacing w:after="0"/>
        <w:rPr>
          <w:sz w:val="24"/>
          <w:szCs w:val="24"/>
        </w:rPr>
      </w:pPr>
    </w:p>
    <w:p w:rsidR="000060C2" w:rsidRDefault="000060C2" w:rsidP="008C4918">
      <w:pPr>
        <w:spacing w:after="0"/>
        <w:rPr>
          <w:sz w:val="24"/>
          <w:szCs w:val="24"/>
        </w:rPr>
      </w:pPr>
    </w:p>
    <w:p w:rsidR="000060C2" w:rsidRPr="00C41924" w:rsidRDefault="000060C2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bCs/>
          <w:sz w:val="28"/>
          <w:szCs w:val="28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0060C2" w:rsidRPr="00CC0C54">
        <w:trPr>
          <w:trHeight w:val="1241"/>
        </w:trPr>
        <w:tc>
          <w:tcPr>
            <w:tcW w:w="10080" w:type="dxa"/>
          </w:tcPr>
          <w:p w:rsidR="000060C2" w:rsidRPr="00CC0C54" w:rsidRDefault="000060C2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0060C2" w:rsidRPr="00091DFA" w:rsidRDefault="000060C2" w:rsidP="00C2777D">
      <w:pPr>
        <w:spacing w:after="0"/>
        <w:rPr>
          <w:sz w:val="24"/>
          <w:szCs w:val="24"/>
        </w:rPr>
      </w:pPr>
    </w:p>
    <w:p w:rsidR="000060C2" w:rsidRDefault="000060C2" w:rsidP="00C2777D">
      <w:pPr>
        <w:spacing w:after="0"/>
        <w:rPr>
          <w:sz w:val="24"/>
          <w:szCs w:val="24"/>
        </w:rPr>
      </w:pPr>
    </w:p>
    <w:p w:rsidR="000060C2" w:rsidRPr="00091DFA" w:rsidRDefault="000060C2" w:rsidP="00C2777D">
      <w:pPr>
        <w:spacing w:after="0"/>
        <w:rPr>
          <w:sz w:val="24"/>
          <w:szCs w:val="24"/>
        </w:rPr>
      </w:pPr>
    </w:p>
    <w:p w:rsidR="000060C2" w:rsidRDefault="000060C2" w:rsidP="00400C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0060C2" w:rsidRPr="00400C76" w:rsidRDefault="000060C2" w:rsidP="00400C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bCs/>
          <w:sz w:val="32"/>
          <w:szCs w:val="32"/>
        </w:rPr>
        <w:t>Jasmin Fatema Nur</w:t>
      </w:r>
    </w:p>
    <w:p w:rsidR="000060C2" w:rsidRDefault="000060C2" w:rsidP="00400C76">
      <w:pPr>
        <w:tabs>
          <w:tab w:val="left" w:pos="3456"/>
        </w:tabs>
        <w:spacing w:after="0"/>
        <w:rPr>
          <w:sz w:val="28"/>
          <w:szCs w:val="28"/>
        </w:rPr>
      </w:pPr>
    </w:p>
    <w:p w:rsidR="000060C2" w:rsidRPr="000555B7" w:rsidRDefault="000060C2" w:rsidP="00EF3CEB">
      <w:pPr>
        <w:tabs>
          <w:tab w:val="left" w:pos="3456"/>
        </w:tabs>
        <w:spacing w:after="0"/>
        <w:rPr>
          <w:sz w:val="24"/>
          <w:szCs w:val="24"/>
        </w:rPr>
      </w:pPr>
    </w:p>
    <w:p w:rsidR="000060C2" w:rsidRPr="00091DFA" w:rsidRDefault="000060C2" w:rsidP="00400C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</w:p>
    <w:p w:rsidR="000060C2" w:rsidRPr="00091DFA" w:rsidRDefault="000060C2" w:rsidP="00C2777D">
      <w:pPr>
        <w:spacing w:after="0"/>
        <w:rPr>
          <w:sz w:val="24"/>
          <w:szCs w:val="24"/>
        </w:rPr>
      </w:pPr>
    </w:p>
    <w:p w:rsidR="000060C2" w:rsidRPr="00091DFA" w:rsidRDefault="000060C2" w:rsidP="00852282">
      <w:pPr>
        <w:rPr>
          <w:sz w:val="24"/>
          <w:szCs w:val="24"/>
        </w:rPr>
      </w:pPr>
    </w:p>
    <w:p w:rsidR="000060C2" w:rsidRDefault="000060C2" w:rsidP="00266501"/>
    <w:sectPr w:rsidR="000060C2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055A0"/>
    <w:multiLevelType w:val="hybridMultilevel"/>
    <w:tmpl w:val="2578CB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261C4"/>
    <w:multiLevelType w:val="hybridMultilevel"/>
    <w:tmpl w:val="B3D47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060C2"/>
    <w:rsid w:val="00025140"/>
    <w:rsid w:val="000555B7"/>
    <w:rsid w:val="00091DFA"/>
    <w:rsid w:val="001045DB"/>
    <w:rsid w:val="00115399"/>
    <w:rsid w:val="00194739"/>
    <w:rsid w:val="001F30E4"/>
    <w:rsid w:val="001F5ABF"/>
    <w:rsid w:val="00247AE1"/>
    <w:rsid w:val="00266501"/>
    <w:rsid w:val="00267B66"/>
    <w:rsid w:val="00272CEB"/>
    <w:rsid w:val="00274432"/>
    <w:rsid w:val="002770FD"/>
    <w:rsid w:val="002B6C32"/>
    <w:rsid w:val="002C1230"/>
    <w:rsid w:val="002E6A7B"/>
    <w:rsid w:val="00377AC0"/>
    <w:rsid w:val="00400C76"/>
    <w:rsid w:val="00405E79"/>
    <w:rsid w:val="0042745E"/>
    <w:rsid w:val="00495F08"/>
    <w:rsid w:val="004A58DB"/>
    <w:rsid w:val="004B7C97"/>
    <w:rsid w:val="00514347"/>
    <w:rsid w:val="0053023C"/>
    <w:rsid w:val="005F663E"/>
    <w:rsid w:val="006E3C54"/>
    <w:rsid w:val="006E5A7B"/>
    <w:rsid w:val="00701596"/>
    <w:rsid w:val="00767C87"/>
    <w:rsid w:val="007E61B8"/>
    <w:rsid w:val="00802784"/>
    <w:rsid w:val="00805F77"/>
    <w:rsid w:val="00820602"/>
    <w:rsid w:val="008227AA"/>
    <w:rsid w:val="00824D0A"/>
    <w:rsid w:val="00836BE9"/>
    <w:rsid w:val="00852282"/>
    <w:rsid w:val="0085742D"/>
    <w:rsid w:val="0087116D"/>
    <w:rsid w:val="008741DF"/>
    <w:rsid w:val="0089375D"/>
    <w:rsid w:val="00896968"/>
    <w:rsid w:val="008B7EFB"/>
    <w:rsid w:val="008C4918"/>
    <w:rsid w:val="0097086A"/>
    <w:rsid w:val="00993563"/>
    <w:rsid w:val="009A0AFD"/>
    <w:rsid w:val="009F5408"/>
    <w:rsid w:val="00A12C6B"/>
    <w:rsid w:val="00A150A5"/>
    <w:rsid w:val="00A167C5"/>
    <w:rsid w:val="00A21E9D"/>
    <w:rsid w:val="00A238FD"/>
    <w:rsid w:val="00A752D9"/>
    <w:rsid w:val="00AE7623"/>
    <w:rsid w:val="00B20519"/>
    <w:rsid w:val="00B245B2"/>
    <w:rsid w:val="00B46D71"/>
    <w:rsid w:val="00B674C8"/>
    <w:rsid w:val="00B86194"/>
    <w:rsid w:val="00BB7E0B"/>
    <w:rsid w:val="00BC2905"/>
    <w:rsid w:val="00C236B1"/>
    <w:rsid w:val="00C2777D"/>
    <w:rsid w:val="00C41924"/>
    <w:rsid w:val="00C574B5"/>
    <w:rsid w:val="00C57823"/>
    <w:rsid w:val="00CC0C54"/>
    <w:rsid w:val="00CC7E81"/>
    <w:rsid w:val="00D50A00"/>
    <w:rsid w:val="00D512BE"/>
    <w:rsid w:val="00D6281D"/>
    <w:rsid w:val="00D64172"/>
    <w:rsid w:val="00D933F1"/>
    <w:rsid w:val="00DA7C87"/>
    <w:rsid w:val="00E67D31"/>
    <w:rsid w:val="00EF3CEB"/>
    <w:rsid w:val="00F20A96"/>
    <w:rsid w:val="00F256EE"/>
    <w:rsid w:val="00F87F83"/>
    <w:rsid w:val="00F9421C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</TotalTime>
  <Pages>3</Pages>
  <Words>240</Words>
  <Characters>1370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10</cp:revision>
  <cp:lastPrinted>2015-03-24T05:00:00Z</cp:lastPrinted>
  <dcterms:created xsi:type="dcterms:W3CDTF">2015-03-23T15:47:00Z</dcterms:created>
  <dcterms:modified xsi:type="dcterms:W3CDTF">2015-03-24T05:01:00Z</dcterms:modified>
</cp:coreProperties>
</file>