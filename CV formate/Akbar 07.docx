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45B" w:rsidRDefault="0068045B" w:rsidP="00C2777D">
      <w:pPr>
        <w:spacing w:after="0" w:line="240" w:lineRule="auto"/>
        <w:jc w:val="center"/>
        <w:rPr>
          <w:b/>
          <w:bCs/>
          <w:color w:val="000080"/>
          <w:sz w:val="32"/>
          <w:szCs w:val="32"/>
        </w:rPr>
      </w:pPr>
    </w:p>
    <w:p w:rsidR="0068045B" w:rsidRDefault="0068045B" w:rsidP="00C2777D">
      <w:pPr>
        <w:spacing w:after="0" w:line="240" w:lineRule="auto"/>
        <w:jc w:val="center"/>
        <w:rPr>
          <w:b/>
          <w:bCs/>
          <w:color w:val="000080"/>
          <w:sz w:val="32"/>
          <w:szCs w:val="32"/>
        </w:rPr>
      </w:pPr>
      <w:r>
        <w:rPr>
          <w:b/>
          <w:bCs/>
          <w:color w:val="000080"/>
          <w:sz w:val="32"/>
          <w:szCs w:val="32"/>
        </w:rPr>
        <w:t xml:space="preserve">Resume </w:t>
      </w:r>
    </w:p>
    <w:p w:rsidR="0068045B" w:rsidRPr="00A15DFD" w:rsidRDefault="0068045B" w:rsidP="00C2777D">
      <w:pPr>
        <w:spacing w:after="0" w:line="240" w:lineRule="auto"/>
        <w:jc w:val="center"/>
        <w:rPr>
          <w:b/>
          <w:bCs/>
          <w:color w:val="000080"/>
          <w:sz w:val="32"/>
          <w:szCs w:val="32"/>
        </w:rPr>
      </w:pPr>
      <w:r>
        <w:rPr>
          <w:b/>
          <w:bCs/>
          <w:color w:val="000080"/>
          <w:sz w:val="32"/>
          <w:szCs w:val="32"/>
        </w:rPr>
        <w:t>o</w:t>
      </w:r>
      <w:r w:rsidRPr="00A15DFD">
        <w:rPr>
          <w:b/>
          <w:bCs/>
          <w:color w:val="000080"/>
          <w:sz w:val="32"/>
          <w:szCs w:val="32"/>
        </w:rPr>
        <w:t xml:space="preserve">f </w:t>
      </w:r>
    </w:p>
    <w:p w:rsidR="0068045B" w:rsidRPr="00A15DFD" w:rsidRDefault="0068045B" w:rsidP="00C2777D">
      <w:pPr>
        <w:spacing w:after="0" w:line="240" w:lineRule="auto"/>
        <w:jc w:val="center"/>
        <w:rPr>
          <w:color w:val="000080"/>
          <w:sz w:val="2"/>
          <w:szCs w:val="2"/>
        </w:rPr>
      </w:pPr>
    </w:p>
    <w:p w:rsidR="0068045B" w:rsidRPr="00A15DFD" w:rsidRDefault="0068045B" w:rsidP="005F663E">
      <w:pPr>
        <w:spacing w:after="0" w:line="240" w:lineRule="auto"/>
        <w:jc w:val="center"/>
        <w:rPr>
          <w:b/>
          <w:bCs/>
          <w:color w:val="000080"/>
          <w:sz w:val="32"/>
          <w:szCs w:val="32"/>
        </w:rPr>
      </w:pPr>
      <w:r>
        <w:rPr>
          <w:b/>
          <w:bCs/>
          <w:color w:val="000080"/>
          <w:sz w:val="32"/>
          <w:szCs w:val="32"/>
        </w:rPr>
        <w:t>Mahammed Akbar Hossain</w:t>
      </w:r>
    </w:p>
    <w:p w:rsidR="0068045B" w:rsidRDefault="0068045B" w:rsidP="008771C2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C/O. Rob Villa </w:t>
      </w:r>
    </w:p>
    <w:p w:rsidR="0068045B" w:rsidRDefault="0068045B" w:rsidP="00A60EB0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House No: 01</w:t>
      </w:r>
    </w:p>
    <w:p w:rsidR="0068045B" w:rsidRDefault="0068045B" w:rsidP="008771C2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Housing Estate</w:t>
      </w:r>
    </w:p>
    <w:p w:rsidR="0068045B" w:rsidRPr="00DA7C87" w:rsidRDefault="0068045B" w:rsidP="008771C2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Maijdee, Noakhali</w:t>
      </w:r>
    </w:p>
    <w:p w:rsidR="0068045B" w:rsidRDefault="0068045B" w:rsidP="008771C2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</w:rPr>
      </w:pPr>
      <w:r w:rsidRPr="00C2777D">
        <w:rPr>
          <w:sz w:val="24"/>
          <w:szCs w:val="24"/>
        </w:rPr>
        <w:t>Mobile:</w:t>
      </w:r>
      <w:r>
        <w:rPr>
          <w:sz w:val="24"/>
          <w:szCs w:val="24"/>
        </w:rPr>
        <w:t>01867036800</w:t>
      </w:r>
    </w:p>
    <w:p w:rsidR="0068045B" w:rsidRPr="0081558D" w:rsidRDefault="0068045B" w:rsidP="0081558D">
      <w:pPr>
        <w:spacing w:after="0"/>
        <w:ind w:left="1440" w:hanging="144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Objective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prove my self as a quick learner and highly energetic person to face any challenge in reputed institution where its contribution will be acknowledged, if I get an opportunity. </w:t>
      </w:r>
    </w:p>
    <w:p w:rsidR="0068045B" w:rsidRDefault="0068045B" w:rsidP="00C2777D">
      <w:pPr>
        <w:spacing w:after="0"/>
        <w:rPr>
          <w:sz w:val="24"/>
          <w:szCs w:val="24"/>
        </w:rPr>
      </w:pPr>
    </w:p>
    <w:p w:rsidR="0068045B" w:rsidRPr="00A238FD" w:rsidRDefault="0068045B" w:rsidP="008771C2">
      <w:pPr>
        <w:spacing w:after="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Education</w:t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B.</w:t>
      </w:r>
      <w:r>
        <w:rPr>
          <w:b/>
          <w:bCs/>
          <w:sz w:val="24"/>
          <w:szCs w:val="24"/>
          <w:u w:val="single"/>
        </w:rPr>
        <w:t>A  (Pass</w:t>
      </w:r>
      <w:r w:rsidRPr="00A238FD">
        <w:rPr>
          <w:b/>
          <w:bCs/>
          <w:sz w:val="24"/>
          <w:szCs w:val="24"/>
          <w:u w:val="single"/>
        </w:rPr>
        <w:t>)</w:t>
      </w:r>
    </w:p>
    <w:p w:rsidR="0068045B" w:rsidRPr="00A238FD" w:rsidRDefault="0068045B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University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National University</w:t>
      </w:r>
    </w:p>
    <w:p w:rsidR="0068045B" w:rsidRPr="00A238FD" w:rsidRDefault="0068045B" w:rsidP="008771C2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Subject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Bachelor of Arts</w:t>
      </w:r>
    </w:p>
    <w:p w:rsidR="0068045B" w:rsidRPr="00A238FD" w:rsidRDefault="0068045B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: 1997</w:t>
      </w:r>
    </w:p>
    <w:p w:rsidR="0068045B" w:rsidRDefault="0068045B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3</w:t>
      </w:r>
      <w:r w:rsidRPr="00B47F7E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Division</w:t>
      </w:r>
    </w:p>
    <w:p w:rsidR="0068045B" w:rsidRPr="00A238FD" w:rsidRDefault="0068045B" w:rsidP="00C2777D">
      <w:pPr>
        <w:spacing w:after="0"/>
        <w:rPr>
          <w:sz w:val="24"/>
          <w:szCs w:val="24"/>
        </w:rPr>
      </w:pPr>
    </w:p>
    <w:p w:rsidR="0068045B" w:rsidRPr="00A238FD" w:rsidRDefault="0068045B" w:rsidP="009513DB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Higher Secondary Certificate</w:t>
      </w:r>
      <w:r>
        <w:rPr>
          <w:b/>
          <w:bCs/>
          <w:sz w:val="24"/>
          <w:szCs w:val="24"/>
          <w:u w:val="single"/>
        </w:rPr>
        <w:t xml:space="preserve"> (H.S.C)</w:t>
      </w:r>
    </w:p>
    <w:p w:rsidR="0068045B" w:rsidRPr="00A238FD" w:rsidRDefault="0068045B" w:rsidP="008771C2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68045B" w:rsidRPr="00A238FD" w:rsidRDefault="0068045B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Science </w:t>
      </w:r>
    </w:p>
    <w:p w:rsidR="0068045B" w:rsidRPr="00A238FD" w:rsidRDefault="0068045B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1993</w:t>
      </w:r>
    </w:p>
    <w:p w:rsidR="0068045B" w:rsidRDefault="0068045B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2</w:t>
      </w:r>
      <w:r w:rsidRPr="00DD0C5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Division</w:t>
      </w:r>
    </w:p>
    <w:p w:rsidR="0068045B" w:rsidRPr="00A238FD" w:rsidRDefault="0068045B" w:rsidP="00C2777D">
      <w:pPr>
        <w:spacing w:after="0"/>
        <w:rPr>
          <w:sz w:val="24"/>
          <w:szCs w:val="24"/>
        </w:rPr>
      </w:pPr>
    </w:p>
    <w:p w:rsidR="0068045B" w:rsidRPr="00A238FD" w:rsidRDefault="0068045B" w:rsidP="009513DB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Se</w:t>
      </w:r>
      <w:r>
        <w:rPr>
          <w:b/>
          <w:bCs/>
          <w:sz w:val="24"/>
          <w:szCs w:val="24"/>
          <w:u w:val="single"/>
        </w:rPr>
        <w:t>condary School Certificate (S.S.C)</w:t>
      </w:r>
    </w:p>
    <w:p w:rsidR="0068045B" w:rsidRPr="00A238FD" w:rsidRDefault="0068045B" w:rsidP="008771C2">
      <w:pPr>
        <w:spacing w:after="0"/>
        <w:ind w:left="720" w:firstLine="720"/>
        <w:rPr>
          <w:sz w:val="24"/>
          <w:szCs w:val="24"/>
        </w:rPr>
      </w:pPr>
      <w:r w:rsidRPr="00A238FD">
        <w:rPr>
          <w:sz w:val="24"/>
          <w:szCs w:val="24"/>
        </w:rPr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68045B" w:rsidRPr="00A238FD" w:rsidRDefault="0068045B" w:rsidP="0097086A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Science</w:t>
      </w:r>
    </w:p>
    <w:p w:rsidR="0068045B" w:rsidRPr="00A238FD" w:rsidRDefault="0068045B" w:rsidP="0097086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1990</w:t>
      </w:r>
    </w:p>
    <w:p w:rsidR="0068045B" w:rsidRDefault="0068045B" w:rsidP="0097086A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2</w:t>
      </w:r>
      <w:r w:rsidRPr="00DD0C5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Division</w:t>
      </w:r>
    </w:p>
    <w:p w:rsidR="0068045B" w:rsidRDefault="0068045B" w:rsidP="00F87F83">
      <w:pPr>
        <w:spacing w:after="0"/>
        <w:ind w:left="1440" w:hanging="1440"/>
        <w:rPr>
          <w:b/>
          <w:bCs/>
          <w:sz w:val="28"/>
          <w:szCs w:val="28"/>
        </w:rPr>
      </w:pPr>
    </w:p>
    <w:p w:rsidR="0068045B" w:rsidRPr="00A238FD" w:rsidRDefault="0068045B" w:rsidP="00F87F83">
      <w:pPr>
        <w:spacing w:after="0"/>
        <w:ind w:left="1440" w:hanging="144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Computer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I have successfully completed </w:t>
      </w:r>
      <w:r>
        <w:rPr>
          <w:sz w:val="24"/>
          <w:szCs w:val="24"/>
        </w:rPr>
        <w:t>MS office Course.</w:t>
      </w:r>
      <w:r w:rsidRPr="00A238FD">
        <w:rPr>
          <w:sz w:val="24"/>
          <w:szCs w:val="24"/>
        </w:rPr>
        <w:t xml:space="preserve"> </w:t>
      </w:r>
    </w:p>
    <w:p w:rsidR="0068045B" w:rsidRPr="0017451F" w:rsidRDefault="0068045B" w:rsidP="0035532B">
      <w:pPr>
        <w:spacing w:after="0"/>
        <w:rPr>
          <w:sz w:val="10"/>
          <w:szCs w:val="10"/>
        </w:rPr>
      </w:pPr>
    </w:p>
    <w:p w:rsidR="0068045B" w:rsidRPr="00A238FD" w:rsidRDefault="0068045B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  <w:szCs w:val="24"/>
        </w:rPr>
        <w:t xml:space="preserve"> Bengali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Excellent</w:t>
      </w:r>
    </w:p>
    <w:p w:rsidR="0068045B" w:rsidRPr="00A238FD" w:rsidRDefault="0068045B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Proficiency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 xml:space="preserve">: </w:t>
      </w:r>
      <w:r w:rsidRPr="00A238FD"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Good</w:t>
      </w:r>
    </w:p>
    <w:p w:rsidR="0068045B" w:rsidRDefault="0068045B" w:rsidP="00091DF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Extra Curricular: </w:t>
      </w: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Successfully completed and passed with 6 months course as a Pharmacist with “C” Grade from Bangladesh Pharmacy Council.</w:t>
      </w:r>
    </w:p>
    <w:p w:rsidR="0068045B" w:rsidRDefault="0068045B" w:rsidP="00091DFA">
      <w:pPr>
        <w:spacing w:after="0"/>
        <w:rPr>
          <w:b/>
          <w:bCs/>
          <w:sz w:val="28"/>
          <w:szCs w:val="28"/>
        </w:rPr>
      </w:pPr>
    </w:p>
    <w:p w:rsidR="0068045B" w:rsidRDefault="0068045B" w:rsidP="00091DFA">
      <w:pPr>
        <w:spacing w:after="0"/>
        <w:rPr>
          <w:b/>
          <w:bCs/>
          <w:sz w:val="28"/>
          <w:szCs w:val="28"/>
        </w:rPr>
      </w:pPr>
    </w:p>
    <w:p w:rsidR="0068045B" w:rsidRDefault="0068045B" w:rsidP="00091DFA">
      <w:pPr>
        <w:spacing w:after="0"/>
        <w:rPr>
          <w:b/>
          <w:bCs/>
          <w:sz w:val="28"/>
          <w:szCs w:val="28"/>
        </w:rPr>
      </w:pPr>
    </w:p>
    <w:p w:rsidR="0068045B" w:rsidRDefault="0068045B" w:rsidP="00091DFA">
      <w:pPr>
        <w:spacing w:after="0"/>
        <w:rPr>
          <w:b/>
          <w:bCs/>
          <w:sz w:val="28"/>
          <w:szCs w:val="28"/>
        </w:rPr>
      </w:pPr>
    </w:p>
    <w:p w:rsidR="0068045B" w:rsidRPr="009C588E" w:rsidRDefault="0068045B" w:rsidP="00091DFA">
      <w:pPr>
        <w:spacing w:after="0"/>
        <w:rPr>
          <w:b/>
          <w:bCs/>
          <w:sz w:val="14"/>
          <w:szCs w:val="14"/>
        </w:rPr>
      </w:pPr>
    </w:p>
    <w:p w:rsidR="0068045B" w:rsidRDefault="0068045B" w:rsidP="00091DFA">
      <w:pPr>
        <w:spacing w:after="0"/>
        <w:rPr>
          <w:b/>
          <w:bCs/>
          <w:sz w:val="28"/>
          <w:szCs w:val="28"/>
        </w:rPr>
      </w:pPr>
    </w:p>
    <w:p w:rsidR="0068045B" w:rsidRDefault="0068045B" w:rsidP="00091DFA">
      <w:pPr>
        <w:spacing w:after="0"/>
        <w:rPr>
          <w:b/>
          <w:bCs/>
          <w:sz w:val="28"/>
          <w:szCs w:val="28"/>
        </w:rPr>
      </w:pPr>
      <w:r w:rsidRPr="00091DFA">
        <w:rPr>
          <w:b/>
          <w:bCs/>
          <w:sz w:val="28"/>
          <w:szCs w:val="28"/>
        </w:rPr>
        <w:t>Personal</w:t>
      </w:r>
      <w:r w:rsidRPr="00C574B5">
        <w:rPr>
          <w:b/>
          <w:bCs/>
          <w:sz w:val="28"/>
          <w:szCs w:val="28"/>
        </w:rPr>
        <w:t xml:space="preserve"> </w:t>
      </w:r>
      <w:r w:rsidRPr="00091DFA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>:</w:t>
      </w:r>
    </w:p>
    <w:p w:rsidR="0068045B" w:rsidRPr="00E70DD8" w:rsidRDefault="0068045B" w:rsidP="0089375D">
      <w:pPr>
        <w:spacing w:after="0"/>
        <w:ind w:firstLine="720"/>
        <w:rPr>
          <w:sz w:val="12"/>
          <w:szCs w:val="12"/>
        </w:rPr>
      </w:pPr>
    </w:p>
    <w:p w:rsidR="0068045B" w:rsidRPr="00091DFA" w:rsidRDefault="0068045B" w:rsidP="008771C2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Late Professor Md. Abdul Hai</w:t>
      </w:r>
    </w:p>
    <w:p w:rsidR="0068045B" w:rsidRPr="00091DFA" w:rsidRDefault="0068045B" w:rsidP="008771C2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Khurshida Begum</w:t>
      </w:r>
    </w:p>
    <w:p w:rsidR="0068045B" w:rsidRPr="00091DFA" w:rsidRDefault="0068045B" w:rsidP="00DA7C87">
      <w:pPr>
        <w:spacing w:after="0" w:line="240" w:lineRule="auto"/>
        <w:rPr>
          <w:sz w:val="24"/>
          <w:szCs w:val="24"/>
        </w:rPr>
      </w:pPr>
    </w:p>
    <w:p w:rsidR="0068045B" w:rsidRDefault="0068045B" w:rsidP="003D3D4F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3D3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C/O. kari Nurul Hoque Home</w:t>
      </w:r>
    </w:p>
    <w:p w:rsidR="0068045B" w:rsidRDefault="0068045B" w:rsidP="003D3D4F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Vill: Taibpur, Post: Bhobani Jibonpur</w:t>
      </w:r>
    </w:p>
    <w:p w:rsidR="0068045B" w:rsidRPr="00DA7C87" w:rsidRDefault="0068045B" w:rsidP="006C656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P.S: Begumgonj, Dist: Noakhali</w:t>
      </w:r>
    </w:p>
    <w:p w:rsidR="0068045B" w:rsidRPr="00A167C5" w:rsidRDefault="0068045B" w:rsidP="00ED3D36">
      <w:pPr>
        <w:spacing w:after="0" w:line="240" w:lineRule="auto"/>
        <w:ind w:left="2880" w:firstLine="720"/>
        <w:rPr>
          <w:sz w:val="24"/>
          <w:szCs w:val="24"/>
        </w:rPr>
      </w:pPr>
    </w:p>
    <w:p w:rsidR="0068045B" w:rsidRPr="00091DFA" w:rsidRDefault="0068045B" w:rsidP="00AC6235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>1</w:t>
      </w:r>
      <w:r w:rsidRPr="00412C4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January 1975</w:t>
      </w:r>
    </w:p>
    <w:p w:rsidR="0068045B" w:rsidRDefault="0068045B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68045B" w:rsidRPr="00091DFA" w:rsidRDefault="0068045B" w:rsidP="0089375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68045B" w:rsidRPr="00091DFA" w:rsidRDefault="0068045B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 </w:t>
      </w:r>
    </w:p>
    <w:p w:rsidR="0068045B" w:rsidRDefault="0068045B" w:rsidP="00AC6235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68045B" w:rsidRDefault="0068045B" w:rsidP="00AC6235">
      <w:pPr>
        <w:spacing w:after="0"/>
        <w:ind w:left="720"/>
        <w:rPr>
          <w:sz w:val="24"/>
          <w:szCs w:val="24"/>
        </w:rPr>
      </w:pPr>
    </w:p>
    <w:p w:rsidR="0068045B" w:rsidRDefault="0068045B" w:rsidP="0017451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  <w:r>
        <w:rPr>
          <w:b/>
          <w:bCs/>
          <w:sz w:val="28"/>
          <w:szCs w:val="28"/>
        </w:rPr>
        <w:tab/>
        <w:t>:</w:t>
      </w:r>
    </w:p>
    <w:p w:rsidR="0068045B" w:rsidRDefault="0068045B" w:rsidP="0017451F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17451F">
        <w:rPr>
          <w:sz w:val="24"/>
          <w:szCs w:val="24"/>
        </w:rPr>
        <w:t>I worked in Jayson Pharmaceuticals Ltd. as a Medical Representative from the date of 01.02.2012 to 30.04.2013.</w:t>
      </w:r>
      <w:r>
        <w:rPr>
          <w:sz w:val="28"/>
          <w:szCs w:val="28"/>
        </w:rPr>
        <w:t xml:space="preserve"> </w:t>
      </w:r>
    </w:p>
    <w:p w:rsidR="0068045B" w:rsidRDefault="0068045B" w:rsidP="0017451F">
      <w:pPr>
        <w:spacing w:after="0"/>
        <w:rPr>
          <w:sz w:val="28"/>
          <w:szCs w:val="28"/>
        </w:rPr>
      </w:pPr>
    </w:p>
    <w:p w:rsidR="0068045B" w:rsidRPr="0017451F" w:rsidRDefault="0068045B" w:rsidP="0017451F">
      <w:pPr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17451F">
        <w:rPr>
          <w:sz w:val="24"/>
          <w:szCs w:val="24"/>
        </w:rPr>
        <w:t>Worked with 7</w:t>
      </w:r>
      <w:r>
        <w:rPr>
          <w:sz w:val="24"/>
          <w:szCs w:val="24"/>
        </w:rPr>
        <w:t xml:space="preserve"> years as Sales Manager in the Pharmacy. </w:t>
      </w:r>
    </w:p>
    <w:p w:rsidR="0068045B" w:rsidRDefault="0068045B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68045B" w:rsidRDefault="0068045B" w:rsidP="008C4918">
      <w:pPr>
        <w:spacing w:after="0"/>
        <w:rPr>
          <w:sz w:val="24"/>
          <w:szCs w:val="24"/>
        </w:rPr>
      </w:pPr>
      <w:r>
        <w:tab/>
      </w:r>
    </w:p>
    <w:p w:rsidR="0068045B" w:rsidRPr="00E70DD8" w:rsidRDefault="0068045B" w:rsidP="008C4918">
      <w:pPr>
        <w:spacing w:after="0"/>
        <w:rPr>
          <w:sz w:val="12"/>
          <w:szCs w:val="12"/>
        </w:rPr>
      </w:pPr>
    </w:p>
    <w:p w:rsidR="0068045B" w:rsidRPr="00C41924" w:rsidRDefault="0068045B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bCs/>
          <w:sz w:val="28"/>
          <w:szCs w:val="28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68045B" w:rsidRPr="00CC0C54">
        <w:trPr>
          <w:trHeight w:val="1241"/>
        </w:trPr>
        <w:tc>
          <w:tcPr>
            <w:tcW w:w="10080" w:type="dxa"/>
          </w:tcPr>
          <w:p w:rsidR="0068045B" w:rsidRPr="00CC0C54" w:rsidRDefault="0068045B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68045B" w:rsidRDefault="0068045B" w:rsidP="00C2777D">
      <w:pPr>
        <w:spacing w:after="0"/>
        <w:rPr>
          <w:sz w:val="24"/>
          <w:szCs w:val="24"/>
        </w:rPr>
      </w:pPr>
    </w:p>
    <w:p w:rsidR="0068045B" w:rsidRDefault="0068045B" w:rsidP="00C2777D">
      <w:pPr>
        <w:spacing w:after="0"/>
        <w:rPr>
          <w:sz w:val="12"/>
          <w:szCs w:val="12"/>
        </w:rPr>
      </w:pPr>
    </w:p>
    <w:p w:rsidR="0068045B" w:rsidRDefault="0068045B" w:rsidP="00C2777D">
      <w:pPr>
        <w:spacing w:after="0"/>
        <w:rPr>
          <w:sz w:val="12"/>
          <w:szCs w:val="12"/>
        </w:rPr>
      </w:pPr>
    </w:p>
    <w:p w:rsidR="0068045B" w:rsidRDefault="0068045B" w:rsidP="00C2777D">
      <w:pPr>
        <w:spacing w:after="0"/>
        <w:rPr>
          <w:sz w:val="12"/>
          <w:szCs w:val="12"/>
        </w:rPr>
      </w:pPr>
    </w:p>
    <w:p w:rsidR="0068045B" w:rsidRDefault="0068045B" w:rsidP="00C2777D">
      <w:pPr>
        <w:spacing w:after="0"/>
        <w:rPr>
          <w:sz w:val="12"/>
          <w:szCs w:val="12"/>
        </w:rPr>
      </w:pPr>
    </w:p>
    <w:p w:rsidR="0068045B" w:rsidRPr="009C588E" w:rsidRDefault="0068045B" w:rsidP="00C2777D">
      <w:pPr>
        <w:spacing w:after="0"/>
        <w:rPr>
          <w:sz w:val="8"/>
          <w:szCs w:val="8"/>
        </w:rPr>
      </w:pPr>
    </w:p>
    <w:p w:rsidR="0068045B" w:rsidRDefault="0068045B" w:rsidP="00AC62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68045B" w:rsidRPr="00412C46" w:rsidRDefault="0068045B" w:rsidP="00412C46">
      <w:pPr>
        <w:spacing w:after="0"/>
      </w:pPr>
      <w:r>
        <w:rPr>
          <w:b/>
          <w:bCs/>
        </w:rPr>
        <w:t xml:space="preserve">           </w:t>
      </w:r>
      <w:r w:rsidRPr="00412C46">
        <w:rPr>
          <w:b/>
          <w:bCs/>
        </w:rPr>
        <w:t>(M</w:t>
      </w:r>
      <w:r>
        <w:rPr>
          <w:b/>
          <w:bCs/>
        </w:rPr>
        <w:t>ahammed Akbar Hossain)</w:t>
      </w:r>
    </w:p>
    <w:p w:rsidR="0068045B" w:rsidRPr="00C567B5" w:rsidRDefault="0068045B" w:rsidP="00C567B5">
      <w:pPr>
        <w:tabs>
          <w:tab w:val="left" w:pos="345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68045B" w:rsidRPr="00091DFA" w:rsidRDefault="0068045B" w:rsidP="00C567B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</w:p>
    <w:p w:rsidR="0068045B" w:rsidRPr="00091DFA" w:rsidRDefault="0068045B" w:rsidP="00C2777D">
      <w:pPr>
        <w:spacing w:after="0"/>
        <w:rPr>
          <w:sz w:val="24"/>
          <w:szCs w:val="24"/>
        </w:rPr>
      </w:pPr>
    </w:p>
    <w:p w:rsidR="0068045B" w:rsidRPr="00091DFA" w:rsidRDefault="0068045B" w:rsidP="00852282">
      <w:pPr>
        <w:rPr>
          <w:sz w:val="24"/>
          <w:szCs w:val="24"/>
        </w:rPr>
      </w:pPr>
    </w:p>
    <w:p w:rsidR="0068045B" w:rsidRDefault="0068045B" w:rsidP="00266501"/>
    <w:sectPr w:rsidR="0068045B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EB131CB"/>
    <w:multiLevelType w:val="hybridMultilevel"/>
    <w:tmpl w:val="370E5BF2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156F1"/>
    <w:rsid w:val="00025140"/>
    <w:rsid w:val="000555B7"/>
    <w:rsid w:val="00091DFA"/>
    <w:rsid w:val="000C2422"/>
    <w:rsid w:val="001045DB"/>
    <w:rsid w:val="00115399"/>
    <w:rsid w:val="0017451F"/>
    <w:rsid w:val="001844F9"/>
    <w:rsid w:val="00194739"/>
    <w:rsid w:val="001F12D7"/>
    <w:rsid w:val="001F5ABF"/>
    <w:rsid w:val="00231A66"/>
    <w:rsid w:val="00247AE1"/>
    <w:rsid w:val="00266501"/>
    <w:rsid w:val="00266FCB"/>
    <w:rsid w:val="00267B66"/>
    <w:rsid w:val="00274432"/>
    <w:rsid w:val="002B6C32"/>
    <w:rsid w:val="002C1230"/>
    <w:rsid w:val="002E6A7B"/>
    <w:rsid w:val="002F3797"/>
    <w:rsid w:val="0035532B"/>
    <w:rsid w:val="00377AC0"/>
    <w:rsid w:val="00377D14"/>
    <w:rsid w:val="003D3D4F"/>
    <w:rsid w:val="00405E79"/>
    <w:rsid w:val="00412C46"/>
    <w:rsid w:val="0042745E"/>
    <w:rsid w:val="00495BCD"/>
    <w:rsid w:val="00495F08"/>
    <w:rsid w:val="004A58DB"/>
    <w:rsid w:val="00514347"/>
    <w:rsid w:val="00522C54"/>
    <w:rsid w:val="0053023C"/>
    <w:rsid w:val="005F663E"/>
    <w:rsid w:val="00607765"/>
    <w:rsid w:val="0068045B"/>
    <w:rsid w:val="006C5BE9"/>
    <w:rsid w:val="006C6568"/>
    <w:rsid w:val="006E3C54"/>
    <w:rsid w:val="006E5A7B"/>
    <w:rsid w:val="006F06AB"/>
    <w:rsid w:val="00701596"/>
    <w:rsid w:val="007564BD"/>
    <w:rsid w:val="007B13B8"/>
    <w:rsid w:val="007E61B8"/>
    <w:rsid w:val="00802784"/>
    <w:rsid w:val="0081558D"/>
    <w:rsid w:val="00820602"/>
    <w:rsid w:val="008227AA"/>
    <w:rsid w:val="00835421"/>
    <w:rsid w:val="008461D7"/>
    <w:rsid w:val="00852282"/>
    <w:rsid w:val="0085742D"/>
    <w:rsid w:val="008741DF"/>
    <w:rsid w:val="008771C2"/>
    <w:rsid w:val="0089375D"/>
    <w:rsid w:val="008C4142"/>
    <w:rsid w:val="008C4918"/>
    <w:rsid w:val="009513DB"/>
    <w:rsid w:val="0097086A"/>
    <w:rsid w:val="00993563"/>
    <w:rsid w:val="009A0AFD"/>
    <w:rsid w:val="009C588E"/>
    <w:rsid w:val="009F5408"/>
    <w:rsid w:val="009F61C6"/>
    <w:rsid w:val="00A12C6B"/>
    <w:rsid w:val="00A15DFD"/>
    <w:rsid w:val="00A167C5"/>
    <w:rsid w:val="00A21E9D"/>
    <w:rsid w:val="00A238FD"/>
    <w:rsid w:val="00A60EB0"/>
    <w:rsid w:val="00A752D9"/>
    <w:rsid w:val="00AC6235"/>
    <w:rsid w:val="00AC6A32"/>
    <w:rsid w:val="00B05D57"/>
    <w:rsid w:val="00B20519"/>
    <w:rsid w:val="00B245B2"/>
    <w:rsid w:val="00B46D71"/>
    <w:rsid w:val="00B47F7E"/>
    <w:rsid w:val="00B674C8"/>
    <w:rsid w:val="00B86194"/>
    <w:rsid w:val="00BE303C"/>
    <w:rsid w:val="00BF5A9E"/>
    <w:rsid w:val="00C236B1"/>
    <w:rsid w:val="00C2777D"/>
    <w:rsid w:val="00C41924"/>
    <w:rsid w:val="00C567B5"/>
    <w:rsid w:val="00C574B5"/>
    <w:rsid w:val="00C57823"/>
    <w:rsid w:val="00CC0C54"/>
    <w:rsid w:val="00CC7E81"/>
    <w:rsid w:val="00D31869"/>
    <w:rsid w:val="00D50A00"/>
    <w:rsid w:val="00D512BE"/>
    <w:rsid w:val="00D6281D"/>
    <w:rsid w:val="00D64172"/>
    <w:rsid w:val="00D933F1"/>
    <w:rsid w:val="00DA3CA7"/>
    <w:rsid w:val="00DA7C87"/>
    <w:rsid w:val="00DC0133"/>
    <w:rsid w:val="00DD0C55"/>
    <w:rsid w:val="00DD7076"/>
    <w:rsid w:val="00E20AB4"/>
    <w:rsid w:val="00E23CA4"/>
    <w:rsid w:val="00E673B7"/>
    <w:rsid w:val="00E67D31"/>
    <w:rsid w:val="00E70DD8"/>
    <w:rsid w:val="00E71116"/>
    <w:rsid w:val="00ED3D36"/>
    <w:rsid w:val="00EF3CEB"/>
    <w:rsid w:val="00F20A96"/>
    <w:rsid w:val="00F82B79"/>
    <w:rsid w:val="00F87F83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2</Pages>
  <Words>277</Words>
  <Characters>1583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10</cp:revision>
  <cp:lastPrinted>2014-12-23T05:23:00Z</cp:lastPrinted>
  <dcterms:created xsi:type="dcterms:W3CDTF">2015-03-13T14:05:00Z</dcterms:created>
  <dcterms:modified xsi:type="dcterms:W3CDTF">2015-03-13T14:30:00Z</dcterms:modified>
</cp:coreProperties>
</file>