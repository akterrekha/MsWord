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ADC" w:rsidRPr="00232E2F" w:rsidRDefault="00105ADC" w:rsidP="00C2777D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Resume</w:t>
      </w:r>
    </w:p>
    <w:p w:rsidR="00105ADC" w:rsidRPr="00232E2F" w:rsidRDefault="00105ADC" w:rsidP="00C2777D">
      <w:pPr>
        <w:spacing w:after="0" w:line="240" w:lineRule="auto"/>
        <w:jc w:val="center"/>
        <w:rPr>
          <w:color w:val="000080"/>
          <w:sz w:val="28"/>
        </w:rPr>
      </w:pPr>
      <w:r w:rsidRPr="00232E2F">
        <w:rPr>
          <w:color w:val="000080"/>
          <w:sz w:val="28"/>
        </w:rPr>
        <w:t>of</w:t>
      </w:r>
    </w:p>
    <w:p w:rsidR="00105ADC" w:rsidRPr="00232E2F" w:rsidRDefault="00105ADC" w:rsidP="0099244E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Bikash Kanti Paul</w:t>
      </w:r>
    </w:p>
    <w:p w:rsidR="00105ADC" w:rsidRPr="00C2777D" w:rsidRDefault="00105ADC" w:rsidP="00D172E9">
      <w:pPr>
        <w:spacing w:after="0" w:line="240" w:lineRule="auto"/>
        <w:jc w:val="center"/>
        <w:rPr>
          <w:sz w:val="24"/>
        </w:rPr>
      </w:pPr>
      <w:r>
        <w:rPr>
          <w:sz w:val="24"/>
        </w:rPr>
        <w:t>Vill: Anantapur, Post: Noakhali Old College</w:t>
      </w:r>
    </w:p>
    <w:p w:rsidR="00105ADC" w:rsidRPr="00C2777D" w:rsidRDefault="00105ADC" w:rsidP="00D172E9">
      <w:pPr>
        <w:spacing w:after="0" w:line="240" w:lineRule="auto"/>
        <w:jc w:val="center"/>
        <w:rPr>
          <w:sz w:val="24"/>
        </w:rPr>
      </w:pPr>
      <w:r>
        <w:rPr>
          <w:sz w:val="24"/>
        </w:rPr>
        <w:t>P.S: Begumgonj, Dist:Noakhali</w:t>
      </w:r>
    </w:p>
    <w:p w:rsidR="00105ADC" w:rsidRPr="003745C7" w:rsidRDefault="00105ADC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 w:rsidRPr="003745C7">
        <w:rPr>
          <w:sz w:val="24"/>
        </w:rPr>
        <w:t xml:space="preserve">Mobile: </w:t>
      </w:r>
      <w:r>
        <w:rPr>
          <w:sz w:val="24"/>
        </w:rPr>
        <w:t>01813109176</w:t>
      </w:r>
    </w:p>
    <w:p w:rsidR="00105ADC" w:rsidRPr="003745C7" w:rsidRDefault="00105ADC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</w:p>
    <w:p w:rsidR="00105ADC" w:rsidRPr="00A238FD" w:rsidRDefault="00105ADC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105ADC" w:rsidRPr="00A238FD" w:rsidRDefault="00105ADC" w:rsidP="00C2777D">
      <w:pPr>
        <w:spacing w:after="0"/>
        <w:ind w:left="1440" w:hanging="1440"/>
        <w:rPr>
          <w:b/>
          <w:sz w:val="28"/>
        </w:rPr>
      </w:pPr>
    </w:p>
    <w:p w:rsidR="00105ADC" w:rsidRPr="00EE636E" w:rsidRDefault="00105ADC" w:rsidP="00C2777D">
      <w:pPr>
        <w:spacing w:after="0"/>
        <w:rPr>
          <w:sz w:val="12"/>
          <w:szCs w:val="6"/>
        </w:rPr>
      </w:pPr>
    </w:p>
    <w:p w:rsidR="00105ADC" w:rsidRDefault="00105ADC" w:rsidP="00D451B7">
      <w:pPr>
        <w:spacing w:after="0"/>
        <w:rPr>
          <w:sz w:val="24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</w:p>
    <w:p w:rsidR="00105ADC" w:rsidRPr="00A238FD" w:rsidRDefault="00105ADC" w:rsidP="00D451B7">
      <w:pPr>
        <w:spacing w:after="0"/>
        <w:ind w:left="720" w:firstLine="720"/>
        <w:rPr>
          <w:sz w:val="24"/>
        </w:rPr>
      </w:pPr>
      <w:r>
        <w:rPr>
          <w:b/>
          <w:sz w:val="24"/>
          <w:u w:val="single"/>
        </w:rPr>
        <w:t>B.Sc</w:t>
      </w:r>
      <w:r w:rsidRPr="00A238FD">
        <w:rPr>
          <w:b/>
          <w:sz w:val="24"/>
          <w:u w:val="single"/>
        </w:rPr>
        <w:t xml:space="preserve">  (</w:t>
      </w:r>
      <w:r>
        <w:rPr>
          <w:b/>
          <w:sz w:val="24"/>
          <w:u w:val="single"/>
        </w:rPr>
        <w:t>Pass</w:t>
      </w:r>
      <w:r w:rsidRPr="00A238FD">
        <w:rPr>
          <w:b/>
          <w:sz w:val="24"/>
          <w:u w:val="single"/>
        </w:rPr>
        <w:t>)</w:t>
      </w:r>
    </w:p>
    <w:p w:rsidR="00105ADC" w:rsidRPr="00A238FD" w:rsidRDefault="00105ADC" w:rsidP="00D451B7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105ADC" w:rsidRDefault="00105ADC" w:rsidP="00D7559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2010</w:t>
      </w:r>
    </w:p>
    <w:p w:rsidR="00105ADC" w:rsidRDefault="00105ADC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Second Division</w:t>
      </w:r>
    </w:p>
    <w:p w:rsidR="00105ADC" w:rsidRPr="00A238FD" w:rsidRDefault="00105ADC" w:rsidP="00D7559A">
      <w:pPr>
        <w:spacing w:after="0"/>
        <w:rPr>
          <w:sz w:val="24"/>
        </w:rPr>
      </w:pPr>
    </w:p>
    <w:p w:rsidR="00105ADC" w:rsidRPr="00A238FD" w:rsidRDefault="00105ADC" w:rsidP="00D7559A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>Higher Secondary Certificate</w:t>
      </w:r>
      <w:r>
        <w:rPr>
          <w:b/>
          <w:sz w:val="24"/>
          <w:u w:val="single"/>
        </w:rPr>
        <w:t xml:space="preserve"> </w:t>
      </w:r>
      <w:r w:rsidRPr="00A238FD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H.S.C</w:t>
      </w:r>
      <w:r w:rsidRPr="00A238FD">
        <w:rPr>
          <w:b/>
          <w:sz w:val="24"/>
          <w:u w:val="single"/>
        </w:rPr>
        <w:t>)</w:t>
      </w:r>
    </w:p>
    <w:p w:rsidR="00105ADC" w:rsidRPr="00A238FD" w:rsidRDefault="00105ADC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Camilla </w:t>
      </w:r>
      <w:r w:rsidRPr="00A238FD">
        <w:rPr>
          <w:sz w:val="24"/>
        </w:rPr>
        <w:t>Board</w:t>
      </w:r>
    </w:p>
    <w:p w:rsidR="00105ADC" w:rsidRPr="00A238FD" w:rsidRDefault="00105ADC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Science</w:t>
      </w:r>
    </w:p>
    <w:p w:rsidR="00105ADC" w:rsidRPr="00A238FD" w:rsidRDefault="00105ADC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2006</w:t>
      </w:r>
    </w:p>
    <w:p w:rsidR="00105ADC" w:rsidRDefault="00105ADC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GPA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3.80</w:t>
      </w:r>
    </w:p>
    <w:p w:rsidR="00105ADC" w:rsidRPr="00A238FD" w:rsidRDefault="00105ADC" w:rsidP="00C2777D">
      <w:pPr>
        <w:spacing w:after="0"/>
        <w:rPr>
          <w:sz w:val="24"/>
        </w:rPr>
      </w:pPr>
    </w:p>
    <w:p w:rsidR="00105ADC" w:rsidRPr="00A238FD" w:rsidRDefault="00105ADC" w:rsidP="00EC76BC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 xml:space="preserve">Secondary </w:t>
      </w:r>
      <w:r>
        <w:rPr>
          <w:b/>
          <w:sz w:val="24"/>
          <w:u w:val="single"/>
        </w:rPr>
        <w:t xml:space="preserve">School </w:t>
      </w:r>
      <w:r w:rsidRPr="00A238FD">
        <w:rPr>
          <w:b/>
          <w:sz w:val="24"/>
          <w:u w:val="single"/>
        </w:rPr>
        <w:t>Certificate</w:t>
      </w:r>
      <w:r>
        <w:rPr>
          <w:b/>
          <w:sz w:val="24"/>
          <w:u w:val="single"/>
        </w:rPr>
        <w:t xml:space="preserve"> </w:t>
      </w:r>
      <w:r w:rsidRPr="00A238FD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S.S.C</w:t>
      </w:r>
      <w:r w:rsidRPr="00A238FD">
        <w:rPr>
          <w:b/>
          <w:sz w:val="24"/>
          <w:u w:val="single"/>
        </w:rPr>
        <w:t>)</w:t>
      </w:r>
    </w:p>
    <w:p w:rsidR="00105ADC" w:rsidRPr="00A238FD" w:rsidRDefault="00105ADC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Camilla </w:t>
      </w:r>
      <w:r w:rsidRPr="00A238FD">
        <w:rPr>
          <w:sz w:val="24"/>
        </w:rPr>
        <w:t>Board</w:t>
      </w:r>
    </w:p>
    <w:p w:rsidR="00105ADC" w:rsidRPr="00A238FD" w:rsidRDefault="00105ADC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Science</w:t>
      </w:r>
    </w:p>
    <w:p w:rsidR="00105ADC" w:rsidRPr="00A238FD" w:rsidRDefault="00105ADC" w:rsidP="00EC76B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2002</w:t>
      </w:r>
    </w:p>
    <w:p w:rsidR="00105ADC" w:rsidRPr="00A238FD" w:rsidRDefault="00105ADC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GPA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3.50</w:t>
      </w:r>
    </w:p>
    <w:p w:rsidR="00105ADC" w:rsidRPr="00A238FD" w:rsidRDefault="00105ADC" w:rsidP="00C2777D">
      <w:pPr>
        <w:spacing w:after="0"/>
        <w:rPr>
          <w:sz w:val="24"/>
        </w:rPr>
      </w:pPr>
    </w:p>
    <w:p w:rsidR="00105ADC" w:rsidRPr="00A238FD" w:rsidRDefault="00105ADC" w:rsidP="002976FF">
      <w:pPr>
        <w:spacing w:after="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>
        <w:rPr>
          <w:sz w:val="28"/>
        </w:rPr>
        <w:t xml:space="preserve"> </w:t>
      </w:r>
      <w:r w:rsidRPr="00A238FD">
        <w:rPr>
          <w:sz w:val="24"/>
        </w:rPr>
        <w:t xml:space="preserve"> </w:t>
      </w:r>
      <w:r>
        <w:rPr>
          <w:sz w:val="24"/>
        </w:rPr>
        <w:t xml:space="preserve">MS Word, MS Excel, Multimedia Internet etc. </w:t>
      </w:r>
    </w:p>
    <w:p w:rsidR="00105ADC" w:rsidRPr="00A238FD" w:rsidRDefault="00105ADC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105ADC" w:rsidRPr="00A238FD" w:rsidRDefault="00105ADC" w:rsidP="002976FF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105ADC" w:rsidRDefault="00105ADC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 Reading books, Internet browsing.</w:t>
      </w:r>
    </w:p>
    <w:p w:rsidR="00105ADC" w:rsidRDefault="00105ADC" w:rsidP="002976FF">
      <w:pPr>
        <w:spacing w:after="0"/>
        <w:rPr>
          <w:sz w:val="24"/>
        </w:rPr>
      </w:pPr>
    </w:p>
    <w:p w:rsidR="00105ADC" w:rsidRDefault="00105ADC" w:rsidP="002976FF">
      <w:pPr>
        <w:spacing w:after="0"/>
        <w:rPr>
          <w:sz w:val="24"/>
        </w:rPr>
      </w:pPr>
    </w:p>
    <w:p w:rsidR="00105ADC" w:rsidRDefault="00105ADC" w:rsidP="002976FF">
      <w:pPr>
        <w:spacing w:after="0"/>
        <w:rPr>
          <w:sz w:val="24"/>
        </w:rPr>
      </w:pPr>
    </w:p>
    <w:p w:rsidR="00105ADC" w:rsidRDefault="00105ADC" w:rsidP="002976FF">
      <w:pPr>
        <w:spacing w:after="0"/>
        <w:rPr>
          <w:sz w:val="24"/>
        </w:rPr>
      </w:pPr>
    </w:p>
    <w:p w:rsidR="00105ADC" w:rsidRDefault="00105ADC" w:rsidP="002976FF">
      <w:pPr>
        <w:spacing w:after="0"/>
        <w:rPr>
          <w:sz w:val="24"/>
        </w:rPr>
      </w:pPr>
    </w:p>
    <w:p w:rsidR="00105ADC" w:rsidRDefault="00105ADC" w:rsidP="002976FF">
      <w:pPr>
        <w:spacing w:after="0"/>
        <w:rPr>
          <w:sz w:val="24"/>
        </w:rPr>
      </w:pPr>
    </w:p>
    <w:p w:rsidR="00105ADC" w:rsidRPr="00A238FD" w:rsidRDefault="00105ADC" w:rsidP="002976FF">
      <w:pPr>
        <w:spacing w:after="0"/>
        <w:rPr>
          <w:sz w:val="24"/>
        </w:rPr>
      </w:pPr>
    </w:p>
    <w:p w:rsidR="00105ADC" w:rsidRDefault="00105ADC" w:rsidP="002976FF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105ADC" w:rsidRPr="002976FF" w:rsidRDefault="00105ADC" w:rsidP="002976FF">
      <w:pPr>
        <w:spacing w:after="0"/>
        <w:rPr>
          <w:b/>
          <w:sz w:val="28"/>
          <w:szCs w:val="28"/>
        </w:rPr>
      </w:pPr>
    </w:p>
    <w:p w:rsidR="00105ADC" w:rsidRPr="00091DFA" w:rsidRDefault="00105ADC" w:rsidP="0026364F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Narayan Chandra Paul</w:t>
      </w:r>
    </w:p>
    <w:p w:rsidR="00105ADC" w:rsidRPr="00091DFA" w:rsidRDefault="00105ADC" w:rsidP="0026364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Late Priti Rani Paul</w:t>
      </w:r>
    </w:p>
    <w:p w:rsidR="00105ADC" w:rsidRPr="00091DFA" w:rsidRDefault="00105ADC" w:rsidP="00BD0CA2">
      <w:pPr>
        <w:spacing w:after="0" w:line="240" w:lineRule="auto"/>
        <w:rPr>
          <w:sz w:val="24"/>
          <w:szCs w:val="24"/>
        </w:rPr>
      </w:pPr>
    </w:p>
    <w:p w:rsidR="00105ADC" w:rsidRPr="00C2777D" w:rsidRDefault="00105ADC" w:rsidP="0026364F">
      <w:pPr>
        <w:spacing w:after="0" w:line="240" w:lineRule="auto"/>
        <w:ind w:left="720"/>
        <w:rPr>
          <w:sz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>
        <w:rPr>
          <w:sz w:val="24"/>
        </w:rPr>
        <w:t>Vill: Parokote, Post: Noakhali Old College</w:t>
      </w:r>
    </w:p>
    <w:p w:rsidR="00105ADC" w:rsidRPr="00C2777D" w:rsidRDefault="00105ADC" w:rsidP="0026364F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>P.S: Begumgonj, Dist:Noakhali</w:t>
      </w:r>
    </w:p>
    <w:p w:rsidR="00105ADC" w:rsidRPr="00A167C5" w:rsidRDefault="00105ADC" w:rsidP="002976FF">
      <w:pPr>
        <w:spacing w:after="0"/>
        <w:rPr>
          <w:sz w:val="24"/>
        </w:rPr>
      </w:pPr>
    </w:p>
    <w:p w:rsidR="00105ADC" w:rsidRPr="00091DFA" w:rsidRDefault="00105ADC" w:rsidP="0026364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01/01/1987</w:t>
      </w:r>
    </w:p>
    <w:p w:rsidR="00105ADC" w:rsidRDefault="00105ADC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105ADC" w:rsidRPr="00091DFA" w:rsidRDefault="00105ADC" w:rsidP="00BD0CA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Hindu</w:t>
      </w:r>
    </w:p>
    <w:p w:rsidR="00105ADC" w:rsidRPr="00091DFA" w:rsidRDefault="00105ADC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</w:t>
      </w:r>
    </w:p>
    <w:p w:rsidR="00105ADC" w:rsidRPr="00091DFA" w:rsidRDefault="00105ADC" w:rsidP="00BD0CA2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105ADC" w:rsidRDefault="00105ADC" w:rsidP="00A02B13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 xml:space="preserve">Mobile </w:t>
      </w:r>
      <w:r>
        <w:rPr>
          <w:sz w:val="24"/>
          <w:szCs w:val="24"/>
        </w:rPr>
        <w:t>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01813109176</w:t>
      </w:r>
    </w:p>
    <w:p w:rsidR="00105ADC" w:rsidRDefault="00105ADC" w:rsidP="001D57C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O+ve</w:t>
      </w:r>
    </w:p>
    <w:p w:rsidR="00105ADC" w:rsidRDefault="00105ADC" w:rsidP="00707417">
      <w:pPr>
        <w:spacing w:after="0"/>
        <w:rPr>
          <w:sz w:val="24"/>
          <w:szCs w:val="24"/>
        </w:rPr>
      </w:pPr>
    </w:p>
    <w:p w:rsidR="00105ADC" w:rsidRDefault="00105ADC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105ADC" w:rsidRDefault="00105ADC" w:rsidP="008C4918">
      <w:pPr>
        <w:spacing w:after="0"/>
        <w:rPr>
          <w:sz w:val="24"/>
          <w:szCs w:val="24"/>
        </w:rPr>
      </w:pPr>
    </w:p>
    <w:p w:rsidR="00105ADC" w:rsidRDefault="00105ADC" w:rsidP="008C4918">
      <w:pPr>
        <w:spacing w:after="0"/>
        <w:rPr>
          <w:sz w:val="24"/>
          <w:szCs w:val="24"/>
        </w:rPr>
      </w:pPr>
    </w:p>
    <w:p w:rsidR="00105ADC" w:rsidRDefault="00105ADC" w:rsidP="008C4918">
      <w:pPr>
        <w:spacing w:after="0"/>
        <w:rPr>
          <w:sz w:val="24"/>
          <w:szCs w:val="24"/>
        </w:rPr>
      </w:pPr>
    </w:p>
    <w:p w:rsidR="00105ADC" w:rsidRPr="00C41924" w:rsidRDefault="00105ADC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105ADC" w:rsidRPr="00CC0C54">
        <w:trPr>
          <w:trHeight w:val="1241"/>
        </w:trPr>
        <w:tc>
          <w:tcPr>
            <w:tcW w:w="10080" w:type="dxa"/>
          </w:tcPr>
          <w:p w:rsidR="00105ADC" w:rsidRPr="00CC0C54" w:rsidRDefault="00105ADC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105ADC" w:rsidRPr="00091DFA" w:rsidRDefault="00105ADC" w:rsidP="00C2777D">
      <w:pPr>
        <w:spacing w:after="0"/>
        <w:rPr>
          <w:sz w:val="24"/>
          <w:szCs w:val="24"/>
        </w:rPr>
      </w:pPr>
    </w:p>
    <w:p w:rsidR="00105ADC" w:rsidRPr="00091DFA" w:rsidRDefault="00105ADC" w:rsidP="00C2777D">
      <w:pPr>
        <w:spacing w:after="0"/>
        <w:rPr>
          <w:sz w:val="24"/>
          <w:szCs w:val="24"/>
        </w:rPr>
      </w:pPr>
    </w:p>
    <w:p w:rsidR="00105ADC" w:rsidRDefault="00105ADC" w:rsidP="00CE40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</w:t>
      </w:r>
    </w:p>
    <w:p w:rsidR="00105ADC" w:rsidRPr="00CE404C" w:rsidRDefault="00105ADC" w:rsidP="00CE404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(Bikash Kanti Paul)</w:t>
      </w:r>
    </w:p>
    <w:p w:rsidR="00105ADC" w:rsidRPr="000555B7" w:rsidRDefault="00105ADC" w:rsidP="001D57CA">
      <w:pPr>
        <w:spacing w:after="0"/>
        <w:rPr>
          <w:sz w:val="24"/>
          <w:szCs w:val="24"/>
        </w:rPr>
      </w:pPr>
    </w:p>
    <w:p w:rsidR="00105ADC" w:rsidRPr="00091DFA" w:rsidRDefault="00105ADC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</w:p>
    <w:p w:rsidR="00105ADC" w:rsidRPr="00091DFA" w:rsidRDefault="00105ADC" w:rsidP="00C2777D">
      <w:pPr>
        <w:spacing w:after="0"/>
        <w:rPr>
          <w:sz w:val="24"/>
          <w:szCs w:val="24"/>
        </w:rPr>
      </w:pPr>
    </w:p>
    <w:p w:rsidR="00105ADC" w:rsidRPr="00091DFA" w:rsidRDefault="00105ADC" w:rsidP="00852282">
      <w:pPr>
        <w:rPr>
          <w:sz w:val="24"/>
          <w:szCs w:val="24"/>
        </w:rPr>
      </w:pPr>
    </w:p>
    <w:p w:rsidR="00105ADC" w:rsidRDefault="00105ADC" w:rsidP="00266501"/>
    <w:sectPr w:rsidR="00105ADC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40951"/>
    <w:rsid w:val="000555B7"/>
    <w:rsid w:val="00091DFA"/>
    <w:rsid w:val="001045DB"/>
    <w:rsid w:val="00105ADC"/>
    <w:rsid w:val="00115399"/>
    <w:rsid w:val="00194739"/>
    <w:rsid w:val="001D57CA"/>
    <w:rsid w:val="001F5ABF"/>
    <w:rsid w:val="00230BB4"/>
    <w:rsid w:val="00232E2F"/>
    <w:rsid w:val="00247AE1"/>
    <w:rsid w:val="0026364F"/>
    <w:rsid w:val="00266501"/>
    <w:rsid w:val="00267B66"/>
    <w:rsid w:val="002711E3"/>
    <w:rsid w:val="00274432"/>
    <w:rsid w:val="002976FF"/>
    <w:rsid w:val="002C1230"/>
    <w:rsid w:val="00351DC8"/>
    <w:rsid w:val="003745C7"/>
    <w:rsid w:val="00377AC0"/>
    <w:rsid w:val="0042745E"/>
    <w:rsid w:val="004A41B2"/>
    <w:rsid w:val="004A58DB"/>
    <w:rsid w:val="0054363E"/>
    <w:rsid w:val="005E4D15"/>
    <w:rsid w:val="005F663E"/>
    <w:rsid w:val="006542BA"/>
    <w:rsid w:val="006E3C54"/>
    <w:rsid w:val="006E5A7B"/>
    <w:rsid w:val="00701596"/>
    <w:rsid w:val="00707417"/>
    <w:rsid w:val="00785555"/>
    <w:rsid w:val="007E61B8"/>
    <w:rsid w:val="00802784"/>
    <w:rsid w:val="00820602"/>
    <w:rsid w:val="008227AA"/>
    <w:rsid w:val="00834CB3"/>
    <w:rsid w:val="00845756"/>
    <w:rsid w:val="00852282"/>
    <w:rsid w:val="00855A6E"/>
    <w:rsid w:val="0085742D"/>
    <w:rsid w:val="0088028E"/>
    <w:rsid w:val="0089375D"/>
    <w:rsid w:val="008C4918"/>
    <w:rsid w:val="008F630F"/>
    <w:rsid w:val="00920DBA"/>
    <w:rsid w:val="00927DE5"/>
    <w:rsid w:val="0096683F"/>
    <w:rsid w:val="0099244E"/>
    <w:rsid w:val="00993563"/>
    <w:rsid w:val="009A0DEB"/>
    <w:rsid w:val="009C4959"/>
    <w:rsid w:val="009C4C01"/>
    <w:rsid w:val="009D7EEB"/>
    <w:rsid w:val="009F5408"/>
    <w:rsid w:val="00A02B13"/>
    <w:rsid w:val="00A12C6B"/>
    <w:rsid w:val="00A167C5"/>
    <w:rsid w:val="00A21E9D"/>
    <w:rsid w:val="00A238FD"/>
    <w:rsid w:val="00A752D9"/>
    <w:rsid w:val="00B20519"/>
    <w:rsid w:val="00B245B2"/>
    <w:rsid w:val="00B46D71"/>
    <w:rsid w:val="00B674C8"/>
    <w:rsid w:val="00BD0CA2"/>
    <w:rsid w:val="00C236B1"/>
    <w:rsid w:val="00C2777D"/>
    <w:rsid w:val="00C41924"/>
    <w:rsid w:val="00C574B5"/>
    <w:rsid w:val="00C57823"/>
    <w:rsid w:val="00CC0C54"/>
    <w:rsid w:val="00CC7E81"/>
    <w:rsid w:val="00CE404C"/>
    <w:rsid w:val="00D172E9"/>
    <w:rsid w:val="00D451B7"/>
    <w:rsid w:val="00D50A00"/>
    <w:rsid w:val="00D512BE"/>
    <w:rsid w:val="00D6281D"/>
    <w:rsid w:val="00D64172"/>
    <w:rsid w:val="00D7559A"/>
    <w:rsid w:val="00D933F1"/>
    <w:rsid w:val="00E06050"/>
    <w:rsid w:val="00E67D31"/>
    <w:rsid w:val="00EA542C"/>
    <w:rsid w:val="00EC76BC"/>
    <w:rsid w:val="00ED3A21"/>
    <w:rsid w:val="00EE636E"/>
    <w:rsid w:val="00F10359"/>
    <w:rsid w:val="00F10BE8"/>
    <w:rsid w:val="00F20A96"/>
    <w:rsid w:val="00F23D73"/>
    <w:rsid w:val="00F61B07"/>
    <w:rsid w:val="00F87F83"/>
    <w:rsid w:val="00FA2E0B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2</Pages>
  <Words>212</Words>
  <Characters>1214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6</cp:revision>
  <cp:lastPrinted>2014-12-25T15:12:00Z</cp:lastPrinted>
  <dcterms:created xsi:type="dcterms:W3CDTF">2014-12-25T15:06:00Z</dcterms:created>
  <dcterms:modified xsi:type="dcterms:W3CDTF">2014-12-25T15:13:00Z</dcterms:modified>
</cp:coreProperties>
</file>