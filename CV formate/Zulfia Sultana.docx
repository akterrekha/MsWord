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F3F" w:rsidRDefault="00A47F3F" w:rsidP="00971944">
      <w:pPr>
        <w:tabs>
          <w:tab w:val="left" w:pos="8070"/>
        </w:tabs>
        <w:rPr>
          <w:b/>
          <w:bCs/>
          <w:sz w:val="32"/>
          <w:szCs w:val="32"/>
        </w:rPr>
      </w:pPr>
    </w:p>
    <w:p w:rsidR="00A47F3F" w:rsidRPr="00792932" w:rsidRDefault="00A47F3F" w:rsidP="00971944">
      <w:pPr>
        <w:tabs>
          <w:tab w:val="left" w:pos="8070"/>
        </w:tabs>
        <w:rPr>
          <w:b/>
          <w:bCs/>
          <w:sz w:val="36"/>
          <w:szCs w:val="36"/>
        </w:rPr>
      </w:pPr>
      <w:r w:rsidRPr="00792932">
        <w:rPr>
          <w:b/>
          <w:bCs/>
          <w:sz w:val="36"/>
          <w:szCs w:val="36"/>
          <w:highlight w:val="lightGray"/>
        </w:rPr>
        <w:t>RESUME OF</w:t>
      </w:r>
      <w:r w:rsidRPr="00792932">
        <w:rPr>
          <w:b/>
          <w:bCs/>
          <w:sz w:val="36"/>
          <w:szCs w:val="36"/>
        </w:rPr>
        <w:t xml:space="preserve">                                                  </w:t>
      </w:r>
    </w:p>
    <w:p w:rsidR="00A47F3F" w:rsidRDefault="00A47F3F" w:rsidP="00FB3555">
      <w:pPr>
        <w:tabs>
          <w:tab w:val="left" w:pos="807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                                                                                                                                                                        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  <w:bCs/>
          <w:sz w:val="32"/>
          <w:szCs w:val="32"/>
        </w:rPr>
        <w:t xml:space="preserve">ZULFIA SULTANA                                                   </w:t>
      </w:r>
    </w:p>
    <w:tbl>
      <w:tblPr>
        <w:tblpPr w:leftFromText="180" w:rightFromText="180" w:vertAnchor="text" w:horzAnchor="margin" w:tblpX="108" w:tblpY="164"/>
        <w:tblW w:w="9630" w:type="dxa"/>
        <w:tblBorders>
          <w:top w:val="single" w:sz="8" w:space="0" w:color="4F81BD"/>
          <w:bottom w:val="single" w:sz="8" w:space="0" w:color="4F81BD"/>
        </w:tblBorders>
        <w:tblLook w:val="00A0"/>
      </w:tblPr>
      <w:tblGrid>
        <w:gridCol w:w="9630"/>
      </w:tblGrid>
      <w:tr w:rsidR="00A47F3F">
        <w:trPr>
          <w:trHeight w:val="1194"/>
        </w:trPr>
        <w:tc>
          <w:tcPr>
            <w:tcW w:w="963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D3DFEE"/>
          </w:tcPr>
          <w:p w:rsidR="00A47F3F" w:rsidRDefault="00A47F3F" w:rsidP="00FB3555">
            <w:pPr>
              <w:jc w:val="both"/>
              <w:rPr>
                <w:rFonts w:ascii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22"/>
                <w:szCs w:val="22"/>
              </w:rPr>
              <w:t>Present Address:</w:t>
            </w:r>
            <w:r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C/O. Hazi Azizul Hoque Master  Bari, Vill: Char Neyamat, Post: Ram Doyal Bazar, P.S: Ramgati, Dist: Luxmipur-3730</w:t>
            </w:r>
          </w:p>
          <w:p w:rsidR="00A47F3F" w:rsidRDefault="00A47F3F" w:rsidP="00F247CD">
            <w:pPr>
              <w:jc w:val="both"/>
              <w:rPr>
                <w:rFonts w:ascii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22"/>
                <w:szCs w:val="22"/>
              </w:rPr>
              <w:t>Permanent Address:</w:t>
            </w:r>
            <w:r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As above</w:t>
            </w:r>
          </w:p>
          <w:p w:rsidR="00A47F3F" w:rsidRDefault="00A47F3F" w:rsidP="004F414C">
            <w:pPr>
              <w:jc w:val="both"/>
              <w:rPr>
                <w:rFonts w:ascii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22"/>
                <w:szCs w:val="22"/>
              </w:rPr>
              <w:t>Mobile:</w:t>
            </w:r>
            <w:r>
              <w:rPr>
                <w:rFonts w:ascii="Cambria" w:hAnsi="Cambria" w:cs="Cambria"/>
                <w:color w:val="000000"/>
                <w:sz w:val="22"/>
                <w:szCs w:val="22"/>
              </w:rPr>
              <w:t xml:space="preserve"> 01671427288 </w:t>
            </w:r>
          </w:p>
          <w:p w:rsidR="00A47F3F" w:rsidRDefault="00A47F3F">
            <w:pPr>
              <w:jc w:val="both"/>
              <w:rPr>
                <w:rFonts w:ascii="Cambria" w:hAnsi="Cambria" w:cs="Cambria"/>
                <w:color w:val="000000"/>
                <w:sz w:val="22"/>
                <w:szCs w:val="22"/>
              </w:rPr>
            </w:pPr>
          </w:p>
        </w:tc>
      </w:tr>
    </w:tbl>
    <w:p w:rsidR="00A47F3F" w:rsidRDefault="00A47F3F" w:rsidP="00971944">
      <w:pPr>
        <w:jc w:val="both"/>
        <w:rPr>
          <w:sz w:val="24"/>
          <w:szCs w:val="24"/>
        </w:rPr>
      </w:pPr>
    </w:p>
    <w:p w:rsidR="00A47F3F" w:rsidRDefault="00A47F3F" w:rsidP="00971944">
      <w:pPr>
        <w:shd w:val="clear" w:color="auto" w:fill="C0C0C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CAREER OBJECTIVE</w:t>
      </w:r>
    </w:p>
    <w:p w:rsidR="00A47F3F" w:rsidRDefault="00A47F3F" w:rsidP="00971944">
      <w:pPr>
        <w:jc w:val="both"/>
        <w:rPr>
          <w:sz w:val="24"/>
          <w:szCs w:val="24"/>
        </w:rPr>
      </w:pPr>
    </w:p>
    <w:p w:rsidR="00A47F3F" w:rsidRDefault="00A47F3F" w:rsidP="00747137">
      <w:pPr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To obtain an excellent job relating to marketing and brand in any multi-national or well reputed organization that offers development opportunity and where is plenty scope to learn, grow and achieve a significant position by one’s own performance and efforts. </w:t>
      </w:r>
    </w:p>
    <w:p w:rsidR="00A47F3F" w:rsidRDefault="00A47F3F" w:rsidP="00971944">
      <w:pPr>
        <w:jc w:val="both"/>
        <w:rPr>
          <w:color w:val="000000"/>
          <w:sz w:val="24"/>
          <w:szCs w:val="24"/>
        </w:rPr>
      </w:pPr>
    </w:p>
    <w:p w:rsidR="00A47F3F" w:rsidRPr="00D9399C" w:rsidRDefault="00A47F3F" w:rsidP="008A11F1">
      <w:pPr>
        <w:tabs>
          <w:tab w:val="left" w:pos="2835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tbl>
      <w:tblPr>
        <w:tblpPr w:leftFromText="180" w:rightFromText="180" w:vertAnchor="text" w:horzAnchor="margin" w:tblpXSpec="center" w:tblpY="620"/>
        <w:tblW w:w="10332" w:type="dxa"/>
        <w:tblBorders>
          <w:top w:val="single" w:sz="8" w:space="0" w:color="4F81BD"/>
          <w:bottom w:val="single" w:sz="8" w:space="0" w:color="4F81BD"/>
        </w:tblBorders>
        <w:tblLook w:val="00A0"/>
      </w:tblPr>
      <w:tblGrid>
        <w:gridCol w:w="1622"/>
        <w:gridCol w:w="1885"/>
        <w:gridCol w:w="3801"/>
        <w:gridCol w:w="1800"/>
        <w:gridCol w:w="1224"/>
      </w:tblGrid>
      <w:tr w:rsidR="00A47F3F">
        <w:trPr>
          <w:trHeight w:val="578"/>
        </w:trPr>
        <w:tc>
          <w:tcPr>
            <w:tcW w:w="1622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A47F3F" w:rsidRDefault="00A47F3F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:rsidR="00A47F3F" w:rsidRDefault="00A47F3F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85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A47F3F" w:rsidRDefault="00A47F3F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Concentration</w:t>
            </w:r>
          </w:p>
        </w:tc>
        <w:tc>
          <w:tcPr>
            <w:tcW w:w="3801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A47F3F" w:rsidRDefault="00A47F3F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Board/ University</w:t>
            </w:r>
          </w:p>
        </w:tc>
        <w:tc>
          <w:tcPr>
            <w:tcW w:w="1800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A47F3F" w:rsidRDefault="00A47F3F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Result</w:t>
            </w:r>
          </w:p>
        </w:tc>
        <w:tc>
          <w:tcPr>
            <w:tcW w:w="1224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</w:tcPr>
          <w:p w:rsidR="00A47F3F" w:rsidRDefault="00A47F3F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Passing Year</w:t>
            </w:r>
          </w:p>
        </w:tc>
      </w:tr>
      <w:tr w:rsidR="00A47F3F">
        <w:trPr>
          <w:trHeight w:val="637"/>
        </w:trPr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A47F3F" w:rsidRDefault="00A47F3F" w:rsidP="00563277">
            <w:pPr>
              <w:spacing w:after="15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B.B.S (Hon’s)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</w:tcPr>
          <w:p w:rsidR="00A47F3F" w:rsidRDefault="00A47F3F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Accounting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</w:tcPr>
          <w:p w:rsidR="00A47F3F" w:rsidRDefault="00A47F3F">
            <w:pPr>
              <w:tabs>
                <w:tab w:val="left" w:pos="915"/>
              </w:tabs>
              <w:spacing w:after="15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     National University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A47F3F" w:rsidRDefault="00A47F3F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  <w:r w:rsidRPr="004F414C">
              <w:rPr>
                <w:color w:val="000000"/>
                <w:sz w:val="22"/>
                <w:szCs w:val="22"/>
                <w:vertAlign w:val="superscript"/>
              </w:rPr>
              <w:t>nd</w:t>
            </w:r>
            <w:r>
              <w:rPr>
                <w:color w:val="000000"/>
                <w:sz w:val="22"/>
                <w:szCs w:val="22"/>
              </w:rPr>
              <w:t xml:space="preserve"> Class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A47F3F" w:rsidRDefault="00A47F3F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2012</w:t>
            </w:r>
          </w:p>
          <w:p w:rsidR="00A47F3F" w:rsidRDefault="00A47F3F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A47F3F">
        <w:trPr>
          <w:trHeight w:val="537"/>
        </w:trPr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A47F3F" w:rsidRDefault="00A47F3F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H.S.C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A47F3F" w:rsidRDefault="00A47F3F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Business Studies</w:t>
            </w:r>
          </w:p>
        </w:tc>
        <w:tc>
          <w:tcPr>
            <w:tcW w:w="3801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A47F3F" w:rsidRDefault="00A47F3F" w:rsidP="00827D37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Comilla Board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A47F3F" w:rsidRDefault="00A47F3F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GPA :3.90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A47F3F" w:rsidRDefault="00A47F3F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2008</w:t>
            </w:r>
          </w:p>
        </w:tc>
      </w:tr>
      <w:tr w:rsidR="00A47F3F">
        <w:trPr>
          <w:trHeight w:val="839"/>
        </w:trPr>
        <w:tc>
          <w:tcPr>
            <w:tcW w:w="1622" w:type="dxa"/>
            <w:tcBorders>
              <w:top w:val="nil"/>
              <w:left w:val="nil"/>
              <w:bottom w:val="single" w:sz="8" w:space="0" w:color="4F81BD"/>
              <w:right w:val="nil"/>
            </w:tcBorders>
          </w:tcPr>
          <w:p w:rsidR="00A47F3F" w:rsidRDefault="00A47F3F">
            <w:pPr>
              <w:spacing w:after="15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S.S.C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4F81BD"/>
              <w:right w:val="nil"/>
            </w:tcBorders>
          </w:tcPr>
          <w:p w:rsidR="00A47F3F" w:rsidRDefault="00A47F3F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Business Studies</w:t>
            </w:r>
          </w:p>
        </w:tc>
        <w:tc>
          <w:tcPr>
            <w:tcW w:w="3801" w:type="dxa"/>
            <w:tcBorders>
              <w:top w:val="nil"/>
              <w:left w:val="nil"/>
              <w:bottom w:val="single" w:sz="8" w:space="0" w:color="4F81BD"/>
              <w:right w:val="nil"/>
            </w:tcBorders>
          </w:tcPr>
          <w:p w:rsidR="00A47F3F" w:rsidRDefault="00A47F3F" w:rsidP="00686174">
            <w:pPr>
              <w:spacing w:after="15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          Comilla Board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4F81BD"/>
              <w:right w:val="nil"/>
            </w:tcBorders>
          </w:tcPr>
          <w:p w:rsidR="00A47F3F" w:rsidRDefault="00A47F3F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GPA : 3.69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4F81BD"/>
              <w:right w:val="nil"/>
            </w:tcBorders>
          </w:tcPr>
          <w:p w:rsidR="00A47F3F" w:rsidRDefault="00A47F3F">
            <w:pPr>
              <w:spacing w:after="15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2006</w:t>
            </w:r>
          </w:p>
        </w:tc>
      </w:tr>
    </w:tbl>
    <w:p w:rsidR="00A47F3F" w:rsidRDefault="00A47F3F" w:rsidP="00971944">
      <w:pPr>
        <w:shd w:val="clear" w:color="auto" w:fill="C0C0C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ACADEMIC INFORMATION</w:t>
      </w:r>
    </w:p>
    <w:p w:rsidR="00A47F3F" w:rsidRDefault="00A47F3F" w:rsidP="00971944">
      <w:pPr>
        <w:jc w:val="both"/>
        <w:rPr>
          <w:sz w:val="24"/>
          <w:szCs w:val="24"/>
        </w:rPr>
      </w:pPr>
    </w:p>
    <w:p w:rsidR="00A47F3F" w:rsidRDefault="00A47F3F" w:rsidP="00971944">
      <w:pPr>
        <w:jc w:val="both"/>
        <w:rPr>
          <w:sz w:val="22"/>
          <w:szCs w:val="22"/>
        </w:rPr>
      </w:pPr>
    </w:p>
    <w:p w:rsidR="00A47F3F" w:rsidRDefault="00A47F3F" w:rsidP="00971944">
      <w:pPr>
        <w:jc w:val="both"/>
        <w:rPr>
          <w:color w:val="000000"/>
          <w:sz w:val="24"/>
          <w:szCs w:val="24"/>
        </w:rPr>
      </w:pPr>
    </w:p>
    <w:p w:rsidR="00A47F3F" w:rsidRDefault="00A47F3F" w:rsidP="00971944">
      <w:pPr>
        <w:jc w:val="both"/>
        <w:rPr>
          <w:color w:val="000000"/>
          <w:sz w:val="24"/>
          <w:szCs w:val="24"/>
        </w:rPr>
      </w:pPr>
    </w:p>
    <w:p w:rsidR="00A47F3F" w:rsidRDefault="00A47F3F" w:rsidP="00971944">
      <w:pPr>
        <w:shd w:val="clear" w:color="auto" w:fill="C0C0C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LITERACY</w:t>
      </w:r>
    </w:p>
    <w:p w:rsidR="00A47F3F" w:rsidRDefault="00A47F3F" w:rsidP="00971944">
      <w:pPr>
        <w:jc w:val="both"/>
        <w:rPr>
          <w:sz w:val="22"/>
          <w:szCs w:val="22"/>
        </w:rPr>
      </w:pPr>
    </w:p>
    <w:p w:rsidR="00A47F3F" w:rsidRDefault="00A47F3F" w:rsidP="00EE2728">
      <w:pPr>
        <w:numPr>
          <w:ilvl w:val="0"/>
          <w:numId w:val="7"/>
        </w:numPr>
        <w:spacing w:line="360" w:lineRule="auto"/>
        <w:jc w:val="both"/>
        <w:rPr>
          <w:sz w:val="22"/>
          <w:szCs w:val="22"/>
        </w:rPr>
      </w:pPr>
      <w:r>
        <w:rPr>
          <w:sz w:val="24"/>
        </w:rPr>
        <w:t>MS Word, MS Excel, Multimedia, Internet etc</w:t>
      </w:r>
    </w:p>
    <w:p w:rsidR="00A47F3F" w:rsidRDefault="00A47F3F" w:rsidP="00971944">
      <w:pPr>
        <w:ind w:hanging="630"/>
        <w:jc w:val="both"/>
        <w:rPr>
          <w:sz w:val="24"/>
          <w:szCs w:val="24"/>
        </w:rPr>
      </w:pPr>
    </w:p>
    <w:p w:rsidR="00A47F3F" w:rsidRDefault="00A47F3F" w:rsidP="00971944">
      <w:pPr>
        <w:shd w:val="clear" w:color="auto" w:fill="C0C0C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LANGUAGE PROFICIENCY</w:t>
      </w:r>
    </w:p>
    <w:p w:rsidR="00A47F3F" w:rsidRDefault="00A47F3F" w:rsidP="00971944">
      <w:pPr>
        <w:jc w:val="both"/>
        <w:rPr>
          <w:b/>
          <w:bCs/>
          <w:color w:val="008080"/>
          <w:sz w:val="24"/>
          <w:szCs w:val="24"/>
        </w:rPr>
      </w:pPr>
    </w:p>
    <w:p w:rsidR="00A47F3F" w:rsidRDefault="00A47F3F" w:rsidP="00EE2728">
      <w:pPr>
        <w:numPr>
          <w:ilvl w:val="0"/>
          <w:numId w:val="8"/>
        </w:numPr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Bengali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: </w:t>
      </w:r>
      <w:r>
        <w:rPr>
          <w:sz w:val="22"/>
          <w:szCs w:val="22"/>
        </w:rPr>
        <w:t>Mother tongue</w:t>
      </w:r>
    </w:p>
    <w:p w:rsidR="00A47F3F" w:rsidRDefault="00A47F3F" w:rsidP="00EE2728">
      <w:pPr>
        <w:numPr>
          <w:ilvl w:val="0"/>
          <w:numId w:val="8"/>
        </w:numPr>
        <w:spacing w:line="360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English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: </w:t>
      </w:r>
      <w:r>
        <w:rPr>
          <w:sz w:val="22"/>
          <w:szCs w:val="22"/>
        </w:rPr>
        <w:t>Have good command both in writing and speaking</w:t>
      </w:r>
    </w:p>
    <w:p w:rsidR="00A47F3F" w:rsidRDefault="00A47F3F" w:rsidP="00122118">
      <w:pPr>
        <w:spacing w:line="360" w:lineRule="auto"/>
        <w:rPr>
          <w:sz w:val="22"/>
          <w:szCs w:val="22"/>
        </w:rPr>
      </w:pPr>
    </w:p>
    <w:p w:rsidR="00A47F3F" w:rsidRDefault="00A47F3F" w:rsidP="00122118">
      <w:pPr>
        <w:spacing w:line="360" w:lineRule="auto"/>
        <w:rPr>
          <w:sz w:val="22"/>
          <w:szCs w:val="22"/>
        </w:rPr>
      </w:pPr>
    </w:p>
    <w:p w:rsidR="00A47F3F" w:rsidRDefault="00A47F3F" w:rsidP="00122118">
      <w:pPr>
        <w:spacing w:line="360" w:lineRule="auto"/>
        <w:rPr>
          <w:sz w:val="22"/>
          <w:szCs w:val="22"/>
        </w:rPr>
      </w:pPr>
    </w:p>
    <w:p w:rsidR="00A47F3F" w:rsidRDefault="00A47F3F" w:rsidP="00122118">
      <w:pPr>
        <w:spacing w:line="360" w:lineRule="auto"/>
        <w:rPr>
          <w:sz w:val="22"/>
          <w:szCs w:val="22"/>
        </w:rPr>
      </w:pPr>
    </w:p>
    <w:p w:rsidR="00A47F3F" w:rsidRDefault="00A47F3F" w:rsidP="00122118">
      <w:pPr>
        <w:spacing w:line="360" w:lineRule="auto"/>
        <w:rPr>
          <w:sz w:val="22"/>
          <w:szCs w:val="22"/>
        </w:rPr>
      </w:pPr>
    </w:p>
    <w:p w:rsidR="00A47F3F" w:rsidRDefault="00A47F3F" w:rsidP="00971944">
      <w:pPr>
        <w:shd w:val="clear" w:color="auto" w:fill="C0C0C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COMPETENCIES</w:t>
      </w:r>
    </w:p>
    <w:p w:rsidR="00A47F3F" w:rsidRDefault="00A47F3F" w:rsidP="00971944">
      <w:pPr>
        <w:jc w:val="both"/>
        <w:rPr>
          <w:b/>
          <w:bCs/>
          <w:sz w:val="22"/>
          <w:szCs w:val="22"/>
        </w:rPr>
      </w:pPr>
    </w:p>
    <w:p w:rsidR="00A47F3F" w:rsidRDefault="00A47F3F" w:rsidP="00E53B0A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Good inter-personal skills </w:t>
      </w:r>
    </w:p>
    <w:p w:rsidR="00A47F3F" w:rsidRDefault="00A47F3F" w:rsidP="00E53B0A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Confident and self motivated </w:t>
      </w:r>
    </w:p>
    <w:p w:rsidR="00A47F3F" w:rsidRDefault="00A47F3F" w:rsidP="00E53B0A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Quick learner and feedback oriented</w:t>
      </w:r>
    </w:p>
    <w:p w:rsidR="00A47F3F" w:rsidRDefault="00A47F3F" w:rsidP="00E53B0A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</w:t>
      </w:r>
      <w:r>
        <w:rPr>
          <w:color w:val="000000"/>
          <w:sz w:val="22"/>
          <w:szCs w:val="22"/>
        </w:rPr>
        <w:t>eadership ability</w:t>
      </w:r>
    </w:p>
    <w:p w:rsidR="00A47F3F" w:rsidRDefault="00A47F3F" w:rsidP="00E53B0A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Good communication skills</w:t>
      </w:r>
      <w:r>
        <w:rPr>
          <w:b/>
          <w:bCs/>
          <w:sz w:val="22"/>
          <w:szCs w:val="22"/>
        </w:rPr>
        <w:t xml:space="preserve"> </w:t>
      </w:r>
    </w:p>
    <w:p w:rsidR="00A47F3F" w:rsidRDefault="00A47F3F" w:rsidP="00E53B0A">
      <w:pPr>
        <w:numPr>
          <w:ilvl w:val="0"/>
          <w:numId w:val="9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Ability to work under stress and for long hours.</w:t>
      </w:r>
    </w:p>
    <w:p w:rsidR="00A47F3F" w:rsidRDefault="00A47F3F" w:rsidP="00971944">
      <w:pPr>
        <w:tabs>
          <w:tab w:val="left" w:pos="360"/>
        </w:tabs>
        <w:jc w:val="both"/>
        <w:rPr>
          <w:sz w:val="24"/>
          <w:szCs w:val="24"/>
        </w:rPr>
      </w:pPr>
    </w:p>
    <w:p w:rsidR="00A47F3F" w:rsidRDefault="00A47F3F" w:rsidP="00971944">
      <w:pPr>
        <w:shd w:val="clear" w:color="auto" w:fill="C0C0C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PERSONAL INFORMATION</w:t>
      </w:r>
    </w:p>
    <w:p w:rsidR="00A47F3F" w:rsidRDefault="00A47F3F" w:rsidP="00971944">
      <w:pPr>
        <w:tabs>
          <w:tab w:val="left" w:pos="540"/>
          <w:tab w:val="left" w:pos="2880"/>
        </w:tabs>
        <w:jc w:val="both"/>
        <w:rPr>
          <w:sz w:val="24"/>
          <w:szCs w:val="24"/>
        </w:rPr>
      </w:pPr>
    </w:p>
    <w:p w:rsidR="00A47F3F" w:rsidRPr="00B1497F" w:rsidRDefault="00A47F3F" w:rsidP="001A5861">
      <w:pPr>
        <w:tabs>
          <w:tab w:val="left" w:pos="540"/>
          <w:tab w:val="left" w:pos="2880"/>
        </w:tabs>
        <w:spacing w:line="360" w:lineRule="auto"/>
        <w:jc w:val="both"/>
      </w:pPr>
      <w:r w:rsidRPr="00B1497F">
        <w:rPr>
          <w:sz w:val="24"/>
          <w:szCs w:val="24"/>
        </w:rPr>
        <w:t>Father’s Name</w:t>
      </w:r>
      <w:r w:rsidRPr="00B1497F">
        <w:rPr>
          <w:sz w:val="24"/>
          <w:szCs w:val="24"/>
        </w:rPr>
        <w:tab/>
        <w:t>:</w:t>
      </w:r>
      <w:r w:rsidRPr="00B1497F">
        <w:rPr>
          <w:sz w:val="24"/>
          <w:szCs w:val="24"/>
        </w:rPr>
        <w:tab/>
      </w:r>
      <w:r>
        <w:t>Md. Nazrul Islam</w:t>
      </w:r>
    </w:p>
    <w:p w:rsidR="00A47F3F" w:rsidRPr="00B1497F" w:rsidRDefault="00A47F3F" w:rsidP="001A5861">
      <w:pPr>
        <w:tabs>
          <w:tab w:val="left" w:pos="540"/>
          <w:tab w:val="left" w:pos="2880"/>
          <w:tab w:val="left" w:pos="3615"/>
        </w:tabs>
        <w:spacing w:line="360" w:lineRule="auto"/>
        <w:jc w:val="both"/>
        <w:rPr>
          <w:sz w:val="24"/>
          <w:szCs w:val="24"/>
        </w:rPr>
      </w:pPr>
      <w:r w:rsidRPr="00B1497F">
        <w:t>Mother’s Name</w:t>
      </w:r>
      <w:r w:rsidRPr="00B1497F">
        <w:tab/>
        <w:t>:</w:t>
      </w:r>
      <w:r w:rsidRPr="00B1497F">
        <w:tab/>
      </w:r>
      <w:r>
        <w:t>Shamsun Nahar</w:t>
      </w:r>
    </w:p>
    <w:p w:rsidR="00A47F3F" w:rsidRPr="00B1497F" w:rsidRDefault="00A47F3F" w:rsidP="001A5861">
      <w:pPr>
        <w:tabs>
          <w:tab w:val="left" w:pos="540"/>
          <w:tab w:val="left" w:pos="288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Date of Birth</w:t>
      </w:r>
      <w:r>
        <w:rPr>
          <w:sz w:val="22"/>
          <w:szCs w:val="22"/>
        </w:rPr>
        <w:tab/>
        <w:t xml:space="preserve">:   </w:t>
      </w:r>
      <w:r>
        <w:rPr>
          <w:sz w:val="22"/>
          <w:szCs w:val="22"/>
        </w:rPr>
        <w:tab/>
        <w:t>31</w:t>
      </w:r>
      <w:r w:rsidRPr="001A5861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December 1990 </w:t>
      </w:r>
    </w:p>
    <w:p w:rsidR="00A47F3F" w:rsidRPr="00B1497F" w:rsidRDefault="00A47F3F" w:rsidP="00E53B0A">
      <w:pPr>
        <w:tabs>
          <w:tab w:val="left" w:pos="540"/>
          <w:tab w:val="left" w:pos="900"/>
          <w:tab w:val="left" w:pos="2880"/>
          <w:tab w:val="left" w:pos="3600"/>
        </w:tabs>
        <w:spacing w:line="360" w:lineRule="auto"/>
        <w:jc w:val="both"/>
        <w:rPr>
          <w:sz w:val="22"/>
          <w:szCs w:val="22"/>
        </w:rPr>
      </w:pPr>
      <w:r w:rsidRPr="00B1497F">
        <w:rPr>
          <w:sz w:val="22"/>
          <w:szCs w:val="22"/>
        </w:rPr>
        <w:t>Nationality</w:t>
      </w:r>
      <w:r w:rsidRPr="00B1497F">
        <w:rPr>
          <w:sz w:val="22"/>
          <w:szCs w:val="22"/>
        </w:rPr>
        <w:tab/>
        <w:t xml:space="preserve">: </w:t>
      </w:r>
      <w:r w:rsidRPr="00B1497F">
        <w:rPr>
          <w:sz w:val="22"/>
          <w:szCs w:val="22"/>
        </w:rPr>
        <w:tab/>
        <w:t>Bangladeshi</w:t>
      </w:r>
    </w:p>
    <w:p w:rsidR="00A47F3F" w:rsidRPr="00B1497F" w:rsidRDefault="00A47F3F" w:rsidP="00E53B0A">
      <w:pPr>
        <w:tabs>
          <w:tab w:val="left" w:pos="540"/>
          <w:tab w:val="left" w:pos="900"/>
          <w:tab w:val="left" w:pos="2880"/>
          <w:tab w:val="left" w:pos="3600"/>
        </w:tabs>
        <w:spacing w:line="360" w:lineRule="auto"/>
        <w:jc w:val="both"/>
        <w:rPr>
          <w:sz w:val="22"/>
          <w:szCs w:val="22"/>
        </w:rPr>
      </w:pPr>
      <w:r w:rsidRPr="00B1497F">
        <w:rPr>
          <w:sz w:val="22"/>
          <w:szCs w:val="22"/>
        </w:rPr>
        <w:t>Religion</w:t>
      </w:r>
      <w:r w:rsidRPr="00B1497F">
        <w:rPr>
          <w:sz w:val="22"/>
          <w:szCs w:val="22"/>
        </w:rPr>
        <w:tab/>
      </w:r>
      <w:r w:rsidRPr="00B1497F">
        <w:rPr>
          <w:sz w:val="22"/>
          <w:szCs w:val="22"/>
        </w:rPr>
        <w:tab/>
        <w:t>:</w:t>
      </w:r>
      <w:r w:rsidRPr="00B1497F">
        <w:rPr>
          <w:sz w:val="22"/>
          <w:szCs w:val="22"/>
        </w:rPr>
        <w:tab/>
        <w:t>Islam</w:t>
      </w:r>
    </w:p>
    <w:p w:rsidR="00A47F3F" w:rsidRPr="00B1497F" w:rsidRDefault="00A47F3F" w:rsidP="008A5AC7">
      <w:pPr>
        <w:tabs>
          <w:tab w:val="left" w:pos="540"/>
          <w:tab w:val="left" w:pos="900"/>
          <w:tab w:val="left" w:pos="2880"/>
          <w:tab w:val="left" w:pos="3600"/>
        </w:tabs>
        <w:spacing w:line="360" w:lineRule="auto"/>
        <w:jc w:val="both"/>
        <w:rPr>
          <w:sz w:val="22"/>
          <w:szCs w:val="22"/>
        </w:rPr>
      </w:pPr>
      <w:r w:rsidRPr="00B1497F">
        <w:rPr>
          <w:sz w:val="22"/>
          <w:szCs w:val="22"/>
        </w:rPr>
        <w:t>Marital Status</w:t>
      </w:r>
      <w:r w:rsidRPr="00B1497F">
        <w:rPr>
          <w:sz w:val="22"/>
          <w:szCs w:val="22"/>
        </w:rPr>
        <w:tab/>
        <w:t>:</w:t>
      </w:r>
      <w:r w:rsidRPr="00B1497F">
        <w:rPr>
          <w:sz w:val="22"/>
          <w:szCs w:val="22"/>
        </w:rPr>
        <w:tab/>
        <w:t>Single</w:t>
      </w:r>
    </w:p>
    <w:p w:rsidR="00A47F3F" w:rsidRPr="00B1497F" w:rsidRDefault="00A47F3F" w:rsidP="00882A74">
      <w:pPr>
        <w:tabs>
          <w:tab w:val="left" w:pos="540"/>
          <w:tab w:val="left" w:pos="900"/>
          <w:tab w:val="left" w:pos="2880"/>
          <w:tab w:val="left" w:pos="3600"/>
        </w:tabs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National </w:t>
      </w:r>
      <w:r>
        <w:rPr>
          <w:sz w:val="22"/>
          <w:szCs w:val="22"/>
        </w:rPr>
        <w:tab/>
        <w:t>ID</w:t>
      </w:r>
      <w:r w:rsidRPr="00B1497F">
        <w:rPr>
          <w:sz w:val="22"/>
          <w:szCs w:val="22"/>
        </w:rPr>
        <w:tab/>
        <w:t>:</w:t>
      </w:r>
      <w:r w:rsidRPr="00B1497F">
        <w:rPr>
          <w:sz w:val="22"/>
          <w:szCs w:val="22"/>
        </w:rPr>
        <w:tab/>
      </w:r>
      <w:r>
        <w:rPr>
          <w:sz w:val="22"/>
          <w:szCs w:val="22"/>
        </w:rPr>
        <w:t>19905117323000004</w:t>
      </w:r>
    </w:p>
    <w:p w:rsidR="00A47F3F" w:rsidRDefault="00A47F3F" w:rsidP="008A5AC7">
      <w:pPr>
        <w:tabs>
          <w:tab w:val="left" w:pos="540"/>
          <w:tab w:val="left" w:pos="900"/>
          <w:tab w:val="left" w:pos="2880"/>
          <w:tab w:val="left" w:pos="3600"/>
        </w:tabs>
        <w:spacing w:line="360" w:lineRule="auto"/>
        <w:jc w:val="both"/>
        <w:rPr>
          <w:sz w:val="22"/>
          <w:szCs w:val="22"/>
        </w:rPr>
      </w:pPr>
    </w:p>
    <w:p w:rsidR="00A47F3F" w:rsidRDefault="00A47F3F" w:rsidP="00C6218C">
      <w:pPr>
        <w:rPr>
          <w:sz w:val="24"/>
          <w:szCs w:val="24"/>
        </w:rPr>
      </w:pPr>
    </w:p>
    <w:p w:rsidR="00A47F3F" w:rsidRPr="00C41924" w:rsidRDefault="00A47F3F" w:rsidP="00C6218C">
      <w:pPr>
        <w:ind w:left="1440" w:firstLine="720"/>
        <w:rPr>
          <w:sz w:val="24"/>
          <w:szCs w:val="24"/>
        </w:rPr>
      </w:pPr>
      <w:r w:rsidRPr="00091DFA">
        <w:rPr>
          <w:sz w:val="24"/>
          <w:szCs w:val="24"/>
        </w:rPr>
        <w:t xml:space="preserve"> </w:t>
      </w:r>
      <w:r w:rsidRPr="00091DFA">
        <w:rPr>
          <w:b/>
          <w:sz w:val="28"/>
          <w:szCs w:val="24"/>
        </w:rPr>
        <w:t>Declaration of Authenticity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576"/>
      </w:tblGrid>
      <w:tr w:rsidR="00A47F3F" w:rsidRPr="00CC0C54">
        <w:trPr>
          <w:trHeight w:val="1241"/>
        </w:trPr>
        <w:tc>
          <w:tcPr>
            <w:tcW w:w="10080" w:type="dxa"/>
          </w:tcPr>
          <w:p w:rsidR="00A47F3F" w:rsidRPr="00CC0C54" w:rsidRDefault="00A47F3F" w:rsidP="0070534C">
            <w:pPr>
              <w:rPr>
                <w:sz w:val="24"/>
                <w:szCs w:val="24"/>
              </w:rPr>
            </w:pPr>
            <w:r w:rsidRPr="00C6218C">
              <w:rPr>
                <w:sz w:val="22"/>
                <w:szCs w:val="22"/>
              </w:rPr>
              <w:t>I do hereby declare that all information have presented are true to my knowledge, If required and where applicable, this document can be supported by appropriate authentic certificates or papers</w:t>
            </w:r>
            <w:r w:rsidRPr="00CC0C54">
              <w:rPr>
                <w:sz w:val="24"/>
                <w:szCs w:val="24"/>
              </w:rPr>
              <w:t>.</w:t>
            </w:r>
          </w:p>
        </w:tc>
      </w:tr>
    </w:tbl>
    <w:p w:rsidR="00A47F3F" w:rsidRPr="00091DFA" w:rsidRDefault="00A47F3F" w:rsidP="00C6218C">
      <w:pPr>
        <w:rPr>
          <w:sz w:val="24"/>
          <w:szCs w:val="24"/>
        </w:rPr>
      </w:pPr>
    </w:p>
    <w:p w:rsidR="00A47F3F" w:rsidRDefault="00A47F3F" w:rsidP="00971944">
      <w:pPr>
        <w:tabs>
          <w:tab w:val="left" w:pos="540"/>
          <w:tab w:val="left" w:pos="900"/>
          <w:tab w:val="left" w:pos="2880"/>
          <w:tab w:val="left" w:pos="3600"/>
        </w:tabs>
        <w:jc w:val="both"/>
        <w:rPr>
          <w:sz w:val="24"/>
          <w:szCs w:val="24"/>
        </w:rPr>
      </w:pPr>
    </w:p>
    <w:p w:rsidR="00A47F3F" w:rsidRDefault="00A47F3F" w:rsidP="00971944">
      <w:pPr>
        <w:jc w:val="both"/>
        <w:rPr>
          <w:sz w:val="22"/>
          <w:szCs w:val="2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20.05pt;margin-top:2.6pt;width:267.45pt;height:94.3pt;z-index:251658240" o:allowincell="f" filled="f" strokecolor="white">
            <v:textbox style="mso-next-textbox:#_x0000_s1026">
              <w:txbxContent>
                <w:p w:rsidR="00A47F3F" w:rsidRDefault="00A47F3F" w:rsidP="00971944">
                  <w:pPr>
                    <w:rPr>
                      <w:sz w:val="24"/>
                      <w:szCs w:val="24"/>
                    </w:rPr>
                  </w:pPr>
                </w:p>
                <w:p w:rsidR="00A47F3F" w:rsidRDefault="00A47F3F" w:rsidP="000507C1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sz w:val="22"/>
          <w:szCs w:val="22"/>
        </w:rPr>
        <w:t xml:space="preserve">      </w:t>
      </w:r>
    </w:p>
    <w:p w:rsidR="00A47F3F" w:rsidRDefault="00A47F3F" w:rsidP="00971944">
      <w:pPr>
        <w:jc w:val="both"/>
        <w:rPr>
          <w:noProof/>
          <w:sz w:val="22"/>
          <w:szCs w:val="22"/>
          <w:lang w:val="en-GB" w:eastAsia="en-GB"/>
        </w:rPr>
      </w:pPr>
    </w:p>
    <w:p w:rsidR="00A47F3F" w:rsidRDefault="00A47F3F" w:rsidP="00971944">
      <w:pPr>
        <w:jc w:val="both"/>
        <w:rPr>
          <w:noProof/>
          <w:sz w:val="22"/>
          <w:szCs w:val="22"/>
          <w:lang w:val="en-GB" w:eastAsia="en-GB"/>
        </w:rPr>
      </w:pPr>
    </w:p>
    <w:p w:rsidR="00A47F3F" w:rsidRDefault="00A47F3F" w:rsidP="00971944">
      <w:pPr>
        <w:jc w:val="both"/>
        <w:rPr>
          <w:sz w:val="22"/>
          <w:szCs w:val="22"/>
        </w:rPr>
      </w:pPr>
      <w:r>
        <w:rPr>
          <w:sz w:val="22"/>
          <w:szCs w:val="22"/>
        </w:rPr>
        <w:t>………………………………..</w:t>
      </w:r>
    </w:p>
    <w:p w:rsidR="00A47F3F" w:rsidRDefault="00A47F3F" w:rsidP="00971944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Zulfia Sultana</w:t>
      </w:r>
    </w:p>
    <w:p w:rsidR="00A47F3F" w:rsidRDefault="00A47F3F" w:rsidP="00D73E86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Applicant’s  </w:t>
      </w:r>
      <w:r w:rsidRPr="00686CAD">
        <w:rPr>
          <w:sz w:val="22"/>
          <w:szCs w:val="22"/>
        </w:rPr>
        <w:t>Signature</w:t>
      </w:r>
      <w:bookmarkStart w:id="0" w:name="_PictureBullets"/>
    </w:p>
    <w:p w:rsidR="00A47F3F" w:rsidRDefault="00A47F3F" w:rsidP="00D73E86">
      <w:pPr>
        <w:jc w:val="both"/>
        <w:rPr>
          <w:sz w:val="22"/>
          <w:szCs w:val="22"/>
        </w:rPr>
      </w:pPr>
    </w:p>
    <w:p w:rsidR="00A47F3F" w:rsidRDefault="00A47F3F" w:rsidP="00D73E86">
      <w:pPr>
        <w:jc w:val="both"/>
        <w:rPr>
          <w:sz w:val="22"/>
          <w:szCs w:val="22"/>
        </w:rPr>
      </w:pPr>
    </w:p>
    <w:p w:rsidR="00A47F3F" w:rsidRDefault="00A47F3F" w:rsidP="00D73E86">
      <w:pPr>
        <w:jc w:val="both"/>
        <w:rPr>
          <w:sz w:val="22"/>
          <w:szCs w:val="22"/>
        </w:rPr>
      </w:pPr>
    </w:p>
    <w:p w:rsidR="00A47F3F" w:rsidRDefault="00A47F3F" w:rsidP="00D73E86">
      <w:pPr>
        <w:jc w:val="both"/>
      </w:pPr>
      <w:r>
        <w:rPr>
          <w:sz w:val="22"/>
          <w:szCs w:val="22"/>
        </w:rPr>
        <w:t xml:space="preserve">Date: </w:t>
      </w:r>
      <w:r w:rsidRPr="003C0C90">
        <w:rPr>
          <w:vanish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36pt" o:bullet="t">
            <v:imagedata r:id="rId7" o:title=""/>
          </v:shape>
        </w:pict>
      </w:r>
      <w:bookmarkEnd w:id="0"/>
    </w:p>
    <w:sectPr w:rsidR="00A47F3F" w:rsidSect="00255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7F3F" w:rsidRDefault="00A47F3F" w:rsidP="00B73112">
      <w:r>
        <w:separator/>
      </w:r>
    </w:p>
  </w:endnote>
  <w:endnote w:type="continuationSeparator" w:id="1">
    <w:p w:rsidR="00A47F3F" w:rsidRDefault="00A47F3F" w:rsidP="00B731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7F3F" w:rsidRDefault="00A47F3F" w:rsidP="00B73112">
      <w:r>
        <w:separator/>
      </w:r>
    </w:p>
  </w:footnote>
  <w:footnote w:type="continuationSeparator" w:id="1">
    <w:p w:rsidR="00A47F3F" w:rsidRDefault="00A47F3F" w:rsidP="00B731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02A8D"/>
    <w:multiLevelType w:val="hybridMultilevel"/>
    <w:tmpl w:val="4D760EF6"/>
    <w:lvl w:ilvl="0" w:tplc="95BE4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1F8A1844"/>
    <w:multiLevelType w:val="hybridMultilevel"/>
    <w:tmpl w:val="1E1C992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7C1B2B"/>
    <w:multiLevelType w:val="hybridMultilevel"/>
    <w:tmpl w:val="FAA05C06"/>
    <w:lvl w:ilvl="0" w:tplc="95BE4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32E822BC"/>
    <w:multiLevelType w:val="hybridMultilevel"/>
    <w:tmpl w:val="3DA8CA3A"/>
    <w:lvl w:ilvl="0" w:tplc="111CA7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3F0B4371"/>
    <w:multiLevelType w:val="hybridMultilevel"/>
    <w:tmpl w:val="6C462F9E"/>
    <w:lvl w:ilvl="0" w:tplc="95BE4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532738B8"/>
    <w:multiLevelType w:val="hybridMultilevel"/>
    <w:tmpl w:val="D3BED878"/>
    <w:lvl w:ilvl="0" w:tplc="E88859C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5A0B153E"/>
    <w:multiLevelType w:val="hybridMultilevel"/>
    <w:tmpl w:val="892CF446"/>
    <w:lvl w:ilvl="0" w:tplc="E88859C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5B7861E6"/>
    <w:multiLevelType w:val="hybridMultilevel"/>
    <w:tmpl w:val="91E6ADEE"/>
    <w:lvl w:ilvl="0" w:tplc="95BE4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5E97092F"/>
    <w:multiLevelType w:val="hybridMultilevel"/>
    <w:tmpl w:val="BA7E1FE0"/>
    <w:lvl w:ilvl="0" w:tplc="111CA7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7CB879E6"/>
    <w:multiLevelType w:val="hybridMultilevel"/>
    <w:tmpl w:val="B73635C2"/>
    <w:lvl w:ilvl="0" w:tplc="95BE4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71944"/>
    <w:rsid w:val="00001DA1"/>
    <w:rsid w:val="00007DAF"/>
    <w:rsid w:val="00042549"/>
    <w:rsid w:val="000507C1"/>
    <w:rsid w:val="00061058"/>
    <w:rsid w:val="000632A4"/>
    <w:rsid w:val="00073682"/>
    <w:rsid w:val="00091824"/>
    <w:rsid w:val="00091DFA"/>
    <w:rsid w:val="000B2BC3"/>
    <w:rsid w:val="000C374E"/>
    <w:rsid w:val="000D27EB"/>
    <w:rsid w:val="000E025A"/>
    <w:rsid w:val="000F0070"/>
    <w:rsid w:val="000F0A78"/>
    <w:rsid w:val="000F3E6A"/>
    <w:rsid w:val="00102101"/>
    <w:rsid w:val="00122118"/>
    <w:rsid w:val="001442F3"/>
    <w:rsid w:val="00190EBC"/>
    <w:rsid w:val="001A5861"/>
    <w:rsid w:val="001B28F1"/>
    <w:rsid w:val="001E7E28"/>
    <w:rsid w:val="001F1B6C"/>
    <w:rsid w:val="00201DD9"/>
    <w:rsid w:val="00231E48"/>
    <w:rsid w:val="00234B7C"/>
    <w:rsid w:val="002530A1"/>
    <w:rsid w:val="00255E35"/>
    <w:rsid w:val="002663B7"/>
    <w:rsid w:val="00280845"/>
    <w:rsid w:val="002A4137"/>
    <w:rsid w:val="002B4883"/>
    <w:rsid w:val="002F2961"/>
    <w:rsid w:val="00331F8E"/>
    <w:rsid w:val="00352CCA"/>
    <w:rsid w:val="003B002E"/>
    <w:rsid w:val="003C0C90"/>
    <w:rsid w:val="003C330D"/>
    <w:rsid w:val="003E62F3"/>
    <w:rsid w:val="003E6ED1"/>
    <w:rsid w:val="00430848"/>
    <w:rsid w:val="0043440B"/>
    <w:rsid w:val="0048554D"/>
    <w:rsid w:val="004A3CA8"/>
    <w:rsid w:val="004A69CA"/>
    <w:rsid w:val="004C69B4"/>
    <w:rsid w:val="004D0472"/>
    <w:rsid w:val="004E078A"/>
    <w:rsid w:val="004F414C"/>
    <w:rsid w:val="00501506"/>
    <w:rsid w:val="00516C52"/>
    <w:rsid w:val="005173E2"/>
    <w:rsid w:val="0051781E"/>
    <w:rsid w:val="00534A2F"/>
    <w:rsid w:val="0054152B"/>
    <w:rsid w:val="00563277"/>
    <w:rsid w:val="00566A08"/>
    <w:rsid w:val="00577320"/>
    <w:rsid w:val="0058048C"/>
    <w:rsid w:val="005952C9"/>
    <w:rsid w:val="005B37C0"/>
    <w:rsid w:val="005D3B86"/>
    <w:rsid w:val="005F546D"/>
    <w:rsid w:val="005F7171"/>
    <w:rsid w:val="00666DCD"/>
    <w:rsid w:val="00686174"/>
    <w:rsid w:val="00686CAD"/>
    <w:rsid w:val="006B46D5"/>
    <w:rsid w:val="006C002E"/>
    <w:rsid w:val="006D2CC7"/>
    <w:rsid w:val="006D3611"/>
    <w:rsid w:val="0070534C"/>
    <w:rsid w:val="00712F6A"/>
    <w:rsid w:val="00727EBE"/>
    <w:rsid w:val="00730C8F"/>
    <w:rsid w:val="00746279"/>
    <w:rsid w:val="00747137"/>
    <w:rsid w:val="007661BF"/>
    <w:rsid w:val="00775BB9"/>
    <w:rsid w:val="00790531"/>
    <w:rsid w:val="00792932"/>
    <w:rsid w:val="00796C9B"/>
    <w:rsid w:val="007B70C5"/>
    <w:rsid w:val="00820CC1"/>
    <w:rsid w:val="00821D3D"/>
    <w:rsid w:val="00827D37"/>
    <w:rsid w:val="00832CF0"/>
    <w:rsid w:val="00842F6D"/>
    <w:rsid w:val="00882A74"/>
    <w:rsid w:val="008929B1"/>
    <w:rsid w:val="008A11F1"/>
    <w:rsid w:val="008A5AC7"/>
    <w:rsid w:val="008B2F41"/>
    <w:rsid w:val="008C09AE"/>
    <w:rsid w:val="00902A1B"/>
    <w:rsid w:val="00907822"/>
    <w:rsid w:val="009409DB"/>
    <w:rsid w:val="00956AD9"/>
    <w:rsid w:val="00963570"/>
    <w:rsid w:val="00971944"/>
    <w:rsid w:val="00997462"/>
    <w:rsid w:val="009A48C5"/>
    <w:rsid w:val="00A20201"/>
    <w:rsid w:val="00A212E9"/>
    <w:rsid w:val="00A416FF"/>
    <w:rsid w:val="00A47F3F"/>
    <w:rsid w:val="00A53BDA"/>
    <w:rsid w:val="00B1497F"/>
    <w:rsid w:val="00B24A04"/>
    <w:rsid w:val="00B35B17"/>
    <w:rsid w:val="00B36E93"/>
    <w:rsid w:val="00B6319A"/>
    <w:rsid w:val="00B73112"/>
    <w:rsid w:val="00BC1980"/>
    <w:rsid w:val="00C41924"/>
    <w:rsid w:val="00C42428"/>
    <w:rsid w:val="00C6218C"/>
    <w:rsid w:val="00C80081"/>
    <w:rsid w:val="00C816F9"/>
    <w:rsid w:val="00C818AC"/>
    <w:rsid w:val="00C9686A"/>
    <w:rsid w:val="00CB31C1"/>
    <w:rsid w:val="00CC0C54"/>
    <w:rsid w:val="00CE0BA1"/>
    <w:rsid w:val="00CF7154"/>
    <w:rsid w:val="00D076E4"/>
    <w:rsid w:val="00D116FA"/>
    <w:rsid w:val="00D21D93"/>
    <w:rsid w:val="00D324C8"/>
    <w:rsid w:val="00D45F76"/>
    <w:rsid w:val="00D73E86"/>
    <w:rsid w:val="00D86600"/>
    <w:rsid w:val="00D9399C"/>
    <w:rsid w:val="00DC1C85"/>
    <w:rsid w:val="00DC29BF"/>
    <w:rsid w:val="00DE4995"/>
    <w:rsid w:val="00E32B83"/>
    <w:rsid w:val="00E4619F"/>
    <w:rsid w:val="00E50504"/>
    <w:rsid w:val="00E53B0A"/>
    <w:rsid w:val="00E55191"/>
    <w:rsid w:val="00E747B2"/>
    <w:rsid w:val="00EB2287"/>
    <w:rsid w:val="00EE2728"/>
    <w:rsid w:val="00EF0279"/>
    <w:rsid w:val="00F1663C"/>
    <w:rsid w:val="00F17BC0"/>
    <w:rsid w:val="00F247CD"/>
    <w:rsid w:val="00F46859"/>
    <w:rsid w:val="00FB3555"/>
    <w:rsid w:val="00FB631B"/>
    <w:rsid w:val="00FD2623"/>
    <w:rsid w:val="00FE031E"/>
    <w:rsid w:val="00FE258A"/>
    <w:rsid w:val="00FF4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944"/>
    <w:rPr>
      <w:rFonts w:ascii="Times New Roman" w:eastAsia="Times New Roman" w:hAnsi="Times New Roman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uiPriority w:val="99"/>
    <w:rsid w:val="00971944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9719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9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B731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3112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B731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3112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5204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2</Pages>
  <Words>362</Words>
  <Characters>2068</Characters>
  <Application>Microsoft Office Outlook</Application>
  <DocSecurity>0</DocSecurity>
  <Lines>0</Lines>
  <Paragraphs>0</Paragraphs>
  <ScaleCrop>false</ScaleCrop>
  <Company>COMPUTER'S PATHOLOGY @ UTTARA HM PLAZA SHOP # 35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                                                 </dc:title>
  <dc:subject/>
  <dc:creator>user</dc:creator>
  <cp:keywords/>
  <dc:description/>
  <cp:lastModifiedBy>SSA. SAZIB # 01671417741 # 01816746474</cp:lastModifiedBy>
  <cp:revision>9</cp:revision>
  <cp:lastPrinted>2015-04-07T10:44:00Z</cp:lastPrinted>
  <dcterms:created xsi:type="dcterms:W3CDTF">2015-04-07T10:32:00Z</dcterms:created>
  <dcterms:modified xsi:type="dcterms:W3CDTF">2015-04-07T10:45:00Z</dcterms:modified>
</cp:coreProperties>
</file>