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ED" w:rsidRPr="00232E2F" w:rsidRDefault="00CB66ED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CB66ED" w:rsidRPr="00232E2F" w:rsidRDefault="00CB66ED" w:rsidP="00C2777D">
      <w:pPr>
        <w:spacing w:after="0" w:line="240" w:lineRule="auto"/>
        <w:jc w:val="center"/>
        <w:rPr>
          <w:color w:val="000080"/>
          <w:sz w:val="28"/>
        </w:rPr>
      </w:pPr>
      <w:r w:rsidRPr="00232E2F">
        <w:rPr>
          <w:color w:val="000080"/>
          <w:sz w:val="28"/>
        </w:rPr>
        <w:t>of</w:t>
      </w:r>
    </w:p>
    <w:p w:rsidR="00CB66ED" w:rsidRPr="00232E2F" w:rsidRDefault="00CB66ED" w:rsidP="0099244E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Abdul Malek</w:t>
      </w:r>
    </w:p>
    <w:p w:rsidR="00CB66ED" w:rsidRPr="00C2777D" w:rsidRDefault="00CB66ED" w:rsidP="00F71088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Uttar Shullukia, Post: Karmullah Bazar</w:t>
      </w:r>
    </w:p>
    <w:p w:rsidR="00CB66ED" w:rsidRPr="00C2777D" w:rsidRDefault="00CB66ED" w:rsidP="00D172E9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Sadar, Dist:Noakhali</w:t>
      </w:r>
    </w:p>
    <w:p w:rsidR="00CB66ED" w:rsidRDefault="00CB66ED" w:rsidP="00F71088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01856768782</w:t>
      </w:r>
    </w:p>
    <w:p w:rsidR="00CB66ED" w:rsidRDefault="00CB66ED" w:rsidP="00F71088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>
        <w:rPr>
          <w:sz w:val="24"/>
        </w:rPr>
        <w:t>E-mail: md.abdulmalek29@yahoo.com</w:t>
      </w:r>
    </w:p>
    <w:p w:rsidR="00CB66ED" w:rsidRDefault="00CB66ED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CB66ED" w:rsidRPr="00091DFA" w:rsidRDefault="00CB66ED" w:rsidP="00D172E9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</w:p>
    <w:p w:rsidR="00CB66ED" w:rsidRPr="00A238FD" w:rsidRDefault="00CB66ED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CB66ED" w:rsidRPr="00A238FD" w:rsidRDefault="00CB66ED" w:rsidP="00C2777D">
      <w:pPr>
        <w:spacing w:after="0"/>
        <w:ind w:left="1440" w:hanging="1440"/>
        <w:rPr>
          <w:b/>
          <w:sz w:val="28"/>
        </w:rPr>
      </w:pPr>
    </w:p>
    <w:p w:rsidR="00CB66ED" w:rsidRPr="00EE636E" w:rsidRDefault="00CB66ED" w:rsidP="00C2777D">
      <w:pPr>
        <w:spacing w:after="0"/>
        <w:rPr>
          <w:sz w:val="12"/>
          <w:szCs w:val="6"/>
        </w:rPr>
      </w:pPr>
    </w:p>
    <w:p w:rsidR="00CB66ED" w:rsidRDefault="00CB66ED" w:rsidP="00D451B7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</w:p>
    <w:p w:rsidR="00CB66ED" w:rsidRPr="00A238FD" w:rsidRDefault="00CB66ED" w:rsidP="00D451B7">
      <w:pPr>
        <w:spacing w:after="0"/>
        <w:ind w:left="720" w:firstLine="720"/>
        <w:rPr>
          <w:sz w:val="24"/>
        </w:rPr>
      </w:pPr>
      <w:r>
        <w:rPr>
          <w:b/>
          <w:sz w:val="24"/>
          <w:u w:val="single"/>
        </w:rPr>
        <w:t>B.B.A</w:t>
      </w:r>
      <w:r w:rsidRPr="00A238FD">
        <w:rPr>
          <w:b/>
          <w:sz w:val="24"/>
          <w:u w:val="single"/>
        </w:rPr>
        <w:t xml:space="preserve">  (Honours)</w:t>
      </w:r>
    </w:p>
    <w:p w:rsidR="00CB66ED" w:rsidRPr="00A238FD" w:rsidRDefault="00CB66ED" w:rsidP="00D451B7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CB66ED" w:rsidRPr="00A238FD" w:rsidRDefault="00CB66ED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Accounting</w:t>
      </w:r>
    </w:p>
    <w:p w:rsidR="00CB66ED" w:rsidRPr="00A238FD" w:rsidRDefault="00CB66ED" w:rsidP="00D451B7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2013</w:t>
      </w:r>
    </w:p>
    <w:p w:rsidR="00CB66ED" w:rsidRDefault="00CB66ED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 xml:space="preserve">Appeared </w:t>
      </w:r>
    </w:p>
    <w:p w:rsidR="00CB66ED" w:rsidRPr="00A238FD" w:rsidRDefault="00CB66ED" w:rsidP="00D7559A">
      <w:pPr>
        <w:spacing w:after="0"/>
        <w:rPr>
          <w:sz w:val="24"/>
        </w:rPr>
      </w:pPr>
    </w:p>
    <w:p w:rsidR="00CB66ED" w:rsidRPr="00A238FD" w:rsidRDefault="00CB66ED" w:rsidP="00D7559A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H.S.C</w:t>
      </w:r>
      <w:r w:rsidRPr="00A238FD">
        <w:rPr>
          <w:b/>
          <w:sz w:val="24"/>
          <w:u w:val="single"/>
        </w:rPr>
        <w:t>)</w:t>
      </w:r>
    </w:p>
    <w:p w:rsidR="00CB66ED" w:rsidRPr="00A238FD" w:rsidRDefault="00CB66ED" w:rsidP="00D7559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CB66ED" w:rsidRPr="00A238FD" w:rsidRDefault="00CB66ED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CB66ED" w:rsidRPr="00A238FD" w:rsidRDefault="00CB66ED" w:rsidP="00F7108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2009</w:t>
      </w:r>
    </w:p>
    <w:p w:rsidR="00CB66ED" w:rsidRPr="00A238FD" w:rsidRDefault="00CB66ED" w:rsidP="00D172E9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4.70</w:t>
      </w:r>
    </w:p>
    <w:p w:rsidR="00CB66ED" w:rsidRPr="00A238FD" w:rsidRDefault="00CB66ED" w:rsidP="00C2777D">
      <w:pPr>
        <w:spacing w:after="0"/>
        <w:rPr>
          <w:sz w:val="24"/>
        </w:rPr>
      </w:pPr>
    </w:p>
    <w:p w:rsidR="00CB66ED" w:rsidRPr="00A238FD" w:rsidRDefault="00CB66ED" w:rsidP="00EC76BC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 xml:space="preserve">Secondary </w:t>
      </w:r>
      <w:r>
        <w:rPr>
          <w:b/>
          <w:sz w:val="24"/>
          <w:u w:val="single"/>
        </w:rPr>
        <w:t xml:space="preserve">School </w:t>
      </w:r>
      <w:r w:rsidRPr="00A238FD">
        <w:rPr>
          <w:b/>
          <w:sz w:val="24"/>
          <w:u w:val="single"/>
        </w:rPr>
        <w:t>Certificate</w:t>
      </w:r>
      <w:r>
        <w:rPr>
          <w:b/>
          <w:sz w:val="24"/>
          <w:u w:val="single"/>
        </w:rPr>
        <w:t xml:space="preserve"> </w:t>
      </w:r>
      <w:r w:rsidRPr="00A238FD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S.S.C</w:t>
      </w:r>
      <w:r w:rsidRPr="00A238FD">
        <w:rPr>
          <w:b/>
          <w:sz w:val="24"/>
          <w:u w:val="single"/>
        </w:rPr>
        <w:t>)</w:t>
      </w:r>
    </w:p>
    <w:p w:rsidR="00CB66ED" w:rsidRPr="00A238FD" w:rsidRDefault="00CB66ED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Camilla </w:t>
      </w:r>
      <w:r w:rsidRPr="00A238FD">
        <w:rPr>
          <w:sz w:val="24"/>
        </w:rPr>
        <w:t>Board</w:t>
      </w:r>
    </w:p>
    <w:p w:rsidR="00CB66ED" w:rsidRDefault="00CB66ED" w:rsidP="00F71088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Business Studies</w:t>
      </w:r>
    </w:p>
    <w:p w:rsidR="00CB66ED" w:rsidRPr="00A238FD" w:rsidRDefault="00CB66ED" w:rsidP="00F7108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2007</w:t>
      </w:r>
    </w:p>
    <w:p w:rsidR="00CB66ED" w:rsidRPr="00A238FD" w:rsidRDefault="00CB66ED" w:rsidP="00EC76BC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4.19</w:t>
      </w:r>
    </w:p>
    <w:p w:rsidR="00CB66ED" w:rsidRPr="00A238FD" w:rsidRDefault="00CB66ED" w:rsidP="00C2777D">
      <w:pPr>
        <w:spacing w:after="0"/>
        <w:rPr>
          <w:sz w:val="24"/>
        </w:rPr>
      </w:pPr>
    </w:p>
    <w:p w:rsidR="00CB66ED" w:rsidRPr="00A238FD" w:rsidRDefault="00CB66ED" w:rsidP="002976FF">
      <w:pPr>
        <w:spacing w:after="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>
        <w:rPr>
          <w:sz w:val="28"/>
        </w:rPr>
        <w:t xml:space="preserve"> </w:t>
      </w:r>
      <w:r w:rsidRPr="00A238FD">
        <w:rPr>
          <w:sz w:val="24"/>
        </w:rPr>
        <w:t xml:space="preserve"> </w:t>
      </w:r>
      <w:r>
        <w:rPr>
          <w:sz w:val="24"/>
        </w:rPr>
        <w:t xml:space="preserve">MS Word, MS Excel, Multimedia Internet etc. </w:t>
      </w:r>
    </w:p>
    <w:p w:rsidR="00CB66ED" w:rsidRPr="00A238FD" w:rsidRDefault="00CB66ED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CB66ED" w:rsidRPr="00A238FD" w:rsidRDefault="00CB66ED" w:rsidP="002976FF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CB66ED" w:rsidRDefault="00CB66ED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 and Traveling.</w:t>
      </w:r>
    </w:p>
    <w:p w:rsidR="00CB66ED" w:rsidRDefault="00CB66ED" w:rsidP="002976FF">
      <w:pPr>
        <w:spacing w:after="0"/>
        <w:rPr>
          <w:sz w:val="24"/>
        </w:rPr>
      </w:pPr>
    </w:p>
    <w:p w:rsidR="00CB66ED" w:rsidRDefault="00CB66ED" w:rsidP="002976FF">
      <w:pPr>
        <w:spacing w:after="0"/>
        <w:rPr>
          <w:sz w:val="24"/>
        </w:rPr>
      </w:pPr>
    </w:p>
    <w:p w:rsidR="00CB66ED" w:rsidRDefault="00CB66ED" w:rsidP="002976FF">
      <w:pPr>
        <w:spacing w:after="0"/>
        <w:rPr>
          <w:sz w:val="24"/>
        </w:rPr>
      </w:pPr>
    </w:p>
    <w:p w:rsidR="00CB66ED" w:rsidRDefault="00CB66ED" w:rsidP="002976FF">
      <w:pPr>
        <w:spacing w:after="0"/>
        <w:rPr>
          <w:sz w:val="24"/>
        </w:rPr>
      </w:pPr>
    </w:p>
    <w:p w:rsidR="00CB66ED" w:rsidRPr="00A238FD" w:rsidRDefault="00CB66ED" w:rsidP="002976FF">
      <w:pPr>
        <w:spacing w:after="0"/>
        <w:rPr>
          <w:sz w:val="24"/>
        </w:rPr>
      </w:pPr>
    </w:p>
    <w:p w:rsidR="00CB66ED" w:rsidRDefault="00CB66ED" w:rsidP="002976FF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CB66ED" w:rsidRPr="002976FF" w:rsidRDefault="00CB66ED" w:rsidP="002976FF">
      <w:pPr>
        <w:spacing w:after="0"/>
        <w:rPr>
          <w:b/>
          <w:sz w:val="28"/>
          <w:szCs w:val="28"/>
        </w:rPr>
      </w:pPr>
    </w:p>
    <w:p w:rsidR="00CB66ED" w:rsidRPr="00091DFA" w:rsidRDefault="00CB66ED" w:rsidP="00F40157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Late Md. Shahjahan</w:t>
      </w:r>
    </w:p>
    <w:p w:rsidR="00CB66ED" w:rsidRPr="00091DFA" w:rsidRDefault="00CB66ED" w:rsidP="00F4015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Amena Begum</w:t>
      </w:r>
    </w:p>
    <w:p w:rsidR="00CB66ED" w:rsidRPr="00091DFA" w:rsidRDefault="00CB66ED" w:rsidP="00BD0CA2">
      <w:pPr>
        <w:spacing w:after="0" w:line="240" w:lineRule="auto"/>
        <w:rPr>
          <w:sz w:val="24"/>
          <w:szCs w:val="24"/>
        </w:rPr>
      </w:pPr>
    </w:p>
    <w:p w:rsidR="00CB66ED" w:rsidRPr="00C2777D" w:rsidRDefault="00CB66ED" w:rsidP="00F40157">
      <w:pPr>
        <w:spacing w:after="0" w:line="240" w:lineRule="auto"/>
        <w:ind w:left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Vill: Uttar Shullukia, Post: Karamullah Bazar</w:t>
      </w:r>
    </w:p>
    <w:p w:rsidR="00CB66ED" w:rsidRPr="00C2777D" w:rsidRDefault="00CB66ED" w:rsidP="0026364F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>P.S: Sadar, Dist:Noakhali</w:t>
      </w:r>
    </w:p>
    <w:p w:rsidR="00CB66ED" w:rsidRPr="00A167C5" w:rsidRDefault="00CB66ED" w:rsidP="002976FF">
      <w:pPr>
        <w:spacing w:after="0"/>
        <w:rPr>
          <w:sz w:val="24"/>
        </w:rPr>
      </w:pPr>
    </w:p>
    <w:p w:rsidR="00CB66ED" w:rsidRPr="00091DFA" w:rsidRDefault="00CB66ED" w:rsidP="003D428B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31/12/1991</w:t>
      </w:r>
    </w:p>
    <w:p w:rsidR="00CB66ED" w:rsidRDefault="00CB66ED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CB66ED" w:rsidRPr="00091DFA" w:rsidRDefault="00CB66ED" w:rsidP="00BD0CA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CB66ED" w:rsidRPr="00091DFA" w:rsidRDefault="00CB66ED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CB66ED" w:rsidRPr="00091DFA" w:rsidRDefault="00CB66ED" w:rsidP="00BD0CA2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CB66ED" w:rsidRDefault="00CB66ED" w:rsidP="003D428B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01918625621</w:t>
      </w:r>
    </w:p>
    <w:p w:rsidR="00CB66ED" w:rsidRDefault="00CB66ED" w:rsidP="003D428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 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t>19917518765000099</w:t>
      </w:r>
    </w:p>
    <w:p w:rsidR="00CB66ED" w:rsidRDefault="00CB66ED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CB66ED" w:rsidRDefault="00CB66ED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CB66ED" w:rsidRDefault="00CB66ED" w:rsidP="008C4918">
      <w:pPr>
        <w:spacing w:after="0"/>
        <w:rPr>
          <w:sz w:val="24"/>
          <w:szCs w:val="24"/>
        </w:rPr>
      </w:pPr>
    </w:p>
    <w:p w:rsidR="00CB66ED" w:rsidRDefault="00CB66ED" w:rsidP="008C4918">
      <w:pPr>
        <w:spacing w:after="0"/>
        <w:rPr>
          <w:sz w:val="24"/>
          <w:szCs w:val="24"/>
        </w:rPr>
      </w:pPr>
    </w:p>
    <w:p w:rsidR="00CB66ED" w:rsidRDefault="00CB66ED" w:rsidP="008C4918">
      <w:pPr>
        <w:spacing w:after="0"/>
        <w:rPr>
          <w:sz w:val="24"/>
          <w:szCs w:val="24"/>
        </w:rPr>
      </w:pPr>
    </w:p>
    <w:p w:rsidR="00CB66ED" w:rsidRPr="00C41924" w:rsidRDefault="00CB66ED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CB66ED" w:rsidRPr="00CC0C54">
        <w:trPr>
          <w:trHeight w:val="1241"/>
        </w:trPr>
        <w:tc>
          <w:tcPr>
            <w:tcW w:w="10080" w:type="dxa"/>
          </w:tcPr>
          <w:p w:rsidR="00CB66ED" w:rsidRPr="00CC0C54" w:rsidRDefault="00CB66ED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CB66ED" w:rsidRPr="00091DFA" w:rsidRDefault="00CB66ED" w:rsidP="00C2777D">
      <w:pPr>
        <w:spacing w:after="0"/>
        <w:rPr>
          <w:sz w:val="24"/>
          <w:szCs w:val="24"/>
        </w:rPr>
      </w:pPr>
    </w:p>
    <w:p w:rsidR="00CB66ED" w:rsidRDefault="00CB66ED" w:rsidP="00C2777D">
      <w:pPr>
        <w:spacing w:after="0"/>
        <w:rPr>
          <w:sz w:val="24"/>
          <w:szCs w:val="24"/>
        </w:rPr>
      </w:pPr>
    </w:p>
    <w:p w:rsidR="00CB66ED" w:rsidRPr="00091DFA" w:rsidRDefault="00CB66ED" w:rsidP="00C2777D">
      <w:pPr>
        <w:spacing w:after="0"/>
        <w:rPr>
          <w:sz w:val="24"/>
          <w:szCs w:val="24"/>
        </w:rPr>
      </w:pPr>
    </w:p>
    <w:p w:rsidR="00CB66ED" w:rsidRDefault="00CB66ED" w:rsidP="001B50D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</w:t>
      </w:r>
    </w:p>
    <w:p w:rsidR="00CB66ED" w:rsidRPr="000555B7" w:rsidRDefault="00CB66ED" w:rsidP="003D428B">
      <w:pPr>
        <w:spacing w:after="0"/>
        <w:rPr>
          <w:sz w:val="24"/>
          <w:szCs w:val="24"/>
        </w:rPr>
      </w:pPr>
      <w:r>
        <w:rPr>
          <w:sz w:val="24"/>
          <w:szCs w:val="24"/>
        </w:rPr>
        <w:t>(Md. Abdul Malek)</w:t>
      </w:r>
    </w:p>
    <w:p w:rsidR="00CB66ED" w:rsidRDefault="00CB66ED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CB66ED" w:rsidRPr="00091DFA" w:rsidRDefault="00CB66ED" w:rsidP="00C2777D">
      <w:pPr>
        <w:spacing w:after="0"/>
        <w:rPr>
          <w:sz w:val="24"/>
          <w:szCs w:val="24"/>
        </w:rPr>
      </w:pPr>
    </w:p>
    <w:p w:rsidR="00CB66ED" w:rsidRPr="00091DFA" w:rsidRDefault="00CB66ED" w:rsidP="00852282">
      <w:pPr>
        <w:rPr>
          <w:sz w:val="24"/>
          <w:szCs w:val="24"/>
        </w:rPr>
      </w:pPr>
    </w:p>
    <w:p w:rsidR="00CB66ED" w:rsidRDefault="00CB66ED" w:rsidP="00266501"/>
    <w:sectPr w:rsidR="00CB66ED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91DFA"/>
    <w:rsid w:val="001045DB"/>
    <w:rsid w:val="00115399"/>
    <w:rsid w:val="00117EF1"/>
    <w:rsid w:val="00194739"/>
    <w:rsid w:val="001B50D9"/>
    <w:rsid w:val="001D57CA"/>
    <w:rsid w:val="001F5ABF"/>
    <w:rsid w:val="00230BB4"/>
    <w:rsid w:val="00232E2F"/>
    <w:rsid w:val="00247AE1"/>
    <w:rsid w:val="0026364F"/>
    <w:rsid w:val="00266501"/>
    <w:rsid w:val="00267B66"/>
    <w:rsid w:val="002711E3"/>
    <w:rsid w:val="00274432"/>
    <w:rsid w:val="002976FF"/>
    <w:rsid w:val="002C1230"/>
    <w:rsid w:val="00351DC8"/>
    <w:rsid w:val="00354C76"/>
    <w:rsid w:val="00377AC0"/>
    <w:rsid w:val="003D428B"/>
    <w:rsid w:val="003F5A2A"/>
    <w:rsid w:val="0042745E"/>
    <w:rsid w:val="004A41B2"/>
    <w:rsid w:val="004A58DB"/>
    <w:rsid w:val="004C3D7D"/>
    <w:rsid w:val="0054363E"/>
    <w:rsid w:val="005E4D15"/>
    <w:rsid w:val="005F663E"/>
    <w:rsid w:val="006542BA"/>
    <w:rsid w:val="00654908"/>
    <w:rsid w:val="006B087F"/>
    <w:rsid w:val="006E3C54"/>
    <w:rsid w:val="006E5A7B"/>
    <w:rsid w:val="00701596"/>
    <w:rsid w:val="00785555"/>
    <w:rsid w:val="007E61B8"/>
    <w:rsid w:val="00802784"/>
    <w:rsid w:val="00820602"/>
    <w:rsid w:val="008227AA"/>
    <w:rsid w:val="00845756"/>
    <w:rsid w:val="00851D3F"/>
    <w:rsid w:val="00852282"/>
    <w:rsid w:val="00855A6E"/>
    <w:rsid w:val="0085742D"/>
    <w:rsid w:val="0088028E"/>
    <w:rsid w:val="0089375D"/>
    <w:rsid w:val="008C4918"/>
    <w:rsid w:val="008F630F"/>
    <w:rsid w:val="00920DBA"/>
    <w:rsid w:val="00927DE5"/>
    <w:rsid w:val="00932625"/>
    <w:rsid w:val="0099244E"/>
    <w:rsid w:val="00993563"/>
    <w:rsid w:val="009A0DEB"/>
    <w:rsid w:val="009D7EEB"/>
    <w:rsid w:val="009F5408"/>
    <w:rsid w:val="00A02B13"/>
    <w:rsid w:val="00A12C6B"/>
    <w:rsid w:val="00A167C5"/>
    <w:rsid w:val="00A21E9D"/>
    <w:rsid w:val="00A238FD"/>
    <w:rsid w:val="00A421EC"/>
    <w:rsid w:val="00A7240B"/>
    <w:rsid w:val="00A752D9"/>
    <w:rsid w:val="00B20519"/>
    <w:rsid w:val="00B245B2"/>
    <w:rsid w:val="00B46D71"/>
    <w:rsid w:val="00B674C8"/>
    <w:rsid w:val="00BD0CA2"/>
    <w:rsid w:val="00C236B1"/>
    <w:rsid w:val="00C2777D"/>
    <w:rsid w:val="00C41924"/>
    <w:rsid w:val="00C574B5"/>
    <w:rsid w:val="00C57823"/>
    <w:rsid w:val="00CB66ED"/>
    <w:rsid w:val="00CC0C54"/>
    <w:rsid w:val="00CC7E81"/>
    <w:rsid w:val="00D14D7C"/>
    <w:rsid w:val="00D172E9"/>
    <w:rsid w:val="00D451B7"/>
    <w:rsid w:val="00D50A00"/>
    <w:rsid w:val="00D512BE"/>
    <w:rsid w:val="00D6281D"/>
    <w:rsid w:val="00D64172"/>
    <w:rsid w:val="00D7559A"/>
    <w:rsid w:val="00D933F1"/>
    <w:rsid w:val="00E06050"/>
    <w:rsid w:val="00E22B97"/>
    <w:rsid w:val="00E67D31"/>
    <w:rsid w:val="00EA542C"/>
    <w:rsid w:val="00EC76BC"/>
    <w:rsid w:val="00ED3A21"/>
    <w:rsid w:val="00EE5526"/>
    <w:rsid w:val="00EE636E"/>
    <w:rsid w:val="00F20A96"/>
    <w:rsid w:val="00F23D73"/>
    <w:rsid w:val="00F40157"/>
    <w:rsid w:val="00F71088"/>
    <w:rsid w:val="00F87F83"/>
    <w:rsid w:val="00FA2E0B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227</Words>
  <Characters>1295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6</cp:revision>
  <cp:lastPrinted>2014-08-24T06:12:00Z</cp:lastPrinted>
  <dcterms:created xsi:type="dcterms:W3CDTF">2015-08-22T13:35:00Z</dcterms:created>
  <dcterms:modified xsi:type="dcterms:W3CDTF">2015-08-22T13:47:00Z</dcterms:modified>
</cp:coreProperties>
</file>