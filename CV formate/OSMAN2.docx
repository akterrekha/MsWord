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82" w:rsidRPr="001D498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</w:pPr>
    </w:p>
    <w:p w:rsidR="00133382" w:rsidRPr="001D498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</w:pPr>
    </w:p>
    <w:p w:rsidR="00133382" w:rsidRPr="001D498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D498A">
        <w:rPr>
          <w:rFonts w:ascii="Times New Roman" w:hAnsi="Times New Roman" w:cs="Times New Roman"/>
          <w:b/>
          <w:bCs/>
          <w:sz w:val="30"/>
          <w:szCs w:val="30"/>
          <w:lang w:val="en-US"/>
        </w:rPr>
        <w:t>CURRICULUM VITAE</w:t>
      </w:r>
    </w:p>
    <w:p w:rsidR="00133382" w:rsidRPr="001D498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D498A">
        <w:rPr>
          <w:rFonts w:ascii="Times New Roman" w:hAnsi="Times New Roman" w:cs="Times New Roman"/>
          <w:b/>
          <w:bCs/>
          <w:sz w:val="30"/>
          <w:szCs w:val="30"/>
          <w:lang w:val="en-US"/>
        </w:rPr>
        <w:t>OF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D498A">
        <w:rPr>
          <w:rFonts w:ascii="Times New Roman" w:hAnsi="Times New Roman" w:cs="Times New Roman"/>
          <w:b/>
          <w:bCs/>
          <w:sz w:val="30"/>
          <w:szCs w:val="30"/>
          <w:lang w:val="en-US"/>
        </w:rPr>
        <w:t>MD. OSMAN GANI SHAMIM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133382" w:rsidRPr="001D498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tx_id_23_" o:spid="_x0000_s1026" type="#_x0000_t202" style="position:absolute;margin-left:-.15pt;margin-top:12.3pt;width:414.15pt;height:19.5pt;z-index:251658240;mso-wrap-distance-left:0;mso-wrap-distance-right:0" fillcolor="#cff">
            <v:textbox inset="0,0,0,0">
              <w:txbxContent>
                <w:p w:rsidR="00133382" w:rsidRDefault="00133382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CAREER OBJECT:</w:t>
                  </w:r>
                </w:p>
              </w:txbxContent>
            </v:textbox>
            <w10:wrap type="square"/>
          </v:shape>
        </w:pic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3382" w:rsidRPr="00C6489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6489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To be </w:t>
      </w:r>
      <w:r w:rsidRPr="00C64893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  <w:t>a member</w:t>
      </w:r>
      <w:r w:rsidRPr="00C6489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of your company so that I can share my acquired knowledge with You and contribute to the national &amp; international development in the fields of sales, marketing, accounts  and in many other fields where I get opportunity. I can assure you that I put my 100% effort to be an expert in very short period</w:t>
      </w:r>
      <w:r w:rsidRPr="00C64893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noProof/>
          <w:lang w:val="en-US" w:eastAsia="en-US"/>
        </w:rPr>
        <w:pict>
          <v:shape id="_tx_id_24_" o:spid="_x0000_s1027" type="#_x0000_t202" style="position:absolute;margin-left:-.15pt;margin-top:12.3pt;width:414.15pt;height:19.5pt;z-index:251659264;mso-wrap-distance-left:0;mso-wrap-distance-right:0" fillcolor="#cff">
            <v:textbox style="mso-next-textbox:#_tx_id_24_" inset="0,0,0,0">
              <w:txbxContent>
                <w:p w:rsidR="00133382" w:rsidRDefault="00133382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PERSONAL INFORMATION:</w:t>
                  </w:r>
                </w:p>
              </w:txbxContent>
            </v:textbox>
            <w10:wrap type="square"/>
          </v:shape>
        </w:pic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Md. Osman Gani Shamim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Father’s 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Mohammad Hossain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>Mother’s Name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Saleha Begum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>Permanent Address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C/O. Hossain Miar Bari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Vill: Jahajmara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Post: West Char Jabber 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P.S: Char Jabber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Dist:Noakhali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>Contact No.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01725475199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Date of Birth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01/01/1988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Marital Status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 xml:space="preserve">Single 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Nationality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 xml:space="preserve">Bangladeshi 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Religion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Islam (Sunny)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Blood Group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200513">
        <w:rPr>
          <w:rFonts w:ascii="Times New Roman" w:hAnsi="Times New Roman" w:cs="Times New Roman"/>
          <w:position w:val="6"/>
          <w:sz w:val="26"/>
          <w:szCs w:val="26"/>
          <w:lang w:val="en-US"/>
        </w:rPr>
        <w:t xml:space="preserve"> (+ve)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Height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5</w:t>
      </w:r>
      <w:r w:rsidRPr="00200513">
        <w:rPr>
          <w:rFonts w:ascii="Symbol" w:hAnsi="Symbol" w:cs="Symbol"/>
          <w:sz w:val="26"/>
          <w:szCs w:val="26"/>
          <w:lang w:val="en-US"/>
        </w:rPr>
        <w:t>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6.5</w:t>
      </w:r>
      <w:r w:rsidRPr="00200513">
        <w:rPr>
          <w:rFonts w:ascii="Symbol" w:hAnsi="Symbol" w:cs="Symbol"/>
          <w:sz w:val="26"/>
          <w:szCs w:val="26"/>
          <w:lang w:val="en-US"/>
        </w:rPr>
        <w:t></w:t>
      </w:r>
      <w:r w:rsidRPr="00200513">
        <w:rPr>
          <w:rFonts w:ascii="Symbol" w:hAnsi="Symbol" w:cs="Symbol"/>
          <w:sz w:val="26"/>
          <w:szCs w:val="26"/>
          <w:lang w:val="en-US"/>
        </w:rPr>
        <w:t>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Weight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63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 kg.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33382" w:rsidRPr="00477DBC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pict>
          <v:shape id="_tx_id_25_" o:spid="_x0000_s1028" type="#_x0000_t202" style="position:absolute;margin-left:-.15pt;margin-top:12.3pt;width:414.15pt;height:19.5pt;z-index:251660288;mso-wrap-distance-left:0;mso-wrap-distance-right:0" fillcolor="#cff">
            <v:textbox style="mso-next-textbox:#_tx_id_25_" inset="0,0,0,0">
              <w:txbxContent>
                <w:p w:rsidR="00133382" w:rsidRDefault="00133382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ACADEMIC QUALIFICATION: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M.Sc (Mathematics)   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>Institution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Noakhali Govt. College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Major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Mathematics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Year of Passing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2010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1</w:t>
      </w:r>
      <w:r w:rsidRPr="00B53E73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Class</w:t>
      </w:r>
    </w:p>
    <w:p w:rsidR="00133382" w:rsidRPr="006A0A1C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Board/ University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National University</w:t>
      </w:r>
      <w:r w:rsidRPr="001C55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B.Sc</w:t>
      </w: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Hons </w:t>
      </w: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Mathematics</w:t>
      </w: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) 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Institution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 Noakhali Govt. College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Passing Year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2009</w:t>
      </w:r>
    </w:p>
    <w:p w:rsidR="00133382" w:rsidRPr="001C555A" w:rsidRDefault="00133382" w:rsidP="001A09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Major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Mathematics</w:t>
      </w:r>
    </w:p>
    <w:p w:rsidR="00133382" w:rsidRPr="001C555A" w:rsidRDefault="00133382" w:rsidP="001A09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1</w:t>
      </w:r>
      <w:r w:rsidRPr="001C555A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st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 Class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Board/ University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National University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>H.S.C (Higher Secondary Certificate)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Institution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Noakhali Govt. College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Passing Year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2005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Group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Science 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>GPA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3.10</w:t>
      </w:r>
    </w:p>
    <w:p w:rsidR="00133382" w:rsidRPr="001C555A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Board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Comilla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>S.S.C (Secondary School Certificate)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Institution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Ramgoti B.B.K Pilot Model High School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Passing Year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003</w:t>
      </w:r>
    </w:p>
    <w:p w:rsidR="00133382" w:rsidRPr="00200513" w:rsidRDefault="00133382" w:rsidP="00804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Group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Science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133382" w:rsidRPr="00200513" w:rsidRDefault="00133382" w:rsidP="00804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GPA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3.56</w:t>
      </w:r>
    </w:p>
    <w:p w:rsidR="00133382" w:rsidRPr="00200513" w:rsidRDefault="00133382" w:rsidP="00804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Board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Comilla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pict>
          <v:shape id="_tx_id_27_" o:spid="_x0000_s1029" type="#_x0000_t202" style="position:absolute;margin-left:-.15pt;margin-top:12.3pt;width:414.15pt;height:19.5pt;z-index:251661312;mso-wrap-distance-left:0;mso-wrap-distance-right:0" fillcolor="#cff">
            <v:textbox style="mso-next-textbox:#_tx_id_27_" inset="0,0,0,0">
              <w:txbxContent>
                <w:p w:rsidR="00133382" w:rsidRDefault="00133382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LANGUAGE PROFICIENCY:</w:t>
                  </w:r>
                </w:p>
              </w:txbxContent>
            </v:textbox>
            <w10:wrap type="square"/>
          </v:shape>
        </w:pict>
      </w:r>
    </w:p>
    <w:p w:rsidR="00133382" w:rsidRPr="00D8053C" w:rsidRDefault="00133382" w:rsidP="00477DBC">
      <w:pPr>
        <w:numPr>
          <w:ilvl w:val="0"/>
          <w:numId w:val="1"/>
        </w:numPr>
        <w:tabs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0" w:line="240" w:lineRule="auto"/>
        <w:ind w:left="1596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English</w:t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  <w:t>:</w:t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</w:r>
      <w:r w:rsidRPr="00D8053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Fluent in reading, writing and speaking.</w:t>
      </w:r>
    </w:p>
    <w:p w:rsidR="00133382" w:rsidRPr="00D8053C" w:rsidRDefault="00133382" w:rsidP="00477DBC">
      <w:pPr>
        <w:numPr>
          <w:ilvl w:val="0"/>
          <w:numId w:val="1"/>
        </w:numPr>
        <w:tabs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0" w:line="240" w:lineRule="auto"/>
        <w:ind w:left="1596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Bengali</w:t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  <w:t>:</w:t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</w:r>
      <w:r w:rsidRPr="00D8053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Mother tongue.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pict>
          <v:shape id="_tx_id_31_" o:spid="_x0000_s1030" type="#_x0000_t202" style="position:absolute;margin-left:-.15pt;margin-top:12.3pt;width:414.15pt;height:19.5pt;z-index:251662336;mso-wrap-distance-left:0;mso-wrap-distance-right:0" fillcolor="#cff">
            <v:textbox inset="0,0,0,0">
              <w:txbxContent>
                <w:p w:rsidR="00133382" w:rsidRDefault="00133382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COMPUTER PROFICIENCY:</w:t>
                  </w:r>
                </w:p>
              </w:txbxContent>
            </v:textbox>
            <w10:wrap type="square"/>
          </v:shape>
        </w:pict>
      </w:r>
    </w:p>
    <w:p w:rsidR="00133382" w:rsidRPr="00200513" w:rsidRDefault="00133382" w:rsidP="00477DBC">
      <w:pPr>
        <w:numPr>
          <w:ilvl w:val="0"/>
          <w:numId w:val="1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>MS Word, MS Excel, Power Point, Internet &amp; E-mail.</w:t>
      </w: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133382" w:rsidRPr="00200513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---------------------------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Osman Gani Shamim</w:t>
      </w: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33382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Date: </w:t>
      </w:r>
    </w:p>
    <w:p w:rsidR="00133382" w:rsidRPr="00477DBC" w:rsidRDefault="00133382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133382" w:rsidRPr="00477DBC" w:rsidSect="00EF3A68">
      <w:pgSz w:w="11906" w:h="16838" w:code="9"/>
      <w:pgMar w:top="720" w:right="1699" w:bottom="1080" w:left="1699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4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8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</w:abstractNum>
  <w:abstractNum w:abstractNumId="1">
    <w:nsid w:val="10FE1078"/>
    <w:multiLevelType w:val="hybridMultilevel"/>
    <w:tmpl w:val="01C2B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7D05743F"/>
    <w:multiLevelType w:val="hybridMultilevel"/>
    <w:tmpl w:val="B3044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7DBC"/>
    <w:rsid w:val="00046A61"/>
    <w:rsid w:val="000670AF"/>
    <w:rsid w:val="000741D8"/>
    <w:rsid w:val="00090095"/>
    <w:rsid w:val="0009135C"/>
    <w:rsid w:val="000A0280"/>
    <w:rsid w:val="000C68F6"/>
    <w:rsid w:val="000E68A2"/>
    <w:rsid w:val="00101BF0"/>
    <w:rsid w:val="00107827"/>
    <w:rsid w:val="00133382"/>
    <w:rsid w:val="00155AC5"/>
    <w:rsid w:val="00180FCD"/>
    <w:rsid w:val="001A0913"/>
    <w:rsid w:val="001A3B48"/>
    <w:rsid w:val="001A5E4B"/>
    <w:rsid w:val="001B094D"/>
    <w:rsid w:val="001C555A"/>
    <w:rsid w:val="001D498A"/>
    <w:rsid w:val="001F77FB"/>
    <w:rsid w:val="00200513"/>
    <w:rsid w:val="00215943"/>
    <w:rsid w:val="002377AF"/>
    <w:rsid w:val="00247F83"/>
    <w:rsid w:val="0029664A"/>
    <w:rsid w:val="002A560F"/>
    <w:rsid w:val="002C2415"/>
    <w:rsid w:val="002E3CEA"/>
    <w:rsid w:val="003222A6"/>
    <w:rsid w:val="003B01E8"/>
    <w:rsid w:val="003C5952"/>
    <w:rsid w:val="003E6131"/>
    <w:rsid w:val="00401BA5"/>
    <w:rsid w:val="004042B6"/>
    <w:rsid w:val="00405C43"/>
    <w:rsid w:val="0042482E"/>
    <w:rsid w:val="00426BC1"/>
    <w:rsid w:val="00477DBC"/>
    <w:rsid w:val="004853CB"/>
    <w:rsid w:val="004F4A23"/>
    <w:rsid w:val="00517D03"/>
    <w:rsid w:val="00565F4E"/>
    <w:rsid w:val="005B6322"/>
    <w:rsid w:val="005D6908"/>
    <w:rsid w:val="0061438D"/>
    <w:rsid w:val="006344DB"/>
    <w:rsid w:val="00634703"/>
    <w:rsid w:val="00670A41"/>
    <w:rsid w:val="00670E8E"/>
    <w:rsid w:val="00680F63"/>
    <w:rsid w:val="006A0A1C"/>
    <w:rsid w:val="006C487A"/>
    <w:rsid w:val="007B3F9C"/>
    <w:rsid w:val="007C295A"/>
    <w:rsid w:val="007D16E5"/>
    <w:rsid w:val="007E63A3"/>
    <w:rsid w:val="00804E56"/>
    <w:rsid w:val="008158AA"/>
    <w:rsid w:val="00830C74"/>
    <w:rsid w:val="0084744B"/>
    <w:rsid w:val="008660EE"/>
    <w:rsid w:val="00886D3D"/>
    <w:rsid w:val="008A3D45"/>
    <w:rsid w:val="008B620E"/>
    <w:rsid w:val="008F5493"/>
    <w:rsid w:val="00961A22"/>
    <w:rsid w:val="00986A2F"/>
    <w:rsid w:val="009966CB"/>
    <w:rsid w:val="00A40E0B"/>
    <w:rsid w:val="00A51B86"/>
    <w:rsid w:val="00AA0BE3"/>
    <w:rsid w:val="00AD2F9B"/>
    <w:rsid w:val="00B10979"/>
    <w:rsid w:val="00B337C2"/>
    <w:rsid w:val="00B53E73"/>
    <w:rsid w:val="00B5631E"/>
    <w:rsid w:val="00B609E9"/>
    <w:rsid w:val="00BD561E"/>
    <w:rsid w:val="00C11A60"/>
    <w:rsid w:val="00C20328"/>
    <w:rsid w:val="00C46FC6"/>
    <w:rsid w:val="00C64893"/>
    <w:rsid w:val="00CB50DB"/>
    <w:rsid w:val="00CD7B32"/>
    <w:rsid w:val="00D0204D"/>
    <w:rsid w:val="00D331DF"/>
    <w:rsid w:val="00D47F4F"/>
    <w:rsid w:val="00D8053C"/>
    <w:rsid w:val="00D8306E"/>
    <w:rsid w:val="00DA6A6F"/>
    <w:rsid w:val="00E11070"/>
    <w:rsid w:val="00E642CD"/>
    <w:rsid w:val="00E97CFF"/>
    <w:rsid w:val="00EB1EBB"/>
    <w:rsid w:val="00ED649B"/>
    <w:rsid w:val="00EE7238"/>
    <w:rsid w:val="00EF3A68"/>
    <w:rsid w:val="00F40807"/>
    <w:rsid w:val="00F40C4C"/>
    <w:rsid w:val="00F4606C"/>
    <w:rsid w:val="00F9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DBC"/>
    <w:pPr>
      <w:spacing w:after="200" w:line="276" w:lineRule="auto"/>
    </w:pPr>
    <w:rPr>
      <w:rFonts w:cs="Calibri"/>
      <w:lang w:val="en-GB"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77DB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257</Words>
  <Characters>1471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SSA. SAZIB # 01671417741 # 01816746474</dc:creator>
  <cp:keywords/>
  <dc:description/>
  <cp:lastModifiedBy>SSA. SAZIB # 01671417741 # 01816746474</cp:lastModifiedBy>
  <cp:revision>2</cp:revision>
  <cp:lastPrinted>2014-02-01T06:32:00Z</cp:lastPrinted>
  <dcterms:created xsi:type="dcterms:W3CDTF">2014-02-01T06:33:00Z</dcterms:created>
  <dcterms:modified xsi:type="dcterms:W3CDTF">2014-02-01T06:33:00Z</dcterms:modified>
</cp:coreProperties>
</file>