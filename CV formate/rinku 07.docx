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65" w:rsidRPr="00935A56" w:rsidRDefault="00101965" w:rsidP="00484759">
      <w:pPr>
        <w:tabs>
          <w:tab w:val="left" w:pos="8085"/>
        </w:tabs>
        <w:spacing w:after="0" w:line="240" w:lineRule="auto"/>
        <w:rPr>
          <w:color w:val="333399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4pt;margin-top:18pt;width:99pt;height:117pt;z-index:251658240;mso-wrap-style:none">
            <v:textbox style="mso-fit-shape-to-text:t">
              <w:txbxContent>
                <w:p w:rsidR="00101965" w:rsidRDefault="00101965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84pt;height:105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Pr="00935A56">
        <w:rPr>
          <w:color w:val="333399"/>
          <w:sz w:val="68"/>
          <w:szCs w:val="72"/>
        </w:rPr>
        <w:t>C</w:t>
      </w:r>
      <w:r w:rsidRPr="00935A56">
        <w:rPr>
          <w:color w:val="333399"/>
        </w:rPr>
        <w:t>URRICULUM</w:t>
      </w:r>
      <w:r w:rsidRPr="00935A56">
        <w:rPr>
          <w:color w:val="333399"/>
          <w:sz w:val="68"/>
          <w:szCs w:val="72"/>
        </w:rPr>
        <w:t>V</w:t>
      </w:r>
      <w:r w:rsidRPr="00935A56">
        <w:rPr>
          <w:color w:val="333399"/>
        </w:rPr>
        <w:t>ITAE</w:t>
      </w:r>
      <w:r w:rsidRPr="00935A56">
        <w:rPr>
          <w:color w:val="333399"/>
        </w:rPr>
        <w:tab/>
      </w:r>
    </w:p>
    <w:p w:rsidR="00101965" w:rsidRDefault="00101965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</w:p>
    <w:p w:rsidR="00101965" w:rsidRDefault="00101965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G.M. Nahidul Hasan</w:t>
      </w:r>
    </w:p>
    <w:p w:rsidR="00101965" w:rsidRDefault="00101965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 w:rsidRPr="006867AF">
        <w:rPr>
          <w:rFonts w:ascii="Times New Roman" w:hAnsi="Times New Roman"/>
          <w:b/>
          <w:sz w:val="24"/>
          <w:szCs w:val="24"/>
        </w:rPr>
        <w:pict>
          <v:rect id="_x0000_i1027" style="width:159.85pt;height:1pt" o:hrpct="382" o:hrstd="t" o:hr="t" fillcolor="#a0a0a0" stroked="f"/>
        </w:pict>
      </w:r>
    </w:p>
    <w:p w:rsidR="00101965" w:rsidRDefault="00101965" w:rsidP="00CB2F3A">
      <w:pPr>
        <w:spacing w:after="0" w:line="240" w:lineRule="auto"/>
        <w:rPr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Contact </w:t>
      </w:r>
      <w:r>
        <w:rPr>
          <w:b/>
        </w:rPr>
        <w:t>Address:</w:t>
      </w:r>
    </w:p>
    <w:p w:rsidR="00101965" w:rsidRDefault="00101965" w:rsidP="00935A56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C/O: Hashem Nibash</w:t>
      </w:r>
    </w:p>
    <w:p w:rsidR="00101965" w:rsidRDefault="00101965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House No -83/C</w:t>
      </w:r>
    </w:p>
    <w:p w:rsidR="00101965" w:rsidRDefault="00101965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Hill Side R/A</w:t>
      </w:r>
    </w:p>
    <w:p w:rsidR="00101965" w:rsidRDefault="00101965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Chandmari Road, Lalkhan Bazar</w:t>
      </w:r>
    </w:p>
    <w:p w:rsidR="00101965" w:rsidRDefault="00101965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Khulshi, Chittagong</w:t>
      </w:r>
    </w:p>
    <w:p w:rsidR="00101965" w:rsidRPr="00546720" w:rsidRDefault="00101965" w:rsidP="00C56F2E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>Mobile: 01918629006</w:t>
      </w:r>
    </w:p>
    <w:p w:rsidR="00101965" w:rsidRPr="00546720" w:rsidRDefault="00101965" w:rsidP="00C56F2E">
      <w:pPr>
        <w:spacing w:after="0" w:line="240" w:lineRule="auto"/>
        <w:ind w:left="990"/>
        <w:rPr>
          <w:rFonts w:ascii="Times New Roman" w:hAnsi="Times New Roman"/>
          <w:b/>
          <w:bCs/>
          <w:color w:val="0000FF"/>
        </w:rPr>
      </w:pPr>
      <w:r>
        <w:rPr>
          <w:rFonts w:ascii="Times New Roman" w:hAnsi="Times New Roman"/>
          <w:b/>
          <w:bCs/>
        </w:rPr>
        <w:t>E-mail: g.m.nahidulhasan@gmail.com</w:t>
      </w:r>
    </w:p>
    <w:p w:rsidR="00101965" w:rsidRDefault="00101965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</w:p>
    <w:p w:rsidR="00101965" w:rsidRPr="00993F8E" w:rsidRDefault="00101965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u w:val="single"/>
        </w:rPr>
        <w:t>Career Objective:</w:t>
      </w:r>
    </w:p>
    <w:p w:rsidR="00101965" w:rsidRPr="00993F8E" w:rsidRDefault="00101965" w:rsidP="00993F8E">
      <w:pPr>
        <w:spacing w:after="0" w:line="240" w:lineRule="auto"/>
        <w:rPr>
          <w:rFonts w:ascii="Times New Roman" w:hAnsi="Times New Roman"/>
        </w:rPr>
      </w:pPr>
    </w:p>
    <w:p w:rsidR="00101965" w:rsidRPr="00993F8E" w:rsidRDefault="00101965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spacing w:val="30"/>
        </w:rPr>
      </w:pPr>
      <w:r w:rsidRPr="00993F8E">
        <w:rPr>
          <w:rFonts w:ascii="Times New Roman" w:hAnsi="Times New Roman"/>
          <w:bCs/>
          <w:color w:val="000000"/>
        </w:rPr>
        <w:t>To face challenges using knowledge, perception and innovation to pursue long-term successful career in dynamic and professional environment of any reputable organization through my aptitude, hard work, dedication and determination.</w:t>
      </w:r>
    </w:p>
    <w:p w:rsidR="00101965" w:rsidRPr="00993F8E" w:rsidRDefault="00101965" w:rsidP="00993F8E">
      <w:pPr>
        <w:spacing w:after="0" w:line="240" w:lineRule="auto"/>
        <w:rPr>
          <w:rFonts w:ascii="Times New Roman" w:hAnsi="Times New Roman"/>
        </w:rPr>
      </w:pPr>
    </w:p>
    <w:p w:rsidR="00101965" w:rsidRPr="00993F8E" w:rsidRDefault="00101965" w:rsidP="00993F8E">
      <w:pPr>
        <w:spacing w:after="0" w:line="240" w:lineRule="auto"/>
        <w:jc w:val="both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Academic Credentials:</w:t>
      </w:r>
    </w:p>
    <w:p w:rsidR="00101965" w:rsidRPr="00993F8E" w:rsidRDefault="00101965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</w:p>
    <w:p w:rsidR="00101965" w:rsidRPr="00993F8E" w:rsidRDefault="00101965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 w:rsidRPr="00993F8E">
        <w:rPr>
          <w:rFonts w:ascii="Times New Roman" w:hAnsi="Times New Roman"/>
          <w:b/>
          <w:i/>
        </w:rPr>
        <w:t>Master of Science (M.Sc.):</w:t>
      </w:r>
    </w:p>
    <w:p w:rsidR="00101965" w:rsidRPr="00993F8E" w:rsidRDefault="00101965" w:rsidP="00521845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</w:p>
    <w:p w:rsidR="00101965" w:rsidRPr="00993F8E" w:rsidRDefault="00101965" w:rsidP="00521845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Discipline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Accounting</w:t>
      </w:r>
    </w:p>
    <w:p w:rsidR="00101965" w:rsidRPr="00993F8E" w:rsidRDefault="00101965" w:rsidP="00993F8E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Year of Passing</w:t>
      </w:r>
      <w:r>
        <w:rPr>
          <w:rFonts w:ascii="Times New Roman" w:hAnsi="Times New Roman"/>
        </w:rPr>
        <w:tab/>
        <w:t>: 2011</w:t>
      </w:r>
    </w:p>
    <w:p w:rsidR="00101965" w:rsidRPr="00993F8E" w:rsidRDefault="00101965" w:rsidP="00521845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Appeared</w:t>
      </w:r>
    </w:p>
    <w:p w:rsidR="00101965" w:rsidRPr="00993F8E" w:rsidRDefault="00101965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101965" w:rsidRPr="00993F8E" w:rsidRDefault="00101965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 w:rsidRPr="00993F8E">
        <w:rPr>
          <w:rFonts w:ascii="Times New Roman" w:hAnsi="Times New Roman"/>
          <w:b/>
          <w:i/>
        </w:rPr>
        <w:t>Bachelor of Science (B.Sc.):</w:t>
      </w:r>
    </w:p>
    <w:p w:rsidR="00101965" w:rsidRPr="00993F8E" w:rsidRDefault="00101965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</w:p>
    <w:p w:rsidR="00101965" w:rsidRPr="00993F8E" w:rsidRDefault="00101965" w:rsidP="00C54E50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Discipline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Accounting</w:t>
      </w:r>
    </w:p>
    <w:p w:rsidR="00101965" w:rsidRPr="00993F8E" w:rsidRDefault="00101965" w:rsidP="00C54E50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Year of Passing</w:t>
      </w:r>
      <w:r>
        <w:rPr>
          <w:rFonts w:ascii="Times New Roman" w:hAnsi="Times New Roman"/>
        </w:rPr>
        <w:tab/>
        <w:t>: 2010</w:t>
      </w:r>
    </w:p>
    <w:p w:rsidR="00101965" w:rsidRPr="00993F8E" w:rsidRDefault="00101965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2</w:t>
      </w:r>
      <w:r w:rsidRPr="00A47149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Class</w:t>
      </w:r>
    </w:p>
    <w:p w:rsidR="00101965" w:rsidRPr="00993F8E" w:rsidRDefault="00101965" w:rsidP="00993F8E">
      <w:pPr>
        <w:keepNext/>
        <w:tabs>
          <w:tab w:val="left" w:pos="1260"/>
        </w:tabs>
        <w:spacing w:after="0" w:line="240" w:lineRule="auto"/>
        <w:ind w:left="1260"/>
        <w:jc w:val="both"/>
        <w:outlineLvl w:val="1"/>
        <w:rPr>
          <w:rFonts w:ascii="Times New Roman" w:hAnsi="Times New Roman"/>
          <w:b/>
          <w:bCs/>
          <w:i/>
          <w:iCs/>
        </w:rPr>
      </w:pPr>
    </w:p>
    <w:p w:rsidR="00101965" w:rsidRPr="00993F8E" w:rsidRDefault="00101965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Higher Secondary Certificate:</w:t>
      </w:r>
    </w:p>
    <w:p w:rsidR="00101965" w:rsidRPr="00993F8E" w:rsidRDefault="00101965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101965" w:rsidRPr="00993F8E" w:rsidRDefault="00101965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Business Studies</w:t>
      </w:r>
    </w:p>
    <w:p w:rsidR="00101965" w:rsidRPr="00993F8E" w:rsidRDefault="00101965" w:rsidP="00993F8E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2006</w:t>
      </w:r>
    </w:p>
    <w:p w:rsidR="00101965" w:rsidRPr="00993F8E" w:rsidRDefault="00101965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 3.50</w:t>
      </w:r>
    </w:p>
    <w:p w:rsidR="00101965" w:rsidRPr="00993F8E" w:rsidRDefault="00101965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101965" w:rsidRPr="00993F8E" w:rsidRDefault="00101965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Secondary School Certificate:</w:t>
      </w:r>
    </w:p>
    <w:p w:rsidR="00101965" w:rsidRPr="00993F8E" w:rsidRDefault="00101965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101965" w:rsidRPr="00993F8E" w:rsidRDefault="00101965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Business Studies</w:t>
      </w:r>
    </w:p>
    <w:p w:rsidR="00101965" w:rsidRPr="00993F8E" w:rsidRDefault="00101965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2004</w:t>
      </w:r>
    </w:p>
    <w:p w:rsidR="00101965" w:rsidRDefault="00101965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 3.31</w:t>
      </w:r>
    </w:p>
    <w:p w:rsidR="00101965" w:rsidRDefault="00101965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101965" w:rsidRDefault="00101965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101965" w:rsidRDefault="00101965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101965" w:rsidRDefault="00101965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101965" w:rsidRDefault="00101965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101965" w:rsidRPr="00993F8E" w:rsidRDefault="00101965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101965" w:rsidRDefault="00101965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101965" w:rsidRDefault="00101965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101965" w:rsidRDefault="00101965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101965" w:rsidRPr="00993F8E" w:rsidRDefault="00101965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101965" w:rsidRPr="00993F8E" w:rsidRDefault="00101965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Computer Skills:</w:t>
      </w:r>
    </w:p>
    <w:p w:rsidR="00101965" w:rsidRPr="00993F8E" w:rsidRDefault="00101965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</w:p>
    <w:p w:rsidR="00101965" w:rsidRPr="00993F8E" w:rsidRDefault="00101965" w:rsidP="00993F8E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  <w:bCs/>
        </w:rPr>
        <w:t>Have good knowledge in</w:t>
      </w:r>
      <w:r>
        <w:rPr>
          <w:rFonts w:ascii="Times New Roman" w:hAnsi="Times New Roman"/>
          <w:bCs/>
        </w:rPr>
        <w:t xml:space="preserve"> </w:t>
      </w:r>
      <w:r w:rsidRPr="00993F8E">
        <w:rPr>
          <w:rFonts w:ascii="Times New Roman" w:hAnsi="Times New Roman"/>
        </w:rPr>
        <w:t>Microsoft Word, Excel and PowerPoint.</w:t>
      </w:r>
    </w:p>
    <w:p w:rsidR="00101965" w:rsidRPr="00993F8E" w:rsidRDefault="00101965" w:rsidP="00993F8E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Have good knowledge of using Internet &amp; e-mail.</w:t>
      </w:r>
    </w:p>
    <w:p w:rsidR="00101965" w:rsidRDefault="00101965" w:rsidP="00993F8E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Operating System: Windows 7, Windows vista, Windows XP, Windows 2000.</w:t>
      </w:r>
    </w:p>
    <w:p w:rsidR="00101965" w:rsidRPr="00993F8E" w:rsidRDefault="00101965" w:rsidP="00935A56">
      <w:pPr>
        <w:spacing w:after="0" w:line="240" w:lineRule="auto"/>
        <w:ind w:left="720"/>
        <w:rPr>
          <w:rFonts w:ascii="Times New Roman" w:hAnsi="Times New Roman"/>
        </w:rPr>
      </w:pPr>
    </w:p>
    <w:p w:rsidR="00101965" w:rsidRDefault="00101965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101965" w:rsidRDefault="00101965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Language Efficiency:</w:t>
      </w:r>
    </w:p>
    <w:p w:rsidR="00101965" w:rsidRPr="00993F8E" w:rsidRDefault="00101965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101965" w:rsidRPr="00993F8E" w:rsidRDefault="00101965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Good Reading, writing and oral communication ability in English.</w:t>
      </w:r>
    </w:p>
    <w:p w:rsidR="00101965" w:rsidRPr="00993F8E" w:rsidRDefault="00101965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Very good command over Bengali (Mother Language).</w:t>
      </w:r>
    </w:p>
    <w:p w:rsidR="00101965" w:rsidRDefault="00101965" w:rsidP="00DE6B98">
      <w:pPr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101965" w:rsidRPr="00993F8E" w:rsidRDefault="00101965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101965" w:rsidRPr="00993F8E" w:rsidRDefault="00101965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Personal Details:</w:t>
      </w:r>
    </w:p>
    <w:p w:rsidR="00101965" w:rsidRPr="00993F8E" w:rsidRDefault="00101965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Father’s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 xml:space="preserve">A. Matin </w:t>
      </w:r>
    </w:p>
    <w:p w:rsidR="00101965" w:rsidRPr="00993F8E" w:rsidRDefault="00101965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Mother’s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Nasima Akhter</w:t>
      </w:r>
    </w:p>
    <w:p w:rsidR="00101965" w:rsidRPr="00993F8E" w:rsidRDefault="00101965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Date of Birth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10/02/1989</w:t>
      </w:r>
    </w:p>
    <w:p w:rsidR="00101965" w:rsidRPr="00993F8E" w:rsidRDefault="00101965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Sex     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Male</w:t>
      </w:r>
    </w:p>
    <w:p w:rsidR="00101965" w:rsidRPr="00993F8E" w:rsidRDefault="00101965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Marital Status       </w:t>
      </w:r>
      <w:r w:rsidRPr="00993F8E">
        <w:rPr>
          <w:rFonts w:ascii="Times New Roman" w:hAnsi="Times New Roman"/>
        </w:rPr>
        <w:tab/>
        <w:t xml:space="preserve">       : Single </w:t>
      </w:r>
    </w:p>
    <w:p w:rsidR="00101965" w:rsidRPr="00993F8E" w:rsidRDefault="00101965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Nationality            </w:t>
      </w:r>
      <w:r w:rsidRPr="00993F8E">
        <w:rPr>
          <w:rFonts w:ascii="Times New Roman" w:hAnsi="Times New Roman"/>
        </w:rPr>
        <w:tab/>
        <w:t xml:space="preserve">       : Bangladeshi by birth</w:t>
      </w:r>
    </w:p>
    <w:p w:rsidR="00101965" w:rsidRPr="00993F8E" w:rsidRDefault="00101965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Rel</w:t>
      </w:r>
      <w:r>
        <w:rPr>
          <w:rFonts w:ascii="Times New Roman" w:hAnsi="Times New Roman"/>
        </w:rPr>
        <w:t xml:space="preserve">igion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Muslim</w:t>
      </w:r>
    </w:p>
    <w:p w:rsidR="00101965" w:rsidRDefault="00101965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Height                                   : </w:t>
      </w:r>
      <w:r>
        <w:rPr>
          <w:rFonts w:ascii="Times New Roman" w:hAnsi="Times New Roman"/>
        </w:rPr>
        <w:t>5’-7</w:t>
      </w:r>
      <w:r w:rsidRPr="00993F8E">
        <w:rPr>
          <w:rFonts w:ascii="Times New Roman" w:hAnsi="Times New Roman"/>
        </w:rPr>
        <w:t>’’</w:t>
      </w:r>
    </w:p>
    <w:p w:rsidR="00101965" w:rsidRDefault="00101965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Blood 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A+</w:t>
      </w:r>
    </w:p>
    <w:p w:rsidR="00101965" w:rsidRPr="00A47149" w:rsidRDefault="00101965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Permanent addre</w:t>
      </w:r>
      <w:r>
        <w:rPr>
          <w:rFonts w:ascii="Times New Roman" w:hAnsi="Times New Roman"/>
        </w:rPr>
        <w:t xml:space="preserve">ss   </w:t>
      </w:r>
      <w:r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  <w:sz w:val="24"/>
          <w:szCs w:val="24"/>
        </w:rPr>
        <w:t>C/O: Boro Bari</w:t>
      </w:r>
    </w:p>
    <w:p w:rsidR="00101965" w:rsidRDefault="00101965" w:rsidP="00A47149">
      <w:pPr>
        <w:spacing w:after="0" w:line="240" w:lineRule="auto"/>
        <w:ind w:left="3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Vill: Noannai, Post: Bander hat</w:t>
      </w:r>
    </w:p>
    <w:p w:rsidR="00101965" w:rsidRDefault="00101965" w:rsidP="00A47149">
      <w:pPr>
        <w:spacing w:after="0" w:line="240" w:lineRule="auto"/>
        <w:ind w:left="2700" w:firstLine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P.S: Sadar, Dist: Noakhali</w:t>
      </w:r>
    </w:p>
    <w:p w:rsidR="00101965" w:rsidRPr="00993F8E" w:rsidRDefault="00101965" w:rsidP="00A47149">
      <w:pPr>
        <w:spacing w:after="0" w:line="240" w:lineRule="auto"/>
        <w:ind w:left="360" w:right="-367"/>
        <w:rPr>
          <w:rFonts w:ascii="Times New Roman" w:hAnsi="Times New Roman"/>
        </w:rPr>
      </w:pPr>
    </w:p>
    <w:p w:rsidR="00101965" w:rsidRDefault="00101965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01965" w:rsidRDefault="00101965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101965" w:rsidRPr="00993F8E" w:rsidRDefault="00101965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  <w:color w:val="000000"/>
        </w:rPr>
        <w:t>I hereby declare that the information given above is correct to the best of my knowledge.</w:t>
      </w:r>
    </w:p>
    <w:p w:rsidR="00101965" w:rsidRDefault="00101965" w:rsidP="00252847">
      <w:pPr>
        <w:rPr>
          <w:lang w:val="en-GB"/>
        </w:rPr>
      </w:pPr>
    </w:p>
    <w:p w:rsidR="00101965" w:rsidRDefault="00101965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01965" w:rsidRDefault="00101965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01965" w:rsidRDefault="00101965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01965" w:rsidRDefault="00101965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…………………………</w:t>
      </w:r>
    </w:p>
    <w:p w:rsidR="00101965" w:rsidRPr="00D15E7E" w:rsidRDefault="00101965" w:rsidP="00935A5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15E7E">
        <w:rPr>
          <w:rFonts w:ascii="Times New Roman" w:hAnsi="Times New Roman"/>
          <w:bCs/>
          <w:sz w:val="24"/>
          <w:szCs w:val="24"/>
        </w:rPr>
        <w:t>G.M. Nahidul Hasan</w:t>
      </w:r>
    </w:p>
    <w:p w:rsidR="00101965" w:rsidRDefault="00101965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01965" w:rsidRPr="00D15E7E" w:rsidRDefault="00101965" w:rsidP="00935A5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15E7E">
        <w:rPr>
          <w:rFonts w:ascii="Times New Roman" w:hAnsi="Times New Roman"/>
          <w:bCs/>
          <w:sz w:val="24"/>
          <w:szCs w:val="24"/>
        </w:rPr>
        <w:t xml:space="preserve">Date: </w:t>
      </w:r>
    </w:p>
    <w:p w:rsidR="00101965" w:rsidRPr="00993F8E" w:rsidRDefault="00101965" w:rsidP="00935A56">
      <w:pPr>
        <w:rPr>
          <w:lang w:val="en-GB"/>
        </w:rPr>
      </w:pPr>
    </w:p>
    <w:sectPr w:rsidR="00101965" w:rsidRPr="00993F8E" w:rsidSect="00285AC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3A7"/>
    <w:multiLevelType w:val="hybridMultilevel"/>
    <w:tmpl w:val="38242C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93CF7"/>
    <w:multiLevelType w:val="hybridMultilevel"/>
    <w:tmpl w:val="FD08B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471712"/>
    <w:multiLevelType w:val="hybridMultilevel"/>
    <w:tmpl w:val="9440FD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56EDB"/>
    <w:multiLevelType w:val="hybridMultilevel"/>
    <w:tmpl w:val="1CD0C9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D51136"/>
    <w:multiLevelType w:val="hybridMultilevel"/>
    <w:tmpl w:val="E7264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0511D8"/>
    <w:multiLevelType w:val="hybridMultilevel"/>
    <w:tmpl w:val="6F9C2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196F39"/>
    <w:multiLevelType w:val="hybridMultilevel"/>
    <w:tmpl w:val="311456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8110287"/>
    <w:multiLevelType w:val="hybridMultilevel"/>
    <w:tmpl w:val="5266A4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F8E"/>
    <w:rsid w:val="00054496"/>
    <w:rsid w:val="00085456"/>
    <w:rsid w:val="000F2798"/>
    <w:rsid w:val="00101965"/>
    <w:rsid w:val="00132156"/>
    <w:rsid w:val="00223CC9"/>
    <w:rsid w:val="00252847"/>
    <w:rsid w:val="00285AC0"/>
    <w:rsid w:val="002B6432"/>
    <w:rsid w:val="003E1EF1"/>
    <w:rsid w:val="00483924"/>
    <w:rsid w:val="00484759"/>
    <w:rsid w:val="00486885"/>
    <w:rsid w:val="004C784E"/>
    <w:rsid w:val="004F42C4"/>
    <w:rsid w:val="00521845"/>
    <w:rsid w:val="00546720"/>
    <w:rsid w:val="005A64C8"/>
    <w:rsid w:val="005B5FA9"/>
    <w:rsid w:val="00620CF5"/>
    <w:rsid w:val="0064420B"/>
    <w:rsid w:val="006867AF"/>
    <w:rsid w:val="006A7706"/>
    <w:rsid w:val="007410C4"/>
    <w:rsid w:val="00856A32"/>
    <w:rsid w:val="00935A56"/>
    <w:rsid w:val="00993F8E"/>
    <w:rsid w:val="00A05B23"/>
    <w:rsid w:val="00A17988"/>
    <w:rsid w:val="00A47149"/>
    <w:rsid w:val="00A5024B"/>
    <w:rsid w:val="00A505CF"/>
    <w:rsid w:val="00AA5E33"/>
    <w:rsid w:val="00AA670B"/>
    <w:rsid w:val="00B85753"/>
    <w:rsid w:val="00BF25F3"/>
    <w:rsid w:val="00C42EB3"/>
    <w:rsid w:val="00C54E50"/>
    <w:rsid w:val="00C56F2E"/>
    <w:rsid w:val="00CB2F3A"/>
    <w:rsid w:val="00CC0275"/>
    <w:rsid w:val="00CC3141"/>
    <w:rsid w:val="00D15E7E"/>
    <w:rsid w:val="00D2210B"/>
    <w:rsid w:val="00DE6B98"/>
    <w:rsid w:val="00E84170"/>
    <w:rsid w:val="00EA0BE6"/>
    <w:rsid w:val="00EE1A78"/>
    <w:rsid w:val="00F17E5B"/>
    <w:rsid w:val="00F873CD"/>
    <w:rsid w:val="00FB586D"/>
    <w:rsid w:val="00FE069D"/>
    <w:rsid w:val="00FF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C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3F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8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2</Pages>
  <Words>294</Words>
  <Characters>1681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CURRICULUMVITAE</dc:title>
  <dc:subject/>
  <dc:creator>pallab</dc:creator>
  <cp:keywords/>
  <dc:description/>
  <cp:lastModifiedBy>SSA. SAZIB # 01671417741 # 01816746474</cp:lastModifiedBy>
  <cp:revision>4</cp:revision>
  <cp:lastPrinted>2014-07-31T06:20:00Z</cp:lastPrinted>
  <dcterms:created xsi:type="dcterms:W3CDTF">2014-07-31T06:17:00Z</dcterms:created>
  <dcterms:modified xsi:type="dcterms:W3CDTF">2014-07-31T06:25:00Z</dcterms:modified>
</cp:coreProperties>
</file>