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7BC" w:rsidRPr="00935A56" w:rsidRDefault="009857BC" w:rsidP="00484759">
      <w:pPr>
        <w:tabs>
          <w:tab w:val="left" w:pos="8085"/>
        </w:tabs>
        <w:spacing w:after="0" w:line="240" w:lineRule="auto"/>
        <w:rPr>
          <w:color w:val="333399"/>
        </w:rPr>
      </w:pPr>
      <w:r>
        <w:rPr>
          <w:color w:val="333399"/>
          <w:sz w:val="68"/>
          <w:szCs w:val="72"/>
        </w:rPr>
        <w:t>Resume of</w:t>
      </w:r>
      <w:r w:rsidRPr="00935A56">
        <w:rPr>
          <w:color w:val="333399"/>
        </w:rPr>
        <w:tab/>
      </w:r>
    </w:p>
    <w:p w:rsidR="009857BC" w:rsidRDefault="009857BC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</w:p>
    <w:p w:rsidR="009857BC" w:rsidRPr="00490092" w:rsidRDefault="009857BC" w:rsidP="00CB2F3A">
      <w:pPr>
        <w:spacing w:after="0" w:line="240" w:lineRule="auto"/>
        <w:ind w:left="99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Md. Belal Hossain</w:t>
      </w:r>
    </w:p>
    <w:p w:rsidR="009857BC" w:rsidRDefault="009857BC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 w:rsidRPr="00431801">
        <w:rPr>
          <w:rFonts w:ascii="Times New Roman" w:hAnsi="Times New Roman"/>
          <w:b/>
          <w:sz w:val="24"/>
          <w:szCs w:val="24"/>
        </w:rPr>
        <w:pict>
          <v:rect id="_x0000_i1025" style="width:159.85pt;height:1pt" o:hrpct="382" o:hrstd="t" o:hr="t" fillcolor="#a0a0a0" stroked="f"/>
        </w:pict>
      </w:r>
    </w:p>
    <w:p w:rsidR="009857BC" w:rsidRDefault="009857BC" w:rsidP="00CB2F3A">
      <w:pPr>
        <w:spacing w:after="0" w:line="240" w:lineRule="auto"/>
        <w:rPr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Contact </w:t>
      </w:r>
      <w:r>
        <w:rPr>
          <w:b/>
        </w:rPr>
        <w:t>Address:</w:t>
      </w:r>
    </w:p>
    <w:p w:rsidR="009857BC" w:rsidRPr="00490092" w:rsidRDefault="009857BC" w:rsidP="00CB2F3A">
      <w:pPr>
        <w:spacing w:after="0" w:line="240" w:lineRule="auto"/>
        <w:rPr>
          <w:bCs/>
        </w:rPr>
      </w:pPr>
      <w:r>
        <w:rPr>
          <w:b/>
        </w:rPr>
        <w:tab/>
      </w:r>
      <w:r>
        <w:rPr>
          <w:b/>
        </w:rPr>
        <w:tab/>
      </w:r>
      <w:r w:rsidRPr="00490092">
        <w:rPr>
          <w:bCs/>
        </w:rPr>
        <w:t xml:space="preserve">C/O. </w:t>
      </w:r>
      <w:r>
        <w:rPr>
          <w:bCs/>
        </w:rPr>
        <w:t>Paul Brothers</w:t>
      </w:r>
    </w:p>
    <w:p w:rsidR="009857BC" w:rsidRDefault="009857BC" w:rsidP="00C1207C">
      <w:pPr>
        <w:spacing w:after="0"/>
        <w:ind w:left="2880" w:right="144" w:hanging="1440"/>
        <w:rPr>
          <w:rFonts w:ascii="Times New Roman" w:hAnsi="Times New Roman"/>
        </w:rPr>
      </w:pPr>
      <w:r>
        <w:rPr>
          <w:rFonts w:ascii="Times New Roman" w:hAnsi="Times New Roman"/>
        </w:rPr>
        <w:t>Gabua Bazar</w:t>
      </w:r>
    </w:p>
    <w:p w:rsidR="009857BC" w:rsidRPr="00C1207C" w:rsidRDefault="009857BC" w:rsidP="00C1207C">
      <w:pPr>
        <w:spacing w:after="0"/>
        <w:ind w:left="2880" w:right="144" w:hanging="1440"/>
        <w:rPr>
          <w:rFonts w:ascii="Times New Roman" w:hAnsi="Times New Roman"/>
        </w:rPr>
      </w:pPr>
      <w:r>
        <w:rPr>
          <w:rFonts w:ascii="Times New Roman" w:hAnsi="Times New Roman"/>
        </w:rPr>
        <w:t>Eklashpur</w:t>
      </w:r>
    </w:p>
    <w:p w:rsidR="009857BC" w:rsidRDefault="009857BC" w:rsidP="00C1207C">
      <w:pPr>
        <w:spacing w:after="0"/>
        <w:ind w:left="2880" w:right="144" w:hanging="1440"/>
        <w:rPr>
          <w:rFonts w:ascii="Times New Roman" w:hAnsi="Times New Roman"/>
        </w:rPr>
      </w:pPr>
      <w:r>
        <w:rPr>
          <w:rFonts w:ascii="Times New Roman" w:hAnsi="Times New Roman"/>
        </w:rPr>
        <w:t>Begumgonj</w:t>
      </w:r>
    </w:p>
    <w:p w:rsidR="009857BC" w:rsidRPr="00C1207C" w:rsidRDefault="009857BC" w:rsidP="00C1207C">
      <w:pPr>
        <w:spacing w:after="0"/>
        <w:ind w:left="2880" w:right="144" w:hanging="1440"/>
        <w:rPr>
          <w:rFonts w:ascii="Times New Roman" w:hAnsi="Times New Roman"/>
        </w:rPr>
      </w:pPr>
      <w:r>
        <w:rPr>
          <w:rFonts w:ascii="Times New Roman" w:hAnsi="Times New Roman"/>
        </w:rPr>
        <w:t>Noakhali</w:t>
      </w:r>
    </w:p>
    <w:p w:rsidR="009857BC" w:rsidRPr="00546720" w:rsidRDefault="009857BC" w:rsidP="00C56F2E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Mobile: 01811139001</w:t>
      </w:r>
    </w:p>
    <w:p w:rsidR="009857BC" w:rsidRPr="00546720" w:rsidRDefault="009857BC" w:rsidP="000171B6">
      <w:pPr>
        <w:spacing w:after="0" w:line="240" w:lineRule="auto"/>
        <w:rPr>
          <w:rFonts w:ascii="Times New Roman" w:hAnsi="Times New Roman"/>
          <w:b/>
          <w:bCs/>
          <w:color w:val="0000FF"/>
        </w:rPr>
      </w:pPr>
    </w:p>
    <w:p w:rsidR="009857BC" w:rsidRDefault="009857BC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</w:p>
    <w:p w:rsidR="009857BC" w:rsidRPr="00993F8E" w:rsidRDefault="009857BC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u w:val="single"/>
        </w:rPr>
        <w:t>Career Objective:</w:t>
      </w:r>
    </w:p>
    <w:p w:rsidR="009857BC" w:rsidRPr="00993F8E" w:rsidRDefault="009857BC" w:rsidP="00993F8E">
      <w:pPr>
        <w:spacing w:after="0" w:line="240" w:lineRule="auto"/>
        <w:rPr>
          <w:rFonts w:ascii="Times New Roman" w:hAnsi="Times New Roman"/>
        </w:rPr>
      </w:pPr>
    </w:p>
    <w:p w:rsidR="009857BC" w:rsidRDefault="009857BC" w:rsidP="00993F8E">
      <w:pPr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993F8E">
        <w:rPr>
          <w:rFonts w:ascii="Times New Roman" w:hAnsi="Times New Roman"/>
          <w:bCs/>
          <w:color w:val="000000"/>
        </w:rPr>
        <w:t>To face challenges using knowledge, perception and innovation to pursue long-term successful career in dynamic and professional environment of any reputable organization through my aptitude, hard work, dedication and determination.</w:t>
      </w:r>
    </w:p>
    <w:p w:rsidR="009857BC" w:rsidRPr="00993F8E" w:rsidRDefault="009857BC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spacing w:val="30"/>
        </w:rPr>
      </w:pPr>
    </w:p>
    <w:p w:rsidR="009857BC" w:rsidRPr="00993F8E" w:rsidRDefault="009857BC" w:rsidP="00993F8E">
      <w:pPr>
        <w:spacing w:after="0" w:line="240" w:lineRule="auto"/>
        <w:rPr>
          <w:rFonts w:ascii="Times New Roman" w:hAnsi="Times New Roman"/>
        </w:rPr>
      </w:pPr>
    </w:p>
    <w:p w:rsidR="009857BC" w:rsidRPr="00993F8E" w:rsidRDefault="009857BC" w:rsidP="00993F8E">
      <w:pPr>
        <w:spacing w:after="0" w:line="240" w:lineRule="auto"/>
        <w:jc w:val="both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Academic Credentials:</w:t>
      </w:r>
    </w:p>
    <w:p w:rsidR="009857BC" w:rsidRPr="00993F8E" w:rsidRDefault="009857BC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</w:p>
    <w:p w:rsidR="009857BC" w:rsidRPr="00993F8E" w:rsidRDefault="009857BC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9857BC" w:rsidRDefault="009857BC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B.COM </w:t>
      </w:r>
      <w:r w:rsidRPr="00993F8E">
        <w:rPr>
          <w:rFonts w:ascii="Times New Roman" w:hAnsi="Times New Roman"/>
          <w:b/>
          <w:i/>
        </w:rPr>
        <w:t>(</w:t>
      </w:r>
      <w:r>
        <w:rPr>
          <w:rFonts w:ascii="Times New Roman" w:hAnsi="Times New Roman"/>
          <w:b/>
          <w:i/>
        </w:rPr>
        <w:t>PASS</w:t>
      </w:r>
      <w:r w:rsidRPr="00993F8E">
        <w:rPr>
          <w:rFonts w:ascii="Times New Roman" w:hAnsi="Times New Roman"/>
          <w:b/>
          <w:i/>
        </w:rPr>
        <w:t>.):</w:t>
      </w:r>
    </w:p>
    <w:p w:rsidR="009857BC" w:rsidRPr="00993F8E" w:rsidRDefault="009857BC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</w:p>
    <w:p w:rsidR="009857BC" w:rsidRPr="00993F8E" w:rsidRDefault="009857BC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</w:p>
    <w:p w:rsidR="009857BC" w:rsidRPr="00993F8E" w:rsidRDefault="009857BC" w:rsidP="00C54E50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Discipline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Bachelor of Commerce</w:t>
      </w:r>
    </w:p>
    <w:p w:rsidR="009857BC" w:rsidRPr="00993F8E" w:rsidRDefault="009857BC" w:rsidP="00C54E50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Year of Passing</w:t>
      </w:r>
      <w:r>
        <w:rPr>
          <w:rFonts w:ascii="Times New Roman" w:hAnsi="Times New Roman"/>
        </w:rPr>
        <w:tab/>
        <w:t>: 2002</w:t>
      </w:r>
    </w:p>
    <w:p w:rsidR="009857BC" w:rsidRDefault="009857BC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Third Division</w:t>
      </w:r>
    </w:p>
    <w:p w:rsidR="009857BC" w:rsidRPr="00993F8E" w:rsidRDefault="009857BC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College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Chowmuhani Govt. S. A College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857BC" w:rsidRPr="00993F8E" w:rsidRDefault="009857BC" w:rsidP="00993F8E">
      <w:pPr>
        <w:keepNext/>
        <w:tabs>
          <w:tab w:val="left" w:pos="1260"/>
        </w:tabs>
        <w:spacing w:after="0" w:line="240" w:lineRule="auto"/>
        <w:ind w:left="1260"/>
        <w:jc w:val="both"/>
        <w:outlineLvl w:val="1"/>
        <w:rPr>
          <w:rFonts w:ascii="Times New Roman" w:hAnsi="Times New Roman"/>
          <w:b/>
          <w:bCs/>
          <w:i/>
          <w:iCs/>
        </w:rPr>
      </w:pPr>
    </w:p>
    <w:p w:rsidR="009857BC" w:rsidRDefault="009857BC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Higher Secondary Certificate:</w:t>
      </w:r>
    </w:p>
    <w:p w:rsidR="009857BC" w:rsidRPr="00993F8E" w:rsidRDefault="009857BC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</w:p>
    <w:p w:rsidR="009857BC" w:rsidRPr="00993F8E" w:rsidRDefault="009857BC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9857BC" w:rsidRPr="00993F8E" w:rsidRDefault="009857BC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Business Studies</w:t>
      </w:r>
    </w:p>
    <w:p w:rsidR="009857BC" w:rsidRPr="00993F8E" w:rsidRDefault="009857BC" w:rsidP="00993F8E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2000</w:t>
      </w:r>
    </w:p>
    <w:p w:rsidR="009857BC" w:rsidRDefault="009857BC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Second Division</w:t>
      </w:r>
    </w:p>
    <w:p w:rsidR="009857BC" w:rsidRPr="00993F8E" w:rsidRDefault="009857BC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College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Chowmuhani Govt. S. A College</w:t>
      </w:r>
      <w:r>
        <w:rPr>
          <w:rFonts w:ascii="Times New Roman" w:hAnsi="Times New Roman"/>
        </w:rPr>
        <w:tab/>
      </w:r>
    </w:p>
    <w:p w:rsidR="009857BC" w:rsidRPr="00993F8E" w:rsidRDefault="009857BC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9857BC" w:rsidRDefault="009857BC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Secondary School Certificate:</w:t>
      </w:r>
    </w:p>
    <w:p w:rsidR="009857BC" w:rsidRPr="00993F8E" w:rsidRDefault="009857BC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</w:p>
    <w:p w:rsidR="009857BC" w:rsidRPr="00993F8E" w:rsidRDefault="009857BC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9857BC" w:rsidRPr="00993F8E" w:rsidRDefault="009857BC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Science</w:t>
      </w:r>
    </w:p>
    <w:p w:rsidR="009857BC" w:rsidRPr="00993F8E" w:rsidRDefault="009857BC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1997</w:t>
      </w:r>
    </w:p>
    <w:p w:rsidR="009857BC" w:rsidRDefault="009857BC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Second Division</w:t>
      </w:r>
    </w:p>
    <w:p w:rsidR="009857BC" w:rsidRDefault="009857BC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School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Wasekpur High School.</w:t>
      </w:r>
    </w:p>
    <w:p w:rsidR="009857BC" w:rsidRDefault="009857BC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9857BC" w:rsidRDefault="009857BC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9857BC" w:rsidRDefault="009857BC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9857BC" w:rsidRDefault="009857BC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9857BC" w:rsidRPr="00993F8E" w:rsidRDefault="009857BC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9857BC" w:rsidRPr="00A17632" w:rsidRDefault="009857BC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Computer Skills:</w:t>
      </w:r>
    </w:p>
    <w:p w:rsidR="009857BC" w:rsidRPr="00993F8E" w:rsidRDefault="009857BC" w:rsidP="00993F8E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  <w:bCs/>
        </w:rPr>
        <w:t>Have good knowledge in</w:t>
      </w:r>
      <w:r>
        <w:rPr>
          <w:rFonts w:ascii="Times New Roman" w:hAnsi="Times New Roman"/>
          <w:bCs/>
        </w:rPr>
        <w:t xml:space="preserve"> </w:t>
      </w:r>
      <w:r w:rsidRPr="00993F8E">
        <w:rPr>
          <w:rFonts w:ascii="Times New Roman" w:hAnsi="Times New Roman"/>
        </w:rPr>
        <w:t>Microsoft Word, Excel and PowerPoint.</w:t>
      </w:r>
    </w:p>
    <w:p w:rsidR="009857BC" w:rsidRPr="00993F8E" w:rsidRDefault="009857BC" w:rsidP="00993F8E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Have good knowledge of using Internet &amp; e-mail.</w:t>
      </w:r>
    </w:p>
    <w:p w:rsidR="009857BC" w:rsidRDefault="009857BC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9857BC" w:rsidRPr="00993F8E" w:rsidRDefault="009857BC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Language Efficiency:</w:t>
      </w:r>
    </w:p>
    <w:p w:rsidR="009857BC" w:rsidRPr="00993F8E" w:rsidRDefault="009857BC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Good Reading, writing and oral communication ability in English.</w:t>
      </w:r>
    </w:p>
    <w:p w:rsidR="009857BC" w:rsidRPr="00993F8E" w:rsidRDefault="009857BC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Very good command over Bengali (Mother Language).</w:t>
      </w:r>
    </w:p>
    <w:p w:rsidR="009857BC" w:rsidRPr="00993F8E" w:rsidRDefault="009857BC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9857BC" w:rsidRPr="00993F8E" w:rsidRDefault="009857BC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Personal Details:</w:t>
      </w:r>
    </w:p>
    <w:p w:rsidR="009857BC" w:rsidRPr="00993F8E" w:rsidRDefault="009857BC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Father’s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 xml:space="preserve">Md. Ali Arsad. </w:t>
      </w:r>
    </w:p>
    <w:p w:rsidR="009857BC" w:rsidRPr="00993F8E" w:rsidRDefault="009857BC" w:rsidP="00C21DD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Mother</w:t>
      </w:r>
      <w:r w:rsidRPr="00993F8E">
        <w:rPr>
          <w:rFonts w:ascii="Times New Roman" w:hAnsi="Times New Roman"/>
        </w:rPr>
        <w:t xml:space="preserve">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Anowara Begum</w:t>
      </w:r>
    </w:p>
    <w:p w:rsidR="009857BC" w:rsidRPr="00993F8E" w:rsidRDefault="009857BC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Date of Birth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1</w:t>
      </w:r>
      <w:r w:rsidRPr="00C45A53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October 1981</w:t>
      </w:r>
    </w:p>
    <w:p w:rsidR="009857BC" w:rsidRPr="00993F8E" w:rsidRDefault="009857BC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Sex     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Male</w:t>
      </w:r>
    </w:p>
    <w:p w:rsidR="009857BC" w:rsidRPr="00993F8E" w:rsidRDefault="009857BC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Marital Status       </w:t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Married</w:t>
      </w:r>
    </w:p>
    <w:p w:rsidR="009857BC" w:rsidRPr="00993F8E" w:rsidRDefault="009857BC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Nationality            </w:t>
      </w:r>
      <w:r w:rsidRPr="00993F8E">
        <w:rPr>
          <w:rFonts w:ascii="Times New Roman" w:hAnsi="Times New Roman"/>
        </w:rPr>
        <w:tab/>
        <w:t xml:space="preserve">       : Bangladeshi by birth</w:t>
      </w:r>
    </w:p>
    <w:p w:rsidR="009857BC" w:rsidRPr="00993F8E" w:rsidRDefault="009857BC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Rel</w:t>
      </w:r>
      <w:r>
        <w:rPr>
          <w:rFonts w:ascii="Times New Roman" w:hAnsi="Times New Roman"/>
        </w:rPr>
        <w:t xml:space="preserve">igion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Muslim</w:t>
      </w:r>
    </w:p>
    <w:p w:rsidR="009857BC" w:rsidRDefault="009857BC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Height                                   : </w:t>
      </w:r>
      <w:r>
        <w:rPr>
          <w:rFonts w:ascii="Times New Roman" w:hAnsi="Times New Roman"/>
        </w:rPr>
        <w:t>5’-8</w:t>
      </w:r>
      <w:r w:rsidRPr="00993F8E">
        <w:rPr>
          <w:rFonts w:ascii="Times New Roman" w:hAnsi="Times New Roman"/>
        </w:rPr>
        <w:t>’’</w:t>
      </w:r>
    </w:p>
    <w:p w:rsidR="009857BC" w:rsidRDefault="009857BC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Blood 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O+</w:t>
      </w:r>
    </w:p>
    <w:p w:rsidR="009857BC" w:rsidRDefault="009857BC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</w:p>
    <w:p w:rsidR="009857BC" w:rsidRPr="00490092" w:rsidRDefault="009857BC" w:rsidP="00C45A53">
      <w:pPr>
        <w:spacing w:after="0" w:line="240" w:lineRule="auto"/>
        <w:rPr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Permanent A</w:t>
      </w:r>
      <w:r w:rsidRPr="008F6740">
        <w:rPr>
          <w:rFonts w:ascii="Times New Roman" w:hAnsi="Times New Roman"/>
          <w:b/>
          <w:bCs/>
          <w:sz w:val="24"/>
          <w:szCs w:val="24"/>
        </w:rPr>
        <w:t>ddress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: </w:t>
      </w:r>
      <w:r w:rsidRPr="00490092">
        <w:rPr>
          <w:bCs/>
        </w:rPr>
        <w:t xml:space="preserve">C/O. </w:t>
      </w:r>
      <w:r>
        <w:rPr>
          <w:bCs/>
        </w:rPr>
        <w:t>Amin Uddin Bapari Bari</w:t>
      </w:r>
    </w:p>
    <w:p w:rsidR="009857BC" w:rsidRDefault="009857BC" w:rsidP="00C45A53">
      <w:pPr>
        <w:spacing w:after="0"/>
        <w:ind w:left="2880"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Village: Wasekpur</w:t>
      </w:r>
    </w:p>
    <w:p w:rsidR="009857BC" w:rsidRPr="00C1207C" w:rsidRDefault="009857BC" w:rsidP="00C45A53">
      <w:pPr>
        <w:spacing w:after="0"/>
        <w:ind w:left="2880"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Post</w:t>
      </w:r>
      <w:r w:rsidRPr="00C1207C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Wasekpur</w:t>
      </w:r>
    </w:p>
    <w:p w:rsidR="009857BC" w:rsidRDefault="009857BC" w:rsidP="00C45A53">
      <w:pPr>
        <w:spacing w:after="0"/>
        <w:ind w:left="2880"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P.S: Sonaimuri</w:t>
      </w:r>
    </w:p>
    <w:p w:rsidR="009857BC" w:rsidRDefault="009857BC" w:rsidP="00C45A53">
      <w:pPr>
        <w:spacing w:after="0"/>
        <w:ind w:left="2880"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District: Noakhali-3835</w:t>
      </w:r>
    </w:p>
    <w:p w:rsidR="009857BC" w:rsidRPr="00C1207C" w:rsidRDefault="009857BC" w:rsidP="00C45A53">
      <w:pPr>
        <w:spacing w:after="0"/>
        <w:ind w:left="2880" w:right="144"/>
        <w:rPr>
          <w:rFonts w:ascii="Times New Roman" w:hAnsi="Times New Roman"/>
        </w:rPr>
      </w:pPr>
    </w:p>
    <w:p w:rsidR="009857BC" w:rsidRPr="00546720" w:rsidRDefault="009857BC" w:rsidP="00F6052D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</w:p>
    <w:p w:rsidR="009857BC" w:rsidRDefault="009857BC" w:rsidP="00A90ACE">
      <w:pPr>
        <w:spacing w:after="0" w:line="240" w:lineRule="auto"/>
        <w:ind w:left="3225" w:hanging="3225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Experience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</w:rPr>
        <w:t>: Working as a Sales Officer at Mosumi Industries Ltd. since 3</w:t>
      </w:r>
      <w:r w:rsidRPr="00A90ACE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    March 2011 to till now.</w:t>
      </w:r>
    </w:p>
    <w:p w:rsidR="009857BC" w:rsidRDefault="009857BC" w:rsidP="00A90ACE">
      <w:pPr>
        <w:spacing w:after="0" w:line="240" w:lineRule="auto"/>
        <w:ind w:left="3225" w:hanging="322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9857BC" w:rsidRPr="00881824" w:rsidRDefault="009857BC" w:rsidP="00A90ACE">
      <w:pPr>
        <w:spacing w:after="0" w:line="240" w:lineRule="auto"/>
        <w:ind w:left="3225" w:hanging="3225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</w:rPr>
        <w:t>Worked as a Sales Officer at Olympic Industries Ltd. since 1</w:t>
      </w:r>
      <w:r w:rsidRPr="00881824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January 2009 to  28</w:t>
      </w:r>
      <w:r w:rsidRPr="00EF176C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February 2011.</w:t>
      </w:r>
    </w:p>
    <w:p w:rsidR="009857BC" w:rsidRPr="00490092" w:rsidRDefault="009857BC" w:rsidP="00A90ACE">
      <w:pPr>
        <w:spacing w:after="0" w:line="240" w:lineRule="auto"/>
        <w:ind w:left="3225" w:hanging="3225"/>
        <w:rPr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9857BC" w:rsidRDefault="009857BC" w:rsidP="00A176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57BC" w:rsidRPr="00993F8E" w:rsidRDefault="009857BC" w:rsidP="00A47149">
      <w:pPr>
        <w:spacing w:after="0" w:line="240" w:lineRule="auto"/>
        <w:ind w:left="360" w:right="-367"/>
        <w:rPr>
          <w:rFonts w:ascii="Times New Roman" w:hAnsi="Times New Roman"/>
        </w:rPr>
      </w:pPr>
    </w:p>
    <w:p w:rsidR="009857BC" w:rsidRDefault="009857BC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9857BC" w:rsidRDefault="009857BC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9857BC" w:rsidRPr="00993F8E" w:rsidRDefault="009857BC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  <w:color w:val="000000"/>
        </w:rPr>
        <w:t>I hereby declare that the information given above is correct to the best of my knowledge.</w:t>
      </w:r>
    </w:p>
    <w:p w:rsidR="009857BC" w:rsidRDefault="009857BC" w:rsidP="00252847">
      <w:pPr>
        <w:rPr>
          <w:lang w:val="en-GB"/>
        </w:rPr>
      </w:pPr>
    </w:p>
    <w:p w:rsidR="009857BC" w:rsidRDefault="009857BC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857BC" w:rsidRDefault="009857BC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857BC" w:rsidRDefault="009857BC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857BC" w:rsidRDefault="009857BC" w:rsidP="00F605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…………………………</w:t>
      </w:r>
    </w:p>
    <w:p w:rsidR="009857BC" w:rsidRDefault="009857BC" w:rsidP="00F605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Md. Belal Hossain</w:t>
      </w:r>
    </w:p>
    <w:p w:rsidR="009857BC" w:rsidRDefault="009857BC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857BC" w:rsidRPr="00D15E7E" w:rsidRDefault="009857BC" w:rsidP="00935A5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15E7E">
        <w:rPr>
          <w:rFonts w:ascii="Times New Roman" w:hAnsi="Times New Roman"/>
          <w:bCs/>
          <w:sz w:val="24"/>
          <w:szCs w:val="24"/>
        </w:rPr>
        <w:t xml:space="preserve">Date: </w:t>
      </w:r>
    </w:p>
    <w:p w:rsidR="009857BC" w:rsidRPr="00993F8E" w:rsidRDefault="009857BC" w:rsidP="00935A56">
      <w:pPr>
        <w:rPr>
          <w:lang w:val="en-GB"/>
        </w:rPr>
      </w:pPr>
    </w:p>
    <w:sectPr w:rsidR="009857BC" w:rsidRPr="00993F8E" w:rsidSect="00285AC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3A7"/>
    <w:multiLevelType w:val="hybridMultilevel"/>
    <w:tmpl w:val="38242C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93CF7"/>
    <w:multiLevelType w:val="hybridMultilevel"/>
    <w:tmpl w:val="FD08B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471712"/>
    <w:multiLevelType w:val="hybridMultilevel"/>
    <w:tmpl w:val="9440FD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56EDB"/>
    <w:multiLevelType w:val="hybridMultilevel"/>
    <w:tmpl w:val="1CD0C9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D51136"/>
    <w:multiLevelType w:val="hybridMultilevel"/>
    <w:tmpl w:val="E7264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0511D8"/>
    <w:multiLevelType w:val="hybridMultilevel"/>
    <w:tmpl w:val="6F9C2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196F39"/>
    <w:multiLevelType w:val="hybridMultilevel"/>
    <w:tmpl w:val="311456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8110287"/>
    <w:multiLevelType w:val="hybridMultilevel"/>
    <w:tmpl w:val="5266A4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F8E"/>
    <w:rsid w:val="000171B6"/>
    <w:rsid w:val="00054496"/>
    <w:rsid w:val="00085456"/>
    <w:rsid w:val="000C3DC7"/>
    <w:rsid w:val="000F2798"/>
    <w:rsid w:val="00101965"/>
    <w:rsid w:val="00103D2B"/>
    <w:rsid w:val="00132156"/>
    <w:rsid w:val="00223CC9"/>
    <w:rsid w:val="00252847"/>
    <w:rsid w:val="0026206F"/>
    <w:rsid w:val="00285AC0"/>
    <w:rsid w:val="002B6432"/>
    <w:rsid w:val="002E07AB"/>
    <w:rsid w:val="00376C69"/>
    <w:rsid w:val="003E1EF1"/>
    <w:rsid w:val="003F1EB7"/>
    <w:rsid w:val="00431801"/>
    <w:rsid w:val="00483924"/>
    <w:rsid w:val="00484759"/>
    <w:rsid w:val="00486885"/>
    <w:rsid w:val="00490092"/>
    <w:rsid w:val="004B6318"/>
    <w:rsid w:val="004C784E"/>
    <w:rsid w:val="004F42C4"/>
    <w:rsid w:val="00503853"/>
    <w:rsid w:val="00521845"/>
    <w:rsid w:val="00546720"/>
    <w:rsid w:val="00567337"/>
    <w:rsid w:val="005A64C8"/>
    <w:rsid w:val="005B5FA9"/>
    <w:rsid w:val="005C440B"/>
    <w:rsid w:val="00620CF5"/>
    <w:rsid w:val="0064420B"/>
    <w:rsid w:val="0066536D"/>
    <w:rsid w:val="006867AF"/>
    <w:rsid w:val="006A7706"/>
    <w:rsid w:val="00722F92"/>
    <w:rsid w:val="007410C4"/>
    <w:rsid w:val="007972D3"/>
    <w:rsid w:val="00856A32"/>
    <w:rsid w:val="00881824"/>
    <w:rsid w:val="008A442E"/>
    <w:rsid w:val="008F6740"/>
    <w:rsid w:val="00935A56"/>
    <w:rsid w:val="0095599F"/>
    <w:rsid w:val="00957A3E"/>
    <w:rsid w:val="009857BC"/>
    <w:rsid w:val="00993F8E"/>
    <w:rsid w:val="009B090F"/>
    <w:rsid w:val="009C114F"/>
    <w:rsid w:val="009F4033"/>
    <w:rsid w:val="009F7BCA"/>
    <w:rsid w:val="00A05B23"/>
    <w:rsid w:val="00A17632"/>
    <w:rsid w:val="00A17988"/>
    <w:rsid w:val="00A47149"/>
    <w:rsid w:val="00A5024B"/>
    <w:rsid w:val="00A505CF"/>
    <w:rsid w:val="00A77864"/>
    <w:rsid w:val="00A90ACE"/>
    <w:rsid w:val="00AA5E33"/>
    <w:rsid w:val="00AA670B"/>
    <w:rsid w:val="00AE5EAF"/>
    <w:rsid w:val="00B30E6F"/>
    <w:rsid w:val="00B71B4F"/>
    <w:rsid w:val="00B85753"/>
    <w:rsid w:val="00BD0AD1"/>
    <w:rsid w:val="00BF25F3"/>
    <w:rsid w:val="00C1207C"/>
    <w:rsid w:val="00C21DD9"/>
    <w:rsid w:val="00C42EB3"/>
    <w:rsid w:val="00C45A53"/>
    <w:rsid w:val="00C54E50"/>
    <w:rsid w:val="00C56F2E"/>
    <w:rsid w:val="00C90624"/>
    <w:rsid w:val="00CB2F3A"/>
    <w:rsid w:val="00CC0275"/>
    <w:rsid w:val="00CC3141"/>
    <w:rsid w:val="00D15E7E"/>
    <w:rsid w:val="00D17EB3"/>
    <w:rsid w:val="00D2210B"/>
    <w:rsid w:val="00D33932"/>
    <w:rsid w:val="00DC44A0"/>
    <w:rsid w:val="00DE6B98"/>
    <w:rsid w:val="00DF39FF"/>
    <w:rsid w:val="00E02889"/>
    <w:rsid w:val="00E10E1D"/>
    <w:rsid w:val="00E84170"/>
    <w:rsid w:val="00EA0BE6"/>
    <w:rsid w:val="00EC025C"/>
    <w:rsid w:val="00EE1A78"/>
    <w:rsid w:val="00EF176C"/>
    <w:rsid w:val="00F03418"/>
    <w:rsid w:val="00F038EC"/>
    <w:rsid w:val="00F17E5B"/>
    <w:rsid w:val="00F6052D"/>
    <w:rsid w:val="00F8089F"/>
    <w:rsid w:val="00F873CD"/>
    <w:rsid w:val="00FB586D"/>
    <w:rsid w:val="00FE069D"/>
    <w:rsid w:val="00FF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C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3F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8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2</Pages>
  <Words>311</Words>
  <Characters>1775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CURRICULUMVITAE</dc:title>
  <dc:subject/>
  <dc:creator>pallab</dc:creator>
  <cp:keywords/>
  <dc:description/>
  <cp:lastModifiedBy>SSA. SAZIB # 01671417741 # 01816746474</cp:lastModifiedBy>
  <cp:revision>14</cp:revision>
  <cp:lastPrinted>2014-11-09T05:42:00Z</cp:lastPrinted>
  <dcterms:created xsi:type="dcterms:W3CDTF">2015-08-21T14:13:00Z</dcterms:created>
  <dcterms:modified xsi:type="dcterms:W3CDTF">2015-08-21T14:41:00Z</dcterms:modified>
</cp:coreProperties>
</file>