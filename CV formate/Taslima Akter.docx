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00" w:rsidRDefault="00D86600" w:rsidP="00971944">
      <w:pPr>
        <w:tabs>
          <w:tab w:val="left" w:pos="8070"/>
        </w:tabs>
        <w:rPr>
          <w:b/>
          <w:bCs/>
          <w:sz w:val="32"/>
          <w:szCs w:val="32"/>
        </w:rPr>
      </w:pPr>
    </w:p>
    <w:p w:rsidR="00D86600" w:rsidRPr="00792932" w:rsidRDefault="00D86600" w:rsidP="00971944">
      <w:pPr>
        <w:tabs>
          <w:tab w:val="left" w:pos="8070"/>
        </w:tabs>
        <w:rPr>
          <w:b/>
          <w:bCs/>
          <w:sz w:val="36"/>
          <w:szCs w:val="36"/>
        </w:rPr>
      </w:pPr>
      <w:r w:rsidRPr="00792932">
        <w:rPr>
          <w:b/>
          <w:bCs/>
          <w:sz w:val="36"/>
          <w:szCs w:val="36"/>
          <w:highlight w:val="lightGray"/>
        </w:rPr>
        <w:t>RESUME OF</w:t>
      </w:r>
      <w:r w:rsidRPr="00792932">
        <w:rPr>
          <w:b/>
          <w:bCs/>
          <w:sz w:val="36"/>
          <w:szCs w:val="36"/>
        </w:rPr>
        <w:t xml:space="preserve">                                                  </w:t>
      </w:r>
    </w:p>
    <w:p w:rsidR="00D86600" w:rsidRDefault="00D86600" w:rsidP="005F7171">
      <w:pPr>
        <w:tabs>
          <w:tab w:val="left" w:pos="80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TASLIMA AKTER                                                   </w:t>
      </w:r>
    </w:p>
    <w:tbl>
      <w:tblPr>
        <w:tblpPr w:leftFromText="180" w:rightFromText="180" w:vertAnchor="text" w:horzAnchor="margin" w:tblpX="108" w:tblpY="164"/>
        <w:tblW w:w="9630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630"/>
      </w:tblGrid>
      <w:tr w:rsidR="00D86600">
        <w:trPr>
          <w:trHeight w:val="1194"/>
        </w:trPr>
        <w:tc>
          <w:tcPr>
            <w:tcW w:w="9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D86600" w:rsidRDefault="00D86600" w:rsidP="005F7171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Present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C/O . Humayoun Mamber Bari, Vill: Bajugaliya,Post: Khobir Mia Bazar (Sahebanirhat), P.S: Hatiya, Dist: Noakhali-3890</w:t>
            </w:r>
          </w:p>
          <w:p w:rsidR="00D86600" w:rsidRDefault="00D86600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Permanent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As above</w:t>
            </w:r>
          </w:p>
          <w:p w:rsidR="00D86600" w:rsidRDefault="00D86600" w:rsidP="00563277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Mobile: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01812669324</w:t>
            </w:r>
          </w:p>
          <w:p w:rsidR="00D86600" w:rsidRDefault="00D86600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E-mail: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 taslimaety@gmail.com</w:t>
            </w:r>
          </w:p>
        </w:tc>
      </w:tr>
    </w:tbl>
    <w:p w:rsidR="00D86600" w:rsidRDefault="00D86600" w:rsidP="00971944">
      <w:pPr>
        <w:jc w:val="both"/>
        <w:rPr>
          <w:sz w:val="24"/>
          <w:szCs w:val="24"/>
        </w:rPr>
      </w:pPr>
    </w:p>
    <w:p w:rsidR="00D86600" w:rsidRDefault="00D8660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D86600" w:rsidRDefault="00D86600" w:rsidP="00971944">
      <w:pPr>
        <w:jc w:val="both"/>
        <w:rPr>
          <w:sz w:val="24"/>
          <w:szCs w:val="24"/>
        </w:rPr>
      </w:pPr>
    </w:p>
    <w:p w:rsidR="00D86600" w:rsidRDefault="00D86600" w:rsidP="00747137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obtain an excellent job relating to marketing and brand in any multi-national or well reputed organization that offers development opportunity and where is plenty scope to learn, grow and achieve a significant position by one’s own performance and efforts. </w:t>
      </w:r>
    </w:p>
    <w:p w:rsidR="00D86600" w:rsidRDefault="00D86600" w:rsidP="00971944">
      <w:pPr>
        <w:jc w:val="both"/>
        <w:rPr>
          <w:color w:val="000000"/>
          <w:sz w:val="24"/>
          <w:szCs w:val="24"/>
        </w:rPr>
      </w:pPr>
    </w:p>
    <w:p w:rsidR="00D86600" w:rsidRPr="00D9399C" w:rsidRDefault="00D86600" w:rsidP="008A11F1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620"/>
        <w:tblW w:w="10332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622"/>
        <w:gridCol w:w="1885"/>
        <w:gridCol w:w="3801"/>
        <w:gridCol w:w="1800"/>
        <w:gridCol w:w="1224"/>
      </w:tblGrid>
      <w:tr w:rsidR="00D86600" w:rsidTr="00563277">
        <w:trPr>
          <w:trHeight w:val="578"/>
        </w:trPr>
        <w:tc>
          <w:tcPr>
            <w:tcW w:w="16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Concentration</w:t>
            </w:r>
          </w:p>
        </w:tc>
        <w:tc>
          <w:tcPr>
            <w:tcW w:w="38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Institute Name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</w:tr>
      <w:tr w:rsidR="00D86600" w:rsidTr="00563277">
        <w:trPr>
          <w:trHeight w:val="6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D86600" w:rsidRDefault="00D86600" w:rsidP="00563277">
            <w:pPr>
              <w:spacing w:after="15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B.B.S (Hon’s)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Management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D86600" w:rsidRDefault="00D86600">
            <w:pPr>
              <w:tabs>
                <w:tab w:val="left" w:pos="915"/>
              </w:tabs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Noakhali Government College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821D3D">
              <w:rPr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color w:val="000000"/>
                <w:sz w:val="22"/>
                <w:szCs w:val="22"/>
              </w:rPr>
              <w:t xml:space="preserve"> class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</w:tc>
      </w:tr>
      <w:tr w:rsidR="00D86600" w:rsidTr="002B4883">
        <w:trPr>
          <w:trHeight w:val="5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HSC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D86600" w:rsidRDefault="00D86600" w:rsidP="00827D37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:3.20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  <w:tr w:rsidR="00D86600" w:rsidTr="00563277">
        <w:trPr>
          <w:trHeight w:val="839"/>
        </w:trPr>
        <w:tc>
          <w:tcPr>
            <w:tcW w:w="1622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SSC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D86600" w:rsidRDefault="00D86600" w:rsidP="00686174">
            <w:pPr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Comilla Board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 3.50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D86600" w:rsidRDefault="00D8660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2004</w:t>
            </w:r>
          </w:p>
        </w:tc>
      </w:tr>
    </w:tbl>
    <w:p w:rsidR="00D86600" w:rsidRDefault="00D8660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INFORMATION</w:t>
      </w:r>
    </w:p>
    <w:p w:rsidR="00D86600" w:rsidRDefault="00D86600" w:rsidP="00971944">
      <w:pPr>
        <w:jc w:val="both"/>
        <w:rPr>
          <w:sz w:val="24"/>
          <w:szCs w:val="24"/>
        </w:rPr>
      </w:pPr>
    </w:p>
    <w:p w:rsidR="00D86600" w:rsidRDefault="00D86600" w:rsidP="00971944">
      <w:pPr>
        <w:jc w:val="both"/>
        <w:rPr>
          <w:sz w:val="22"/>
          <w:szCs w:val="22"/>
        </w:rPr>
      </w:pPr>
    </w:p>
    <w:p w:rsidR="00D86600" w:rsidRDefault="00D86600" w:rsidP="00971944">
      <w:pPr>
        <w:jc w:val="both"/>
        <w:rPr>
          <w:color w:val="000000"/>
          <w:sz w:val="24"/>
          <w:szCs w:val="24"/>
        </w:rPr>
      </w:pPr>
    </w:p>
    <w:p w:rsidR="00D86600" w:rsidRDefault="00D86600" w:rsidP="00971944">
      <w:pPr>
        <w:jc w:val="both"/>
        <w:rPr>
          <w:color w:val="000000"/>
          <w:sz w:val="24"/>
          <w:szCs w:val="24"/>
        </w:rPr>
      </w:pPr>
    </w:p>
    <w:p w:rsidR="00D86600" w:rsidRDefault="00D8660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LITERACY</w:t>
      </w:r>
    </w:p>
    <w:p w:rsidR="00D86600" w:rsidRDefault="00D86600" w:rsidP="00971944">
      <w:pPr>
        <w:jc w:val="both"/>
        <w:rPr>
          <w:sz w:val="22"/>
          <w:szCs w:val="22"/>
        </w:rPr>
      </w:pPr>
    </w:p>
    <w:p w:rsidR="00D86600" w:rsidRDefault="00D86600" w:rsidP="00EE2728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System:</w:t>
      </w:r>
      <w:r>
        <w:rPr>
          <w:sz w:val="22"/>
          <w:szCs w:val="22"/>
        </w:rPr>
        <w:t xml:space="preserve"> Windows 98/2000, Windows XP, Windows Vista, Windows 7.</w:t>
      </w:r>
    </w:p>
    <w:p w:rsidR="00D86600" w:rsidRDefault="00D86600" w:rsidP="00EE2728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Office Management:</w:t>
      </w:r>
      <w:r>
        <w:rPr>
          <w:sz w:val="22"/>
          <w:szCs w:val="22"/>
        </w:rPr>
        <w:t xml:space="preserve"> MS Office (Word, Excel, Power Point).</w:t>
      </w:r>
    </w:p>
    <w:p w:rsidR="00D86600" w:rsidRDefault="00D86600" w:rsidP="00EE2728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Internet Operation:</w:t>
      </w:r>
      <w:r>
        <w:rPr>
          <w:sz w:val="22"/>
          <w:szCs w:val="22"/>
        </w:rPr>
        <w:t xml:space="preserve"> Specialized in internet communications and have good typing speed.</w:t>
      </w:r>
    </w:p>
    <w:p w:rsidR="00D86600" w:rsidRDefault="00D86600" w:rsidP="00971944">
      <w:pPr>
        <w:ind w:hanging="630"/>
        <w:jc w:val="both"/>
        <w:rPr>
          <w:sz w:val="24"/>
          <w:szCs w:val="24"/>
        </w:rPr>
      </w:pPr>
    </w:p>
    <w:p w:rsidR="00D86600" w:rsidRDefault="00D8660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</w:t>
      </w:r>
    </w:p>
    <w:p w:rsidR="00D86600" w:rsidRDefault="00D86600" w:rsidP="00971944">
      <w:pPr>
        <w:jc w:val="both"/>
        <w:rPr>
          <w:b/>
          <w:bCs/>
          <w:color w:val="008080"/>
          <w:sz w:val="24"/>
          <w:szCs w:val="24"/>
        </w:rPr>
      </w:pPr>
    </w:p>
    <w:p w:rsidR="00D86600" w:rsidRDefault="00D86600" w:rsidP="00EE2728">
      <w:pPr>
        <w:numPr>
          <w:ilvl w:val="0"/>
          <w:numId w:val="8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Bengali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Mother tongue</w:t>
      </w:r>
    </w:p>
    <w:p w:rsidR="00D86600" w:rsidRDefault="00D86600" w:rsidP="00EE2728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both in writing and speaking</w:t>
      </w:r>
    </w:p>
    <w:p w:rsidR="00D86600" w:rsidRPr="0051781E" w:rsidRDefault="00D86600" w:rsidP="00EE2728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Hindi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in speaking</w:t>
      </w:r>
    </w:p>
    <w:p w:rsidR="00D86600" w:rsidRDefault="00D8660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COMPETENCIES</w:t>
      </w:r>
    </w:p>
    <w:p w:rsidR="00D86600" w:rsidRDefault="00D86600" w:rsidP="00971944">
      <w:pPr>
        <w:jc w:val="both"/>
        <w:rPr>
          <w:b/>
          <w:bCs/>
          <w:sz w:val="22"/>
          <w:szCs w:val="22"/>
        </w:rPr>
      </w:pPr>
    </w:p>
    <w:p w:rsidR="00D86600" w:rsidRDefault="00D8660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inter-personal skills </w:t>
      </w:r>
    </w:p>
    <w:p w:rsidR="00D86600" w:rsidRDefault="00D8660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Confident and self motivated </w:t>
      </w:r>
    </w:p>
    <w:p w:rsidR="00D86600" w:rsidRDefault="00D8660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learner and feedback oriented</w:t>
      </w:r>
    </w:p>
    <w:p w:rsidR="00D86600" w:rsidRDefault="00D8660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color w:val="000000"/>
          <w:sz w:val="22"/>
          <w:szCs w:val="22"/>
        </w:rPr>
        <w:t>eadership ability</w:t>
      </w:r>
    </w:p>
    <w:p w:rsidR="00D86600" w:rsidRDefault="00D8660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Good communication skills</w:t>
      </w:r>
      <w:r>
        <w:rPr>
          <w:b/>
          <w:bCs/>
          <w:sz w:val="22"/>
          <w:szCs w:val="22"/>
        </w:rPr>
        <w:t xml:space="preserve"> </w:t>
      </w:r>
    </w:p>
    <w:p w:rsidR="00D86600" w:rsidRDefault="00D8660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work under stress and for long hours.</w:t>
      </w:r>
    </w:p>
    <w:p w:rsidR="00D86600" w:rsidRDefault="00D86600" w:rsidP="00971944">
      <w:pPr>
        <w:tabs>
          <w:tab w:val="left" w:pos="360"/>
        </w:tabs>
        <w:jc w:val="both"/>
        <w:rPr>
          <w:sz w:val="24"/>
          <w:szCs w:val="24"/>
        </w:rPr>
      </w:pPr>
    </w:p>
    <w:p w:rsidR="00D86600" w:rsidRDefault="00D8660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D86600" w:rsidRDefault="00D86600" w:rsidP="00971944">
      <w:pPr>
        <w:tabs>
          <w:tab w:val="left" w:pos="540"/>
          <w:tab w:val="left" w:pos="2880"/>
        </w:tabs>
        <w:jc w:val="both"/>
        <w:rPr>
          <w:sz w:val="24"/>
          <w:szCs w:val="24"/>
        </w:rPr>
      </w:pPr>
    </w:p>
    <w:p w:rsidR="00D86600" w:rsidRDefault="00D86600" w:rsidP="00E53B0A">
      <w:pPr>
        <w:tabs>
          <w:tab w:val="left" w:pos="540"/>
          <w:tab w:val="left" w:pos="2880"/>
        </w:tabs>
        <w:spacing w:line="360" w:lineRule="auto"/>
        <w:jc w:val="both"/>
        <w:rPr>
          <w:b/>
          <w:bCs/>
        </w:rPr>
      </w:pPr>
      <w:r w:rsidRPr="00D116FA">
        <w:rPr>
          <w:b/>
          <w:bCs/>
          <w:sz w:val="24"/>
          <w:szCs w:val="24"/>
        </w:rPr>
        <w:t>Father’s Name</w:t>
      </w:r>
      <w:r w:rsidRPr="00D116F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 w:rsidRPr="00D116FA">
        <w:rPr>
          <w:b/>
          <w:bCs/>
          <w:sz w:val="24"/>
          <w:szCs w:val="24"/>
        </w:rPr>
        <w:tab/>
      </w:r>
      <w:r>
        <w:rPr>
          <w:b/>
          <w:bCs/>
        </w:rPr>
        <w:t>Mofiz Uddin Humayoun</w:t>
      </w:r>
    </w:p>
    <w:p w:rsidR="00D86600" w:rsidRPr="00D116FA" w:rsidRDefault="00D86600" w:rsidP="00E53B0A">
      <w:pPr>
        <w:tabs>
          <w:tab w:val="left" w:pos="540"/>
          <w:tab w:val="left" w:pos="2880"/>
          <w:tab w:val="left" w:pos="3615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</w:rPr>
        <w:t>Mother’s Name</w:t>
      </w:r>
      <w:r>
        <w:rPr>
          <w:b/>
          <w:bCs/>
        </w:rPr>
        <w:tab/>
        <w:t>:</w:t>
      </w:r>
      <w:r>
        <w:rPr>
          <w:b/>
          <w:bCs/>
        </w:rPr>
        <w:tab/>
        <w:t>Tahara Khatun</w:t>
      </w:r>
    </w:p>
    <w:p w:rsidR="00D86600" w:rsidRDefault="00D86600" w:rsidP="00E53B0A">
      <w:pPr>
        <w:tabs>
          <w:tab w:val="left" w:pos="54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Date of Birth</w:t>
      </w:r>
      <w:r>
        <w:rPr>
          <w:b/>
          <w:bCs/>
          <w:sz w:val="22"/>
          <w:szCs w:val="22"/>
        </w:rPr>
        <w:tab/>
        <w:t>: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>10</w:t>
      </w:r>
      <w:r w:rsidRPr="0051781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MArch 1989</w:t>
      </w:r>
      <w:r>
        <w:rPr>
          <w:sz w:val="22"/>
          <w:szCs w:val="22"/>
        </w:rPr>
        <w:tab/>
      </w:r>
    </w:p>
    <w:p w:rsidR="00D86600" w:rsidRDefault="00D86600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Nationality</w:t>
      </w:r>
      <w:r>
        <w:rPr>
          <w:b/>
          <w:bCs/>
          <w:sz w:val="22"/>
          <w:szCs w:val="22"/>
        </w:rPr>
        <w:tab/>
        <w:t xml:space="preserve">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Bangladeshi</w:t>
      </w:r>
    </w:p>
    <w:p w:rsidR="00D86600" w:rsidRDefault="00D86600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Religion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Muslim (Sunni)</w:t>
      </w:r>
    </w:p>
    <w:p w:rsidR="00D86600" w:rsidRDefault="00D86600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4"/>
          <w:szCs w:val="24"/>
        </w:rPr>
      </w:pPr>
    </w:p>
    <w:p w:rsidR="00D86600" w:rsidRDefault="00D8660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:rsidR="00D86600" w:rsidRDefault="00D86600" w:rsidP="00971944">
      <w:pPr>
        <w:jc w:val="both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95pt;margin-top:1.75pt;width:157.95pt;height:105.45pt;z-index:251657216" o:allowincell="f" filled="f" strokecolor="white">
            <v:textbox style="mso-next-textbox:#_x0000_s1026">
              <w:txbxContent>
                <w:p w:rsidR="00D86600" w:rsidRDefault="00D86600" w:rsidP="008A11F1">
                  <w:pPr>
                    <w:rPr>
                      <w:lang w:val="en-GB"/>
                    </w:rPr>
                  </w:pPr>
                </w:p>
                <w:p w:rsidR="00D86600" w:rsidRPr="000507C1" w:rsidRDefault="00D86600" w:rsidP="00E53B0A">
                  <w:pPr>
                    <w:spacing w:line="360" w:lineRule="auto"/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20.05pt;margin-top:2.6pt;width:267.45pt;height:94.3pt;z-index:251656192" o:allowincell="f" filled="f" strokecolor="white">
            <v:textbox style="mso-next-textbox:#_x0000_s1027">
              <w:txbxContent>
                <w:p w:rsidR="00D86600" w:rsidRDefault="00D86600" w:rsidP="00971944">
                  <w:pPr>
                    <w:rPr>
                      <w:sz w:val="24"/>
                      <w:szCs w:val="24"/>
                    </w:rPr>
                  </w:pPr>
                </w:p>
                <w:p w:rsidR="00D86600" w:rsidRDefault="00D86600" w:rsidP="000507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t xml:space="preserve">      </w:t>
      </w:r>
    </w:p>
    <w:p w:rsidR="00D86600" w:rsidRDefault="00D86600" w:rsidP="00971944">
      <w:pPr>
        <w:jc w:val="both"/>
        <w:rPr>
          <w:sz w:val="22"/>
          <w:szCs w:val="22"/>
        </w:rPr>
      </w:pPr>
    </w:p>
    <w:p w:rsidR="00D86600" w:rsidRDefault="00D86600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Dr. Nikhil Chandra Saha </w:t>
      </w:r>
    </w:p>
    <w:p w:rsidR="00D86600" w:rsidRDefault="00D86600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Assistant  Professor</w:t>
      </w:r>
    </w:p>
    <w:p w:rsidR="00D86600" w:rsidRDefault="00D86600" w:rsidP="00FB631B">
      <w:pPr>
        <w:jc w:val="both"/>
        <w:rPr>
          <w:sz w:val="22"/>
          <w:szCs w:val="22"/>
        </w:rPr>
      </w:pPr>
      <w:r>
        <w:rPr>
          <w:sz w:val="22"/>
          <w:szCs w:val="22"/>
        </w:rPr>
        <w:t>Department of Management</w:t>
      </w:r>
    </w:p>
    <w:p w:rsidR="00D86600" w:rsidRDefault="00D86600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Noakhali Government College </w:t>
      </w:r>
    </w:p>
    <w:p w:rsidR="00D86600" w:rsidRDefault="00D86600" w:rsidP="00FB631B">
      <w:pPr>
        <w:jc w:val="both"/>
        <w:rPr>
          <w:sz w:val="22"/>
          <w:szCs w:val="22"/>
        </w:rPr>
      </w:pPr>
      <w:r>
        <w:rPr>
          <w:sz w:val="22"/>
          <w:szCs w:val="22"/>
        </w:rPr>
        <w:t>Cell: 01712506901</w:t>
      </w:r>
    </w:p>
    <w:p w:rsidR="00D86600" w:rsidRDefault="00D86600" w:rsidP="00971944">
      <w:pPr>
        <w:jc w:val="both"/>
        <w:rPr>
          <w:sz w:val="22"/>
          <w:szCs w:val="22"/>
        </w:rPr>
      </w:pPr>
    </w:p>
    <w:p w:rsidR="00D86600" w:rsidRDefault="00D86600" w:rsidP="00971944">
      <w:pPr>
        <w:jc w:val="both"/>
        <w:rPr>
          <w:sz w:val="22"/>
          <w:szCs w:val="22"/>
        </w:rPr>
      </w:pPr>
    </w:p>
    <w:p w:rsidR="00D86600" w:rsidRDefault="00D86600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D86600" w:rsidRDefault="00D86600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D86600" w:rsidRDefault="00D86600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D86600" w:rsidRDefault="00D86600" w:rsidP="00971944">
      <w:pPr>
        <w:jc w:val="both"/>
        <w:rPr>
          <w:sz w:val="22"/>
          <w:szCs w:val="22"/>
        </w:rPr>
      </w:pPr>
    </w:p>
    <w:p w:rsidR="00D86600" w:rsidRDefault="00D86600" w:rsidP="00D73E86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6.5pt;margin-top:.7pt;width:29.25pt;height:0;z-index:251659264" o:connectortype="straight"/>
        </w:pict>
      </w:r>
      <w:r>
        <w:rPr>
          <w:noProof/>
        </w:rPr>
        <w:pict>
          <v:shape id="_x0000_s1029" type="#_x0000_t32" style="position:absolute;left:0;text-align:left;margin-left:-7.5pt;margin-top:.7pt;width:59.25pt;height:0;z-index:251658240" o:connectortype="straight"/>
        </w:pict>
      </w:r>
      <w:r>
        <w:rPr>
          <w:sz w:val="22"/>
          <w:szCs w:val="22"/>
        </w:rPr>
        <w:t xml:space="preserve">     </w:t>
      </w:r>
      <w:r w:rsidRPr="00686CAD">
        <w:rPr>
          <w:sz w:val="22"/>
          <w:szCs w:val="22"/>
        </w:rPr>
        <w:t>Signature</w:t>
      </w:r>
      <w:bookmarkStart w:id="0" w:name="_PictureBullets"/>
      <w:r w:rsidRPr="009A48C5">
        <w:rPr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bullet="t">
            <v:imagedata r:id="rId7" o:title=""/>
          </v:shape>
        </w:pict>
      </w:r>
      <w:bookmarkEnd w:id="0"/>
    </w:p>
    <w:sectPr w:rsidR="00D86600" w:rsidSect="002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600" w:rsidRDefault="00D86600" w:rsidP="00B73112">
      <w:r>
        <w:separator/>
      </w:r>
    </w:p>
  </w:endnote>
  <w:endnote w:type="continuationSeparator" w:id="1">
    <w:p w:rsidR="00D86600" w:rsidRDefault="00D86600" w:rsidP="00B7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600" w:rsidRDefault="00D86600" w:rsidP="00B73112">
      <w:r>
        <w:separator/>
      </w:r>
    </w:p>
  </w:footnote>
  <w:footnote w:type="continuationSeparator" w:id="1">
    <w:p w:rsidR="00D86600" w:rsidRDefault="00D86600" w:rsidP="00B73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8D"/>
    <w:multiLevelType w:val="hybridMultilevel"/>
    <w:tmpl w:val="4D760EF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F8A1844"/>
    <w:multiLevelType w:val="hybridMultilevel"/>
    <w:tmpl w:val="1E1C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C1B2B"/>
    <w:multiLevelType w:val="hybridMultilevel"/>
    <w:tmpl w:val="FAA05C0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E822BC"/>
    <w:multiLevelType w:val="hybridMultilevel"/>
    <w:tmpl w:val="3DA8CA3A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F0B4371"/>
    <w:multiLevelType w:val="hybridMultilevel"/>
    <w:tmpl w:val="6C462F9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32738B8"/>
    <w:multiLevelType w:val="hybridMultilevel"/>
    <w:tmpl w:val="D3BED878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5A0B153E"/>
    <w:multiLevelType w:val="hybridMultilevel"/>
    <w:tmpl w:val="892CF446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B7861E6"/>
    <w:multiLevelType w:val="hybridMultilevel"/>
    <w:tmpl w:val="91E6ADE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E97092F"/>
    <w:multiLevelType w:val="hybridMultilevel"/>
    <w:tmpl w:val="BA7E1FE0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7CB879E6"/>
    <w:multiLevelType w:val="hybridMultilevel"/>
    <w:tmpl w:val="B73635C2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944"/>
    <w:rsid w:val="00001DA1"/>
    <w:rsid w:val="00007DAF"/>
    <w:rsid w:val="00042549"/>
    <w:rsid w:val="000507C1"/>
    <w:rsid w:val="00061058"/>
    <w:rsid w:val="000632A4"/>
    <w:rsid w:val="00073682"/>
    <w:rsid w:val="00091824"/>
    <w:rsid w:val="000C374E"/>
    <w:rsid w:val="000D27EB"/>
    <w:rsid w:val="000E025A"/>
    <w:rsid w:val="000F0070"/>
    <w:rsid w:val="000F3E6A"/>
    <w:rsid w:val="001442F3"/>
    <w:rsid w:val="00190EBC"/>
    <w:rsid w:val="001F1B6C"/>
    <w:rsid w:val="00201DD9"/>
    <w:rsid w:val="00231E48"/>
    <w:rsid w:val="00234B7C"/>
    <w:rsid w:val="002530A1"/>
    <w:rsid w:val="00255E35"/>
    <w:rsid w:val="002663B7"/>
    <w:rsid w:val="002A4137"/>
    <w:rsid w:val="002B4883"/>
    <w:rsid w:val="002F2961"/>
    <w:rsid w:val="00331F8E"/>
    <w:rsid w:val="00352CCA"/>
    <w:rsid w:val="003B002E"/>
    <w:rsid w:val="003E62F3"/>
    <w:rsid w:val="003E6ED1"/>
    <w:rsid w:val="00430848"/>
    <w:rsid w:val="0043440B"/>
    <w:rsid w:val="0048554D"/>
    <w:rsid w:val="004A3CA8"/>
    <w:rsid w:val="004A69CA"/>
    <w:rsid w:val="004C69B4"/>
    <w:rsid w:val="004D0472"/>
    <w:rsid w:val="004E078A"/>
    <w:rsid w:val="00501506"/>
    <w:rsid w:val="00516C52"/>
    <w:rsid w:val="005173E2"/>
    <w:rsid w:val="0051781E"/>
    <w:rsid w:val="00534A2F"/>
    <w:rsid w:val="0054152B"/>
    <w:rsid w:val="00563277"/>
    <w:rsid w:val="00566A08"/>
    <w:rsid w:val="0058048C"/>
    <w:rsid w:val="005B37C0"/>
    <w:rsid w:val="005F546D"/>
    <w:rsid w:val="005F7171"/>
    <w:rsid w:val="00666DCD"/>
    <w:rsid w:val="00686174"/>
    <w:rsid w:val="00686CAD"/>
    <w:rsid w:val="006B46D5"/>
    <w:rsid w:val="006D2CC7"/>
    <w:rsid w:val="006D3611"/>
    <w:rsid w:val="00712F6A"/>
    <w:rsid w:val="00727EBE"/>
    <w:rsid w:val="00730C8F"/>
    <w:rsid w:val="00747137"/>
    <w:rsid w:val="007661BF"/>
    <w:rsid w:val="00775BB9"/>
    <w:rsid w:val="00790531"/>
    <w:rsid w:val="00792932"/>
    <w:rsid w:val="007B70C5"/>
    <w:rsid w:val="00820CC1"/>
    <w:rsid w:val="00821D3D"/>
    <w:rsid w:val="00827D37"/>
    <w:rsid w:val="00832CF0"/>
    <w:rsid w:val="00842F6D"/>
    <w:rsid w:val="008929B1"/>
    <w:rsid w:val="008A11F1"/>
    <w:rsid w:val="008C09AE"/>
    <w:rsid w:val="00902A1B"/>
    <w:rsid w:val="00907822"/>
    <w:rsid w:val="009409DB"/>
    <w:rsid w:val="00956AD9"/>
    <w:rsid w:val="00963570"/>
    <w:rsid w:val="00971944"/>
    <w:rsid w:val="009A48C5"/>
    <w:rsid w:val="00A20201"/>
    <w:rsid w:val="00A212E9"/>
    <w:rsid w:val="00A416FF"/>
    <w:rsid w:val="00A53BDA"/>
    <w:rsid w:val="00B24A04"/>
    <w:rsid w:val="00B35B17"/>
    <w:rsid w:val="00B36E93"/>
    <w:rsid w:val="00B73112"/>
    <w:rsid w:val="00BC1980"/>
    <w:rsid w:val="00C42428"/>
    <w:rsid w:val="00C80081"/>
    <w:rsid w:val="00C816F9"/>
    <w:rsid w:val="00C9686A"/>
    <w:rsid w:val="00CB31C1"/>
    <w:rsid w:val="00CE0BA1"/>
    <w:rsid w:val="00CF7154"/>
    <w:rsid w:val="00D076E4"/>
    <w:rsid w:val="00D116FA"/>
    <w:rsid w:val="00D21D93"/>
    <w:rsid w:val="00D324C8"/>
    <w:rsid w:val="00D45F76"/>
    <w:rsid w:val="00D73E86"/>
    <w:rsid w:val="00D86600"/>
    <w:rsid w:val="00D9399C"/>
    <w:rsid w:val="00DC1C85"/>
    <w:rsid w:val="00DC29BF"/>
    <w:rsid w:val="00DE4995"/>
    <w:rsid w:val="00E32B83"/>
    <w:rsid w:val="00E4619F"/>
    <w:rsid w:val="00E50504"/>
    <w:rsid w:val="00E53B0A"/>
    <w:rsid w:val="00E747B2"/>
    <w:rsid w:val="00EE2728"/>
    <w:rsid w:val="00EF0279"/>
    <w:rsid w:val="00F1663C"/>
    <w:rsid w:val="00F17BC0"/>
    <w:rsid w:val="00F247CD"/>
    <w:rsid w:val="00F46859"/>
    <w:rsid w:val="00FB631B"/>
    <w:rsid w:val="00FD2623"/>
    <w:rsid w:val="00FE031E"/>
    <w:rsid w:val="00FE258A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44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97194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1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1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5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368</Words>
  <Characters>2103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                                                 </dc:title>
  <dc:subject/>
  <dc:creator>user</dc:creator>
  <cp:keywords/>
  <dc:description/>
  <cp:lastModifiedBy>SSA. SAZIB # 01671417741 # 01816746474</cp:lastModifiedBy>
  <cp:revision>12</cp:revision>
  <cp:lastPrinted>2014-09-17T07:18:00Z</cp:lastPrinted>
  <dcterms:created xsi:type="dcterms:W3CDTF">2014-09-17T07:07:00Z</dcterms:created>
  <dcterms:modified xsi:type="dcterms:W3CDTF">2014-09-17T07:21:00Z</dcterms:modified>
</cp:coreProperties>
</file>