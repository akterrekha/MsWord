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20"/>
      </w:tblGrid>
      <w:tr w:rsidR="006F35E2" w:rsidRPr="00EA63D7">
        <w:trPr>
          <w:cantSplit/>
          <w:trHeight w:val="5750"/>
        </w:trPr>
        <w:tc>
          <w:tcPr>
            <w:tcW w:w="9720" w:type="dxa"/>
          </w:tcPr>
          <w:p w:rsidR="006F35E2" w:rsidRPr="00EA63D7" w:rsidRDefault="006F35E2">
            <w:pPr>
              <w:rPr>
                <w:rFonts w:ascii="Calibri" w:hAnsi="Calibri" w:cs="Calibri"/>
                <w:b/>
                <w:bCs/>
                <w:i/>
                <w:iCs/>
                <w:color w:val="000080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>Preferred Post :</w:t>
            </w:r>
          </w:p>
          <w:p w:rsidR="006F35E2" w:rsidRPr="00EA63D7" w:rsidRDefault="006F35E2" w:rsidP="00C12479">
            <w:pPr>
              <w:tabs>
                <w:tab w:val="left" w:pos="1035"/>
                <w:tab w:val="left" w:pos="4905"/>
                <w:tab w:val="right" w:pos="9504"/>
              </w:tabs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66CC"/>
              </w:rPr>
              <w:t xml:space="preserve">                             </w:t>
            </w:r>
            <w:r>
              <w:rPr>
                <w:rFonts w:ascii="Calibri" w:hAnsi="Calibri" w:cs="Calibri"/>
                <w:b/>
                <w:bCs/>
                <w:i/>
                <w:iCs/>
                <w:color w:val="0066CC"/>
              </w:rPr>
              <w:t xml:space="preserve">                                </w:t>
            </w:r>
            <w:r w:rsidRPr="00F24352">
              <w:rPr>
                <w:rFonts w:ascii="Calibri" w:hAnsi="Calibri" w:cs="Calibri"/>
                <w:b/>
                <w:bCs/>
                <w:i/>
                <w:iCs/>
                <w:color w:val="0066CC"/>
                <w:sz w:val="80"/>
                <w:szCs w:val="80"/>
              </w:rPr>
              <w:t xml:space="preserve"> Résumé</w:t>
            </w:r>
            <w:r w:rsidRPr="00F24352">
              <w:rPr>
                <w:rFonts w:ascii="Calibri" w:hAnsi="Calibri" w:cs="Calibri"/>
                <w:b/>
                <w:bCs/>
                <w:i/>
                <w:iCs/>
                <w:color w:val="3366FF"/>
                <w:sz w:val="80"/>
                <w:szCs w:val="80"/>
              </w:rPr>
              <w:t xml:space="preserve"> </w:t>
            </w:r>
            <w:r w:rsidRPr="00F24352">
              <w:rPr>
                <w:rFonts w:ascii="Calibri" w:hAnsi="Calibri" w:cs="Calibri"/>
                <w:i/>
                <w:iCs/>
                <w:noProof/>
              </w:rPr>
              <w:t xml:space="preserve">         </w:t>
            </w:r>
            <w:r w:rsidRPr="00996A48">
              <w:rPr>
                <w:rFonts w:ascii="Calibri" w:hAnsi="Calibri" w:cs="Calibri"/>
                <w:i/>
                <w:iCs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Untitled-100000000" style="width:112.5pt;height:156pt;visibility:visible">
                  <v:imagedata r:id="rId5" o:title=""/>
                </v:shape>
              </w:pict>
            </w:r>
          </w:p>
          <w:p w:rsidR="006F35E2" w:rsidRPr="00EA63D7" w:rsidRDefault="006F35E2">
            <w:pPr>
              <w:numPr>
                <w:ilvl w:val="0"/>
                <w:numId w:val="5"/>
              </w:numPr>
              <w:tabs>
                <w:tab w:val="num" w:pos="207"/>
              </w:tabs>
              <w:ind w:hanging="486"/>
              <w:rPr>
                <w:rFonts w:ascii="Calibri" w:hAnsi="Calibri" w:cs="Calibri"/>
                <w:i/>
                <w:iCs/>
              </w:rPr>
            </w:pPr>
            <w:r>
              <w:rPr>
                <w:noProof/>
              </w:rPr>
              <w:pict>
                <v:line id="_x0000_s1026" style="position:absolute;left:0;text-align:left;z-index:251658752" from="126.25pt,.6pt" to="378.3pt,.6pt"/>
              </w:pic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MD. ZIAUR RAHAMAN  (ZIA)</w:t>
            </w:r>
          </w:p>
          <w:p w:rsidR="006F35E2" w:rsidRPr="00EA63D7" w:rsidRDefault="006F35E2" w:rsidP="00D16B07">
            <w:pPr>
              <w:ind w:left="234"/>
              <w:rPr>
                <w:rFonts w:ascii="Calibri" w:hAnsi="Calibri" w:cs="Calibri"/>
                <w:i/>
                <w:iCs/>
              </w:rPr>
            </w:pPr>
          </w:p>
          <w:p w:rsidR="006F35E2" w:rsidRPr="00EA63D7" w:rsidRDefault="006F35E2">
            <w:pPr>
              <w:numPr>
                <w:ilvl w:val="0"/>
                <w:numId w:val="5"/>
              </w:numPr>
              <w:tabs>
                <w:tab w:val="clear" w:pos="720"/>
                <w:tab w:val="num" w:pos="189"/>
              </w:tabs>
              <w:ind w:hanging="486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Present &amp; Mailing Address</w:t>
            </w:r>
          </w:p>
          <w:p w:rsidR="006F35E2" w:rsidRPr="00EA63D7" w:rsidRDefault="006F35E2">
            <w:pPr>
              <w:tabs>
                <w:tab w:val="left" w:pos="4320"/>
              </w:tabs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1824, Mohammad Nagar,</w:t>
            </w:r>
          </w:p>
          <w:p w:rsidR="006F35E2" w:rsidRPr="00EA63D7" w:rsidRDefault="006F35E2">
            <w:pPr>
              <w:tabs>
                <w:tab w:val="left" w:pos="4320"/>
              </w:tabs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Chittagong-4211</w:t>
            </w:r>
          </w:p>
          <w:p w:rsidR="006F35E2" w:rsidRPr="00EA63D7" w:rsidRDefault="006F35E2" w:rsidP="003737D3">
            <w:pPr>
              <w:numPr>
                <w:ilvl w:val="0"/>
                <w:numId w:val="5"/>
              </w:numPr>
              <w:tabs>
                <w:tab w:val="num" w:pos="189"/>
              </w:tabs>
              <w:ind w:hanging="468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Contact Number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: </w:t>
            </w:r>
            <w:r w:rsidRPr="00EA63D7">
              <w:rPr>
                <w:rFonts w:ascii="Calibri" w:hAnsi="Calibri" w:cs="Calibri"/>
                <w:i/>
                <w:iCs/>
              </w:rPr>
              <w:t>01923 733 833</w:t>
            </w:r>
          </w:p>
          <w:p w:rsidR="006F35E2" w:rsidRPr="00EA63D7" w:rsidRDefault="006F35E2">
            <w:pPr>
              <w:rPr>
                <w:rFonts w:ascii="Calibri" w:hAnsi="Calibri" w:cs="Calibri"/>
                <w:i/>
                <w:iCs/>
              </w:rPr>
            </w:pPr>
          </w:p>
          <w:p w:rsidR="006F35E2" w:rsidRPr="00C90A32" w:rsidRDefault="006F35E2" w:rsidP="00EE51C4">
            <w:pPr>
              <w:numPr>
                <w:ilvl w:val="0"/>
                <w:numId w:val="5"/>
              </w:numPr>
              <w:tabs>
                <w:tab w:val="num" w:pos="207"/>
              </w:tabs>
              <w:ind w:hanging="468"/>
              <w:rPr>
                <w:rFonts w:ascii="Calibri" w:hAnsi="Calibri" w:cs="Calibri"/>
                <w:b/>
                <w:bCs/>
                <w:i/>
                <w:iCs/>
                <w:color w:val="000080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e-mail:</w:t>
            </w:r>
            <w:r w:rsidRPr="00EA63D7">
              <w:rPr>
                <w:rFonts w:ascii="Calibri" w:hAnsi="Calibri" w:cs="Calibri"/>
                <w:i/>
                <w:iCs/>
              </w:rPr>
              <w:t xml:space="preserve"> </w:t>
            </w:r>
            <w:hyperlink r:id="rId6" w:history="1">
              <w:r w:rsidRPr="00EA63D7">
                <w:rPr>
                  <w:rStyle w:val="Hyperlink"/>
                  <w:rFonts w:ascii="Calibri" w:hAnsi="Calibri" w:cs="Calibri"/>
                  <w:i/>
                  <w:iCs/>
                  <w:u w:val="none"/>
                </w:rPr>
                <w:t>ziabdnet@gmail.com</w:t>
              </w:r>
            </w:hyperlink>
            <w:r w:rsidRPr="00EA63D7">
              <w:rPr>
                <w:rFonts w:ascii="Calibri" w:hAnsi="Calibri" w:cs="Calibri"/>
                <w:i/>
                <w:iCs/>
              </w:rPr>
              <w:t xml:space="preserve"> </w:t>
            </w:r>
            <w:hyperlink r:id="rId7" w:history="1">
              <w:r w:rsidRPr="0093431B">
                <w:rPr>
                  <w:rStyle w:val="Hyperlink"/>
                  <w:rFonts w:ascii="Calibri" w:hAnsi="Calibri" w:cs="Calibri"/>
                  <w:i/>
                  <w:iCs/>
                </w:rPr>
                <w:t>/ziabd@mail.com/zia@zmail.com</w:t>
              </w:r>
            </w:hyperlink>
          </w:p>
          <w:p w:rsidR="006F35E2" w:rsidRDefault="006F35E2" w:rsidP="00C90A32">
            <w:pPr>
              <w:rPr>
                <w:rFonts w:ascii="Calibri" w:hAnsi="Calibri" w:cs="Calibri"/>
                <w:b/>
                <w:bCs/>
                <w:i/>
                <w:iCs/>
                <w:color w:val="000080"/>
              </w:rPr>
            </w:pPr>
          </w:p>
          <w:p w:rsidR="006F35E2" w:rsidRPr="00651198" w:rsidRDefault="006F35E2" w:rsidP="00C90A32">
            <w:pPr>
              <w:ind w:left="252"/>
              <w:rPr>
                <w:rFonts w:ascii="Calibri" w:hAnsi="Calibri" w:cs="Calibri"/>
                <w:b/>
                <w:bCs/>
                <w:i/>
                <w:iCs/>
                <w:color w:val="000080"/>
              </w:rPr>
            </w:pPr>
          </w:p>
          <w:p w:rsidR="006F35E2" w:rsidRPr="00651198" w:rsidRDefault="006F35E2" w:rsidP="00651198">
            <w:pPr>
              <w:pStyle w:val="ListParagraph"/>
              <w:rPr>
                <w:rFonts w:ascii="Calibri" w:hAnsi="Calibri" w:cs="Calibri"/>
                <w:b/>
                <w:bCs/>
                <w:i/>
                <w:iCs/>
                <w:color w:val="000080"/>
                <w:sz w:val="4"/>
                <w:szCs w:val="4"/>
              </w:rPr>
            </w:pPr>
          </w:p>
          <w:p w:rsidR="006F35E2" w:rsidRPr="00651198" w:rsidRDefault="006F35E2" w:rsidP="00651198">
            <w:pPr>
              <w:ind w:left="720"/>
              <w:rPr>
                <w:rFonts w:ascii="Calibri" w:hAnsi="Calibri" w:cs="Calibri"/>
                <w:b/>
                <w:bCs/>
                <w:i/>
                <w:iCs/>
                <w:color w:val="000080"/>
                <w:sz w:val="2"/>
                <w:szCs w:val="2"/>
              </w:rPr>
            </w:pPr>
          </w:p>
        </w:tc>
      </w:tr>
      <w:tr w:rsidR="006F35E2" w:rsidRPr="00EA63D7">
        <w:trPr>
          <w:cantSplit/>
          <w:trHeight w:val="8378"/>
        </w:trPr>
        <w:tc>
          <w:tcPr>
            <w:tcW w:w="9720" w:type="dxa"/>
            <w:tcBorders>
              <w:top w:val="nil"/>
            </w:tcBorders>
          </w:tcPr>
          <w:p w:rsidR="006F35E2" w:rsidRDefault="006F35E2" w:rsidP="00826BF2">
            <w:pPr>
              <w:tabs>
                <w:tab w:val="left" w:pos="225"/>
              </w:tabs>
              <w:ind w:left="720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</w:p>
          <w:p w:rsidR="006F35E2" w:rsidRDefault="006F35E2">
            <w:pPr>
              <w:numPr>
                <w:ilvl w:val="0"/>
                <w:numId w:val="3"/>
              </w:numPr>
              <w:tabs>
                <w:tab w:val="left" w:pos="225"/>
              </w:tabs>
              <w:ind w:hanging="468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Educational Qualification</w:t>
            </w:r>
          </w:p>
          <w:p w:rsidR="006F35E2" w:rsidRPr="00EA63D7" w:rsidRDefault="006F35E2" w:rsidP="00826BF2">
            <w:pPr>
              <w:tabs>
                <w:tab w:val="left" w:pos="225"/>
              </w:tabs>
              <w:ind w:left="720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</w:p>
          <w:p w:rsidR="006F35E2" w:rsidRPr="00826BF2" w:rsidRDefault="006F35E2" w:rsidP="00EF0420">
            <w:pPr>
              <w:pStyle w:val="BodyText"/>
              <w:numPr>
                <w:ilvl w:val="2"/>
                <w:numId w:val="3"/>
              </w:numPr>
              <w:tabs>
                <w:tab w:val="clear" w:pos="2160"/>
                <w:tab w:val="left" w:pos="243"/>
                <w:tab w:val="num" w:pos="720"/>
              </w:tabs>
              <w:ind w:hanging="1881"/>
              <w:rPr>
                <w:rFonts w:ascii="Calibri" w:hAnsi="Calibri" w:cs="Calibri"/>
                <w:i/>
                <w:iCs/>
                <w:color w:val="000080"/>
                <w:sz w:val="28"/>
                <w:szCs w:val="28"/>
              </w:rPr>
            </w:pPr>
            <w:r w:rsidRPr="00826BF2">
              <w:rPr>
                <w:rFonts w:ascii="Calibri" w:hAnsi="Calibri" w:cs="Calibri"/>
                <w:i/>
                <w:iCs/>
                <w:color w:val="000080"/>
                <w:sz w:val="28"/>
                <w:szCs w:val="28"/>
              </w:rPr>
              <w:t xml:space="preserve">Master of Business Administration - MBA </w:t>
            </w:r>
          </w:p>
          <w:p w:rsidR="006F35E2" w:rsidRPr="00EA63D7" w:rsidRDefault="006F35E2" w:rsidP="000D0716">
            <w:pPr>
              <w:pStyle w:val="BodyText"/>
              <w:tabs>
                <w:tab w:val="left" w:pos="612"/>
                <w:tab w:val="num" w:pos="720"/>
              </w:tabs>
              <w:ind w:left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Specialization- Finance</w:t>
            </w:r>
          </w:p>
          <w:p w:rsidR="006F35E2" w:rsidRPr="00EA63D7" w:rsidRDefault="006F35E2" w:rsidP="000D0716">
            <w:pPr>
              <w:pStyle w:val="BodyText"/>
              <w:tabs>
                <w:tab w:val="left" w:pos="612"/>
                <w:tab w:val="num" w:pos="720"/>
              </w:tabs>
              <w:ind w:left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BGIFT INSTITUTE OF SCIENCE &amp; TECHNOLOGY (BIST), Gazipur, Bangladesh</w:t>
            </w:r>
          </w:p>
          <w:p w:rsidR="006F35E2" w:rsidRPr="00EA63D7" w:rsidRDefault="006F35E2" w:rsidP="00391DDD">
            <w:pPr>
              <w:pStyle w:val="BodyText"/>
              <w:tabs>
                <w:tab w:val="left" w:pos="612"/>
                <w:tab w:val="num" w:pos="720"/>
              </w:tabs>
              <w:ind w:left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 xml:space="preserve">PUNJAB TECHNICAL UNIVERSITY-PTU (Affiliated), Jhalandar, Punjab, India </w:t>
            </w:r>
          </w:p>
          <w:p w:rsidR="006F35E2" w:rsidRPr="00EA63D7" w:rsidRDefault="006F35E2" w:rsidP="00E53F77">
            <w:pPr>
              <w:pStyle w:val="BodyText"/>
              <w:tabs>
                <w:tab w:val="left" w:pos="612"/>
                <w:tab w:val="num" w:pos="720"/>
              </w:tabs>
              <w:ind w:left="702"/>
              <w:rPr>
                <w:rFonts w:ascii="Calibri" w:hAnsi="Calibri" w:cs="Calibri"/>
                <w:b w:val="0"/>
                <w:bCs w:val="0"/>
                <w:i/>
                <w:iCs/>
              </w:rPr>
            </w:pPr>
            <w:r w:rsidRPr="00EA63D7">
              <w:rPr>
                <w:rFonts w:ascii="Calibri" w:hAnsi="Calibri" w:cs="Calibri"/>
                <w:b w:val="0"/>
                <w:bCs w:val="0"/>
                <w:i/>
                <w:iCs/>
              </w:rPr>
              <w:t>Continuing, Year 2012-2013</w:t>
            </w:r>
            <w:r>
              <w:rPr>
                <w:rFonts w:ascii="Calibri" w:hAnsi="Calibri" w:cs="Calibri"/>
                <w:b w:val="0"/>
                <w:bCs w:val="0"/>
                <w:i/>
                <w:iCs/>
              </w:rPr>
              <w:t xml:space="preserve"> (1 St Semester)</w:t>
            </w:r>
          </w:p>
          <w:p w:rsidR="006F35E2" w:rsidRPr="00E90CB7" w:rsidRDefault="006F35E2" w:rsidP="00E53F77">
            <w:pPr>
              <w:pStyle w:val="BodyText"/>
              <w:tabs>
                <w:tab w:val="left" w:pos="612"/>
                <w:tab w:val="num" w:pos="720"/>
              </w:tabs>
              <w:ind w:left="702"/>
              <w:rPr>
                <w:rFonts w:ascii="Calibri" w:hAnsi="Calibri" w:cs="Calibri"/>
                <w:b w:val="0"/>
                <w:bCs w:val="0"/>
                <w:i/>
                <w:iCs/>
                <w:sz w:val="16"/>
                <w:szCs w:val="16"/>
              </w:rPr>
            </w:pPr>
          </w:p>
          <w:p w:rsidR="006F35E2" w:rsidRPr="00E90CB7" w:rsidRDefault="006F35E2" w:rsidP="00061722">
            <w:pPr>
              <w:pStyle w:val="BodyText"/>
              <w:tabs>
                <w:tab w:val="left" w:pos="252"/>
                <w:tab w:val="num" w:pos="72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</w:p>
          <w:p w:rsidR="006F35E2" w:rsidRPr="00826BF2" w:rsidRDefault="006F35E2">
            <w:pPr>
              <w:pStyle w:val="Heading2"/>
              <w:numPr>
                <w:ilvl w:val="2"/>
                <w:numId w:val="3"/>
              </w:numPr>
              <w:tabs>
                <w:tab w:val="clear" w:pos="2160"/>
                <w:tab w:val="left" w:pos="45"/>
                <w:tab w:val="num" w:pos="216"/>
                <w:tab w:val="num" w:pos="720"/>
              </w:tabs>
              <w:ind w:hanging="1863"/>
              <w:rPr>
                <w:rFonts w:ascii="Calibri" w:hAnsi="Calibri" w:cs="Calibri"/>
                <w:i/>
                <w:iCs/>
                <w:color w:val="000080"/>
                <w:sz w:val="28"/>
                <w:szCs w:val="28"/>
              </w:rPr>
            </w:pPr>
            <w:r w:rsidRPr="00826BF2">
              <w:rPr>
                <w:rFonts w:ascii="Calibri" w:hAnsi="Calibri" w:cs="Calibri"/>
                <w:i/>
                <w:iCs/>
                <w:color w:val="000080"/>
                <w:sz w:val="28"/>
                <w:szCs w:val="28"/>
              </w:rPr>
              <w:t>Master of Business Studies- MBS</w:t>
            </w:r>
          </w:p>
          <w:p w:rsidR="006F35E2" w:rsidRPr="00EA63D7" w:rsidRDefault="006F35E2">
            <w:pPr>
              <w:pStyle w:val="Heading2"/>
              <w:tabs>
                <w:tab w:val="num" w:pos="720"/>
              </w:tabs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Department of Management</w:t>
            </w:r>
          </w:p>
          <w:p w:rsidR="006F35E2" w:rsidRPr="00EA63D7" w:rsidRDefault="006F35E2">
            <w:pPr>
              <w:pStyle w:val="Heading7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Jagannath University (JU), Dhaka</w:t>
            </w:r>
          </w:p>
          <w:p w:rsidR="006F35E2" w:rsidRPr="00EA63D7" w:rsidRDefault="006F35E2">
            <w:pPr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Year- 2006, Status- 2nd Class</w:t>
            </w:r>
          </w:p>
          <w:p w:rsidR="006F35E2" w:rsidRPr="00E90CB7" w:rsidRDefault="006F35E2">
            <w:pPr>
              <w:rPr>
                <w:rFonts w:ascii="Calibri" w:hAnsi="Calibri" w:cs="Calibri"/>
                <w:i/>
                <w:iCs/>
                <w:sz w:val="16"/>
                <w:szCs w:val="16"/>
              </w:rPr>
            </w:pPr>
          </w:p>
          <w:p w:rsidR="006F35E2" w:rsidRPr="00826BF2" w:rsidRDefault="006F35E2" w:rsidP="001066B3">
            <w:pPr>
              <w:numPr>
                <w:ilvl w:val="2"/>
                <w:numId w:val="3"/>
              </w:numPr>
              <w:tabs>
                <w:tab w:val="clear" w:pos="2160"/>
                <w:tab w:val="num" w:pos="363"/>
                <w:tab w:val="num" w:pos="720"/>
              </w:tabs>
              <w:ind w:hanging="1836"/>
              <w:rPr>
                <w:rFonts w:ascii="Calibri" w:hAnsi="Calibri" w:cs="Calibri"/>
                <w:b/>
                <w:bCs/>
                <w:i/>
                <w:iCs/>
                <w:color w:val="000080"/>
                <w:sz w:val="28"/>
                <w:szCs w:val="28"/>
              </w:rPr>
            </w:pPr>
            <w:r w:rsidRPr="00826BF2">
              <w:rPr>
                <w:rFonts w:ascii="Calibri" w:hAnsi="Calibri" w:cs="Calibri"/>
                <w:b/>
                <w:bCs/>
                <w:i/>
                <w:iCs/>
                <w:color w:val="000080"/>
                <w:sz w:val="28"/>
                <w:szCs w:val="28"/>
              </w:rPr>
              <w:t>Bachelor of Commerce- B.Com (Hon’s ) Management</w:t>
            </w:r>
          </w:p>
          <w:p w:rsidR="006F35E2" w:rsidRPr="00826BF2" w:rsidRDefault="006F35E2">
            <w:pPr>
              <w:tabs>
                <w:tab w:val="num" w:pos="720"/>
              </w:tabs>
              <w:ind w:firstLine="702"/>
              <w:rPr>
                <w:rFonts w:ascii="Calibri" w:hAnsi="Calibri" w:cs="Calibri"/>
                <w:b/>
                <w:bCs/>
                <w:i/>
                <w:iCs/>
                <w:color w:val="000080"/>
                <w:sz w:val="28"/>
                <w:szCs w:val="28"/>
              </w:rPr>
            </w:pPr>
            <w:r w:rsidRPr="00826BF2">
              <w:rPr>
                <w:rFonts w:ascii="Calibri" w:hAnsi="Calibri" w:cs="Calibri"/>
                <w:b/>
                <w:bCs/>
                <w:i/>
                <w:iCs/>
                <w:color w:val="000080"/>
                <w:sz w:val="28"/>
                <w:szCs w:val="28"/>
              </w:rPr>
              <w:t>(4Years integrated course)</w:t>
            </w:r>
          </w:p>
          <w:p w:rsidR="006F35E2" w:rsidRPr="00EA63D7" w:rsidRDefault="006F35E2">
            <w:pPr>
              <w:pStyle w:val="Heading2"/>
              <w:tabs>
                <w:tab w:val="num" w:pos="720"/>
              </w:tabs>
              <w:ind w:firstLine="720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Jagannath University (JU), Dhaka</w:t>
            </w:r>
          </w:p>
          <w:p w:rsidR="006F35E2" w:rsidRPr="00EA63D7" w:rsidRDefault="006F35E2">
            <w:pPr>
              <w:tabs>
                <w:tab w:val="num" w:pos="720"/>
              </w:tabs>
              <w:ind w:firstLine="720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Year- 2005, Status- 2nd Class</w:t>
            </w:r>
          </w:p>
          <w:p w:rsidR="006F35E2" w:rsidRPr="00E90CB7" w:rsidRDefault="006F35E2">
            <w:pPr>
              <w:tabs>
                <w:tab w:val="num" w:pos="72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</w:p>
          <w:p w:rsidR="006F35E2" w:rsidRPr="00826BF2" w:rsidRDefault="006F35E2">
            <w:pPr>
              <w:pStyle w:val="Heading2"/>
              <w:numPr>
                <w:ilvl w:val="2"/>
                <w:numId w:val="3"/>
              </w:numPr>
              <w:tabs>
                <w:tab w:val="clear" w:pos="2160"/>
                <w:tab w:val="num" w:pos="279"/>
                <w:tab w:val="num" w:pos="720"/>
              </w:tabs>
              <w:ind w:hanging="1818"/>
              <w:rPr>
                <w:rFonts w:ascii="Calibri" w:hAnsi="Calibri" w:cs="Calibri"/>
                <w:i/>
                <w:iCs/>
                <w:color w:val="000080"/>
                <w:sz w:val="28"/>
                <w:szCs w:val="28"/>
              </w:rPr>
            </w:pPr>
            <w:r w:rsidRPr="00826BF2">
              <w:rPr>
                <w:rFonts w:ascii="Calibri" w:hAnsi="Calibri" w:cs="Calibri"/>
                <w:i/>
                <w:iCs/>
                <w:color w:val="000080"/>
                <w:sz w:val="28"/>
                <w:szCs w:val="28"/>
              </w:rPr>
              <w:t>Higher Secondary Certificate- HSC (Business Management)</w:t>
            </w:r>
          </w:p>
          <w:p w:rsidR="006F35E2" w:rsidRPr="00EA63D7" w:rsidRDefault="006F35E2">
            <w:pPr>
              <w:pStyle w:val="Heading2"/>
              <w:tabs>
                <w:tab w:val="num" w:pos="720"/>
              </w:tabs>
              <w:ind w:firstLine="720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Hathazari College, Chittagong</w:t>
            </w:r>
          </w:p>
          <w:p w:rsidR="006F35E2" w:rsidRPr="00EA63D7" w:rsidRDefault="006F35E2">
            <w:pPr>
              <w:pStyle w:val="Heading8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EA63D7">
              <w:rPr>
                <w:rFonts w:ascii="Calibri" w:hAnsi="Calibri" w:cs="Calibri"/>
                <w:i/>
                <w:iCs/>
                <w:sz w:val="24"/>
                <w:szCs w:val="24"/>
              </w:rPr>
              <w:t>Bangladesh Technical Education Board (BTEB), Dhaka</w:t>
            </w:r>
          </w:p>
          <w:p w:rsidR="006F35E2" w:rsidRPr="00EA63D7" w:rsidRDefault="006F35E2">
            <w:pPr>
              <w:tabs>
                <w:tab w:val="num" w:pos="720"/>
              </w:tabs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Year- 2000, Group- Computer Application, Status- 1st Div</w:t>
            </w:r>
            <w:r>
              <w:rPr>
                <w:rFonts w:ascii="Calibri" w:hAnsi="Calibri" w:cs="Calibri"/>
                <w:i/>
                <w:iCs/>
              </w:rPr>
              <w:t>ision</w:t>
            </w:r>
            <w:r w:rsidRPr="00EA63D7">
              <w:rPr>
                <w:rFonts w:ascii="Calibri" w:hAnsi="Calibri" w:cs="Calibri"/>
                <w:i/>
                <w:iCs/>
              </w:rPr>
              <w:t>.</w:t>
            </w:r>
          </w:p>
          <w:p w:rsidR="006F35E2" w:rsidRPr="00E90CB7" w:rsidRDefault="006F35E2">
            <w:pPr>
              <w:tabs>
                <w:tab w:val="num" w:pos="720"/>
              </w:tabs>
              <w:rPr>
                <w:rFonts w:ascii="Calibri" w:hAnsi="Calibri" w:cs="Calibri"/>
                <w:i/>
                <w:iCs/>
                <w:sz w:val="16"/>
                <w:szCs w:val="16"/>
              </w:rPr>
            </w:pPr>
          </w:p>
          <w:p w:rsidR="006F35E2" w:rsidRPr="00826BF2" w:rsidRDefault="006F35E2">
            <w:pPr>
              <w:pStyle w:val="Heading2"/>
              <w:numPr>
                <w:ilvl w:val="2"/>
                <w:numId w:val="3"/>
              </w:numPr>
              <w:tabs>
                <w:tab w:val="clear" w:pos="2160"/>
                <w:tab w:val="num" w:pos="270"/>
                <w:tab w:val="num" w:pos="720"/>
              </w:tabs>
              <w:ind w:hanging="1800"/>
              <w:rPr>
                <w:rFonts w:ascii="Calibri" w:hAnsi="Calibri" w:cs="Calibri"/>
                <w:i/>
                <w:iCs/>
                <w:color w:val="000080"/>
                <w:sz w:val="28"/>
                <w:szCs w:val="28"/>
              </w:rPr>
            </w:pPr>
            <w:r w:rsidRPr="00826BF2">
              <w:rPr>
                <w:rFonts w:ascii="Calibri" w:hAnsi="Calibri" w:cs="Calibri"/>
                <w:i/>
                <w:iCs/>
                <w:color w:val="000080"/>
                <w:sz w:val="28"/>
                <w:szCs w:val="28"/>
              </w:rPr>
              <w:t xml:space="preserve">Secondary School Certificate- SSC </w:t>
            </w:r>
          </w:p>
          <w:p w:rsidR="006F35E2" w:rsidRPr="00EA63D7" w:rsidRDefault="006F35E2">
            <w:pPr>
              <w:pStyle w:val="Heading2"/>
              <w:tabs>
                <w:tab w:val="num" w:pos="720"/>
              </w:tabs>
              <w:ind w:left="279" w:firstLine="450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Saleh Zahur High School, Chittagong</w:t>
            </w:r>
          </w:p>
          <w:p w:rsidR="006F35E2" w:rsidRPr="00EA63D7" w:rsidRDefault="006F35E2">
            <w:pPr>
              <w:pStyle w:val="Heading2"/>
              <w:tabs>
                <w:tab w:val="num" w:pos="720"/>
              </w:tabs>
              <w:ind w:firstLine="747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Comilla Board, Comilla</w:t>
            </w:r>
          </w:p>
          <w:p w:rsidR="006F35E2" w:rsidRDefault="006F35E2" w:rsidP="009C4F62">
            <w:pPr>
              <w:ind w:firstLine="747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Year- 1995, Group- Science, Status- 1st Di</w:t>
            </w:r>
            <w:r>
              <w:rPr>
                <w:rFonts w:ascii="Calibri" w:hAnsi="Calibri" w:cs="Calibri"/>
                <w:i/>
                <w:iCs/>
              </w:rPr>
              <w:t>vision</w:t>
            </w:r>
            <w:r w:rsidRPr="00EA63D7">
              <w:rPr>
                <w:rFonts w:ascii="Calibri" w:hAnsi="Calibri" w:cs="Calibri"/>
                <w:i/>
                <w:iCs/>
              </w:rPr>
              <w:t>.</w:t>
            </w:r>
          </w:p>
          <w:p w:rsidR="006F35E2" w:rsidRDefault="006F35E2" w:rsidP="009C4F62">
            <w:pPr>
              <w:ind w:firstLine="747"/>
              <w:rPr>
                <w:rFonts w:ascii="Calibri" w:hAnsi="Calibri" w:cs="Calibri"/>
                <w:i/>
                <w:iCs/>
              </w:rPr>
            </w:pPr>
          </w:p>
          <w:p w:rsidR="006F35E2" w:rsidRPr="00EA63D7" w:rsidRDefault="006F35E2" w:rsidP="00C90A32">
            <w:pPr>
              <w:rPr>
                <w:rFonts w:ascii="Calibri" w:hAnsi="Calibri" w:cs="Calibri"/>
                <w:i/>
                <w:iCs/>
              </w:rPr>
            </w:pPr>
          </w:p>
        </w:tc>
      </w:tr>
      <w:tr w:rsidR="006F35E2" w:rsidRPr="00EA63D7">
        <w:trPr>
          <w:cantSplit/>
          <w:trHeight w:val="15380"/>
        </w:trPr>
        <w:tc>
          <w:tcPr>
            <w:tcW w:w="9720" w:type="dxa"/>
          </w:tcPr>
          <w:p w:rsidR="006F35E2" w:rsidRPr="00E87BA0" w:rsidRDefault="006F35E2" w:rsidP="001061D1">
            <w:pPr>
              <w:pStyle w:val="Heading2"/>
              <w:numPr>
                <w:ilvl w:val="0"/>
                <w:numId w:val="2"/>
              </w:numPr>
              <w:tabs>
                <w:tab w:val="left" w:pos="225"/>
              </w:tabs>
              <w:jc w:val="both"/>
              <w:rPr>
                <w:rFonts w:ascii="Calibri" w:hAnsi="Calibri" w:cs="Calibri"/>
                <w:i/>
                <w:iCs/>
                <w:color w:val="003399"/>
                <w:sz w:val="28"/>
                <w:szCs w:val="28"/>
                <w:u w:val="single"/>
              </w:rPr>
            </w:pPr>
            <w:r w:rsidRPr="00E87BA0">
              <w:rPr>
                <w:rFonts w:ascii="Calibri" w:hAnsi="Calibri" w:cs="Calibri"/>
                <w:i/>
                <w:iCs/>
                <w:color w:val="003399"/>
                <w:sz w:val="28"/>
                <w:szCs w:val="28"/>
                <w:u w:val="single"/>
              </w:rPr>
              <w:t>Experiences</w:t>
            </w:r>
          </w:p>
          <w:p w:rsidR="006F35E2" w:rsidRPr="00EA63D7" w:rsidRDefault="006F35E2" w:rsidP="001061D1">
            <w:pPr>
              <w:ind w:left="747" w:hanging="18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2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Years</w:t>
            </w:r>
            <w:r w:rsidRPr="00EA63D7">
              <w:rPr>
                <w:rFonts w:ascii="Calibri" w:hAnsi="Calibri" w:cs="Calibri"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of</w:t>
            </w:r>
            <w:r w:rsidRPr="00EA63D7">
              <w:rPr>
                <w:rFonts w:ascii="Calibri" w:hAnsi="Calibri" w:cs="Calibri"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Practical Experience in the relevant field and friendly to work in the areas as  following - </w:t>
            </w:r>
          </w:p>
          <w:p w:rsidR="006F35E2" w:rsidRPr="00EA63D7" w:rsidRDefault="006F35E2" w:rsidP="001061D1">
            <w:pPr>
              <w:ind w:left="36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 xml:space="preserve">Administration and MIS 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>Human Resource Management &amp; Industrial Relation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>Finance</w:t>
            </w:r>
            <w:r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 xml:space="preserve"> </w:t>
            </w: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>&amp; Accounts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>Internal Audit &amp; Records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>Development, Planning &amp; Coordination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>Logistics &amp; Support Services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</w:rPr>
              <w:t>Protocol, Press &amp; Public Relation (PR)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  <w:u w:val="single"/>
              </w:rPr>
              <w:t>Brand Development &amp; Communication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  <w:u w:val="single"/>
              </w:rPr>
              <w:t>Marketing &amp; Sales</w:t>
            </w:r>
            <w:r>
              <w:rPr>
                <w:rFonts w:ascii="Calibri" w:hAnsi="Calibri" w:cs="Calibri"/>
                <w:b/>
                <w:bCs/>
                <w:i/>
                <w:iCs/>
                <w:color w:val="000080"/>
                <w:u w:val="single"/>
              </w:rPr>
              <w:t xml:space="preserve"> Management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  <w:u w:val="single"/>
              </w:rPr>
              <w:t>Credit Management &amp; Recovery</w:t>
            </w:r>
          </w:p>
          <w:p w:rsidR="006F35E2" w:rsidRPr="00EA63D7" w:rsidRDefault="006F35E2" w:rsidP="001061D1">
            <w:pPr>
              <w:numPr>
                <w:ilvl w:val="0"/>
                <w:numId w:val="1"/>
              </w:numPr>
              <w:ind w:hanging="30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color w:val="000080"/>
                <w:u w:val="single"/>
              </w:rPr>
              <w:t>Special Operation &amp; Enforcement</w:t>
            </w:r>
          </w:p>
          <w:p w:rsidR="006F35E2" w:rsidRPr="00EA63D7" w:rsidRDefault="006F35E2" w:rsidP="001061D1">
            <w:pPr>
              <w:jc w:val="both"/>
              <w:rPr>
                <w:rFonts w:ascii="Calibri" w:hAnsi="Calibri" w:cs="Calibri"/>
                <w:b/>
                <w:bCs/>
                <w:i/>
                <w:iCs/>
                <w:color w:val="000080"/>
                <w:u w:val="single"/>
              </w:rPr>
            </w:pPr>
          </w:p>
          <w:p w:rsidR="006F35E2" w:rsidRPr="00EA63D7" w:rsidRDefault="006F35E2" w:rsidP="001061D1">
            <w:pPr>
              <w:pStyle w:val="Heading2"/>
              <w:numPr>
                <w:ilvl w:val="1"/>
                <w:numId w:val="1"/>
              </w:numPr>
              <w:tabs>
                <w:tab w:val="clear" w:pos="1440"/>
                <w:tab w:val="num" w:pos="180"/>
                <w:tab w:val="num" w:pos="729"/>
              </w:tabs>
              <w:ind w:hanging="1080"/>
              <w:jc w:val="both"/>
              <w:rPr>
                <w:rFonts w:ascii="Calibri" w:hAnsi="Calibri" w:cs="Calibri"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i/>
                <w:iCs/>
                <w:u w:val="single"/>
              </w:rPr>
              <w:t>Working Details</w:t>
            </w:r>
          </w:p>
          <w:p w:rsidR="006F35E2" w:rsidRPr="00EA63D7" w:rsidRDefault="006F35E2" w:rsidP="001061D1">
            <w:pPr>
              <w:jc w:val="both"/>
            </w:pPr>
          </w:p>
          <w:p w:rsidR="006F35E2" w:rsidRPr="00EA63D7" w:rsidRDefault="006F35E2" w:rsidP="001061D1">
            <w:pPr>
              <w:pStyle w:val="ListParagraph"/>
              <w:numPr>
                <w:ilvl w:val="2"/>
                <w:numId w:val="3"/>
              </w:numPr>
              <w:tabs>
                <w:tab w:val="clear" w:pos="2160"/>
                <w:tab w:val="num" w:pos="1089"/>
              </w:tabs>
              <w:ind w:left="720" w:firstLine="0"/>
              <w:jc w:val="both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 xml:space="preserve">Presently Working </w:t>
            </w:r>
            <w:r w:rsidRPr="00EA63D7">
              <w:rPr>
                <w:rFonts w:ascii="Calibri" w:hAnsi="Calibri" w:cs="Calibri"/>
                <w:i/>
                <w:iCs/>
                <w:u w:val="single"/>
              </w:rPr>
              <w:t>in</w:t>
            </w: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 xml:space="preserve"> </w:t>
            </w:r>
            <w:r w:rsidRPr="00EA63D7">
              <w:rPr>
                <w:rFonts w:ascii="Calibri" w:hAnsi="Calibri" w:cs="Calibri"/>
                <w:i/>
                <w:iCs/>
                <w:u w:val="single"/>
              </w:rPr>
              <w:t>the</w:t>
            </w:r>
            <w:r w:rsidRPr="00EA63D7">
              <w:rPr>
                <w:rFonts w:ascii="Calibri" w:hAnsi="Calibri" w:cs="Calibri"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Metal Group</w:t>
            </w:r>
            <w:r w:rsidRPr="00A26BF5">
              <w:rPr>
                <w:rFonts w:ascii="Calibri" w:hAnsi="Calibri" w:cs="Calibri"/>
                <w:b/>
                <w:bCs/>
                <w:i/>
                <w:iCs/>
              </w:rPr>
              <w:t xml:space="preserve"> [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The Metal (Pvt) Limited</w:t>
            </w:r>
            <w:r w:rsidRPr="00EA63D7">
              <w:rPr>
                <w:rFonts w:ascii="Calibri" w:hAnsi="Calibri" w:cs="Calibri"/>
                <w:i/>
                <w:iCs/>
              </w:rPr>
              <w:t>, The Sole Distributor (Bangladesh) of “</w:t>
            </w:r>
            <w:r w:rsidRPr="008C19D7">
              <w:rPr>
                <w:rFonts w:ascii="Calibri" w:hAnsi="Calibri" w:cs="Calibri"/>
                <w:b/>
                <w:bCs/>
                <w:i/>
                <w:iCs/>
              </w:rPr>
              <w:t>Tractor &amp; Firm Equipments Limited –TAFE”, India</w:t>
            </w:r>
            <w:r w:rsidRPr="00EA63D7">
              <w:rPr>
                <w:rFonts w:ascii="Calibri" w:hAnsi="Calibri" w:cs="Calibri"/>
                <w:i/>
                <w:iCs/>
              </w:rPr>
              <w:t xml:space="preserve"> (</w:t>
            </w:r>
            <w:r>
              <w:rPr>
                <w:rFonts w:ascii="Calibri" w:hAnsi="Calibri" w:cs="Calibri"/>
                <w:i/>
                <w:iCs/>
              </w:rPr>
              <w:t>The Leading &amp; Largest Lease Finance Provider Through the</w:t>
            </w:r>
            <w:r w:rsidRPr="00EA63D7">
              <w:rPr>
                <w:rFonts w:ascii="Calibri" w:hAnsi="Calibri" w:cs="Calibri"/>
                <w:i/>
                <w:iCs/>
              </w:rPr>
              <w:t xml:space="preserve"> Products </w:t>
            </w:r>
            <w:r>
              <w:rPr>
                <w:rFonts w:ascii="Calibri" w:hAnsi="Calibri" w:cs="Calibri"/>
                <w:i/>
                <w:iCs/>
              </w:rPr>
              <w:t>like</w:t>
            </w:r>
            <w:r w:rsidRPr="00EA63D7">
              <w:rPr>
                <w:rFonts w:ascii="Calibri" w:hAnsi="Calibri" w:cs="Calibri"/>
                <w:i/>
                <w:iCs/>
              </w:rPr>
              <w:t xml:space="preserve"> “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TAFE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 xml:space="preserve">Agricultural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Tractor</w:t>
            </w:r>
            <w:r w:rsidRPr="00EA63D7">
              <w:rPr>
                <w:rFonts w:ascii="Calibri" w:hAnsi="Calibri" w:cs="Calibri"/>
                <w:i/>
                <w:iCs/>
              </w:rPr>
              <w:t xml:space="preserve">,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MASCHIO</w:t>
            </w:r>
            <w:r w:rsidRPr="00EA63D7">
              <w:rPr>
                <w:rFonts w:ascii="Calibri" w:hAnsi="Calibri" w:cs="Calibri"/>
                <w:i/>
                <w:iCs/>
              </w:rPr>
              <w:t xml:space="preserve"> </w:t>
            </w:r>
            <w:r w:rsidRPr="00D96725">
              <w:rPr>
                <w:rFonts w:ascii="Calibri" w:hAnsi="Calibri" w:cs="Calibri"/>
                <w:b/>
                <w:bCs/>
                <w:i/>
                <w:iCs/>
              </w:rPr>
              <w:t>Rotary Tiller</w:t>
            </w:r>
            <w:r w:rsidRPr="00EA63D7">
              <w:rPr>
                <w:rFonts w:ascii="Calibri" w:hAnsi="Calibri" w:cs="Calibri"/>
                <w:i/>
                <w:iCs/>
              </w:rPr>
              <w:t xml:space="preserve">,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Metal Asia</w:t>
            </w:r>
            <w:r w:rsidRPr="00EA63D7">
              <w:rPr>
                <w:rFonts w:ascii="Calibri" w:hAnsi="Calibri" w:cs="Calibri"/>
                <w:i/>
                <w:iCs/>
              </w:rPr>
              <w:t xml:space="preserve"> Rice Transplanter,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C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LAAS</w:t>
            </w:r>
            <w:r w:rsidRPr="00EA63D7">
              <w:rPr>
                <w:rFonts w:ascii="Calibri" w:hAnsi="Calibri" w:cs="Calibri"/>
                <w:i/>
                <w:iCs/>
              </w:rPr>
              <w:t xml:space="preserve"> Combine Harvester,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Metal</w:t>
            </w:r>
            <w:r w:rsidRPr="00EA63D7">
              <w:rPr>
                <w:rFonts w:ascii="Calibri" w:hAnsi="Calibri" w:cs="Calibri"/>
                <w:i/>
                <w:iCs/>
              </w:rPr>
              <w:t xml:space="preserve"> Reaper,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Fiona</w:t>
            </w:r>
            <w:r w:rsidRPr="00EA63D7">
              <w:rPr>
                <w:rFonts w:ascii="Calibri" w:hAnsi="Calibri" w:cs="Calibri"/>
                <w:i/>
                <w:iCs/>
              </w:rPr>
              <w:t xml:space="preserve"> Seed Drill and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BullSmart</w:t>
            </w:r>
            <w:r w:rsidRPr="00EA63D7">
              <w:rPr>
                <w:rFonts w:ascii="Calibri" w:hAnsi="Calibri" w:cs="Calibri"/>
                <w:i/>
                <w:iCs/>
              </w:rPr>
              <w:t xml:space="preserve"> Backhoe and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Metal</w:t>
            </w:r>
            <w:r w:rsidRPr="00EA63D7">
              <w:rPr>
                <w:rFonts w:ascii="Calibri" w:hAnsi="Calibri" w:cs="Calibri"/>
                <w:i/>
                <w:iCs/>
              </w:rPr>
              <w:t xml:space="preserve"> Tipping &amp; Non-Tipping Trailer etc.</w:t>
            </w:r>
            <w:r w:rsidRPr="00A26BF5">
              <w:rPr>
                <w:rFonts w:ascii="Calibri" w:hAnsi="Calibri" w:cs="Calibri"/>
                <w:b/>
                <w:bCs/>
                <w:i/>
                <w:iCs/>
              </w:rPr>
              <w:t>]</w:t>
            </w:r>
            <w:r w:rsidRPr="00EA63D7">
              <w:rPr>
                <w:rFonts w:ascii="Calibri" w:hAnsi="Calibri" w:cs="Calibri"/>
                <w:i/>
                <w:iCs/>
              </w:rPr>
              <w:t>, 17, North C/A,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i/>
                <w:iCs/>
              </w:rPr>
              <w:t>Gulshan-2, Dhaka-1212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i/>
                <w:iCs/>
              </w:rPr>
              <w:t>as a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Deputy Manager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- Credit Management &amp; Recovery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 xml:space="preserve">- </w:t>
            </w:r>
            <w:r w:rsidRPr="00EA63D7">
              <w:rPr>
                <w:rFonts w:ascii="Calibri" w:hAnsi="Calibri" w:cs="Calibri"/>
                <w:i/>
                <w:iCs/>
              </w:rPr>
              <w:t>since 1/12/2008.</w:t>
            </w:r>
          </w:p>
          <w:p w:rsidR="006F35E2" w:rsidRPr="00EA63D7" w:rsidRDefault="006F35E2" w:rsidP="001061D1">
            <w:pPr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</w:p>
          <w:p w:rsidR="006F35E2" w:rsidRPr="00EA63D7" w:rsidRDefault="006F35E2" w:rsidP="001061D1">
            <w:pPr>
              <w:pStyle w:val="ListParagraph"/>
              <w:numPr>
                <w:ilvl w:val="2"/>
                <w:numId w:val="3"/>
              </w:numPr>
              <w:tabs>
                <w:tab w:val="clear" w:pos="2160"/>
                <w:tab w:val="num" w:pos="1080"/>
              </w:tabs>
              <w:ind w:left="702" w:firstLine="0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Worked</w:t>
            </w:r>
            <w:r w:rsidRPr="00EA63D7">
              <w:rPr>
                <w:rFonts w:ascii="Calibri" w:hAnsi="Calibri" w:cs="Calibri"/>
                <w:i/>
                <w:iCs/>
                <w:u w:val="single"/>
              </w:rPr>
              <w:t xml:space="preserve"> in the</w:t>
            </w:r>
            <w:r w:rsidRPr="00EA63D7">
              <w:rPr>
                <w:rFonts w:ascii="Calibri" w:hAnsi="Calibri" w:cs="Calibri"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PEQS GROUP </w:t>
            </w:r>
            <w:r w:rsidRPr="00EA63D7">
              <w:rPr>
                <w:rFonts w:ascii="Calibri" w:hAnsi="Calibri" w:cs="Calibri"/>
                <w:i/>
                <w:iCs/>
              </w:rPr>
              <w:t>(</w:t>
            </w:r>
            <w:r w:rsidRPr="00ED01B0">
              <w:rPr>
                <w:rFonts w:ascii="Calibri" w:hAnsi="Calibri" w:cs="Calibri"/>
                <w:b/>
                <w:bCs/>
                <w:i/>
                <w:iCs/>
              </w:rPr>
              <w:t>PEQS Garments Ltd. &amp; Shalimar Garments Ltd., Amco Engineering Ltd. and Sambro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z</w:t>
            </w:r>
            <w:r w:rsidRPr="00ED01B0">
              <w:rPr>
                <w:rFonts w:ascii="Calibri" w:hAnsi="Calibri" w:cs="Calibri"/>
                <w:b/>
                <w:bCs/>
                <w:i/>
                <w:iCs/>
              </w:rPr>
              <w:t>e Ltd.</w:t>
            </w:r>
            <w:r w:rsidRPr="00EA63D7">
              <w:rPr>
                <w:rFonts w:ascii="Calibri" w:hAnsi="Calibri" w:cs="Calibri"/>
                <w:i/>
                <w:iCs/>
              </w:rPr>
              <w:t>)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i/>
                <w:iCs/>
              </w:rPr>
              <w:t xml:space="preserve">and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Social Chartered (Finance &amp; Investment) Cooperative Ltd. </w:t>
            </w:r>
            <w:r w:rsidRPr="00EA63D7">
              <w:rPr>
                <w:rFonts w:ascii="Calibri" w:hAnsi="Calibri" w:cs="Calibri"/>
                <w:i/>
                <w:iCs/>
              </w:rPr>
              <w:t xml:space="preserve">Mirpur, Dhaka As an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Executive Officer (EO)</w:t>
            </w:r>
            <w:r w:rsidRPr="00EA63D7">
              <w:rPr>
                <w:rFonts w:ascii="Calibri" w:hAnsi="Calibri" w:cs="Calibri"/>
                <w:i/>
                <w:iCs/>
              </w:rPr>
              <w:t xml:space="preserve"> For One Year (01-10-2007 to 30-11-2008).</w:t>
            </w:r>
          </w:p>
          <w:p w:rsidR="006F35E2" w:rsidRPr="00EA63D7" w:rsidRDefault="006F35E2" w:rsidP="001061D1">
            <w:pPr>
              <w:ind w:firstLine="720"/>
              <w:jc w:val="both"/>
              <w:rPr>
                <w:rFonts w:ascii="Calibri" w:hAnsi="Calibri" w:cs="Calibri"/>
                <w:i/>
                <w:iCs/>
              </w:rPr>
            </w:pPr>
          </w:p>
          <w:p w:rsidR="006F35E2" w:rsidRPr="00EA63D7" w:rsidRDefault="006F35E2" w:rsidP="001061D1">
            <w:pPr>
              <w:pStyle w:val="ListParagraph"/>
              <w:numPr>
                <w:ilvl w:val="2"/>
                <w:numId w:val="3"/>
              </w:numPr>
              <w:tabs>
                <w:tab w:val="clear" w:pos="2160"/>
                <w:tab w:val="num" w:pos="1062"/>
              </w:tabs>
              <w:ind w:left="702" w:firstLine="0"/>
              <w:jc w:val="both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Worked</w:t>
            </w:r>
            <w:r w:rsidRPr="00EA63D7">
              <w:rPr>
                <w:rFonts w:ascii="Calibri" w:hAnsi="Calibri" w:cs="Calibri"/>
                <w:i/>
                <w:iCs/>
                <w:u w:val="single"/>
              </w:rPr>
              <w:t xml:space="preserve"> in</w:t>
            </w: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 xml:space="preserve"> </w:t>
            </w:r>
            <w:r w:rsidRPr="00EA63D7">
              <w:rPr>
                <w:rFonts w:ascii="Calibri" w:hAnsi="Calibri" w:cs="Calibri"/>
                <w:i/>
                <w:iCs/>
                <w:u w:val="single"/>
              </w:rPr>
              <w:t>The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RECALL, </w:t>
            </w:r>
            <w:r w:rsidRPr="00EA63D7">
              <w:rPr>
                <w:rFonts w:ascii="Calibri" w:hAnsi="Calibri" w:cs="Calibri"/>
                <w:i/>
                <w:iCs/>
              </w:rPr>
              <w:t>House-11, Road-4, Sector-3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i/>
                <w:iCs/>
              </w:rPr>
              <w:t xml:space="preserve">Uttara, Dhaka-1230 – an Authorized Agency for </w:t>
            </w:r>
            <w:r>
              <w:rPr>
                <w:rFonts w:ascii="Calibri" w:hAnsi="Calibri" w:cs="Calibri"/>
                <w:i/>
                <w:iCs/>
              </w:rPr>
              <w:t>– (One Year)</w:t>
            </w:r>
          </w:p>
          <w:p w:rsidR="006F35E2" w:rsidRPr="00EA63D7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Banking &amp; Financial Product Marketing &amp; Sales</w:t>
            </w:r>
          </w:p>
          <w:p w:rsidR="006F35E2" w:rsidRPr="00EA63D7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Savings &amp; Deposit Collection</w:t>
            </w:r>
          </w:p>
          <w:p w:rsidR="006F35E2" w:rsidRPr="00EA63D7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SME Banking &amp; Finance</w:t>
            </w:r>
          </w:p>
          <w:p w:rsidR="006F35E2" w:rsidRPr="00EA63D7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 xml:space="preserve">Investment &amp; Lease Finance </w:t>
            </w:r>
          </w:p>
          <w:p w:rsidR="006F35E2" w:rsidRPr="00EA63D7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 xml:space="preserve">Collection/ Recovery and </w:t>
            </w:r>
          </w:p>
          <w:p w:rsidR="006F35E2" w:rsidRPr="00EA63D7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Event Management etc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.</w:t>
            </w:r>
          </w:p>
          <w:p w:rsidR="006F35E2" w:rsidRPr="00EA63D7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  <w:u w:val="single"/>
              </w:rPr>
            </w:pPr>
          </w:p>
          <w:p w:rsidR="006F35E2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Authorized By-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VANIK</w:t>
            </w:r>
          </w:p>
          <w:p w:rsidR="006F35E2" w:rsidRPr="00EA63D7" w:rsidRDefault="006F35E2" w:rsidP="001061D1">
            <w:pPr>
              <w:ind w:left="702"/>
              <w:jc w:val="both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 xml:space="preserve">                       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LankaBangla Finance Ltd.</w:t>
            </w:r>
          </w:p>
          <w:p w:rsidR="006F35E2" w:rsidRPr="00EA63D7" w:rsidRDefault="006F35E2" w:rsidP="001061D1">
            <w:pPr>
              <w:pStyle w:val="Heading8"/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                       </w:t>
            </w:r>
            <w:r w:rsidRPr="00EA63D7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Standard Chartered Bank </w:t>
            </w:r>
          </w:p>
          <w:p w:rsidR="006F35E2" w:rsidRPr="00EA63D7" w:rsidRDefault="006F35E2" w:rsidP="00603898">
            <w:pPr>
              <w:pStyle w:val="Heading8"/>
              <w:tabs>
                <w:tab w:val="clear" w:pos="720"/>
                <w:tab w:val="num" w:pos="2439"/>
              </w:tabs>
              <w:jc w:val="both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EA63D7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                       and Banglalink</w:t>
            </w:r>
            <w:r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etc.</w:t>
            </w:r>
          </w:p>
          <w:p w:rsidR="006F35E2" w:rsidRPr="00EA63D7" w:rsidRDefault="006F35E2" w:rsidP="001061D1">
            <w:pPr>
              <w:ind w:left="702"/>
              <w:jc w:val="both"/>
            </w:pPr>
          </w:p>
          <w:p w:rsidR="006F35E2" w:rsidRPr="00EA63D7" w:rsidRDefault="006F35E2" w:rsidP="001061D1">
            <w:pPr>
              <w:pStyle w:val="ListParagraph"/>
              <w:numPr>
                <w:ilvl w:val="0"/>
                <w:numId w:val="13"/>
              </w:numPr>
              <w:tabs>
                <w:tab w:val="left" w:pos="1089"/>
              </w:tabs>
              <w:ind w:left="720" w:hanging="18"/>
              <w:jc w:val="both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 xml:space="preserve">Worked </w:t>
            </w:r>
            <w:r w:rsidRPr="00EA63D7">
              <w:rPr>
                <w:rFonts w:ascii="Calibri" w:hAnsi="Calibri" w:cs="Calibri"/>
                <w:i/>
                <w:iCs/>
                <w:u w:val="single"/>
              </w:rPr>
              <w:t>in</w:t>
            </w: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 xml:space="preserve"> </w:t>
            </w:r>
            <w:r w:rsidRPr="00EA63D7">
              <w:rPr>
                <w:rFonts w:ascii="Calibri" w:hAnsi="Calibri" w:cs="Calibri"/>
                <w:i/>
                <w:iCs/>
                <w:u w:val="single"/>
              </w:rPr>
              <w:t>the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BRAC Bank Limited</w:t>
            </w:r>
            <w:r>
              <w:rPr>
                <w:rFonts w:ascii="Calibri" w:hAnsi="Calibri" w:cs="Calibri"/>
                <w:b/>
                <w:bCs/>
                <w:i/>
                <w:iCs/>
              </w:rPr>
              <w:t>,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Executive- Recovery, SME Department</w:t>
            </w:r>
            <w:r w:rsidRPr="00EA63D7">
              <w:rPr>
                <w:rFonts w:ascii="Calibri" w:hAnsi="Calibri" w:cs="Calibri"/>
                <w:i/>
                <w:iCs/>
              </w:rPr>
              <w:t xml:space="preserve">,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Head Office, Gulshan-2, Dhaka-1212</w:t>
            </w:r>
            <w:r w:rsidRPr="00EA63D7">
              <w:rPr>
                <w:rFonts w:ascii="Calibri" w:hAnsi="Calibri" w:cs="Calibri"/>
                <w:i/>
                <w:iCs/>
              </w:rPr>
              <w:t xml:space="preserve"> for 01 year.</w:t>
            </w:r>
          </w:p>
          <w:p w:rsidR="006F35E2" w:rsidRPr="00EA63D7" w:rsidRDefault="006F35E2" w:rsidP="001061D1">
            <w:pPr>
              <w:jc w:val="both"/>
              <w:rPr>
                <w:rFonts w:ascii="Calibri" w:hAnsi="Calibri" w:cs="Calibri"/>
              </w:rPr>
            </w:pPr>
          </w:p>
          <w:p w:rsidR="006F35E2" w:rsidRPr="00C40378" w:rsidRDefault="006F35E2" w:rsidP="001061D1">
            <w:pPr>
              <w:pStyle w:val="ListParagraph"/>
              <w:numPr>
                <w:ilvl w:val="0"/>
                <w:numId w:val="13"/>
              </w:numPr>
              <w:tabs>
                <w:tab w:val="left" w:pos="390"/>
                <w:tab w:val="left" w:pos="1125"/>
              </w:tabs>
              <w:ind w:left="720" w:hanging="18"/>
              <w:jc w:val="both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  <w:u w:val="single"/>
              </w:rPr>
              <w:t>Worked</w:t>
            </w:r>
            <w:r w:rsidRPr="00EA63D7">
              <w:rPr>
                <w:rFonts w:ascii="Calibri" w:hAnsi="Calibri" w:cs="Calibri"/>
                <w:i/>
                <w:iCs/>
                <w:u w:val="single"/>
              </w:rPr>
              <w:t xml:space="preserve"> in the</w:t>
            </w:r>
            <w:r w:rsidRPr="00EA63D7">
              <w:rPr>
                <w:rFonts w:ascii="Calibri" w:hAnsi="Calibri" w:cs="Calibri"/>
                <w:i/>
                <w:iCs/>
              </w:rPr>
              <w:t xml:space="preserve">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Investment &amp; Credit Services Ltd. (ICSL), </w:t>
            </w:r>
            <w:r w:rsidRPr="00EA63D7">
              <w:rPr>
                <w:rFonts w:ascii="Calibri" w:hAnsi="Calibri" w:cs="Calibri"/>
                <w:i/>
                <w:iCs/>
              </w:rPr>
              <w:t xml:space="preserve">Rahman Chamber, Motijheel C/A, Dhaka-1000 - Authorized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Exclusive Agency for Credit Information Inspection &amp; Verification and Recovery Service provider </w:t>
            </w:r>
            <w:r w:rsidRPr="00EA63D7">
              <w:rPr>
                <w:rFonts w:ascii="Calibri" w:hAnsi="Calibri" w:cs="Calibri"/>
                <w:i/>
                <w:iCs/>
              </w:rPr>
              <w:t xml:space="preserve">to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Different Banks &amp; Financial Institutions</w:t>
            </w:r>
            <w:r w:rsidRPr="00EA63D7">
              <w:rPr>
                <w:rFonts w:ascii="Calibri" w:hAnsi="Calibri" w:cs="Calibri"/>
                <w:i/>
                <w:iCs/>
              </w:rPr>
              <w:t>. Worked as an Executive for 03 Years (01-12-2000 to 28-02-2004)</w:t>
            </w:r>
          </w:p>
        </w:tc>
      </w:tr>
      <w:tr w:rsidR="006F35E2" w:rsidRPr="00EA63D7">
        <w:trPr>
          <w:cantSplit/>
        </w:trPr>
        <w:tc>
          <w:tcPr>
            <w:tcW w:w="9720" w:type="dxa"/>
            <w:tcBorders>
              <w:bottom w:val="nil"/>
            </w:tcBorders>
          </w:tcPr>
          <w:p w:rsidR="006F35E2" w:rsidRPr="00EA63D7" w:rsidRDefault="006F35E2" w:rsidP="001061D1">
            <w:pPr>
              <w:pStyle w:val="Heading2"/>
              <w:numPr>
                <w:ilvl w:val="0"/>
                <w:numId w:val="2"/>
              </w:numPr>
              <w:tabs>
                <w:tab w:val="left" w:pos="225"/>
              </w:tabs>
              <w:jc w:val="both"/>
              <w:rPr>
                <w:rFonts w:ascii="Calibri" w:hAnsi="Calibri" w:cs="Calibri"/>
                <w:i/>
                <w:iCs/>
                <w:color w:val="000080"/>
                <w:u w:val="single"/>
              </w:rPr>
            </w:pPr>
            <w:r w:rsidRPr="00EA63D7">
              <w:rPr>
                <w:rFonts w:ascii="Calibri" w:hAnsi="Calibri" w:cs="Calibri"/>
                <w:i/>
                <w:iCs/>
                <w:color w:val="000080"/>
                <w:u w:val="single"/>
              </w:rPr>
              <w:t>Professional Training &amp; Courses</w:t>
            </w:r>
          </w:p>
          <w:p w:rsidR="006F35E2" w:rsidRDefault="006F35E2" w:rsidP="001061D1">
            <w:pPr>
              <w:pStyle w:val="Heading2"/>
              <w:tabs>
                <w:tab w:val="left" w:pos="225"/>
              </w:tabs>
              <w:ind w:left="720"/>
              <w:jc w:val="both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>Completion of different training and courses to develop professionalism in several organization and Institutes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>Financial Management- DCCI Business Institute, Dhaka</w:t>
            </w:r>
          </w:p>
          <w:p w:rsidR="006F35E2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 xml:space="preserve">Business Management (SME Toolkit)- SEDF &amp; DCCI Business Institute,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Motijheel, </w:t>
            </w:r>
            <w:r w:rsidRPr="006A3043">
              <w:rPr>
                <w:rFonts w:ascii="Calibri" w:hAnsi="Calibri" w:cs="Calibri"/>
                <w:sz w:val="22"/>
                <w:szCs w:val="22"/>
              </w:rPr>
              <w:t>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Certificate in Tax &amp; VAT Management, OneWorld Institute, Gulshan-2, 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Accounting, </w:t>
            </w:r>
            <w:r w:rsidRPr="006A3043">
              <w:rPr>
                <w:rFonts w:ascii="Calibri" w:hAnsi="Calibri" w:cs="Calibri"/>
                <w:sz w:val="22"/>
                <w:szCs w:val="22"/>
              </w:rPr>
              <w:t>Financial Report Preparation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&amp; Internal Auditing- BMDF, Uttara, 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 xml:space="preserve">Office Management- BMDF,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Uttara, </w:t>
            </w:r>
            <w:r w:rsidRPr="006A3043">
              <w:rPr>
                <w:rFonts w:ascii="Calibri" w:hAnsi="Calibri" w:cs="Calibri"/>
                <w:sz w:val="22"/>
                <w:szCs w:val="22"/>
              </w:rPr>
              <w:t>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 xml:space="preserve">Marketing &amp;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Sales </w:t>
            </w:r>
            <w:r w:rsidRPr="006A3043">
              <w:rPr>
                <w:rFonts w:ascii="Calibri" w:hAnsi="Calibri" w:cs="Calibri"/>
                <w:sz w:val="22"/>
                <w:szCs w:val="22"/>
              </w:rPr>
              <w:t xml:space="preserve"> Management- BMDF, 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>Pre-Production &amp; Merchandising, SEDF &amp; Lankan Clothing Management Institute, 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>Certificate in Textile Technology, ICTM, Banani, 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>Certificate in Textile Merchandising, ICTM, Banani, 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 xml:space="preserve">Course on Garments Merchandising: Operation &amp; Management- DCCI Business Institute, </w:t>
            </w:r>
          </w:p>
          <w:p w:rsidR="006F35E2" w:rsidRPr="006A3043" w:rsidRDefault="006F35E2" w:rsidP="001061D1">
            <w:pPr>
              <w:pStyle w:val="ListParagraph"/>
              <w:tabs>
                <w:tab w:val="left" w:pos="1107"/>
              </w:tabs>
              <w:ind w:left="1134" w:hanging="9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>Dhaka</w:t>
            </w:r>
          </w:p>
          <w:p w:rsidR="006F35E2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left="1107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A3043">
              <w:rPr>
                <w:rFonts w:ascii="Calibri" w:hAnsi="Calibri" w:cs="Calibri"/>
                <w:sz w:val="22"/>
                <w:szCs w:val="22"/>
              </w:rPr>
              <w:t>Garments Production Management- SEDF &amp; Bangladesh University of Engineering &amp; Technology (BUET), Dhaka</w:t>
            </w:r>
          </w:p>
          <w:p w:rsidR="006F35E2" w:rsidRPr="002034A9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Banking Products Marketing , Loan Administration and Recovery- ICSL, Motijheel, Dhaka</w:t>
            </w:r>
          </w:p>
          <w:p w:rsidR="006F35E2" w:rsidRPr="00E752D8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Logistics &amp; Support Services Management- Marriot Security Force</w:t>
            </w:r>
            <w:r w:rsidRPr="006A3043">
              <w:rPr>
                <w:rFonts w:ascii="Calibri" w:hAnsi="Calibri" w:cs="Calibri"/>
                <w:sz w:val="22"/>
                <w:szCs w:val="22"/>
              </w:rPr>
              <w:t>, Dhaka</w:t>
            </w:r>
          </w:p>
          <w:p w:rsidR="006F35E2" w:rsidRPr="006A3043" w:rsidRDefault="006F35E2" w:rsidP="001061D1">
            <w:pPr>
              <w:pStyle w:val="ListParagraph"/>
              <w:numPr>
                <w:ilvl w:val="0"/>
                <w:numId w:val="14"/>
              </w:numPr>
              <w:tabs>
                <w:tab w:val="left" w:pos="1107"/>
              </w:tabs>
              <w:ind w:firstLine="27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Security Services </w:t>
            </w:r>
            <w:r w:rsidRPr="006A3043">
              <w:rPr>
                <w:rFonts w:ascii="Calibri" w:hAnsi="Calibri" w:cs="Calibri"/>
                <w:sz w:val="22"/>
                <w:szCs w:val="22"/>
              </w:rPr>
              <w:t>Management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&amp; Incident Control</w:t>
            </w:r>
            <w:r w:rsidRPr="006A3043">
              <w:rPr>
                <w:rFonts w:ascii="Calibri" w:hAnsi="Calibri" w:cs="Calibri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sz w:val="22"/>
                <w:szCs w:val="22"/>
              </w:rPr>
              <w:t>Marriot Security Force</w:t>
            </w:r>
            <w:r w:rsidRPr="006A3043">
              <w:rPr>
                <w:rFonts w:ascii="Calibri" w:hAnsi="Calibri" w:cs="Calibri"/>
                <w:sz w:val="22"/>
                <w:szCs w:val="22"/>
              </w:rPr>
              <w:t>, Dhaka</w:t>
            </w:r>
          </w:p>
          <w:p w:rsidR="006F35E2" w:rsidRPr="002361D4" w:rsidRDefault="006F35E2" w:rsidP="001061D1">
            <w:pPr>
              <w:pStyle w:val="Heading2"/>
              <w:numPr>
                <w:ilvl w:val="0"/>
                <w:numId w:val="2"/>
              </w:numPr>
              <w:tabs>
                <w:tab w:val="left" w:pos="225"/>
              </w:tabs>
              <w:jc w:val="both"/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Language Proficiency</w:t>
            </w:r>
          </w:p>
          <w:p w:rsidR="006F35E2" w:rsidRPr="002361D4" w:rsidRDefault="006F35E2" w:rsidP="001061D1">
            <w:pPr>
              <w:pStyle w:val="BodyText2"/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>Fluent in Bangle and English Spoken, Written, Communication and Presentation (with perfect eye contact).</w:t>
            </w:r>
          </w:p>
          <w:p w:rsidR="006F35E2" w:rsidRPr="002361D4" w:rsidRDefault="006F35E2" w:rsidP="001061D1">
            <w:pPr>
              <w:pStyle w:val="Heading2"/>
              <w:tabs>
                <w:tab w:val="left" w:pos="225"/>
              </w:tabs>
              <w:ind w:left="-90"/>
              <w:jc w:val="both"/>
              <w:rPr>
                <w:rFonts w:ascii="Calibri" w:hAnsi="Calibri" w:cs="Calibri"/>
                <w:i/>
                <w:iCs/>
                <w:sz w:val="8"/>
                <w:szCs w:val="8"/>
              </w:rPr>
            </w:pPr>
          </w:p>
          <w:p w:rsidR="006F35E2" w:rsidRPr="002361D4" w:rsidRDefault="006F35E2" w:rsidP="001061D1">
            <w:pPr>
              <w:pStyle w:val="Heading2"/>
              <w:numPr>
                <w:ilvl w:val="0"/>
                <w:numId w:val="2"/>
              </w:numPr>
              <w:tabs>
                <w:tab w:val="left" w:pos="225"/>
              </w:tabs>
              <w:jc w:val="both"/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Presentation Skill</w:t>
            </w:r>
          </w:p>
          <w:p w:rsidR="006F35E2" w:rsidRPr="002361D4" w:rsidRDefault="006F35E2" w:rsidP="001061D1">
            <w:pPr>
              <w:ind w:firstLine="720"/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>Good in Presentation of Business Official Meeting, Reports and any Program.</w:t>
            </w:r>
          </w:p>
          <w:p w:rsidR="006F35E2" w:rsidRPr="002361D4" w:rsidRDefault="006F35E2" w:rsidP="001061D1">
            <w:pPr>
              <w:ind w:firstLine="720"/>
              <w:jc w:val="both"/>
              <w:rPr>
                <w:rFonts w:ascii="Calibri" w:hAnsi="Calibri" w:cs="Calibri"/>
                <w:i/>
                <w:iCs/>
                <w:sz w:val="8"/>
                <w:szCs w:val="8"/>
              </w:rPr>
            </w:pPr>
          </w:p>
          <w:p w:rsidR="006F35E2" w:rsidRPr="002361D4" w:rsidRDefault="006F35E2" w:rsidP="001061D1">
            <w:pPr>
              <w:pStyle w:val="Heading2"/>
              <w:numPr>
                <w:ilvl w:val="0"/>
                <w:numId w:val="2"/>
              </w:numPr>
              <w:tabs>
                <w:tab w:val="left" w:pos="225"/>
              </w:tabs>
              <w:jc w:val="both"/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Computer Literacy </w:t>
            </w:r>
          </w:p>
          <w:p w:rsidR="006F35E2" w:rsidRPr="002361D4" w:rsidRDefault="006F35E2" w:rsidP="001061D1">
            <w:pPr>
              <w:ind w:firstLine="720"/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Excellent in Computer Application with Microsoft Office, Graphics, Accounting and </w:t>
            </w:r>
          </w:p>
          <w:p w:rsidR="006F35E2" w:rsidRPr="002361D4" w:rsidRDefault="006F35E2" w:rsidP="001061D1">
            <w:pPr>
              <w:ind w:firstLine="720"/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>Relevant other official Software.</w:t>
            </w:r>
          </w:p>
          <w:p w:rsidR="006F35E2" w:rsidRPr="002361D4" w:rsidRDefault="006F35E2" w:rsidP="001061D1">
            <w:pPr>
              <w:ind w:firstLine="720"/>
              <w:jc w:val="both"/>
              <w:rPr>
                <w:rFonts w:ascii="Calibri" w:hAnsi="Calibri" w:cs="Calibri"/>
                <w:i/>
                <w:iCs/>
                <w:sz w:val="8"/>
                <w:szCs w:val="8"/>
              </w:rPr>
            </w:pPr>
          </w:p>
          <w:p w:rsidR="006F35E2" w:rsidRPr="002361D4" w:rsidRDefault="006F35E2" w:rsidP="001061D1">
            <w:pPr>
              <w:pStyle w:val="Heading2"/>
              <w:numPr>
                <w:ilvl w:val="0"/>
                <w:numId w:val="2"/>
              </w:numPr>
              <w:tabs>
                <w:tab w:val="left" w:pos="225"/>
              </w:tabs>
              <w:jc w:val="both"/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 xml:space="preserve">Extra Curricular Activities </w:t>
            </w:r>
          </w:p>
          <w:p w:rsidR="006F35E2" w:rsidRPr="002361D4" w:rsidRDefault="006F35E2" w:rsidP="001061D1">
            <w:pPr>
              <w:ind w:left="702"/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>An Ex-</w:t>
            </w:r>
            <w:r w:rsidRPr="00E57F41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Cadet Sergeant</w:t>
            </w: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of </w:t>
            </w:r>
            <w:r w:rsidRPr="002361D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Bangladesh National Cadet Corps –BNCC</w:t>
            </w: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, 2Ramna Regiment, Dhaka and Karnafuli Regiment, Chittagong. A Life Member of </w:t>
            </w:r>
            <w:r w:rsidRPr="002361D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Bangladesh Red Crescent Society (BDRCS),</w:t>
            </w: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Dhaka City Unit, Dhaka and member of many other Social organizations.</w:t>
            </w:r>
          </w:p>
          <w:p w:rsidR="006F35E2" w:rsidRPr="002361D4" w:rsidRDefault="006F35E2" w:rsidP="001061D1">
            <w:pPr>
              <w:ind w:left="702"/>
              <w:jc w:val="both"/>
              <w:rPr>
                <w:rFonts w:ascii="Calibri" w:hAnsi="Calibri" w:cs="Calibri"/>
                <w:i/>
                <w:iCs/>
                <w:sz w:val="8"/>
                <w:szCs w:val="8"/>
              </w:rPr>
            </w:pPr>
          </w:p>
          <w:p w:rsidR="006F35E2" w:rsidRPr="002361D4" w:rsidRDefault="006F35E2" w:rsidP="001061D1">
            <w:pPr>
              <w:pStyle w:val="Heading2"/>
              <w:numPr>
                <w:ilvl w:val="0"/>
                <w:numId w:val="2"/>
              </w:numPr>
              <w:tabs>
                <w:tab w:val="left" w:pos="225"/>
              </w:tabs>
              <w:jc w:val="both"/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  <w:u w:val="single"/>
              </w:rPr>
              <w:t>Personal Specification</w:t>
            </w:r>
          </w:p>
          <w:p w:rsidR="006F35E2" w:rsidRPr="002361D4" w:rsidRDefault="006F35E2" w:rsidP="001061D1">
            <w:pPr>
              <w:ind w:left="702" w:firstLine="18"/>
              <w:jc w:val="both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2361D4">
              <w:rPr>
                <w:rFonts w:ascii="Calibri" w:hAnsi="Calibri" w:cs="Calibri"/>
                <w:i/>
                <w:iCs/>
                <w:sz w:val="22"/>
                <w:szCs w:val="22"/>
              </w:rPr>
              <w:t>Young, energetic, Hardworking, Self Motivated and Dedicated to the organization. Consider myself as professional with experience &amp; Knowledge. Prefer to keep-up Personality in all perspective. Hobby is reading News Paper, Professional Books and Watching Television. Very Much Like to Tour &amp; Journey country wide. Well Known all the districts of the Country.</w:t>
            </w:r>
          </w:p>
          <w:p w:rsidR="006F35E2" w:rsidRPr="002361D4" w:rsidRDefault="006F35E2" w:rsidP="001061D1">
            <w:pPr>
              <w:jc w:val="both"/>
              <w:rPr>
                <w:rFonts w:ascii="Calibri" w:hAnsi="Calibri" w:cs="Calibri"/>
                <w:i/>
                <w:iCs/>
                <w:sz w:val="10"/>
                <w:szCs w:val="10"/>
              </w:rPr>
            </w:pPr>
          </w:p>
        </w:tc>
      </w:tr>
      <w:tr w:rsidR="006F35E2" w:rsidRPr="00EA63D7">
        <w:trPr>
          <w:cantSplit/>
          <w:trHeight w:val="386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F35E2" w:rsidRPr="00EA63D7" w:rsidRDefault="006F35E2">
            <w:pPr>
              <w:pStyle w:val="Heading2"/>
              <w:numPr>
                <w:ilvl w:val="0"/>
                <w:numId w:val="7"/>
              </w:numPr>
              <w:tabs>
                <w:tab w:val="clear" w:pos="720"/>
                <w:tab w:val="num" w:pos="207"/>
                <w:tab w:val="num" w:pos="675"/>
              </w:tabs>
              <w:ind w:hanging="423"/>
              <w:rPr>
                <w:rFonts w:ascii="Calibri" w:hAnsi="Calibri" w:cs="Calibri"/>
                <w:i/>
                <w:iCs/>
                <w:u w:val="single"/>
              </w:rPr>
            </w:pPr>
            <w:r w:rsidRPr="00EA63D7">
              <w:rPr>
                <w:rFonts w:ascii="Calibri" w:hAnsi="Calibri" w:cs="Calibri"/>
                <w:i/>
                <w:iCs/>
                <w:u w:val="single"/>
              </w:rPr>
              <w:t>Personal Details</w:t>
            </w:r>
          </w:p>
          <w:p w:rsidR="006F35E2" w:rsidRPr="00EA63D7" w:rsidRDefault="006F35E2" w:rsidP="006E3FC5">
            <w:pPr>
              <w:tabs>
                <w:tab w:val="left" w:pos="2772"/>
              </w:tabs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 xml:space="preserve">Name                           :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Md. Ziaur Rahaman</w:t>
            </w:r>
          </w:p>
        </w:tc>
      </w:tr>
      <w:tr w:rsidR="006F35E2" w:rsidRPr="00EA63D7">
        <w:trPr>
          <w:cantSplit/>
          <w:trHeight w:val="36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F35E2" w:rsidRPr="00EA63D7" w:rsidRDefault="006F35E2" w:rsidP="00E56398">
            <w:pPr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 xml:space="preserve">Father’s Name            :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Md. Mozibur Rahaman (Late)</w:t>
            </w:r>
          </w:p>
        </w:tc>
      </w:tr>
      <w:tr w:rsidR="006F35E2" w:rsidRPr="00EA63D7">
        <w:trPr>
          <w:cantSplit/>
          <w:trHeight w:val="36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F35E2" w:rsidRPr="00EA63D7" w:rsidRDefault="006F35E2" w:rsidP="00E56398">
            <w:pPr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 xml:space="preserve">Mother’s Name          :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Khodeza Khatun</w:t>
            </w:r>
          </w:p>
        </w:tc>
      </w:tr>
      <w:tr w:rsidR="006F35E2" w:rsidRPr="00EA63D7">
        <w:trPr>
          <w:cantSplit/>
          <w:trHeight w:val="81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F35E2" w:rsidRPr="00EA63D7" w:rsidRDefault="006F35E2" w:rsidP="00E56398">
            <w:pPr>
              <w:ind w:firstLine="702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 xml:space="preserve">Address                        :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1824, Mohammad Nagar</w:t>
            </w:r>
          </w:p>
          <w:p w:rsidR="006F35E2" w:rsidRPr="00EA63D7" w:rsidRDefault="006F35E2" w:rsidP="00E56398">
            <w:pPr>
              <w:ind w:left="2772"/>
              <w:rPr>
                <w:rFonts w:ascii="Calibri" w:hAnsi="Calibri" w:cs="Calibri"/>
                <w:b/>
                <w:bCs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 West Sholashahar, Panchlaish</w:t>
            </w:r>
          </w:p>
          <w:p w:rsidR="006F35E2" w:rsidRPr="00EA63D7" w:rsidRDefault="006F35E2" w:rsidP="00E56398">
            <w:pPr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                                         Chittagong-4211</w:t>
            </w:r>
          </w:p>
        </w:tc>
      </w:tr>
      <w:tr w:rsidR="006F35E2" w:rsidRPr="00EA63D7">
        <w:trPr>
          <w:cantSplit/>
          <w:trHeight w:val="375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F35E2" w:rsidRPr="00EA63D7" w:rsidRDefault="006F35E2" w:rsidP="00E56398">
            <w:pPr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 xml:space="preserve">Date of birth                :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25 October’ 1980. </w:t>
            </w:r>
            <w:r w:rsidRPr="00EA63D7">
              <w:rPr>
                <w:rFonts w:ascii="Calibri" w:hAnsi="Calibri" w:cs="Calibri"/>
                <w:i/>
                <w:iCs/>
              </w:rPr>
              <w:t>(Age-31Years)</w:t>
            </w:r>
          </w:p>
        </w:tc>
      </w:tr>
      <w:tr w:rsidR="006F35E2" w:rsidRPr="00EA63D7">
        <w:trPr>
          <w:cantSplit/>
          <w:trHeight w:val="375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F35E2" w:rsidRPr="00EA63D7" w:rsidRDefault="006F35E2" w:rsidP="00E56398">
            <w:pPr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 xml:space="preserve">Nationality                   :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Bangladeshi </w:t>
            </w:r>
            <w:r w:rsidRPr="00EA63D7">
              <w:rPr>
                <w:rFonts w:ascii="Calibri" w:hAnsi="Calibri" w:cs="Calibri"/>
                <w:i/>
                <w:iCs/>
              </w:rPr>
              <w:t>(By birth)</w:t>
            </w:r>
          </w:p>
        </w:tc>
      </w:tr>
      <w:tr w:rsidR="006F35E2" w:rsidRPr="00EA63D7">
        <w:trPr>
          <w:cantSplit/>
          <w:trHeight w:val="15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F35E2" w:rsidRPr="00EA63D7" w:rsidRDefault="006F35E2" w:rsidP="00E56398">
            <w:pPr>
              <w:ind w:firstLine="702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i/>
                <w:iCs/>
              </w:rPr>
              <w:t xml:space="preserve">Religion                        :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Islam</w:t>
            </w:r>
          </w:p>
        </w:tc>
      </w:tr>
      <w:tr w:rsidR="006F35E2" w:rsidRPr="00EA63D7">
        <w:trPr>
          <w:cantSplit/>
          <w:trHeight w:val="150"/>
        </w:trPr>
        <w:tc>
          <w:tcPr>
            <w:tcW w:w="9720" w:type="dxa"/>
            <w:tcBorders>
              <w:top w:val="nil"/>
              <w:bottom w:val="nil"/>
            </w:tcBorders>
            <w:vAlign w:val="center"/>
          </w:tcPr>
          <w:p w:rsidR="006F35E2" w:rsidRDefault="006F35E2" w:rsidP="002361D4">
            <w:pPr>
              <w:ind w:firstLine="702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noProof/>
              </w:rPr>
              <w:pict>
                <v:rect id="_x0000_s1027" style="position:absolute;left:0;text-align:left;margin-left:200.85pt;margin-top:6.55pt;width:53.75pt;height:36.7pt;z-index:251657728;mso-position-horizontal-relative:text;mso-position-vertical-relative:text" stroked="f">
                  <v:fill r:id="rId8" o:title="" type="frame"/>
                </v:rect>
              </w:pict>
            </w:r>
            <w:r w:rsidRPr="00EA63D7">
              <w:rPr>
                <w:rFonts w:ascii="Calibri" w:hAnsi="Calibri" w:cs="Calibri"/>
                <w:i/>
                <w:iCs/>
              </w:rPr>
              <w:t xml:space="preserve">Marital Status             : </w: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Married</w:t>
            </w:r>
          </w:p>
          <w:p w:rsidR="006F35E2" w:rsidRPr="002361D4" w:rsidRDefault="006F35E2" w:rsidP="002361D4">
            <w:pPr>
              <w:ind w:firstLine="702"/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</w:tr>
      <w:tr w:rsidR="006F35E2" w:rsidRPr="00EA63D7">
        <w:trPr>
          <w:cantSplit/>
          <w:trHeight w:val="818"/>
        </w:trPr>
        <w:tc>
          <w:tcPr>
            <w:tcW w:w="9720" w:type="dxa"/>
            <w:tcBorders>
              <w:top w:val="nil"/>
              <w:bottom w:val="nil"/>
            </w:tcBorders>
            <w:vAlign w:val="bottom"/>
          </w:tcPr>
          <w:p w:rsidR="006F35E2" w:rsidRDefault="006F35E2" w:rsidP="00525391">
            <w:pPr>
              <w:numPr>
                <w:ilvl w:val="0"/>
                <w:numId w:val="7"/>
              </w:numPr>
              <w:tabs>
                <w:tab w:val="clear" w:pos="720"/>
                <w:tab w:val="num" w:pos="189"/>
              </w:tabs>
              <w:ind w:left="639" w:hanging="342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noProof/>
              </w:rPr>
              <w:pict>
                <v:line id="_x0000_s1028" style="position:absolute;left:0;text-align:left;z-index:251656704;mso-position-horizontal-relative:text;mso-position-vertical-relative:text" from="139pt,13.95pt" to="292pt,13.95pt"/>
              </w:pict>
            </w: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>Signature &amp; Date</w:t>
            </w:r>
          </w:p>
          <w:p w:rsidR="006F35E2" w:rsidRPr="00EA63D7" w:rsidRDefault="006F35E2" w:rsidP="00F25671">
            <w:pPr>
              <w:ind w:left="639"/>
              <w:rPr>
                <w:rFonts w:ascii="Calibri" w:hAnsi="Calibri" w:cs="Calibri"/>
                <w:b/>
                <w:bCs/>
                <w:i/>
                <w:iCs/>
              </w:rPr>
            </w:pPr>
          </w:p>
          <w:p w:rsidR="006F35E2" w:rsidRPr="006C4A1C" w:rsidRDefault="006F35E2" w:rsidP="006C4A1C">
            <w:pPr>
              <w:numPr>
                <w:ilvl w:val="0"/>
                <w:numId w:val="7"/>
              </w:numPr>
              <w:tabs>
                <w:tab w:val="clear" w:pos="720"/>
                <w:tab w:val="num" w:pos="189"/>
              </w:tabs>
              <w:ind w:left="675" w:hanging="396"/>
              <w:rPr>
                <w:rFonts w:ascii="Calibri" w:hAnsi="Calibri" w:cs="Calibri"/>
                <w:i/>
                <w:iCs/>
              </w:rPr>
            </w:pPr>
            <w:r w:rsidRPr="00EA63D7">
              <w:rPr>
                <w:rFonts w:ascii="Calibri" w:hAnsi="Calibri" w:cs="Calibri"/>
                <w:b/>
                <w:bCs/>
                <w:i/>
                <w:iCs/>
              </w:rPr>
              <w:t xml:space="preserve">Enclosed- </w:t>
            </w:r>
          </w:p>
        </w:tc>
      </w:tr>
      <w:tr w:rsidR="006F35E2" w:rsidRPr="00EA63D7">
        <w:trPr>
          <w:cantSplit/>
          <w:trHeight w:val="423"/>
        </w:trPr>
        <w:tc>
          <w:tcPr>
            <w:tcW w:w="9720" w:type="dxa"/>
            <w:tcBorders>
              <w:top w:val="nil"/>
            </w:tcBorders>
          </w:tcPr>
          <w:p w:rsidR="006F35E2" w:rsidRPr="00EA63D7" w:rsidRDefault="006F35E2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:rsidR="006F35E2" w:rsidRPr="00EA63D7" w:rsidRDefault="006F35E2">
      <w:pPr>
        <w:rPr>
          <w:rFonts w:ascii="Calibri" w:hAnsi="Calibri" w:cs="Calibri"/>
          <w:i/>
          <w:iCs/>
        </w:rPr>
      </w:pPr>
      <w:bookmarkStart w:id="0" w:name="_PictureBullets"/>
      <w:r w:rsidRPr="00C62D73">
        <w:rPr>
          <w:vanish/>
        </w:rPr>
        <w:pict>
          <v:shape id="_x0000_i1026" type="#_x0000_t75" style="width:11.25pt;height:11.25pt" o:bullet="t">
            <v:imagedata r:id="rId9" o:title=""/>
          </v:shape>
        </w:pict>
      </w:r>
      <w:bookmarkEnd w:id="0"/>
    </w:p>
    <w:sectPr w:rsidR="006F35E2" w:rsidRPr="00EA63D7" w:rsidSect="00CB610E">
      <w:pgSz w:w="11909" w:h="16834" w:code="9"/>
      <w:pgMar w:top="720" w:right="720" w:bottom="432" w:left="1296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3B2"/>
    <w:multiLevelType w:val="hybridMultilevel"/>
    <w:tmpl w:val="159685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F1708AB"/>
    <w:multiLevelType w:val="hybridMultilevel"/>
    <w:tmpl w:val="944EF772"/>
    <w:lvl w:ilvl="0" w:tplc="C4489758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2C7372"/>
    <w:multiLevelType w:val="hybridMultilevel"/>
    <w:tmpl w:val="711EE8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FD2DE3"/>
    <w:multiLevelType w:val="hybridMultilevel"/>
    <w:tmpl w:val="178238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AD80D58"/>
    <w:multiLevelType w:val="hybridMultilevel"/>
    <w:tmpl w:val="109812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D5C65C3"/>
    <w:multiLevelType w:val="hybridMultilevel"/>
    <w:tmpl w:val="711EE8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5D32B44"/>
    <w:multiLevelType w:val="hybridMultilevel"/>
    <w:tmpl w:val="1F76319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EC64C8D"/>
    <w:multiLevelType w:val="hybridMultilevel"/>
    <w:tmpl w:val="08D65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5957563"/>
    <w:multiLevelType w:val="hybridMultilevel"/>
    <w:tmpl w:val="944EF7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0E15672"/>
    <w:multiLevelType w:val="hybridMultilevel"/>
    <w:tmpl w:val="2478585C"/>
    <w:lvl w:ilvl="0" w:tplc="C4489758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F84358"/>
    <w:multiLevelType w:val="hybridMultilevel"/>
    <w:tmpl w:val="76D6800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BD22525"/>
    <w:multiLevelType w:val="hybridMultilevel"/>
    <w:tmpl w:val="0F0E059C"/>
    <w:lvl w:ilvl="0" w:tplc="04090005">
      <w:start w:val="1"/>
      <w:numFmt w:val="bullet"/>
      <w:lvlText w:val=""/>
      <w:lvlJc w:val="left"/>
      <w:pPr>
        <w:ind w:left="1422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8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4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2" w:hanging="360"/>
      </w:pPr>
      <w:rPr>
        <w:rFonts w:ascii="Wingdings" w:hAnsi="Wingdings" w:cs="Wingdings" w:hint="default"/>
      </w:rPr>
    </w:lvl>
  </w:abstractNum>
  <w:abstractNum w:abstractNumId="12">
    <w:nsid w:val="756F6988"/>
    <w:multiLevelType w:val="hybridMultilevel"/>
    <w:tmpl w:val="7A7ED514"/>
    <w:lvl w:ilvl="0" w:tplc="C4489758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7B15D4"/>
    <w:multiLevelType w:val="hybridMultilevel"/>
    <w:tmpl w:val="2E44699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246E"/>
    <w:rsid w:val="000003EC"/>
    <w:rsid w:val="00006D4E"/>
    <w:rsid w:val="0001628F"/>
    <w:rsid w:val="00026886"/>
    <w:rsid w:val="000312B2"/>
    <w:rsid w:val="00036E73"/>
    <w:rsid w:val="00051268"/>
    <w:rsid w:val="00061722"/>
    <w:rsid w:val="00090818"/>
    <w:rsid w:val="00095341"/>
    <w:rsid w:val="000B1EEF"/>
    <w:rsid w:val="000D0716"/>
    <w:rsid w:val="001061D1"/>
    <w:rsid w:val="001066B3"/>
    <w:rsid w:val="00106A00"/>
    <w:rsid w:val="00107DAF"/>
    <w:rsid w:val="00107FCD"/>
    <w:rsid w:val="00114CA8"/>
    <w:rsid w:val="00121DE0"/>
    <w:rsid w:val="00132890"/>
    <w:rsid w:val="001348FC"/>
    <w:rsid w:val="00142855"/>
    <w:rsid w:val="001748EB"/>
    <w:rsid w:val="00185248"/>
    <w:rsid w:val="001A31CA"/>
    <w:rsid w:val="001B3566"/>
    <w:rsid w:val="001C1248"/>
    <w:rsid w:val="001C31ED"/>
    <w:rsid w:val="001F111C"/>
    <w:rsid w:val="001F2ECF"/>
    <w:rsid w:val="001F7255"/>
    <w:rsid w:val="00201AE2"/>
    <w:rsid w:val="00203182"/>
    <w:rsid w:val="002034A9"/>
    <w:rsid w:val="002045C1"/>
    <w:rsid w:val="00216B32"/>
    <w:rsid w:val="00230C14"/>
    <w:rsid w:val="002361D4"/>
    <w:rsid w:val="00243D3B"/>
    <w:rsid w:val="00265582"/>
    <w:rsid w:val="00274789"/>
    <w:rsid w:val="00295497"/>
    <w:rsid w:val="00295A73"/>
    <w:rsid w:val="002A3129"/>
    <w:rsid w:val="002C0994"/>
    <w:rsid w:val="002C5E52"/>
    <w:rsid w:val="002E1C4F"/>
    <w:rsid w:val="002E6F28"/>
    <w:rsid w:val="0030481B"/>
    <w:rsid w:val="0031147F"/>
    <w:rsid w:val="00317693"/>
    <w:rsid w:val="003253C1"/>
    <w:rsid w:val="00330E9A"/>
    <w:rsid w:val="00356D38"/>
    <w:rsid w:val="0036255E"/>
    <w:rsid w:val="00371734"/>
    <w:rsid w:val="003737D3"/>
    <w:rsid w:val="00381C9A"/>
    <w:rsid w:val="00386ED3"/>
    <w:rsid w:val="00391DDD"/>
    <w:rsid w:val="00396456"/>
    <w:rsid w:val="00397A62"/>
    <w:rsid w:val="003B4F93"/>
    <w:rsid w:val="003D6721"/>
    <w:rsid w:val="003E20CD"/>
    <w:rsid w:val="00401692"/>
    <w:rsid w:val="004031D8"/>
    <w:rsid w:val="00413195"/>
    <w:rsid w:val="00415C62"/>
    <w:rsid w:val="004230B5"/>
    <w:rsid w:val="00423E43"/>
    <w:rsid w:val="00452A6B"/>
    <w:rsid w:val="00455032"/>
    <w:rsid w:val="0046246E"/>
    <w:rsid w:val="00464A2A"/>
    <w:rsid w:val="00480698"/>
    <w:rsid w:val="00491300"/>
    <w:rsid w:val="004965E4"/>
    <w:rsid w:val="004A4FB0"/>
    <w:rsid w:val="004C2460"/>
    <w:rsid w:val="004C5F8D"/>
    <w:rsid w:val="004D21F2"/>
    <w:rsid w:val="004D658B"/>
    <w:rsid w:val="00506575"/>
    <w:rsid w:val="00506BC1"/>
    <w:rsid w:val="00511885"/>
    <w:rsid w:val="005135A5"/>
    <w:rsid w:val="00525391"/>
    <w:rsid w:val="00534C4B"/>
    <w:rsid w:val="00535E63"/>
    <w:rsid w:val="00543B23"/>
    <w:rsid w:val="00554271"/>
    <w:rsid w:val="00574F4A"/>
    <w:rsid w:val="0058245A"/>
    <w:rsid w:val="00586F08"/>
    <w:rsid w:val="005B07B4"/>
    <w:rsid w:val="005B671A"/>
    <w:rsid w:val="005F1C6A"/>
    <w:rsid w:val="00603898"/>
    <w:rsid w:val="00610FA3"/>
    <w:rsid w:val="00631127"/>
    <w:rsid w:val="0064313A"/>
    <w:rsid w:val="00643391"/>
    <w:rsid w:val="00651198"/>
    <w:rsid w:val="00652C77"/>
    <w:rsid w:val="00665B93"/>
    <w:rsid w:val="00674B48"/>
    <w:rsid w:val="00681D1B"/>
    <w:rsid w:val="0069210A"/>
    <w:rsid w:val="006A3043"/>
    <w:rsid w:val="006A3386"/>
    <w:rsid w:val="006A3F9A"/>
    <w:rsid w:val="006A64E4"/>
    <w:rsid w:val="006B0A04"/>
    <w:rsid w:val="006B2050"/>
    <w:rsid w:val="006C35E5"/>
    <w:rsid w:val="006C4A1C"/>
    <w:rsid w:val="006C75C1"/>
    <w:rsid w:val="006C7CE8"/>
    <w:rsid w:val="006E3FC5"/>
    <w:rsid w:val="006F0905"/>
    <w:rsid w:val="006F0FA5"/>
    <w:rsid w:val="006F35E2"/>
    <w:rsid w:val="006F7FC1"/>
    <w:rsid w:val="007061F8"/>
    <w:rsid w:val="0071637C"/>
    <w:rsid w:val="00722C81"/>
    <w:rsid w:val="00736DF5"/>
    <w:rsid w:val="00752C9C"/>
    <w:rsid w:val="00775723"/>
    <w:rsid w:val="00784913"/>
    <w:rsid w:val="00787C0A"/>
    <w:rsid w:val="007B2C76"/>
    <w:rsid w:val="007B7201"/>
    <w:rsid w:val="007C0D71"/>
    <w:rsid w:val="007C4673"/>
    <w:rsid w:val="007D360D"/>
    <w:rsid w:val="007D4D38"/>
    <w:rsid w:val="007D77BC"/>
    <w:rsid w:val="007E1C43"/>
    <w:rsid w:val="008050D8"/>
    <w:rsid w:val="00826BF2"/>
    <w:rsid w:val="00832908"/>
    <w:rsid w:val="00845DCD"/>
    <w:rsid w:val="008512CA"/>
    <w:rsid w:val="00856601"/>
    <w:rsid w:val="00862488"/>
    <w:rsid w:val="0087004A"/>
    <w:rsid w:val="00895F19"/>
    <w:rsid w:val="008C19D7"/>
    <w:rsid w:val="008C5031"/>
    <w:rsid w:val="008E2F3E"/>
    <w:rsid w:val="008F184E"/>
    <w:rsid w:val="00916AC3"/>
    <w:rsid w:val="00932FA1"/>
    <w:rsid w:val="0093431B"/>
    <w:rsid w:val="009417EE"/>
    <w:rsid w:val="009603B7"/>
    <w:rsid w:val="00962750"/>
    <w:rsid w:val="00993982"/>
    <w:rsid w:val="00996A48"/>
    <w:rsid w:val="009976DF"/>
    <w:rsid w:val="009B3DC2"/>
    <w:rsid w:val="009C4F62"/>
    <w:rsid w:val="009D7380"/>
    <w:rsid w:val="009E2B7A"/>
    <w:rsid w:val="009E3AA6"/>
    <w:rsid w:val="009F6EA6"/>
    <w:rsid w:val="00A2437E"/>
    <w:rsid w:val="00A26BF5"/>
    <w:rsid w:val="00A61C8E"/>
    <w:rsid w:val="00A67047"/>
    <w:rsid w:val="00A7067A"/>
    <w:rsid w:val="00A73B18"/>
    <w:rsid w:val="00A93CD8"/>
    <w:rsid w:val="00A97DBC"/>
    <w:rsid w:val="00AA0A13"/>
    <w:rsid w:val="00AA2D42"/>
    <w:rsid w:val="00AB1039"/>
    <w:rsid w:val="00AD1498"/>
    <w:rsid w:val="00AE35B4"/>
    <w:rsid w:val="00B171AE"/>
    <w:rsid w:val="00B31662"/>
    <w:rsid w:val="00B3467E"/>
    <w:rsid w:val="00B6547F"/>
    <w:rsid w:val="00B806E5"/>
    <w:rsid w:val="00B8271B"/>
    <w:rsid w:val="00BD7ACF"/>
    <w:rsid w:val="00BE0FB7"/>
    <w:rsid w:val="00BE5D40"/>
    <w:rsid w:val="00BF433C"/>
    <w:rsid w:val="00C030DB"/>
    <w:rsid w:val="00C049A1"/>
    <w:rsid w:val="00C12479"/>
    <w:rsid w:val="00C26093"/>
    <w:rsid w:val="00C3479A"/>
    <w:rsid w:val="00C40378"/>
    <w:rsid w:val="00C62D73"/>
    <w:rsid w:val="00C64D9F"/>
    <w:rsid w:val="00C74B22"/>
    <w:rsid w:val="00C83EFB"/>
    <w:rsid w:val="00C849E6"/>
    <w:rsid w:val="00C84D1E"/>
    <w:rsid w:val="00C90A32"/>
    <w:rsid w:val="00CB610E"/>
    <w:rsid w:val="00CD2634"/>
    <w:rsid w:val="00CD34D0"/>
    <w:rsid w:val="00CF36AA"/>
    <w:rsid w:val="00D06CE8"/>
    <w:rsid w:val="00D16B07"/>
    <w:rsid w:val="00D308A2"/>
    <w:rsid w:val="00D45588"/>
    <w:rsid w:val="00D515E4"/>
    <w:rsid w:val="00D674EC"/>
    <w:rsid w:val="00D85794"/>
    <w:rsid w:val="00D96725"/>
    <w:rsid w:val="00DA4329"/>
    <w:rsid w:val="00DB0BAD"/>
    <w:rsid w:val="00DC0137"/>
    <w:rsid w:val="00DE36FA"/>
    <w:rsid w:val="00DF0E18"/>
    <w:rsid w:val="00DF786E"/>
    <w:rsid w:val="00E00590"/>
    <w:rsid w:val="00E2645C"/>
    <w:rsid w:val="00E278B1"/>
    <w:rsid w:val="00E37F33"/>
    <w:rsid w:val="00E40333"/>
    <w:rsid w:val="00E50143"/>
    <w:rsid w:val="00E53F77"/>
    <w:rsid w:val="00E56398"/>
    <w:rsid w:val="00E56761"/>
    <w:rsid w:val="00E57F41"/>
    <w:rsid w:val="00E74C9B"/>
    <w:rsid w:val="00E752D8"/>
    <w:rsid w:val="00E87BA0"/>
    <w:rsid w:val="00E90CB7"/>
    <w:rsid w:val="00EA0D76"/>
    <w:rsid w:val="00EA63D7"/>
    <w:rsid w:val="00EB3C6E"/>
    <w:rsid w:val="00ED01B0"/>
    <w:rsid w:val="00EE0846"/>
    <w:rsid w:val="00EE4185"/>
    <w:rsid w:val="00EE51C4"/>
    <w:rsid w:val="00EF0420"/>
    <w:rsid w:val="00F0338F"/>
    <w:rsid w:val="00F24352"/>
    <w:rsid w:val="00F25671"/>
    <w:rsid w:val="00F25820"/>
    <w:rsid w:val="00F26715"/>
    <w:rsid w:val="00F4105D"/>
    <w:rsid w:val="00F51CC7"/>
    <w:rsid w:val="00F916B4"/>
    <w:rsid w:val="00FA00A0"/>
    <w:rsid w:val="00FA3222"/>
    <w:rsid w:val="00FB4BF6"/>
    <w:rsid w:val="00FC06A3"/>
    <w:rsid w:val="00FC7313"/>
    <w:rsid w:val="00FD36C0"/>
    <w:rsid w:val="00FE2813"/>
    <w:rsid w:val="00FF1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F9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3F9A"/>
    <w:pPr>
      <w:keepNext/>
      <w:jc w:val="center"/>
      <w:outlineLvl w:val="0"/>
    </w:pPr>
    <w:rPr>
      <w:rFonts w:ascii="Courier New" w:hAnsi="Courier New" w:cs="Courier New"/>
      <w:i/>
      <w:i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3F9A"/>
    <w:pPr>
      <w:keepNext/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3F9A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3F9A"/>
    <w:pPr>
      <w:keepNext/>
      <w:outlineLvl w:val="3"/>
    </w:pPr>
    <w:rPr>
      <w:rFonts w:ascii="Courier New" w:hAnsi="Courier New" w:cs="Courier New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A3F9A"/>
    <w:pPr>
      <w:keepNext/>
      <w:jc w:val="center"/>
      <w:outlineLvl w:val="4"/>
    </w:pPr>
    <w:rPr>
      <w:rFonts w:ascii="Courier New" w:hAnsi="Courier New" w:cs="Courier New"/>
      <w:b/>
      <w:bCs/>
      <w:i/>
      <w:iCs/>
      <w:sz w:val="44"/>
      <w:szCs w:val="4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A3F9A"/>
    <w:pPr>
      <w:keepNext/>
      <w:ind w:left="207"/>
      <w:outlineLvl w:val="5"/>
    </w:pPr>
    <w:rPr>
      <w:rFonts w:ascii="Courier New" w:hAnsi="Courier New" w:cs="Courier New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3F9A"/>
    <w:pPr>
      <w:keepNext/>
      <w:ind w:firstLine="684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3F9A"/>
    <w:pPr>
      <w:keepNext/>
      <w:tabs>
        <w:tab w:val="num" w:pos="720"/>
      </w:tabs>
      <w:ind w:firstLine="720"/>
      <w:outlineLvl w:val="7"/>
    </w:pPr>
    <w:rPr>
      <w:rFonts w:ascii="Courier New" w:hAnsi="Courier New" w:cs="Courier New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3F9A"/>
    <w:pPr>
      <w:keepNext/>
      <w:outlineLvl w:val="8"/>
    </w:pPr>
    <w:rPr>
      <w:rFonts w:ascii="Courier New" w:hAnsi="Courier New" w:cs="Courier New"/>
      <w:b/>
      <w:bCs/>
      <w:sz w:val="30"/>
      <w:szCs w:val="30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2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2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29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2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29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29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semiHidden/>
    <w:rsid w:val="006A3F9A"/>
    <w:rPr>
      <w:rFonts w:ascii="Courier New" w:hAnsi="Courier New" w:cs="Courier New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13229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6A3F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6A3F9A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6A3F9A"/>
    <w:pPr>
      <w:ind w:left="720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3229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535E6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295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/ziabd@mail.com/zia@z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abdnet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4</Pages>
  <Words>914</Words>
  <Characters>5210</Characters>
  <Application>Microsoft Office Outlook</Application>
  <DocSecurity>0</DocSecurity>
  <Lines>0</Lines>
  <Paragraphs>0</Paragraphs>
  <ScaleCrop>false</ScaleCrop>
  <Company>Papuncell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Vitea of Md</dc:title>
  <dc:subject/>
  <dc:creator>Mamun</dc:creator>
  <cp:keywords/>
  <dc:description/>
  <cp:lastModifiedBy>dlink</cp:lastModifiedBy>
  <cp:revision>34</cp:revision>
  <cp:lastPrinted>2012-07-02T07:49:00Z</cp:lastPrinted>
  <dcterms:created xsi:type="dcterms:W3CDTF">2012-07-01T09:42:00Z</dcterms:created>
  <dcterms:modified xsi:type="dcterms:W3CDTF">2012-07-02T07:53:00Z</dcterms:modified>
</cp:coreProperties>
</file>