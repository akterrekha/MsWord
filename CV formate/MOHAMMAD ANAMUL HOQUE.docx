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18" w:rsidRPr="002B6D98" w:rsidRDefault="006E2C18" w:rsidP="00BB42A0">
      <w:pPr>
        <w:pStyle w:val="Heading1"/>
        <w:spacing w:line="240" w:lineRule="auto"/>
        <w:rPr>
          <w:rFonts w:cs="Times New Roman"/>
          <w:color w:val="auto"/>
        </w:rPr>
      </w:pPr>
      <w:r w:rsidRPr="002B6D98">
        <w:rPr>
          <w:color w:val="auto"/>
        </w:rPr>
        <w:t>MOHAMMAD ANAMUL HOQUE</w:t>
      </w:r>
    </w:p>
    <w:p w:rsidR="006E2C18" w:rsidRPr="00A67501" w:rsidRDefault="006E2C18" w:rsidP="00BB42A0">
      <w:pPr>
        <w:spacing w:line="240" w:lineRule="auto"/>
        <w:rPr>
          <w:b/>
          <w:bCs/>
        </w:rPr>
      </w:pPr>
      <w:r w:rsidRPr="00A67501">
        <w:rPr>
          <w:b/>
          <w:bCs/>
        </w:rPr>
        <w:t>Address:Momtaj Monjil (1</w:t>
      </w:r>
      <w:r w:rsidRPr="00A67501">
        <w:rPr>
          <w:b/>
          <w:bCs/>
          <w:vertAlign w:val="superscript"/>
        </w:rPr>
        <w:t>st</w:t>
      </w:r>
      <w:r w:rsidRPr="00A67501">
        <w:rPr>
          <w:b/>
          <w:bCs/>
        </w:rPr>
        <w:t xml:space="preserve"> Floor) House No#4</w:t>
      </w:r>
    </w:p>
    <w:p w:rsidR="006E2C18" w:rsidRPr="00A67501" w:rsidRDefault="006E2C18" w:rsidP="00BB42A0">
      <w:pPr>
        <w:tabs>
          <w:tab w:val="left" w:pos="5403"/>
        </w:tabs>
        <w:spacing w:line="240" w:lineRule="auto"/>
        <w:rPr>
          <w:b/>
          <w:bCs/>
        </w:rPr>
      </w:pPr>
      <w:r w:rsidRPr="00A67501">
        <w:rPr>
          <w:b/>
          <w:bCs/>
        </w:rPr>
        <w:t xml:space="preserve"> Central Road,Housing Estate,Maijdee court</w:t>
      </w:r>
      <w:r>
        <w:rPr>
          <w:b/>
          <w:bCs/>
        </w:rPr>
        <w:tab/>
      </w:r>
    </w:p>
    <w:p w:rsidR="006E2C18" w:rsidRDefault="006E2C18" w:rsidP="00BB42A0">
      <w:pPr>
        <w:spacing w:line="240" w:lineRule="auto"/>
      </w:pPr>
      <w:r w:rsidRPr="00A67501">
        <w:rPr>
          <w:b/>
          <w:bCs/>
        </w:rPr>
        <w:t>Noakhali</w:t>
      </w:r>
      <w:r>
        <w:t>.</w:t>
      </w:r>
    </w:p>
    <w:p w:rsidR="006E2C18" w:rsidRDefault="006E2C18" w:rsidP="00BB42A0">
      <w:pPr>
        <w:spacing w:line="240" w:lineRule="auto"/>
      </w:pPr>
      <w:r>
        <w:t>Phone:0321-61721,Cell: 01716-876450</w:t>
      </w:r>
    </w:p>
    <w:p w:rsidR="006E2C18" w:rsidRDefault="006E2C18" w:rsidP="00BB42A0">
      <w:pPr>
        <w:spacing w:line="240" w:lineRule="auto"/>
      </w:pPr>
      <w:r>
        <w:t xml:space="preserve">Email: </w:t>
      </w:r>
      <w:hyperlink r:id="rId4" w:history="1">
        <w:r w:rsidRPr="004708C5">
          <w:rPr>
            <w:rStyle w:val="Hyperlink"/>
          </w:rPr>
          <w:t>anam2025@gmail.com</w:t>
        </w:r>
      </w:hyperlink>
    </w:p>
    <w:p w:rsidR="006E2C18" w:rsidRPr="00BB42A0" w:rsidRDefault="006E2C18" w:rsidP="00BB42A0">
      <w:pPr>
        <w:spacing w:line="240" w:lineRule="auto"/>
        <w:rPr>
          <w:b/>
          <w:bCs/>
          <w:sz w:val="28"/>
          <w:szCs w:val="28"/>
        </w:rPr>
      </w:pPr>
      <w:r w:rsidRPr="00BB42A0">
        <w:rPr>
          <w:b/>
          <w:bCs/>
          <w:sz w:val="28"/>
          <w:szCs w:val="28"/>
        </w:rPr>
        <w:t>Career Objective</w:t>
      </w:r>
    </w:p>
    <w:p w:rsidR="006E2C18" w:rsidRDefault="006E2C18" w:rsidP="00BB42A0">
      <w:pPr>
        <w:spacing w:line="240" w:lineRule="auto"/>
      </w:pPr>
      <w:r>
        <w:t>I am self motivated and hard working person seeking full time job placement. I would like to have a working opportunity with the knowledge acquired from my job. My objective is to upgrade myself as an efficient honest and diligent in a wonderful environment from where I will get guideline to build a challenging career.</w:t>
      </w:r>
    </w:p>
    <w:p w:rsidR="006E2C18" w:rsidRPr="00BB42A0" w:rsidRDefault="006E2C18" w:rsidP="00BB42A0">
      <w:pPr>
        <w:spacing w:line="240" w:lineRule="auto"/>
        <w:rPr>
          <w:b/>
          <w:bCs/>
          <w:sz w:val="28"/>
          <w:szCs w:val="28"/>
        </w:rPr>
      </w:pPr>
      <w:r w:rsidRPr="00BB42A0">
        <w:rPr>
          <w:b/>
          <w:bCs/>
          <w:sz w:val="28"/>
          <w:szCs w:val="28"/>
        </w:rPr>
        <w:t>Designation and duration</w:t>
      </w:r>
    </w:p>
    <w:p w:rsidR="006E2C18" w:rsidRPr="006037BC" w:rsidRDefault="006E2C18" w:rsidP="00BB42A0">
      <w:pPr>
        <w:spacing w:line="240" w:lineRule="auto"/>
      </w:pPr>
      <w:r w:rsidRPr="006037BC">
        <w:rPr>
          <w:rFonts w:ascii="Arial" w:hAnsi="Arial" w:cs="Arial"/>
          <w:b/>
          <w:bCs/>
          <w:lang w:bidi="he-IL"/>
        </w:rPr>
        <w:t>₪</w:t>
      </w:r>
      <w:r w:rsidRPr="006037BC">
        <w:t xml:space="preserve"> </w:t>
      </w:r>
      <w:r w:rsidRPr="006037BC">
        <w:rPr>
          <w:b/>
          <w:bCs/>
        </w:rPr>
        <w:t>Designation</w:t>
      </w:r>
      <w:r w:rsidRPr="006037BC">
        <w:rPr>
          <w:b/>
          <w:bCs/>
        </w:rPr>
        <w:tab/>
        <w:t>: Programme Organizer</w:t>
      </w:r>
    </w:p>
    <w:p w:rsidR="006E2C18" w:rsidRDefault="006E2C18" w:rsidP="00BB42A0">
      <w:pPr>
        <w:spacing w:line="240" w:lineRule="auto"/>
      </w:pPr>
      <w:r>
        <w:t>Organization</w:t>
      </w:r>
      <w:r>
        <w:tab/>
        <w:t>: Noakhali Rural Development Society</w:t>
      </w:r>
    </w:p>
    <w:p w:rsidR="006E2C18" w:rsidRDefault="006E2C18" w:rsidP="00BB42A0">
      <w:pPr>
        <w:spacing w:line="240" w:lineRule="auto"/>
      </w:pPr>
      <w:r>
        <w:t>Duration</w:t>
      </w:r>
      <w:r>
        <w:tab/>
        <w:t>: 1</w:t>
      </w:r>
      <w:r w:rsidRPr="00A43558">
        <w:rPr>
          <w:vertAlign w:val="superscript"/>
        </w:rPr>
        <w:t>st</w:t>
      </w:r>
      <w:r>
        <w:t xml:space="preserve"> January 2007 to 30</w:t>
      </w:r>
      <w:r w:rsidRPr="00D90A09">
        <w:rPr>
          <w:vertAlign w:val="superscript"/>
        </w:rPr>
        <w:t>th</w:t>
      </w:r>
      <w:r>
        <w:t xml:space="preserve"> June 2010</w:t>
      </w:r>
    </w:p>
    <w:p w:rsidR="006E2C18" w:rsidRPr="004E3733" w:rsidRDefault="006E2C18" w:rsidP="00BB42A0">
      <w:pPr>
        <w:spacing w:line="240" w:lineRule="auto"/>
        <w:rPr>
          <w:b/>
          <w:bCs/>
        </w:rPr>
      </w:pPr>
      <w:r w:rsidRPr="00DC7FF4">
        <w:rPr>
          <w:rFonts w:ascii="Arial" w:hAnsi="Arial" w:cs="Arial"/>
          <w:b/>
          <w:bCs/>
          <w:lang w:bidi="he-IL"/>
        </w:rPr>
        <w:t>₪</w:t>
      </w:r>
      <w:r w:rsidRPr="00DC7FF4">
        <w:rPr>
          <w:b/>
          <w:bCs/>
        </w:rPr>
        <w:t xml:space="preserve"> </w:t>
      </w:r>
      <w:r w:rsidRPr="004E3733">
        <w:rPr>
          <w:b/>
          <w:bCs/>
        </w:rPr>
        <w:t>Designation</w:t>
      </w:r>
      <w:r w:rsidRPr="004E3733">
        <w:rPr>
          <w:b/>
          <w:bCs/>
        </w:rPr>
        <w:tab/>
        <w:t>: Senior Field Orginazer</w:t>
      </w:r>
    </w:p>
    <w:p w:rsidR="006E2C18" w:rsidRDefault="006E2C18" w:rsidP="00BB42A0">
      <w:pPr>
        <w:spacing w:line="240" w:lineRule="auto"/>
      </w:pPr>
      <w:r>
        <w:t>Organization</w:t>
      </w:r>
      <w:r>
        <w:tab/>
        <w:t>: Proshika Manobik Unnyan Kendra</w:t>
      </w:r>
    </w:p>
    <w:p w:rsidR="006E2C18" w:rsidRDefault="006E2C18" w:rsidP="00BB42A0">
      <w:pPr>
        <w:spacing w:line="240" w:lineRule="auto"/>
      </w:pPr>
      <w:r>
        <w:t>Duration</w:t>
      </w:r>
      <w:r>
        <w:tab/>
        <w:t>: 25</w:t>
      </w:r>
      <w:r w:rsidRPr="00A43558">
        <w:rPr>
          <w:vertAlign w:val="superscript"/>
        </w:rPr>
        <w:t>th</w:t>
      </w:r>
      <w:r>
        <w:t xml:space="preserve"> May2000 to 31</w:t>
      </w:r>
      <w:r w:rsidRPr="007302FC">
        <w:rPr>
          <w:vertAlign w:val="superscript"/>
        </w:rPr>
        <w:t>st</w:t>
      </w:r>
      <w:r>
        <w:t xml:space="preserve"> December 2004</w:t>
      </w:r>
    </w:p>
    <w:p w:rsidR="006E2C18" w:rsidRPr="004E3733" w:rsidRDefault="006E2C18" w:rsidP="00BB42A0">
      <w:pPr>
        <w:spacing w:line="240" w:lineRule="auto"/>
        <w:rPr>
          <w:b/>
          <w:bCs/>
        </w:rPr>
      </w:pPr>
      <w:r w:rsidRPr="00DC7FF4">
        <w:rPr>
          <w:rFonts w:ascii="Arial" w:hAnsi="Arial" w:cs="Arial"/>
          <w:b/>
          <w:bCs/>
          <w:lang w:bidi="he-IL"/>
        </w:rPr>
        <w:t>₪</w:t>
      </w:r>
      <w:r>
        <w:t xml:space="preserve"> </w:t>
      </w:r>
      <w:r w:rsidRPr="004E3733">
        <w:rPr>
          <w:b/>
          <w:bCs/>
        </w:rPr>
        <w:t>Designation</w:t>
      </w:r>
      <w:r w:rsidRPr="004E3733">
        <w:rPr>
          <w:b/>
          <w:bCs/>
        </w:rPr>
        <w:tab/>
        <w:t>: Office Executive (Accounts)</w:t>
      </w:r>
    </w:p>
    <w:p w:rsidR="006E2C18" w:rsidRDefault="006E2C18" w:rsidP="00BB42A0">
      <w:pPr>
        <w:spacing w:line="240" w:lineRule="auto"/>
      </w:pPr>
      <w:r>
        <w:t>Organization</w:t>
      </w:r>
      <w:r>
        <w:tab/>
        <w:t>: BST Industries Ltd. 360 Tejgoan I/A, Dhaka-1208</w:t>
      </w:r>
    </w:p>
    <w:p w:rsidR="006E2C18" w:rsidRDefault="006E2C18" w:rsidP="00BB42A0">
      <w:pPr>
        <w:spacing w:line="240" w:lineRule="auto"/>
      </w:pPr>
      <w:r>
        <w:t>Duration</w:t>
      </w:r>
      <w:r>
        <w:tab/>
        <w:t>: 15</w:t>
      </w:r>
      <w:r w:rsidRPr="00B369C3">
        <w:rPr>
          <w:vertAlign w:val="superscript"/>
        </w:rPr>
        <w:t>th</w:t>
      </w:r>
      <w:r>
        <w:t xml:space="preserve"> January 1998 to 15</w:t>
      </w:r>
      <w:r w:rsidRPr="007302FC">
        <w:rPr>
          <w:vertAlign w:val="superscript"/>
        </w:rPr>
        <w:t>th</w:t>
      </w:r>
      <w:r>
        <w:t xml:space="preserve"> April 2000</w:t>
      </w:r>
    </w:p>
    <w:p w:rsidR="006E2C18" w:rsidRPr="00BB42A0" w:rsidRDefault="006E2C18" w:rsidP="00BB42A0">
      <w:pPr>
        <w:spacing w:line="240" w:lineRule="auto"/>
        <w:rPr>
          <w:b/>
          <w:bCs/>
          <w:sz w:val="28"/>
          <w:szCs w:val="28"/>
        </w:rPr>
      </w:pPr>
      <w:r w:rsidRPr="00BB42A0">
        <w:rPr>
          <w:b/>
          <w:bCs/>
          <w:sz w:val="28"/>
          <w:szCs w:val="28"/>
        </w:rPr>
        <w:t>Computer Skills</w:t>
      </w:r>
    </w:p>
    <w:p w:rsidR="006E2C18" w:rsidRDefault="006E2C18" w:rsidP="00BB42A0">
      <w:pPr>
        <w:spacing w:line="240" w:lineRule="auto"/>
      </w:pPr>
      <w:r w:rsidRPr="00DC7FF4">
        <w:rPr>
          <w:rFonts w:ascii="Arial" w:hAnsi="Arial" w:cs="Arial"/>
          <w:b/>
          <w:bCs/>
          <w:lang w:bidi="he-IL"/>
        </w:rPr>
        <w:t>₪</w:t>
      </w:r>
      <w:r>
        <w:t xml:space="preserve"> Office Program</w:t>
      </w:r>
    </w:p>
    <w:p w:rsidR="006E2C18" w:rsidRDefault="006E2C18" w:rsidP="00BB42A0">
      <w:pPr>
        <w:spacing w:line="240" w:lineRule="auto"/>
      </w:pPr>
      <w:r w:rsidRPr="00DC7FF4">
        <w:rPr>
          <w:rFonts w:ascii="Arial" w:hAnsi="Arial" w:cs="Arial"/>
          <w:b/>
          <w:bCs/>
          <w:lang w:bidi="he-IL"/>
        </w:rPr>
        <w:t>₪</w:t>
      </w:r>
      <w:r>
        <w:t xml:space="preserve"> Internet &amp; Email Operation</w:t>
      </w:r>
    </w:p>
    <w:p w:rsidR="006E2C18" w:rsidRPr="00BB42A0" w:rsidRDefault="006E2C18" w:rsidP="00BB42A0">
      <w:pPr>
        <w:spacing w:line="240" w:lineRule="auto"/>
        <w:rPr>
          <w:b/>
          <w:bCs/>
          <w:sz w:val="28"/>
          <w:szCs w:val="28"/>
        </w:rPr>
      </w:pPr>
      <w:r w:rsidRPr="00BB42A0">
        <w:rPr>
          <w:b/>
          <w:bCs/>
          <w:sz w:val="28"/>
          <w:szCs w:val="28"/>
        </w:rPr>
        <w:t>Education Profile</w:t>
      </w:r>
    </w:p>
    <w:p w:rsidR="006E2C18" w:rsidRPr="00DC7FF4" w:rsidRDefault="006E2C18" w:rsidP="00BB42A0">
      <w:pPr>
        <w:spacing w:line="240" w:lineRule="auto"/>
        <w:rPr>
          <w:b/>
          <w:bCs/>
        </w:rPr>
      </w:pPr>
      <w:r w:rsidRPr="00DC7FF4">
        <w:rPr>
          <w:b/>
          <w:bCs/>
        </w:rPr>
        <w:t>1. Master Of  Business Studies (M.B.S)</w:t>
      </w:r>
    </w:p>
    <w:p w:rsidR="006E2C18" w:rsidRDefault="006E2C18" w:rsidP="00BB42A0">
      <w:pPr>
        <w:spacing w:line="240" w:lineRule="auto"/>
      </w:pPr>
      <w:r>
        <w:t>College</w:t>
      </w:r>
      <w:r>
        <w:tab/>
        <w:t xml:space="preserve">: Noakhali Govt. College, Noakhali </w:t>
      </w:r>
    </w:p>
    <w:p w:rsidR="006E2C18" w:rsidRDefault="006E2C18" w:rsidP="00BB42A0">
      <w:pPr>
        <w:spacing w:line="240" w:lineRule="auto"/>
      </w:pPr>
      <w:r>
        <w:t>Department: Management</w:t>
      </w:r>
    </w:p>
    <w:p w:rsidR="006E2C18" w:rsidRDefault="006E2C18" w:rsidP="00BB42A0">
      <w:pPr>
        <w:spacing w:line="240" w:lineRule="auto"/>
      </w:pPr>
      <w:r>
        <w:t>Result</w:t>
      </w:r>
      <w:r>
        <w:tab/>
        <w:t>: 2</w:t>
      </w:r>
      <w:r w:rsidRPr="00E83D5D">
        <w:rPr>
          <w:vertAlign w:val="superscript"/>
        </w:rPr>
        <w:t>nd</w:t>
      </w:r>
      <w:r>
        <w:t xml:space="preserve"> Class (2007)</w:t>
      </w:r>
    </w:p>
    <w:p w:rsidR="006E2C18" w:rsidRDefault="006E2C18" w:rsidP="00BB42A0">
      <w:pPr>
        <w:spacing w:line="240" w:lineRule="auto"/>
      </w:pPr>
      <w:r>
        <w:t>Under National University.</w:t>
      </w:r>
    </w:p>
    <w:p w:rsidR="006E2C18" w:rsidRPr="00DC7FF4" w:rsidRDefault="006E2C18" w:rsidP="00BB42A0">
      <w:pPr>
        <w:spacing w:line="240" w:lineRule="auto"/>
        <w:rPr>
          <w:b/>
          <w:bCs/>
        </w:rPr>
      </w:pPr>
      <w:r w:rsidRPr="00DC7FF4">
        <w:rPr>
          <w:b/>
          <w:bCs/>
        </w:rPr>
        <w:t>2. Bachelor of commerce</w:t>
      </w:r>
    </w:p>
    <w:p w:rsidR="006E2C18" w:rsidRDefault="006E2C18" w:rsidP="00BB42A0">
      <w:pPr>
        <w:spacing w:line="240" w:lineRule="auto"/>
      </w:pPr>
      <w:r>
        <w:t>College</w:t>
      </w:r>
      <w:r>
        <w:tab/>
        <w:t xml:space="preserve">: Noakhali Govt. College, Noakhali   </w:t>
      </w:r>
    </w:p>
    <w:p w:rsidR="006E2C18" w:rsidRDefault="006E2C18" w:rsidP="00BB42A0">
      <w:pPr>
        <w:spacing w:line="240" w:lineRule="auto"/>
      </w:pPr>
      <w:r>
        <w:t>Result</w:t>
      </w:r>
      <w:r>
        <w:tab/>
        <w:t>: 3</w:t>
      </w:r>
      <w:r w:rsidRPr="00922D46">
        <w:rPr>
          <w:vertAlign w:val="superscript"/>
        </w:rPr>
        <w:t>rd</w:t>
      </w:r>
      <w:r>
        <w:t xml:space="preserve"> Division (1996)</w:t>
      </w:r>
    </w:p>
    <w:p w:rsidR="006E2C18" w:rsidRDefault="006E2C18" w:rsidP="00BB42A0">
      <w:pPr>
        <w:spacing w:line="240" w:lineRule="auto"/>
      </w:pPr>
      <w:r>
        <w:t>Under National University.</w:t>
      </w:r>
    </w:p>
    <w:p w:rsidR="006E2C18" w:rsidRPr="00DC7FF4" w:rsidRDefault="006E2C18" w:rsidP="00BB42A0">
      <w:pPr>
        <w:spacing w:line="240" w:lineRule="auto"/>
        <w:rPr>
          <w:b/>
          <w:bCs/>
        </w:rPr>
      </w:pPr>
      <w:r w:rsidRPr="00DC7FF4">
        <w:rPr>
          <w:b/>
          <w:bCs/>
        </w:rPr>
        <w:t>3. Higher Secondary School Certificate (H.S.C)</w:t>
      </w:r>
    </w:p>
    <w:p w:rsidR="006E2C18" w:rsidRDefault="006E2C18" w:rsidP="00BB42A0">
      <w:pPr>
        <w:spacing w:line="240" w:lineRule="auto"/>
      </w:pPr>
      <w:r>
        <w:t>Group</w:t>
      </w:r>
      <w:r>
        <w:tab/>
        <w:t>: Commerce</w:t>
      </w:r>
    </w:p>
    <w:p w:rsidR="006E2C18" w:rsidRDefault="006E2C18" w:rsidP="00BB42A0">
      <w:pPr>
        <w:spacing w:line="240" w:lineRule="auto"/>
      </w:pPr>
      <w:r>
        <w:t>College</w:t>
      </w:r>
      <w:r>
        <w:tab/>
        <w:t xml:space="preserve">: Noakhali Govt. College, Noakhali </w:t>
      </w:r>
    </w:p>
    <w:p w:rsidR="006E2C18" w:rsidRDefault="006E2C18" w:rsidP="00BB42A0">
      <w:pPr>
        <w:spacing w:line="240" w:lineRule="auto"/>
      </w:pPr>
      <w:r>
        <w:t>Result</w:t>
      </w:r>
      <w:r>
        <w:tab/>
        <w:t>: 2</w:t>
      </w:r>
      <w:r w:rsidRPr="00146715">
        <w:rPr>
          <w:vertAlign w:val="superscript"/>
        </w:rPr>
        <w:t>nd</w:t>
      </w:r>
      <w:r>
        <w:t xml:space="preserve"> Division (1994)</w:t>
      </w:r>
    </w:p>
    <w:p w:rsidR="006E2C18" w:rsidRDefault="006E2C18" w:rsidP="00BB42A0">
      <w:pPr>
        <w:spacing w:line="240" w:lineRule="auto"/>
      </w:pPr>
      <w:r>
        <w:t>Under Comilla Bord.</w:t>
      </w:r>
    </w:p>
    <w:p w:rsidR="006E2C18" w:rsidRPr="00DC7FF4" w:rsidRDefault="006E2C18" w:rsidP="00BB42A0">
      <w:pPr>
        <w:spacing w:line="240" w:lineRule="auto"/>
        <w:rPr>
          <w:b/>
          <w:bCs/>
        </w:rPr>
      </w:pPr>
      <w:r w:rsidRPr="00DC7FF4">
        <w:rPr>
          <w:b/>
          <w:bCs/>
        </w:rPr>
        <w:t>4. Secondary School Certificate (S.S.C)</w:t>
      </w:r>
    </w:p>
    <w:p w:rsidR="006E2C18" w:rsidRDefault="006E2C18" w:rsidP="00BB42A0">
      <w:pPr>
        <w:spacing w:line="240" w:lineRule="auto"/>
      </w:pPr>
      <w:r>
        <w:t>Group</w:t>
      </w:r>
      <w:r>
        <w:tab/>
        <w:t>: Science</w:t>
      </w:r>
    </w:p>
    <w:p w:rsidR="006E2C18" w:rsidRDefault="006E2C18" w:rsidP="00BB42A0">
      <w:pPr>
        <w:spacing w:line="240" w:lineRule="auto"/>
      </w:pPr>
      <w:r>
        <w:t>School</w:t>
      </w:r>
      <w:r>
        <w:tab/>
        <w:t>: Harinarayanpur Union High School</w:t>
      </w:r>
    </w:p>
    <w:p w:rsidR="006E2C18" w:rsidRDefault="006E2C18" w:rsidP="00BB42A0">
      <w:pPr>
        <w:spacing w:line="240" w:lineRule="auto"/>
      </w:pPr>
      <w:r>
        <w:t>Result</w:t>
      </w:r>
      <w:r>
        <w:tab/>
        <w:t>: 2</w:t>
      </w:r>
      <w:r w:rsidRPr="00146715">
        <w:rPr>
          <w:vertAlign w:val="superscript"/>
        </w:rPr>
        <w:t>nd</w:t>
      </w:r>
      <w:r>
        <w:t xml:space="preserve"> Division (1991)</w:t>
      </w:r>
    </w:p>
    <w:p w:rsidR="006E2C18" w:rsidRDefault="006E2C18" w:rsidP="00BB42A0">
      <w:pPr>
        <w:spacing w:line="240" w:lineRule="auto"/>
      </w:pPr>
      <w:r>
        <w:t>Under Comilla Bord.</w:t>
      </w:r>
    </w:p>
    <w:p w:rsidR="006E2C18" w:rsidRPr="00BB42A0" w:rsidRDefault="006E2C18" w:rsidP="00BB42A0">
      <w:pPr>
        <w:spacing w:line="240" w:lineRule="auto"/>
        <w:rPr>
          <w:b/>
          <w:bCs/>
          <w:sz w:val="28"/>
          <w:szCs w:val="28"/>
        </w:rPr>
      </w:pPr>
      <w:r w:rsidRPr="00BB42A0">
        <w:rPr>
          <w:b/>
          <w:bCs/>
          <w:sz w:val="28"/>
          <w:szCs w:val="28"/>
        </w:rPr>
        <w:t>Personal Information</w:t>
      </w:r>
    </w:p>
    <w:p w:rsidR="006E2C18" w:rsidRDefault="006E2C18" w:rsidP="00BB42A0">
      <w:pPr>
        <w:spacing w:line="240" w:lineRule="auto"/>
      </w:pPr>
      <w:r>
        <w:t>Father’s Name</w:t>
      </w:r>
      <w:r>
        <w:tab/>
        <w:t xml:space="preserve">               : Mohammad Idris Mia </w:t>
      </w:r>
    </w:p>
    <w:p w:rsidR="006E2C18" w:rsidRDefault="006E2C18" w:rsidP="00BB42A0">
      <w:pPr>
        <w:spacing w:line="240" w:lineRule="auto"/>
      </w:pPr>
      <w:r>
        <w:t xml:space="preserve">Mother’s Name  </w:t>
      </w:r>
      <w:r>
        <w:tab/>
        <w:t>: Jahanara Begum</w:t>
      </w:r>
    </w:p>
    <w:p w:rsidR="006E2C18" w:rsidRDefault="006E2C18" w:rsidP="00BB42A0">
      <w:pPr>
        <w:spacing w:line="240" w:lineRule="auto"/>
      </w:pPr>
      <w:r>
        <w:t>Marital Status</w:t>
      </w:r>
      <w:r>
        <w:tab/>
        <w:t xml:space="preserve">               : Single</w:t>
      </w:r>
    </w:p>
    <w:p w:rsidR="006E2C18" w:rsidRDefault="006E2C18" w:rsidP="00BB42A0">
      <w:pPr>
        <w:spacing w:line="240" w:lineRule="auto"/>
      </w:pPr>
      <w:r>
        <w:t>Religion</w:t>
      </w:r>
      <w:r>
        <w:tab/>
      </w:r>
      <w:r>
        <w:tab/>
      </w:r>
      <w:r>
        <w:tab/>
        <w:t>: Islam</w:t>
      </w:r>
    </w:p>
    <w:p w:rsidR="006E2C18" w:rsidRDefault="006E2C18" w:rsidP="00BB42A0">
      <w:pPr>
        <w:spacing w:line="240" w:lineRule="auto"/>
      </w:pPr>
      <w:r>
        <w:t>Date of Birth</w:t>
      </w:r>
      <w:r>
        <w:tab/>
      </w:r>
      <w:r>
        <w:tab/>
        <w:t>: 10</w:t>
      </w:r>
      <w:r w:rsidRPr="00BE412B">
        <w:rPr>
          <w:vertAlign w:val="superscript"/>
        </w:rPr>
        <w:t>th</w:t>
      </w:r>
      <w:r>
        <w:t xml:space="preserve"> February,1975</w:t>
      </w:r>
    </w:p>
    <w:p w:rsidR="006E2C18" w:rsidRDefault="006E2C18" w:rsidP="00BB42A0">
      <w:pPr>
        <w:spacing w:line="240" w:lineRule="auto"/>
      </w:pPr>
      <w:r>
        <w:t>Nationality</w:t>
      </w:r>
      <w:r>
        <w:tab/>
      </w:r>
      <w:r>
        <w:tab/>
        <w:t>: Bangladeshi</w:t>
      </w:r>
    </w:p>
    <w:p w:rsidR="006E2C18" w:rsidRDefault="006E2C18" w:rsidP="00BB42A0">
      <w:pPr>
        <w:spacing w:line="240" w:lineRule="auto"/>
      </w:pPr>
      <w:r>
        <w:t>Height</w:t>
      </w:r>
      <w:r>
        <w:tab/>
      </w:r>
      <w:r>
        <w:tab/>
      </w:r>
      <w:r>
        <w:tab/>
        <w:t>: 5 Feet 7 Inch</w:t>
      </w:r>
    </w:p>
    <w:p w:rsidR="006E2C18" w:rsidRDefault="006E2C18" w:rsidP="00BB42A0">
      <w:pPr>
        <w:spacing w:line="240" w:lineRule="auto"/>
      </w:pPr>
      <w:r>
        <w:t>Contact Number</w:t>
      </w:r>
      <w:r>
        <w:tab/>
        <w:t xml:space="preserve"> : 01716-876450</w:t>
      </w:r>
    </w:p>
    <w:p w:rsidR="006E2C18" w:rsidRDefault="006E2C18" w:rsidP="00BB42A0">
      <w:pPr>
        <w:spacing w:line="240" w:lineRule="auto"/>
      </w:pPr>
      <w:r w:rsidRPr="00A67501">
        <w:rPr>
          <w:b/>
          <w:bCs/>
        </w:rPr>
        <w:t>Permanent Address</w:t>
      </w:r>
      <w:r>
        <w:tab/>
        <w:t xml:space="preserve"> : Village :East aswadia</w:t>
      </w:r>
    </w:p>
    <w:p w:rsidR="006E2C18" w:rsidRDefault="006E2C18" w:rsidP="00BB42A0">
      <w:pPr>
        <w:spacing w:line="240" w:lineRule="auto"/>
      </w:pPr>
      <w:r>
        <w:t>Post Office</w:t>
      </w:r>
      <w:r>
        <w:tab/>
        <w:t xml:space="preserve">        </w:t>
      </w:r>
      <w:r>
        <w:tab/>
        <w:t>: Mridhar Hat</w:t>
      </w:r>
    </w:p>
    <w:p w:rsidR="006E2C18" w:rsidRDefault="006E2C18" w:rsidP="00BB42A0">
      <w:pPr>
        <w:spacing w:line="240" w:lineRule="auto"/>
      </w:pPr>
      <w:r>
        <w:t>Police Station</w:t>
      </w:r>
      <w:r>
        <w:tab/>
        <w:t xml:space="preserve">     </w:t>
      </w:r>
      <w:r>
        <w:tab/>
        <w:t xml:space="preserve"> : Sudharam</w:t>
      </w:r>
    </w:p>
    <w:p w:rsidR="006E2C18" w:rsidRDefault="006E2C18" w:rsidP="00BB42A0">
      <w:pPr>
        <w:spacing w:line="240" w:lineRule="auto"/>
      </w:pPr>
      <w:r>
        <w:t>District</w:t>
      </w:r>
      <w:r>
        <w:tab/>
      </w:r>
      <w:r>
        <w:tab/>
        <w:t xml:space="preserve">        </w:t>
      </w:r>
      <w:r>
        <w:tab/>
        <w:t xml:space="preserve">: Noakhali </w:t>
      </w:r>
    </w:p>
    <w:p w:rsidR="006E2C18" w:rsidRDefault="006E2C18" w:rsidP="00BB42A0">
      <w:pPr>
        <w:spacing w:line="240" w:lineRule="auto"/>
      </w:pPr>
      <w:r w:rsidRPr="00A67501">
        <w:rPr>
          <w:b/>
          <w:bCs/>
        </w:rPr>
        <w:t>Present Address</w:t>
      </w:r>
      <w:r>
        <w:t xml:space="preserve">        </w:t>
      </w:r>
      <w:r>
        <w:tab/>
        <w:t>: Momtaj Monjil (1</w:t>
      </w:r>
      <w:r w:rsidRPr="0080579D">
        <w:rPr>
          <w:vertAlign w:val="superscript"/>
        </w:rPr>
        <w:t>st</w:t>
      </w:r>
      <w:r>
        <w:t xml:space="preserve"> Floor) House No # 4</w:t>
      </w:r>
    </w:p>
    <w:p w:rsidR="006E2C18" w:rsidRDefault="006E2C18" w:rsidP="00BB42A0">
      <w:pPr>
        <w:spacing w:line="240" w:lineRule="auto"/>
      </w:pPr>
      <w:r>
        <w:t xml:space="preserve">                                             Central Road,Housing Estate,Maijdee Court, Noakhali.</w:t>
      </w:r>
    </w:p>
    <w:p w:rsidR="006E2C18" w:rsidRDefault="006E2C18" w:rsidP="00BB42A0">
      <w:pPr>
        <w:spacing w:line="240" w:lineRule="auto"/>
      </w:pPr>
    </w:p>
    <w:p w:rsidR="006E2C18" w:rsidRDefault="006E2C18" w:rsidP="00BB42A0">
      <w:pPr>
        <w:spacing w:line="240" w:lineRule="auto"/>
      </w:pPr>
      <w:r>
        <w:t xml:space="preserve">                                            </w:t>
      </w:r>
    </w:p>
    <w:p w:rsidR="006E2C18" w:rsidRDefault="006E2C18" w:rsidP="00BB42A0">
      <w:pPr>
        <w:spacing w:line="240" w:lineRule="auto"/>
      </w:pPr>
      <w:r>
        <w:t>__________________</w:t>
      </w:r>
    </w:p>
    <w:p w:rsidR="006E2C18" w:rsidRDefault="006E2C18" w:rsidP="00BB42A0">
      <w:pPr>
        <w:spacing w:line="240" w:lineRule="auto"/>
      </w:pPr>
      <w:r>
        <w:t xml:space="preserve">        Signature</w:t>
      </w:r>
    </w:p>
    <w:p w:rsidR="006E2C18" w:rsidRDefault="006E2C18" w:rsidP="00BB42A0">
      <w:pPr>
        <w:spacing w:line="240" w:lineRule="auto"/>
      </w:pPr>
    </w:p>
    <w:p w:rsidR="006E2C18" w:rsidRDefault="006E2C18" w:rsidP="00BB42A0">
      <w:pPr>
        <w:spacing w:line="240" w:lineRule="auto"/>
      </w:pPr>
      <w:r>
        <w:tab/>
      </w:r>
      <w:r>
        <w:tab/>
        <w:t xml:space="preserve">          </w:t>
      </w:r>
    </w:p>
    <w:sectPr w:rsidR="006E2C18" w:rsidSect="00BB42A0">
      <w:pgSz w:w="12240" w:h="15840"/>
      <w:pgMar w:top="432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542E"/>
    <w:rsid w:val="00002443"/>
    <w:rsid w:val="000C4212"/>
    <w:rsid w:val="00146715"/>
    <w:rsid w:val="00297167"/>
    <w:rsid w:val="002B6D98"/>
    <w:rsid w:val="002C6794"/>
    <w:rsid w:val="004708C5"/>
    <w:rsid w:val="004A6FA6"/>
    <w:rsid w:val="004E3733"/>
    <w:rsid w:val="00533F35"/>
    <w:rsid w:val="005D7494"/>
    <w:rsid w:val="006037BC"/>
    <w:rsid w:val="006E2C18"/>
    <w:rsid w:val="007302FC"/>
    <w:rsid w:val="007A5C2B"/>
    <w:rsid w:val="0080579D"/>
    <w:rsid w:val="00922D46"/>
    <w:rsid w:val="0098265E"/>
    <w:rsid w:val="00992A99"/>
    <w:rsid w:val="00A43558"/>
    <w:rsid w:val="00A67501"/>
    <w:rsid w:val="00AF42C5"/>
    <w:rsid w:val="00B369C3"/>
    <w:rsid w:val="00BB42A0"/>
    <w:rsid w:val="00BC7FE4"/>
    <w:rsid w:val="00BE412B"/>
    <w:rsid w:val="00C8542E"/>
    <w:rsid w:val="00D61332"/>
    <w:rsid w:val="00D90A09"/>
    <w:rsid w:val="00DC7FF4"/>
    <w:rsid w:val="00E61C41"/>
    <w:rsid w:val="00E83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2E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542E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8542E"/>
    <w:rPr>
      <w:rFonts w:ascii="Cambria" w:hAnsi="Cambria" w:cs="Cambria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rsid w:val="00BB42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am20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3</Pages>
  <Words>352</Words>
  <Characters>2008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ANAMUL HOQUE</dc:title>
  <dc:subject/>
  <dc:creator>User</dc:creator>
  <cp:keywords/>
  <dc:description/>
  <cp:lastModifiedBy>dlink</cp:lastModifiedBy>
  <cp:revision>5</cp:revision>
  <cp:lastPrinted>2011-04-16T12:08:00Z</cp:lastPrinted>
  <dcterms:created xsi:type="dcterms:W3CDTF">2011-04-16T11:57:00Z</dcterms:created>
  <dcterms:modified xsi:type="dcterms:W3CDTF">2011-04-16T12:08:00Z</dcterms:modified>
</cp:coreProperties>
</file>