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11" w:rsidRDefault="00FE5C11" w:rsidP="00971944">
      <w:pPr>
        <w:tabs>
          <w:tab w:val="left" w:pos="8070"/>
        </w:tabs>
        <w:rPr>
          <w:b/>
          <w:bCs/>
          <w:sz w:val="32"/>
          <w:szCs w:val="32"/>
        </w:rPr>
      </w:pPr>
    </w:p>
    <w:p w:rsidR="00FE5C11" w:rsidRPr="00792932" w:rsidRDefault="00FE5C11" w:rsidP="00971944">
      <w:pPr>
        <w:tabs>
          <w:tab w:val="left" w:pos="8070"/>
        </w:tabs>
        <w:rPr>
          <w:b/>
          <w:bCs/>
          <w:sz w:val="36"/>
          <w:szCs w:val="36"/>
        </w:rPr>
      </w:pPr>
      <w:r w:rsidRPr="00792932">
        <w:rPr>
          <w:b/>
          <w:bCs/>
          <w:sz w:val="36"/>
          <w:szCs w:val="36"/>
          <w:highlight w:val="lightGray"/>
        </w:rPr>
        <w:t>RESUME OF</w:t>
      </w:r>
      <w:r w:rsidRPr="00792932">
        <w:rPr>
          <w:b/>
          <w:bCs/>
          <w:sz w:val="36"/>
          <w:szCs w:val="36"/>
        </w:rPr>
        <w:t xml:space="preserve">                                                  </w:t>
      </w:r>
    </w:p>
    <w:p w:rsidR="00FE5C11" w:rsidRDefault="00FE5C11" w:rsidP="005F7171">
      <w:pPr>
        <w:tabs>
          <w:tab w:val="left" w:pos="807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IQUBAL HOSSAIN                                                   </w:t>
      </w:r>
    </w:p>
    <w:tbl>
      <w:tblPr>
        <w:tblpPr w:leftFromText="180" w:rightFromText="180" w:vertAnchor="text" w:horzAnchor="margin" w:tblpX="108" w:tblpY="164"/>
        <w:tblW w:w="9630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9630"/>
      </w:tblGrid>
      <w:tr w:rsidR="00FE5C11">
        <w:trPr>
          <w:trHeight w:val="1194"/>
        </w:trPr>
        <w:tc>
          <w:tcPr>
            <w:tcW w:w="963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FE5C11" w:rsidRDefault="00FE5C11" w:rsidP="005F7171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Present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C/O. Abu Bakar Doctor Bari, Vill: Char Jubli, Post: Char Jabber, P.S: Subarnachar, Dist: Noakhali-3812</w:t>
            </w:r>
          </w:p>
          <w:p w:rsidR="00FE5C11" w:rsidRDefault="00FE5C11" w:rsidP="00F247CD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Permanent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As above</w:t>
            </w:r>
          </w:p>
          <w:p w:rsidR="00FE5C11" w:rsidRDefault="00FE5C11" w:rsidP="00563277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Mobile: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01811151034</w:t>
            </w:r>
          </w:p>
          <w:p w:rsidR="00FE5C11" w:rsidRDefault="00FE5C11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</w:p>
        </w:tc>
      </w:tr>
    </w:tbl>
    <w:p w:rsidR="00FE5C11" w:rsidRDefault="00FE5C11" w:rsidP="00971944">
      <w:pPr>
        <w:jc w:val="both"/>
        <w:rPr>
          <w:sz w:val="24"/>
          <w:szCs w:val="24"/>
        </w:rPr>
      </w:pPr>
    </w:p>
    <w:p w:rsidR="00FE5C11" w:rsidRDefault="00FE5C1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FE5C11" w:rsidRDefault="00FE5C11" w:rsidP="00971944">
      <w:pPr>
        <w:jc w:val="both"/>
        <w:rPr>
          <w:sz w:val="24"/>
          <w:szCs w:val="24"/>
        </w:rPr>
      </w:pPr>
    </w:p>
    <w:p w:rsidR="00FE5C11" w:rsidRDefault="00FE5C11" w:rsidP="00747137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obtain an excellent job relating to marketing and brand in any multi-national or well reputed organization that offers development opportunity and where is plenty scope to learn, grow and achieve a significant position by one’s own performance and efforts. </w:t>
      </w:r>
    </w:p>
    <w:p w:rsidR="00FE5C11" w:rsidRDefault="00FE5C11" w:rsidP="00971944">
      <w:pPr>
        <w:jc w:val="both"/>
        <w:rPr>
          <w:color w:val="000000"/>
          <w:sz w:val="24"/>
          <w:szCs w:val="24"/>
        </w:rPr>
      </w:pPr>
    </w:p>
    <w:p w:rsidR="00FE5C11" w:rsidRPr="00D9399C" w:rsidRDefault="00FE5C11" w:rsidP="008A11F1">
      <w:pPr>
        <w:tabs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pPr w:leftFromText="180" w:rightFromText="180" w:vertAnchor="text" w:horzAnchor="margin" w:tblpXSpec="center" w:tblpY="620"/>
        <w:tblW w:w="10332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1622"/>
        <w:gridCol w:w="1885"/>
        <w:gridCol w:w="3801"/>
        <w:gridCol w:w="1800"/>
        <w:gridCol w:w="1224"/>
      </w:tblGrid>
      <w:tr w:rsidR="00FE5C11" w:rsidTr="009905C1">
        <w:trPr>
          <w:trHeight w:val="700"/>
        </w:trPr>
        <w:tc>
          <w:tcPr>
            <w:tcW w:w="16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FE5C11" w:rsidRDefault="00FE5C1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Concentration</w:t>
            </w:r>
          </w:p>
        </w:tc>
        <w:tc>
          <w:tcPr>
            <w:tcW w:w="38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Board/ University</w:t>
            </w: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Passing Year</w:t>
            </w:r>
          </w:p>
        </w:tc>
      </w:tr>
      <w:tr w:rsidR="00FE5C11">
        <w:trPr>
          <w:trHeight w:val="6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FE5C11" w:rsidRDefault="00FE5C11" w:rsidP="00563277">
            <w:pPr>
              <w:spacing w:after="15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B.S.S (Hon’s)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Political Science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FE5C11" w:rsidRDefault="00FE5C11" w:rsidP="009905C1">
            <w:pPr>
              <w:tabs>
                <w:tab w:val="left" w:pos="915"/>
              </w:tabs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National University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5C11" w:rsidRDefault="00FE5C11" w:rsidP="007C753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Pr="007C7531">
              <w:rPr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color w:val="000000"/>
                <w:sz w:val="22"/>
                <w:szCs w:val="22"/>
              </w:rPr>
              <w:t xml:space="preserve"> Class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</w:t>
            </w:r>
          </w:p>
        </w:tc>
      </w:tr>
      <w:tr w:rsidR="00FE5C11">
        <w:trPr>
          <w:trHeight w:val="5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5C11" w:rsidRDefault="00FE5C1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HSC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5C11" w:rsidRDefault="00FE5C1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Humanities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5C11" w:rsidRDefault="00FE5C11" w:rsidP="009905C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Comilla Board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5C11" w:rsidRDefault="00FE5C1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:3.10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E5C11" w:rsidRDefault="00FE5C1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FE5C11">
        <w:trPr>
          <w:trHeight w:val="839"/>
        </w:trPr>
        <w:tc>
          <w:tcPr>
            <w:tcW w:w="1622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SSC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Humanities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5C11" w:rsidRDefault="00FE5C11" w:rsidP="009905C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Comilla Board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 2.94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FE5C11" w:rsidRDefault="00FE5C11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2006</w:t>
            </w:r>
          </w:p>
        </w:tc>
      </w:tr>
    </w:tbl>
    <w:p w:rsidR="00FE5C11" w:rsidRDefault="00FE5C1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INFORMATION</w:t>
      </w:r>
    </w:p>
    <w:p w:rsidR="00FE5C11" w:rsidRDefault="00FE5C11" w:rsidP="00971944">
      <w:pPr>
        <w:jc w:val="both"/>
        <w:rPr>
          <w:sz w:val="24"/>
          <w:szCs w:val="24"/>
        </w:rPr>
      </w:pPr>
    </w:p>
    <w:p w:rsidR="00FE5C11" w:rsidRDefault="00FE5C11" w:rsidP="00971944">
      <w:pPr>
        <w:jc w:val="both"/>
        <w:rPr>
          <w:sz w:val="22"/>
          <w:szCs w:val="22"/>
        </w:rPr>
      </w:pPr>
    </w:p>
    <w:p w:rsidR="00FE5C11" w:rsidRDefault="00FE5C11" w:rsidP="00971944">
      <w:pPr>
        <w:jc w:val="both"/>
        <w:rPr>
          <w:color w:val="000000"/>
          <w:sz w:val="24"/>
          <w:szCs w:val="24"/>
        </w:rPr>
      </w:pPr>
    </w:p>
    <w:p w:rsidR="00FE5C11" w:rsidRDefault="00FE5C11" w:rsidP="00971944">
      <w:pPr>
        <w:jc w:val="both"/>
        <w:rPr>
          <w:color w:val="000000"/>
          <w:sz w:val="24"/>
          <w:szCs w:val="24"/>
        </w:rPr>
      </w:pPr>
    </w:p>
    <w:p w:rsidR="00FE5C11" w:rsidRDefault="00FE5C1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LITERACY</w:t>
      </w:r>
    </w:p>
    <w:p w:rsidR="00FE5C11" w:rsidRDefault="00FE5C11" w:rsidP="00971944">
      <w:pPr>
        <w:jc w:val="both"/>
        <w:rPr>
          <w:sz w:val="22"/>
          <w:szCs w:val="22"/>
        </w:rPr>
      </w:pPr>
    </w:p>
    <w:p w:rsidR="00FE5C11" w:rsidRPr="009E68CC" w:rsidRDefault="00FE5C11" w:rsidP="009E68CC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MS Office, MS Excel, Multimedia etc. </w:t>
      </w:r>
    </w:p>
    <w:p w:rsidR="00FE5C11" w:rsidRPr="009E68CC" w:rsidRDefault="00FE5C11" w:rsidP="009E68CC">
      <w:pPr>
        <w:ind w:left="-270"/>
        <w:jc w:val="both"/>
        <w:rPr>
          <w:sz w:val="24"/>
          <w:szCs w:val="24"/>
        </w:rPr>
      </w:pPr>
    </w:p>
    <w:p w:rsidR="00FE5C11" w:rsidRDefault="00FE5C11" w:rsidP="009E68CC">
      <w:pPr>
        <w:ind w:left="-270"/>
        <w:jc w:val="both"/>
        <w:rPr>
          <w:sz w:val="24"/>
          <w:szCs w:val="24"/>
        </w:rPr>
      </w:pPr>
    </w:p>
    <w:p w:rsidR="00FE5C11" w:rsidRDefault="00FE5C1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PROFICIENCY</w:t>
      </w:r>
    </w:p>
    <w:p w:rsidR="00FE5C11" w:rsidRDefault="00FE5C11" w:rsidP="00971944">
      <w:pPr>
        <w:jc w:val="both"/>
        <w:rPr>
          <w:b/>
          <w:bCs/>
          <w:color w:val="008080"/>
          <w:sz w:val="24"/>
          <w:szCs w:val="24"/>
        </w:rPr>
      </w:pPr>
    </w:p>
    <w:p w:rsidR="00FE5C11" w:rsidRDefault="00FE5C11" w:rsidP="00EE2728">
      <w:pPr>
        <w:numPr>
          <w:ilvl w:val="0"/>
          <w:numId w:val="8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Bengali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Mother tongue</w:t>
      </w:r>
    </w:p>
    <w:p w:rsidR="00FE5C11" w:rsidRDefault="00FE5C11" w:rsidP="00EE2728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English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Have good command both in writing and speaking</w:t>
      </w:r>
    </w:p>
    <w:p w:rsidR="00FE5C11" w:rsidRDefault="00FE5C11" w:rsidP="009E68CC">
      <w:pPr>
        <w:spacing w:line="360" w:lineRule="auto"/>
        <w:rPr>
          <w:sz w:val="22"/>
          <w:szCs w:val="22"/>
        </w:rPr>
      </w:pPr>
    </w:p>
    <w:p w:rsidR="00FE5C11" w:rsidRDefault="00FE5C11" w:rsidP="009E68CC">
      <w:pPr>
        <w:spacing w:line="360" w:lineRule="auto"/>
        <w:rPr>
          <w:sz w:val="22"/>
          <w:szCs w:val="22"/>
        </w:rPr>
      </w:pPr>
    </w:p>
    <w:p w:rsidR="00FE5C11" w:rsidRDefault="00FE5C11" w:rsidP="009E68CC">
      <w:pPr>
        <w:spacing w:line="360" w:lineRule="auto"/>
        <w:rPr>
          <w:sz w:val="22"/>
          <w:szCs w:val="22"/>
        </w:rPr>
      </w:pPr>
    </w:p>
    <w:p w:rsidR="00FE5C11" w:rsidRDefault="00FE5C11" w:rsidP="009E68CC">
      <w:pPr>
        <w:spacing w:line="360" w:lineRule="auto"/>
        <w:rPr>
          <w:sz w:val="22"/>
          <w:szCs w:val="22"/>
        </w:rPr>
      </w:pPr>
    </w:p>
    <w:p w:rsidR="00FE5C11" w:rsidRDefault="00FE5C1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COMPETENCIES</w:t>
      </w:r>
    </w:p>
    <w:p w:rsidR="00FE5C11" w:rsidRDefault="00FE5C11" w:rsidP="00971944">
      <w:pPr>
        <w:jc w:val="both"/>
        <w:rPr>
          <w:b/>
          <w:bCs/>
          <w:sz w:val="22"/>
          <w:szCs w:val="22"/>
        </w:rPr>
      </w:pPr>
    </w:p>
    <w:p w:rsidR="00FE5C11" w:rsidRDefault="00FE5C1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inter-personal skills </w:t>
      </w:r>
    </w:p>
    <w:p w:rsidR="00FE5C11" w:rsidRDefault="00FE5C1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Confident and self motivated </w:t>
      </w:r>
    </w:p>
    <w:p w:rsidR="00FE5C11" w:rsidRDefault="00FE5C1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Quick learner and feedback oriented</w:t>
      </w:r>
    </w:p>
    <w:p w:rsidR="00FE5C11" w:rsidRDefault="00FE5C1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color w:val="000000"/>
          <w:sz w:val="22"/>
          <w:szCs w:val="22"/>
        </w:rPr>
        <w:t>eadership ability</w:t>
      </w:r>
    </w:p>
    <w:p w:rsidR="00FE5C11" w:rsidRDefault="00FE5C1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Good communication skills</w:t>
      </w:r>
      <w:r>
        <w:rPr>
          <w:b/>
          <w:bCs/>
          <w:sz w:val="22"/>
          <w:szCs w:val="22"/>
        </w:rPr>
        <w:t xml:space="preserve"> </w:t>
      </w:r>
    </w:p>
    <w:p w:rsidR="00FE5C11" w:rsidRDefault="00FE5C11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Ability to work under stress and for long hours.</w:t>
      </w:r>
    </w:p>
    <w:p w:rsidR="00FE5C11" w:rsidRDefault="00FE5C11" w:rsidP="00971944">
      <w:pPr>
        <w:tabs>
          <w:tab w:val="left" w:pos="360"/>
        </w:tabs>
        <w:jc w:val="both"/>
        <w:rPr>
          <w:sz w:val="24"/>
          <w:szCs w:val="24"/>
        </w:rPr>
      </w:pPr>
    </w:p>
    <w:p w:rsidR="00FE5C11" w:rsidRDefault="00FE5C11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:rsidR="00FE5C11" w:rsidRDefault="00FE5C11" w:rsidP="00971944">
      <w:pPr>
        <w:tabs>
          <w:tab w:val="left" w:pos="540"/>
          <w:tab w:val="left" w:pos="2880"/>
        </w:tabs>
        <w:jc w:val="both"/>
        <w:rPr>
          <w:sz w:val="24"/>
          <w:szCs w:val="24"/>
        </w:rPr>
      </w:pPr>
    </w:p>
    <w:p w:rsidR="00FE5C11" w:rsidRPr="00F03B4C" w:rsidRDefault="00FE5C11" w:rsidP="00E53B0A">
      <w:pPr>
        <w:tabs>
          <w:tab w:val="left" w:pos="540"/>
          <w:tab w:val="left" w:pos="2880"/>
        </w:tabs>
        <w:spacing w:line="360" w:lineRule="auto"/>
        <w:jc w:val="both"/>
      </w:pPr>
      <w:r w:rsidRPr="00F03B4C">
        <w:rPr>
          <w:sz w:val="24"/>
          <w:szCs w:val="24"/>
        </w:rPr>
        <w:t>Father’s Name</w:t>
      </w:r>
      <w:r w:rsidRPr="00F03B4C">
        <w:rPr>
          <w:sz w:val="24"/>
          <w:szCs w:val="24"/>
        </w:rPr>
        <w:tab/>
        <w:t>:</w:t>
      </w:r>
      <w:r w:rsidRPr="00F03B4C">
        <w:rPr>
          <w:sz w:val="24"/>
          <w:szCs w:val="24"/>
        </w:rPr>
        <w:tab/>
      </w:r>
      <w:r w:rsidRPr="00F03B4C">
        <w:t>Nur Islam</w:t>
      </w:r>
    </w:p>
    <w:p w:rsidR="00FE5C11" w:rsidRPr="00F03B4C" w:rsidRDefault="00FE5C11" w:rsidP="00E53B0A">
      <w:pPr>
        <w:tabs>
          <w:tab w:val="left" w:pos="540"/>
          <w:tab w:val="left" w:pos="2880"/>
          <w:tab w:val="left" w:pos="3615"/>
        </w:tabs>
        <w:spacing w:line="360" w:lineRule="auto"/>
        <w:jc w:val="both"/>
        <w:rPr>
          <w:sz w:val="24"/>
          <w:szCs w:val="24"/>
        </w:rPr>
      </w:pPr>
      <w:r w:rsidRPr="00F03B4C">
        <w:t>Mother’s Name</w:t>
      </w:r>
      <w:r w:rsidRPr="00F03B4C">
        <w:tab/>
        <w:t>:</w:t>
      </w:r>
      <w:r w:rsidRPr="00F03B4C">
        <w:tab/>
        <w:t>Nur Nahar Begum</w:t>
      </w:r>
    </w:p>
    <w:p w:rsidR="00FE5C11" w:rsidRPr="00F03B4C" w:rsidRDefault="00FE5C11" w:rsidP="00E53B0A">
      <w:pPr>
        <w:tabs>
          <w:tab w:val="left" w:pos="540"/>
          <w:tab w:val="left" w:pos="2880"/>
        </w:tabs>
        <w:spacing w:line="360" w:lineRule="auto"/>
        <w:jc w:val="both"/>
        <w:rPr>
          <w:sz w:val="22"/>
          <w:szCs w:val="22"/>
        </w:rPr>
      </w:pPr>
      <w:r w:rsidRPr="00F03B4C">
        <w:rPr>
          <w:sz w:val="22"/>
          <w:szCs w:val="22"/>
        </w:rPr>
        <w:t>Date of Birth</w:t>
      </w:r>
      <w:r w:rsidRPr="00F03B4C">
        <w:rPr>
          <w:sz w:val="22"/>
          <w:szCs w:val="22"/>
        </w:rPr>
        <w:tab/>
        <w:t xml:space="preserve">:   </w:t>
      </w:r>
      <w:r w:rsidRPr="00F03B4C">
        <w:rPr>
          <w:sz w:val="22"/>
          <w:szCs w:val="22"/>
        </w:rPr>
        <w:tab/>
        <w:t>01/10/1989</w:t>
      </w:r>
      <w:r w:rsidRPr="00F03B4C">
        <w:rPr>
          <w:sz w:val="22"/>
          <w:szCs w:val="22"/>
        </w:rPr>
        <w:tab/>
      </w:r>
    </w:p>
    <w:p w:rsidR="00FE5C11" w:rsidRPr="00F03B4C" w:rsidRDefault="00FE5C11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F03B4C">
        <w:rPr>
          <w:sz w:val="22"/>
          <w:szCs w:val="22"/>
        </w:rPr>
        <w:t>Nationality</w:t>
      </w:r>
      <w:r w:rsidRPr="00F03B4C">
        <w:rPr>
          <w:sz w:val="22"/>
          <w:szCs w:val="22"/>
        </w:rPr>
        <w:tab/>
        <w:t xml:space="preserve">: </w:t>
      </w:r>
      <w:r w:rsidRPr="00F03B4C">
        <w:rPr>
          <w:sz w:val="22"/>
          <w:szCs w:val="22"/>
        </w:rPr>
        <w:tab/>
        <w:t>Bangladeshi</w:t>
      </w:r>
    </w:p>
    <w:p w:rsidR="00FE5C11" w:rsidRPr="00F03B4C" w:rsidRDefault="00FE5C11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F03B4C">
        <w:rPr>
          <w:sz w:val="22"/>
          <w:szCs w:val="22"/>
        </w:rPr>
        <w:t>Religion</w:t>
      </w:r>
      <w:r w:rsidRPr="00F03B4C">
        <w:rPr>
          <w:sz w:val="22"/>
          <w:szCs w:val="22"/>
        </w:rPr>
        <w:tab/>
      </w:r>
      <w:r w:rsidRPr="00F03B4C">
        <w:rPr>
          <w:sz w:val="22"/>
          <w:szCs w:val="22"/>
        </w:rPr>
        <w:tab/>
        <w:t>:</w:t>
      </w:r>
      <w:r w:rsidRPr="00F03B4C">
        <w:rPr>
          <w:sz w:val="22"/>
          <w:szCs w:val="22"/>
        </w:rPr>
        <w:tab/>
        <w:t>Muslim (Sunni)</w:t>
      </w:r>
    </w:p>
    <w:p w:rsidR="00FE5C11" w:rsidRDefault="00FE5C11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F03B4C">
        <w:rPr>
          <w:sz w:val="22"/>
          <w:szCs w:val="22"/>
        </w:rPr>
        <w:t>Blood Group</w:t>
      </w:r>
      <w:r w:rsidRPr="00F03B4C">
        <w:rPr>
          <w:sz w:val="22"/>
          <w:szCs w:val="22"/>
        </w:rPr>
        <w:tab/>
        <w:t xml:space="preserve">: </w:t>
      </w:r>
      <w:r w:rsidRPr="00F03B4C">
        <w:rPr>
          <w:sz w:val="22"/>
          <w:szCs w:val="22"/>
        </w:rPr>
        <w:tab/>
        <w:t>A-</w:t>
      </w:r>
    </w:p>
    <w:p w:rsidR="00FE5C11" w:rsidRPr="00F03B4C" w:rsidRDefault="00FE5C11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Single</w:t>
      </w:r>
    </w:p>
    <w:p w:rsidR="00FE5C11" w:rsidRDefault="00FE5C11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</w:p>
    <w:p w:rsidR="00FE5C11" w:rsidRDefault="00FE5C11" w:rsidP="00971944">
      <w:pPr>
        <w:jc w:val="both"/>
        <w:rPr>
          <w:sz w:val="22"/>
          <w:szCs w:val="22"/>
        </w:rPr>
      </w:pPr>
    </w:p>
    <w:p w:rsidR="00FE5C11" w:rsidRDefault="00FE5C11" w:rsidP="00971944">
      <w:pPr>
        <w:jc w:val="both"/>
        <w:rPr>
          <w:sz w:val="22"/>
          <w:szCs w:val="22"/>
        </w:rPr>
      </w:pPr>
    </w:p>
    <w:p w:rsidR="00FE5C11" w:rsidRDefault="00FE5C11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FE5C11" w:rsidRDefault="00FE5C11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FE5C11" w:rsidRDefault="00FE5C11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FE5C11" w:rsidRDefault="00FE5C11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FE5C11" w:rsidRDefault="00FE5C11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FE5C11" w:rsidRDefault="00FE5C11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FE5C11" w:rsidRDefault="00FE5C11" w:rsidP="00971944">
      <w:pPr>
        <w:jc w:val="both"/>
        <w:rPr>
          <w:sz w:val="22"/>
          <w:szCs w:val="22"/>
        </w:rPr>
      </w:pPr>
    </w:p>
    <w:p w:rsidR="00FE5C11" w:rsidRDefault="00FE5C11" w:rsidP="00D73E86">
      <w:pPr>
        <w:jc w:val="both"/>
        <w:rPr>
          <w:sz w:val="22"/>
          <w:szCs w:val="2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6.5pt;margin-top:.7pt;width:29.25pt;height:0;z-index:251658240" o:connectortype="straight"/>
        </w:pict>
      </w:r>
      <w:r>
        <w:rPr>
          <w:noProof/>
        </w:rPr>
        <w:pict>
          <v:shape id="_x0000_s1027" type="#_x0000_t32" style="position:absolute;left:0;text-align:left;margin-left:-7.5pt;margin-top:.7pt;width:59.25pt;height:0;z-index:251657216" o:connectortype="straight"/>
        </w:pict>
      </w:r>
      <w:r>
        <w:rPr>
          <w:sz w:val="22"/>
          <w:szCs w:val="22"/>
        </w:rPr>
        <w:t xml:space="preserve">     </w:t>
      </w:r>
      <w:r w:rsidRPr="00686CAD">
        <w:rPr>
          <w:sz w:val="22"/>
          <w:szCs w:val="22"/>
        </w:rPr>
        <w:t>Signature</w:t>
      </w:r>
      <w:bookmarkStart w:id="0" w:name="_PictureBullets"/>
    </w:p>
    <w:p w:rsidR="00FE5C11" w:rsidRDefault="00FE5C11" w:rsidP="00D73E86">
      <w:pPr>
        <w:jc w:val="both"/>
        <w:rPr>
          <w:sz w:val="22"/>
          <w:szCs w:val="22"/>
        </w:rPr>
      </w:pPr>
    </w:p>
    <w:p w:rsidR="00FE5C11" w:rsidRDefault="00FE5C11" w:rsidP="00D73E86">
      <w:pPr>
        <w:jc w:val="both"/>
        <w:rPr>
          <w:sz w:val="22"/>
          <w:szCs w:val="22"/>
        </w:rPr>
      </w:pPr>
    </w:p>
    <w:p w:rsidR="00FE5C11" w:rsidRDefault="00FE5C11" w:rsidP="00D73E86">
      <w:pPr>
        <w:jc w:val="both"/>
      </w:pPr>
      <w:r>
        <w:rPr>
          <w:sz w:val="22"/>
          <w:szCs w:val="22"/>
        </w:rPr>
        <w:t xml:space="preserve">Date:  </w:t>
      </w:r>
      <w:r w:rsidRPr="00AA7AE1">
        <w:rPr>
          <w:vanish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bullet="t">
            <v:imagedata r:id="rId7" o:title=""/>
          </v:shape>
        </w:pict>
      </w:r>
      <w:bookmarkEnd w:id="0"/>
    </w:p>
    <w:sectPr w:rsidR="00FE5C11" w:rsidSect="0025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C11" w:rsidRDefault="00FE5C11" w:rsidP="00B73112">
      <w:r>
        <w:separator/>
      </w:r>
    </w:p>
  </w:endnote>
  <w:endnote w:type="continuationSeparator" w:id="1">
    <w:p w:rsidR="00FE5C11" w:rsidRDefault="00FE5C11" w:rsidP="00B73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C11" w:rsidRDefault="00FE5C11" w:rsidP="00B73112">
      <w:r>
        <w:separator/>
      </w:r>
    </w:p>
  </w:footnote>
  <w:footnote w:type="continuationSeparator" w:id="1">
    <w:p w:rsidR="00FE5C11" w:rsidRDefault="00FE5C11" w:rsidP="00B73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A8D"/>
    <w:multiLevelType w:val="hybridMultilevel"/>
    <w:tmpl w:val="4D760EF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A4534"/>
    <w:multiLevelType w:val="hybridMultilevel"/>
    <w:tmpl w:val="17CA0A6E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</w:rPr>
    </w:lvl>
  </w:abstractNum>
  <w:abstractNum w:abstractNumId="2">
    <w:nsid w:val="1F8A1844"/>
    <w:multiLevelType w:val="hybridMultilevel"/>
    <w:tmpl w:val="1E1C9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27C1B2B"/>
    <w:multiLevelType w:val="hybridMultilevel"/>
    <w:tmpl w:val="FAA05C0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822BC"/>
    <w:multiLevelType w:val="hybridMultilevel"/>
    <w:tmpl w:val="3DA8CA3A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0B4371"/>
    <w:multiLevelType w:val="hybridMultilevel"/>
    <w:tmpl w:val="6C462F9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2738B8"/>
    <w:multiLevelType w:val="hybridMultilevel"/>
    <w:tmpl w:val="D3BED878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0B153E"/>
    <w:multiLevelType w:val="hybridMultilevel"/>
    <w:tmpl w:val="892CF446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7861E6"/>
    <w:multiLevelType w:val="hybridMultilevel"/>
    <w:tmpl w:val="91E6ADE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97092F"/>
    <w:multiLevelType w:val="hybridMultilevel"/>
    <w:tmpl w:val="BA7E1FE0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B879E6"/>
    <w:multiLevelType w:val="hybridMultilevel"/>
    <w:tmpl w:val="B73635C2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944"/>
    <w:rsid w:val="00001DA1"/>
    <w:rsid w:val="00007DAF"/>
    <w:rsid w:val="00042549"/>
    <w:rsid w:val="000507C1"/>
    <w:rsid w:val="00061058"/>
    <w:rsid w:val="000632A4"/>
    <w:rsid w:val="00073682"/>
    <w:rsid w:val="00091824"/>
    <w:rsid w:val="000C374E"/>
    <w:rsid w:val="000D27EB"/>
    <w:rsid w:val="000E025A"/>
    <w:rsid w:val="000F0070"/>
    <w:rsid w:val="000F3E6A"/>
    <w:rsid w:val="001442F3"/>
    <w:rsid w:val="00190EBC"/>
    <w:rsid w:val="001F1B6C"/>
    <w:rsid w:val="00201DD9"/>
    <w:rsid w:val="00231E48"/>
    <w:rsid w:val="00234B7C"/>
    <w:rsid w:val="002530A1"/>
    <w:rsid w:val="00255E35"/>
    <w:rsid w:val="002663B7"/>
    <w:rsid w:val="002A4137"/>
    <w:rsid w:val="002B26E0"/>
    <w:rsid w:val="002B4883"/>
    <w:rsid w:val="002F2961"/>
    <w:rsid w:val="00331F8E"/>
    <w:rsid w:val="003451C6"/>
    <w:rsid w:val="00352CCA"/>
    <w:rsid w:val="003B002E"/>
    <w:rsid w:val="003E62F3"/>
    <w:rsid w:val="003E6ED1"/>
    <w:rsid w:val="00430848"/>
    <w:rsid w:val="0043440B"/>
    <w:rsid w:val="0048554D"/>
    <w:rsid w:val="004A3CA8"/>
    <w:rsid w:val="004A69CA"/>
    <w:rsid w:val="004C69B4"/>
    <w:rsid w:val="004D0472"/>
    <w:rsid w:val="004E078A"/>
    <w:rsid w:val="004E5EE4"/>
    <w:rsid w:val="00501506"/>
    <w:rsid w:val="00516C52"/>
    <w:rsid w:val="005173E2"/>
    <w:rsid w:val="0051781E"/>
    <w:rsid w:val="00534A2F"/>
    <w:rsid w:val="0054152B"/>
    <w:rsid w:val="00563277"/>
    <w:rsid w:val="00566A08"/>
    <w:rsid w:val="0058048C"/>
    <w:rsid w:val="005B37C0"/>
    <w:rsid w:val="005F546D"/>
    <w:rsid w:val="005F7171"/>
    <w:rsid w:val="00666DCD"/>
    <w:rsid w:val="00686174"/>
    <w:rsid w:val="00686CAD"/>
    <w:rsid w:val="006B46D5"/>
    <w:rsid w:val="006D2CC7"/>
    <w:rsid w:val="006D3611"/>
    <w:rsid w:val="00712F6A"/>
    <w:rsid w:val="00727EBE"/>
    <w:rsid w:val="00730C8F"/>
    <w:rsid w:val="00747137"/>
    <w:rsid w:val="007661BF"/>
    <w:rsid w:val="00775BB9"/>
    <w:rsid w:val="00790531"/>
    <w:rsid w:val="00792932"/>
    <w:rsid w:val="007B70C5"/>
    <w:rsid w:val="007C7531"/>
    <w:rsid w:val="00820CC1"/>
    <w:rsid w:val="00821D3D"/>
    <w:rsid w:val="00827D37"/>
    <w:rsid w:val="00832CF0"/>
    <w:rsid w:val="00842F6D"/>
    <w:rsid w:val="008929B1"/>
    <w:rsid w:val="008A11F1"/>
    <w:rsid w:val="008C09AE"/>
    <w:rsid w:val="008F70FD"/>
    <w:rsid w:val="00902A1B"/>
    <w:rsid w:val="00907822"/>
    <w:rsid w:val="009329AC"/>
    <w:rsid w:val="009409DB"/>
    <w:rsid w:val="00956AD9"/>
    <w:rsid w:val="00963570"/>
    <w:rsid w:val="00971944"/>
    <w:rsid w:val="009905C1"/>
    <w:rsid w:val="009A48C5"/>
    <w:rsid w:val="009E68CC"/>
    <w:rsid w:val="00A20201"/>
    <w:rsid w:val="00A212E9"/>
    <w:rsid w:val="00A416FF"/>
    <w:rsid w:val="00A53BDA"/>
    <w:rsid w:val="00AA7AE1"/>
    <w:rsid w:val="00B24A04"/>
    <w:rsid w:val="00B35B17"/>
    <w:rsid w:val="00B36E93"/>
    <w:rsid w:val="00B73112"/>
    <w:rsid w:val="00BC1980"/>
    <w:rsid w:val="00C42428"/>
    <w:rsid w:val="00C80081"/>
    <w:rsid w:val="00C816F9"/>
    <w:rsid w:val="00C9686A"/>
    <w:rsid w:val="00CB31C1"/>
    <w:rsid w:val="00CE0BA1"/>
    <w:rsid w:val="00CF7154"/>
    <w:rsid w:val="00D076E4"/>
    <w:rsid w:val="00D116FA"/>
    <w:rsid w:val="00D21D93"/>
    <w:rsid w:val="00D324C8"/>
    <w:rsid w:val="00D45F76"/>
    <w:rsid w:val="00D73E86"/>
    <w:rsid w:val="00D86600"/>
    <w:rsid w:val="00D9399C"/>
    <w:rsid w:val="00DC1C85"/>
    <w:rsid w:val="00DC29BF"/>
    <w:rsid w:val="00DE4995"/>
    <w:rsid w:val="00E21C56"/>
    <w:rsid w:val="00E32B83"/>
    <w:rsid w:val="00E4619F"/>
    <w:rsid w:val="00E50504"/>
    <w:rsid w:val="00E53B0A"/>
    <w:rsid w:val="00E73439"/>
    <w:rsid w:val="00E747B2"/>
    <w:rsid w:val="00EE2728"/>
    <w:rsid w:val="00EF0279"/>
    <w:rsid w:val="00F03B4C"/>
    <w:rsid w:val="00F1663C"/>
    <w:rsid w:val="00F17BC0"/>
    <w:rsid w:val="00F247CD"/>
    <w:rsid w:val="00F46859"/>
    <w:rsid w:val="00FB631B"/>
    <w:rsid w:val="00FD2623"/>
    <w:rsid w:val="00FE031E"/>
    <w:rsid w:val="00FE258A"/>
    <w:rsid w:val="00FE5C11"/>
    <w:rsid w:val="00FF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44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971944"/>
  </w:style>
  <w:style w:type="paragraph" w:styleId="BalloonText">
    <w:name w:val="Balloon Text"/>
    <w:basedOn w:val="Normal"/>
    <w:link w:val="BalloonTextChar"/>
    <w:uiPriority w:val="99"/>
    <w:semiHidden/>
    <w:rsid w:val="00971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1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1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308</Words>
  <Characters>1757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                                                 </dc:title>
  <dc:subject/>
  <dc:creator>user</dc:creator>
  <cp:keywords/>
  <dc:description/>
  <cp:lastModifiedBy>SSA. SAZIB # 01671417741 # 01816746474</cp:lastModifiedBy>
  <cp:revision>10</cp:revision>
  <cp:lastPrinted>2015-03-31T14:55:00Z</cp:lastPrinted>
  <dcterms:created xsi:type="dcterms:W3CDTF">2015-03-31T14:43:00Z</dcterms:created>
  <dcterms:modified xsi:type="dcterms:W3CDTF">2015-03-31T14:56:00Z</dcterms:modified>
</cp:coreProperties>
</file>