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C28" w:rsidRDefault="00405C28" w:rsidP="00C2777D">
      <w:pPr>
        <w:spacing w:after="0" w:line="240" w:lineRule="auto"/>
        <w:jc w:val="center"/>
        <w:rPr>
          <w:b/>
          <w:bCs/>
          <w:sz w:val="32"/>
          <w:szCs w:val="32"/>
        </w:rPr>
      </w:pPr>
    </w:p>
    <w:p w:rsidR="00405C28" w:rsidRDefault="00405C28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Resume </w:t>
      </w:r>
    </w:p>
    <w:p w:rsidR="00405C28" w:rsidRPr="00A238FD" w:rsidRDefault="00405C28" w:rsidP="00C2777D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of </w:t>
      </w:r>
    </w:p>
    <w:p w:rsidR="00405C28" w:rsidRPr="003551B0" w:rsidRDefault="00405C28" w:rsidP="00C2777D">
      <w:pPr>
        <w:spacing w:after="0" w:line="240" w:lineRule="auto"/>
        <w:jc w:val="center"/>
        <w:rPr>
          <w:sz w:val="14"/>
          <w:szCs w:val="14"/>
        </w:rPr>
      </w:pPr>
    </w:p>
    <w:p w:rsidR="00405C28" w:rsidRDefault="00405C28" w:rsidP="005F663E">
      <w:pPr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Md. Nazim Uddin</w:t>
      </w:r>
    </w:p>
    <w:p w:rsidR="00405C28" w:rsidRPr="00C97D82" w:rsidRDefault="00405C28" w:rsidP="00E75AD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C/O, Kabil Khaner Bari</w:t>
      </w:r>
    </w:p>
    <w:p w:rsidR="00405C28" w:rsidRPr="00B75978" w:rsidRDefault="00405C28" w:rsidP="00E75ADA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Vill: Durga Nagor, Post: Rajgonj</w:t>
      </w:r>
    </w:p>
    <w:p w:rsidR="00405C28" w:rsidRDefault="00405C28" w:rsidP="00C97D8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P.S: Sadar, Dist: Noakhali</w:t>
      </w:r>
    </w:p>
    <w:p w:rsidR="00405C28" w:rsidRPr="00B75978" w:rsidRDefault="00405C28" w:rsidP="00E75ADA">
      <w:pPr>
        <w:pBdr>
          <w:bottom w:val="single" w:sz="6" w:space="1" w:color="auto"/>
        </w:pBdr>
        <w:spacing w:after="0" w:line="240" w:lineRule="auto"/>
        <w:jc w:val="center"/>
        <w:rPr>
          <w:sz w:val="24"/>
          <w:szCs w:val="24"/>
        </w:rPr>
      </w:pPr>
      <w:r w:rsidRPr="00B75978">
        <w:rPr>
          <w:sz w:val="24"/>
          <w:szCs w:val="24"/>
        </w:rPr>
        <w:t>Mobile:</w:t>
      </w:r>
      <w:r>
        <w:rPr>
          <w:sz w:val="24"/>
          <w:szCs w:val="24"/>
        </w:rPr>
        <w:t xml:space="preserve"> 0183882751</w:t>
      </w:r>
    </w:p>
    <w:p w:rsidR="00405C28" w:rsidRDefault="00405C28" w:rsidP="00C123D1">
      <w:pPr>
        <w:spacing w:after="0"/>
        <w:ind w:left="720"/>
        <w:rPr>
          <w:b/>
          <w:bCs/>
          <w:sz w:val="28"/>
          <w:szCs w:val="28"/>
          <w:highlight w:val="lightGray"/>
        </w:rPr>
      </w:pPr>
    </w:p>
    <w:p w:rsidR="00405C28" w:rsidRPr="00A238FD" w:rsidRDefault="00405C28" w:rsidP="00C123D1">
      <w:pPr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Educational Qualifications</w:t>
      </w:r>
      <w:r w:rsidRPr="00CF07BC">
        <w:rPr>
          <w:b/>
          <w:bCs/>
          <w:sz w:val="28"/>
          <w:szCs w:val="28"/>
          <w:highlight w:val="lightGray"/>
        </w:rPr>
        <w:t>:</w:t>
      </w:r>
    </w:p>
    <w:p w:rsidR="00405C28" w:rsidRDefault="00405C28" w:rsidP="008B61A1">
      <w:pPr>
        <w:spacing w:after="0"/>
        <w:ind w:left="720" w:firstLine="720"/>
        <w:rPr>
          <w:b/>
          <w:bCs/>
          <w:sz w:val="24"/>
          <w:szCs w:val="24"/>
          <w:u w:val="single"/>
        </w:rPr>
      </w:pPr>
      <w:r w:rsidRPr="00A238FD">
        <w:rPr>
          <w:b/>
          <w:bCs/>
          <w:sz w:val="24"/>
          <w:szCs w:val="24"/>
          <w:u w:val="single"/>
        </w:rPr>
        <w:t>Se</w:t>
      </w:r>
      <w:r>
        <w:rPr>
          <w:b/>
          <w:bCs/>
          <w:sz w:val="24"/>
          <w:szCs w:val="24"/>
          <w:u w:val="single"/>
        </w:rPr>
        <w:t>condary School Certificate(S.S.C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405C28" w:rsidRPr="00871355" w:rsidRDefault="00405C28" w:rsidP="008B61A1">
      <w:pPr>
        <w:spacing w:after="0"/>
        <w:ind w:left="720" w:firstLine="720"/>
        <w:rPr>
          <w:b/>
          <w:bCs/>
          <w:sz w:val="14"/>
          <w:szCs w:val="14"/>
          <w:u w:val="single"/>
        </w:rPr>
      </w:pPr>
    </w:p>
    <w:p w:rsidR="00405C28" w:rsidRPr="00A238FD" w:rsidRDefault="00405C28" w:rsidP="008B61A1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405C28" w:rsidRPr="00A238FD" w:rsidRDefault="00405C28" w:rsidP="008B61A1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Business Studies</w:t>
      </w:r>
    </w:p>
    <w:p w:rsidR="00405C28" w:rsidRPr="00A238FD" w:rsidRDefault="00405C28" w:rsidP="008B61A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2006</w:t>
      </w:r>
    </w:p>
    <w:p w:rsidR="00405C28" w:rsidRDefault="00405C28" w:rsidP="00677898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2.63</w:t>
      </w:r>
    </w:p>
    <w:p w:rsidR="00405C28" w:rsidRDefault="00405C28" w:rsidP="00C123D1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Islam Gonj Janata High School</w:t>
      </w:r>
    </w:p>
    <w:p w:rsidR="00405C28" w:rsidRPr="00A238FD" w:rsidRDefault="00405C28" w:rsidP="00C123D1">
      <w:pPr>
        <w:spacing w:after="0"/>
        <w:rPr>
          <w:sz w:val="24"/>
          <w:szCs w:val="24"/>
        </w:rPr>
      </w:pPr>
    </w:p>
    <w:p w:rsidR="00405C28" w:rsidRPr="00A238FD" w:rsidRDefault="00405C28" w:rsidP="00C2777D">
      <w:pPr>
        <w:spacing w:after="0"/>
        <w:rPr>
          <w:b/>
          <w:bCs/>
          <w:sz w:val="24"/>
          <w:szCs w:val="24"/>
          <w:u w:val="single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b/>
          <w:bCs/>
          <w:sz w:val="24"/>
          <w:szCs w:val="24"/>
          <w:u w:val="single"/>
        </w:rPr>
        <w:t>Higher Secondary Certificate</w:t>
      </w:r>
      <w:r>
        <w:rPr>
          <w:b/>
          <w:bCs/>
          <w:sz w:val="24"/>
          <w:szCs w:val="24"/>
          <w:u w:val="single"/>
        </w:rPr>
        <w:t xml:space="preserve"> </w:t>
      </w:r>
      <w:r w:rsidRPr="00A238FD">
        <w:rPr>
          <w:b/>
          <w:bCs/>
          <w:sz w:val="24"/>
          <w:szCs w:val="24"/>
          <w:u w:val="single"/>
        </w:rPr>
        <w:t>(</w:t>
      </w:r>
      <w:r>
        <w:rPr>
          <w:b/>
          <w:bCs/>
          <w:sz w:val="24"/>
          <w:szCs w:val="24"/>
          <w:u w:val="single"/>
        </w:rPr>
        <w:t>H.S.C</w:t>
      </w:r>
      <w:r w:rsidRPr="00A238FD">
        <w:rPr>
          <w:b/>
          <w:bCs/>
          <w:sz w:val="24"/>
          <w:szCs w:val="24"/>
          <w:u w:val="single"/>
        </w:rPr>
        <w:t>)</w:t>
      </w:r>
    </w:p>
    <w:p w:rsidR="00405C28" w:rsidRPr="00A238FD" w:rsidRDefault="00405C28" w:rsidP="00677898">
      <w:pPr>
        <w:spacing w:after="0"/>
        <w:ind w:left="720" w:firstLine="720"/>
        <w:rPr>
          <w:sz w:val="24"/>
          <w:szCs w:val="24"/>
        </w:rPr>
      </w:pPr>
      <w:r w:rsidRPr="00A238FD">
        <w:rPr>
          <w:sz w:val="24"/>
          <w:szCs w:val="24"/>
        </w:rPr>
        <w:t>Board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Comilla</w:t>
      </w:r>
    </w:p>
    <w:p w:rsidR="00405C28" w:rsidRPr="00A238FD" w:rsidRDefault="00405C28" w:rsidP="00677898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Group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Business Studies</w:t>
      </w:r>
    </w:p>
    <w:p w:rsidR="00405C28" w:rsidRPr="00A238FD" w:rsidRDefault="00405C28" w:rsidP="0067789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Year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2008</w:t>
      </w:r>
    </w:p>
    <w:p w:rsidR="00405C28" w:rsidRDefault="00405C28" w:rsidP="00314CFF">
      <w:pPr>
        <w:spacing w:after="0"/>
        <w:rPr>
          <w:sz w:val="24"/>
          <w:szCs w:val="24"/>
        </w:rPr>
      </w:pP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>
        <w:rPr>
          <w:sz w:val="24"/>
          <w:szCs w:val="24"/>
        </w:rPr>
        <w:t>GPA</w:t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</w:r>
      <w:r w:rsidRPr="00A238FD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3.50</w:t>
      </w:r>
    </w:p>
    <w:p w:rsidR="00405C28" w:rsidRPr="00314CFF" w:rsidRDefault="00405C28" w:rsidP="00314CF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Institution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Bandehat Abdul Malek Degree College.</w:t>
      </w:r>
    </w:p>
    <w:p w:rsidR="00405C28" w:rsidRDefault="00405C28" w:rsidP="00091DFA">
      <w:pPr>
        <w:spacing w:after="0"/>
        <w:rPr>
          <w:b/>
          <w:bCs/>
          <w:sz w:val="28"/>
          <w:szCs w:val="28"/>
        </w:rPr>
      </w:pPr>
    </w:p>
    <w:p w:rsidR="00405C28" w:rsidRDefault="00405C28" w:rsidP="00CF07BC">
      <w:pPr>
        <w:spacing w:after="0"/>
        <w:ind w:left="720"/>
        <w:rPr>
          <w:b/>
          <w:bCs/>
          <w:sz w:val="28"/>
          <w:szCs w:val="28"/>
        </w:rPr>
      </w:pPr>
      <w:r w:rsidRPr="00CF07BC">
        <w:rPr>
          <w:b/>
          <w:bCs/>
          <w:sz w:val="28"/>
          <w:szCs w:val="28"/>
          <w:highlight w:val="lightGray"/>
        </w:rPr>
        <w:t>Personal Details:</w:t>
      </w:r>
    </w:p>
    <w:p w:rsidR="00405C28" w:rsidRPr="00C123D1" w:rsidRDefault="00405C28" w:rsidP="0089375D">
      <w:pPr>
        <w:spacing w:after="0"/>
        <w:ind w:firstLine="720"/>
        <w:rPr>
          <w:sz w:val="8"/>
          <w:szCs w:val="8"/>
        </w:rPr>
      </w:pPr>
    </w:p>
    <w:p w:rsidR="00405C28" w:rsidRPr="00091DFA" w:rsidRDefault="00405C28" w:rsidP="00CF07BC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Md. Khurshid Alam</w:t>
      </w:r>
    </w:p>
    <w:p w:rsidR="00405C28" w:rsidRPr="00091DFA" w:rsidRDefault="00405C28" w:rsidP="00CF07BC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Mohima Begum</w:t>
      </w:r>
    </w:p>
    <w:p w:rsidR="00405C28" w:rsidRPr="00314CFF" w:rsidRDefault="00405C28" w:rsidP="00DA7C87">
      <w:pPr>
        <w:spacing w:after="0" w:line="240" w:lineRule="auto"/>
        <w:rPr>
          <w:sz w:val="12"/>
          <w:szCs w:val="12"/>
        </w:rPr>
      </w:pPr>
    </w:p>
    <w:p w:rsidR="00405C28" w:rsidRPr="00C97D82" w:rsidRDefault="00405C28" w:rsidP="004D2CE9">
      <w:pPr>
        <w:spacing w:after="0" w:line="240" w:lineRule="auto"/>
        <w:ind w:firstLine="720"/>
        <w:rPr>
          <w:sz w:val="24"/>
          <w:szCs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  <w:szCs w:val="24"/>
        </w:rPr>
        <w:t>C/O, Kabil Khaner Bari</w:t>
      </w:r>
    </w:p>
    <w:p w:rsidR="00405C28" w:rsidRPr="00B75978" w:rsidRDefault="00405C28" w:rsidP="004D2CE9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Vill: Durga Nagor, Post: Rajgonj</w:t>
      </w:r>
    </w:p>
    <w:p w:rsidR="00405C28" w:rsidRDefault="00405C28" w:rsidP="004D2CE9">
      <w:pPr>
        <w:spacing w:after="0" w:line="240" w:lineRule="auto"/>
        <w:ind w:left="2880" w:firstLine="720"/>
        <w:rPr>
          <w:sz w:val="24"/>
          <w:szCs w:val="24"/>
        </w:rPr>
      </w:pPr>
      <w:r>
        <w:rPr>
          <w:sz w:val="24"/>
          <w:szCs w:val="24"/>
        </w:rPr>
        <w:t xml:space="preserve">  P.S: Sadar, Dist: Noakhali</w:t>
      </w:r>
    </w:p>
    <w:p w:rsidR="00405C28" w:rsidRPr="00A167C5" w:rsidRDefault="00405C28" w:rsidP="004D2CE9">
      <w:pPr>
        <w:spacing w:after="0" w:line="240" w:lineRule="auto"/>
        <w:ind w:left="2880" w:firstLine="720"/>
        <w:rPr>
          <w:sz w:val="24"/>
          <w:szCs w:val="24"/>
        </w:rPr>
      </w:pPr>
    </w:p>
    <w:p w:rsidR="00405C28" w:rsidRDefault="00405C28" w:rsidP="00CF07BC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12/01/1989</w:t>
      </w:r>
    </w:p>
    <w:p w:rsidR="00405C28" w:rsidRPr="00C61FA7" w:rsidRDefault="00405C28" w:rsidP="00C41924">
      <w:pPr>
        <w:spacing w:after="0"/>
        <w:ind w:left="720" w:hanging="720"/>
        <w:rPr>
          <w:sz w:val="2"/>
          <w:szCs w:val="2"/>
        </w:rPr>
      </w:pPr>
    </w:p>
    <w:p w:rsidR="00405C28" w:rsidRDefault="00405C28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405C28" w:rsidRPr="00091DFA" w:rsidRDefault="00405C28" w:rsidP="0089375D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405C28" w:rsidRPr="00091DFA" w:rsidRDefault="00405C28" w:rsidP="00CF07BC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405C28" w:rsidRPr="00091DFA" w:rsidRDefault="00405C28" w:rsidP="0089375D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O+ve</w:t>
      </w:r>
    </w:p>
    <w:p w:rsidR="00405C28" w:rsidRPr="00091DFA" w:rsidRDefault="00405C28" w:rsidP="00CF07BC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405C28" w:rsidRDefault="00405C28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 w:cs="Verdana"/>
          <w:b/>
          <w:bCs/>
          <w:sz w:val="22"/>
          <w:szCs w:val="22"/>
          <w:u w:val="single"/>
        </w:rPr>
      </w:pPr>
    </w:p>
    <w:p w:rsidR="00405C28" w:rsidRDefault="00405C28" w:rsidP="008C4918">
      <w:pPr>
        <w:spacing w:after="0"/>
        <w:rPr>
          <w:sz w:val="24"/>
          <w:szCs w:val="24"/>
        </w:rPr>
      </w:pPr>
    </w:p>
    <w:p w:rsidR="00405C28" w:rsidRDefault="00405C28" w:rsidP="008C4918">
      <w:pPr>
        <w:spacing w:after="0"/>
        <w:rPr>
          <w:sz w:val="24"/>
          <w:szCs w:val="24"/>
        </w:rPr>
      </w:pPr>
    </w:p>
    <w:p w:rsidR="00405C28" w:rsidRDefault="00405C28" w:rsidP="008C4918">
      <w:pPr>
        <w:spacing w:after="0"/>
        <w:rPr>
          <w:sz w:val="24"/>
          <w:szCs w:val="24"/>
        </w:rPr>
      </w:pPr>
    </w:p>
    <w:p w:rsidR="00405C28" w:rsidRDefault="00405C28" w:rsidP="008C4918">
      <w:pPr>
        <w:spacing w:after="0"/>
        <w:rPr>
          <w:sz w:val="24"/>
          <w:szCs w:val="24"/>
        </w:rPr>
      </w:pPr>
    </w:p>
    <w:p w:rsidR="00405C28" w:rsidRDefault="00405C28" w:rsidP="009D0E4D">
      <w:pPr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highlight w:val="lightGray"/>
        </w:rPr>
        <w:t>Experience</w:t>
      </w:r>
      <w:r w:rsidRPr="00CF07BC">
        <w:rPr>
          <w:b/>
          <w:bCs/>
          <w:sz w:val="28"/>
          <w:szCs w:val="28"/>
          <w:highlight w:val="lightGray"/>
        </w:rPr>
        <w:t>:</w:t>
      </w:r>
    </w:p>
    <w:p w:rsidR="00405C28" w:rsidRDefault="00405C28" w:rsidP="009D0E4D">
      <w:pPr>
        <w:spacing w:after="0"/>
        <w:ind w:left="720"/>
        <w:rPr>
          <w:b/>
          <w:bCs/>
          <w:sz w:val="28"/>
          <w:szCs w:val="28"/>
        </w:rPr>
      </w:pPr>
    </w:p>
    <w:p w:rsidR="00405C28" w:rsidRPr="009D0E4D" w:rsidRDefault="00405C28" w:rsidP="009D0E4D">
      <w:pPr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I have been working as a Medicinal Promotion Officer in Asiatic Laboratories Ltd. since 02/05/2009 to 01/11/2012.</w:t>
      </w:r>
    </w:p>
    <w:p w:rsidR="00405C28" w:rsidRDefault="00405C28" w:rsidP="009D0E4D">
      <w:pPr>
        <w:spacing w:after="0"/>
        <w:ind w:left="1080"/>
        <w:rPr>
          <w:sz w:val="28"/>
          <w:szCs w:val="28"/>
        </w:rPr>
      </w:pPr>
    </w:p>
    <w:p w:rsidR="00405C28" w:rsidRPr="00320C5B" w:rsidRDefault="00405C28" w:rsidP="00320C5B">
      <w:pPr>
        <w:numPr>
          <w:ilvl w:val="0"/>
          <w:numId w:val="2"/>
        </w:num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>I have been working as a Senior Medicinal Promotion Officer in Amulet Pharmaceuticals Ltd. since 02/01/2013 to till now.</w:t>
      </w:r>
    </w:p>
    <w:p w:rsidR="00405C28" w:rsidRDefault="00405C28" w:rsidP="008C4918">
      <w:pPr>
        <w:spacing w:after="0"/>
        <w:rPr>
          <w:sz w:val="24"/>
          <w:szCs w:val="24"/>
        </w:rPr>
      </w:pPr>
    </w:p>
    <w:p w:rsidR="00405C28" w:rsidRDefault="00405C28" w:rsidP="008C4918">
      <w:pPr>
        <w:spacing w:after="0"/>
        <w:rPr>
          <w:sz w:val="24"/>
          <w:szCs w:val="24"/>
        </w:rPr>
      </w:pPr>
    </w:p>
    <w:p w:rsidR="00405C28" w:rsidRDefault="00405C28" w:rsidP="008C4918">
      <w:pPr>
        <w:spacing w:after="0"/>
        <w:rPr>
          <w:sz w:val="24"/>
          <w:szCs w:val="24"/>
        </w:rPr>
      </w:pPr>
    </w:p>
    <w:p w:rsidR="00405C28" w:rsidRPr="00C41924" w:rsidRDefault="00405C28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bCs/>
          <w:sz w:val="28"/>
          <w:szCs w:val="28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405C28" w:rsidRPr="00CC0C54">
        <w:trPr>
          <w:trHeight w:val="1241"/>
        </w:trPr>
        <w:tc>
          <w:tcPr>
            <w:tcW w:w="10080" w:type="dxa"/>
          </w:tcPr>
          <w:p w:rsidR="00405C28" w:rsidRPr="00CC0C54" w:rsidRDefault="00405C28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405C28" w:rsidRDefault="00405C28" w:rsidP="00C2777D">
      <w:pPr>
        <w:spacing w:after="0"/>
        <w:rPr>
          <w:sz w:val="24"/>
          <w:szCs w:val="24"/>
        </w:rPr>
      </w:pPr>
    </w:p>
    <w:p w:rsidR="00405C28" w:rsidRDefault="00405C28" w:rsidP="00C2777D">
      <w:pPr>
        <w:spacing w:after="0"/>
        <w:rPr>
          <w:sz w:val="24"/>
          <w:szCs w:val="24"/>
        </w:rPr>
      </w:pPr>
    </w:p>
    <w:p w:rsidR="00405C28" w:rsidRPr="00091DFA" w:rsidRDefault="00405C28" w:rsidP="00C2777D">
      <w:pPr>
        <w:spacing w:after="0"/>
        <w:rPr>
          <w:sz w:val="24"/>
          <w:szCs w:val="24"/>
        </w:rPr>
      </w:pPr>
    </w:p>
    <w:p w:rsidR="00405C28" w:rsidRPr="00091DFA" w:rsidRDefault="00405C28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</w:t>
      </w:r>
      <w:r>
        <w:rPr>
          <w:sz w:val="24"/>
          <w:szCs w:val="24"/>
        </w:rPr>
        <w:t>----------------</w:t>
      </w:r>
    </w:p>
    <w:p w:rsidR="00405C28" w:rsidRDefault="00405C28" w:rsidP="009D6561">
      <w:pPr>
        <w:tabs>
          <w:tab w:val="left" w:pos="3456"/>
        </w:tabs>
        <w:spacing w:after="0"/>
        <w:rPr>
          <w:sz w:val="28"/>
          <w:szCs w:val="28"/>
        </w:rPr>
      </w:pPr>
      <w:r>
        <w:rPr>
          <w:sz w:val="24"/>
          <w:szCs w:val="24"/>
        </w:rPr>
        <w:t xml:space="preserve">   Md. Nazim Uddin</w:t>
      </w:r>
      <w:r>
        <w:rPr>
          <w:sz w:val="28"/>
          <w:szCs w:val="28"/>
        </w:rPr>
        <w:tab/>
      </w:r>
    </w:p>
    <w:p w:rsidR="00405C28" w:rsidRPr="000555B7" w:rsidRDefault="00405C28" w:rsidP="00EF3CEB">
      <w:pPr>
        <w:tabs>
          <w:tab w:val="left" w:pos="3456"/>
        </w:tabs>
        <w:spacing w:after="0"/>
        <w:rPr>
          <w:sz w:val="24"/>
          <w:szCs w:val="24"/>
        </w:rPr>
      </w:pPr>
    </w:p>
    <w:p w:rsidR="00405C28" w:rsidRPr="00091DFA" w:rsidRDefault="00405C28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</w:p>
    <w:p w:rsidR="00405C28" w:rsidRPr="00091DFA" w:rsidRDefault="00405C28" w:rsidP="00C2777D">
      <w:pPr>
        <w:spacing w:after="0"/>
        <w:rPr>
          <w:sz w:val="24"/>
          <w:szCs w:val="24"/>
        </w:rPr>
      </w:pPr>
    </w:p>
    <w:p w:rsidR="00405C28" w:rsidRPr="00091DFA" w:rsidRDefault="00405C28" w:rsidP="00852282">
      <w:pPr>
        <w:rPr>
          <w:sz w:val="24"/>
          <w:szCs w:val="24"/>
        </w:rPr>
      </w:pPr>
    </w:p>
    <w:p w:rsidR="00405C28" w:rsidRDefault="00405C28" w:rsidP="00266501"/>
    <w:sectPr w:rsidR="00405C28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4374CA"/>
    <w:multiLevelType w:val="hybridMultilevel"/>
    <w:tmpl w:val="3CF28A8E"/>
    <w:lvl w:ilvl="0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30B3"/>
    <w:rsid w:val="00025140"/>
    <w:rsid w:val="00036AEF"/>
    <w:rsid w:val="000555B7"/>
    <w:rsid w:val="000823E7"/>
    <w:rsid w:val="00091DFA"/>
    <w:rsid w:val="001045DB"/>
    <w:rsid w:val="00113D95"/>
    <w:rsid w:val="00115399"/>
    <w:rsid w:val="00144CAD"/>
    <w:rsid w:val="00194739"/>
    <w:rsid w:val="001A24F7"/>
    <w:rsid w:val="001E1B94"/>
    <w:rsid w:val="001F3B66"/>
    <w:rsid w:val="001F5ABF"/>
    <w:rsid w:val="00232D9C"/>
    <w:rsid w:val="00247AE1"/>
    <w:rsid w:val="00266501"/>
    <w:rsid w:val="00267AD5"/>
    <w:rsid w:val="00267B66"/>
    <w:rsid w:val="00274432"/>
    <w:rsid w:val="00276353"/>
    <w:rsid w:val="002B6C32"/>
    <w:rsid w:val="002C1230"/>
    <w:rsid w:val="002E6A7B"/>
    <w:rsid w:val="00314CFF"/>
    <w:rsid w:val="00320C5B"/>
    <w:rsid w:val="003551B0"/>
    <w:rsid w:val="00374005"/>
    <w:rsid w:val="00377AC0"/>
    <w:rsid w:val="003B6271"/>
    <w:rsid w:val="00405C28"/>
    <w:rsid w:val="00405E79"/>
    <w:rsid w:val="00411E1F"/>
    <w:rsid w:val="004144C3"/>
    <w:rsid w:val="0042745E"/>
    <w:rsid w:val="00427F7C"/>
    <w:rsid w:val="00430AC6"/>
    <w:rsid w:val="00473170"/>
    <w:rsid w:val="00495F08"/>
    <w:rsid w:val="004A58DB"/>
    <w:rsid w:val="004D2CE9"/>
    <w:rsid w:val="00514347"/>
    <w:rsid w:val="0053023C"/>
    <w:rsid w:val="00535E9F"/>
    <w:rsid w:val="0059034B"/>
    <w:rsid w:val="005F663E"/>
    <w:rsid w:val="00606A84"/>
    <w:rsid w:val="00621433"/>
    <w:rsid w:val="006611ED"/>
    <w:rsid w:val="00677898"/>
    <w:rsid w:val="006E3C54"/>
    <w:rsid w:val="006E5A7B"/>
    <w:rsid w:val="00701596"/>
    <w:rsid w:val="00733691"/>
    <w:rsid w:val="007434B6"/>
    <w:rsid w:val="007545BB"/>
    <w:rsid w:val="00771CB0"/>
    <w:rsid w:val="007E61B8"/>
    <w:rsid w:val="00802784"/>
    <w:rsid w:val="00820602"/>
    <w:rsid w:val="008227AA"/>
    <w:rsid w:val="00840C76"/>
    <w:rsid w:val="00852282"/>
    <w:rsid w:val="0085742D"/>
    <w:rsid w:val="00871355"/>
    <w:rsid w:val="008741DF"/>
    <w:rsid w:val="0089375D"/>
    <w:rsid w:val="008A6BD5"/>
    <w:rsid w:val="008B61A1"/>
    <w:rsid w:val="008C4918"/>
    <w:rsid w:val="008C76E3"/>
    <w:rsid w:val="00951DBC"/>
    <w:rsid w:val="0097086A"/>
    <w:rsid w:val="00993563"/>
    <w:rsid w:val="009A0AFD"/>
    <w:rsid w:val="009D0E4D"/>
    <w:rsid w:val="009D6561"/>
    <w:rsid w:val="009F5408"/>
    <w:rsid w:val="00A12C6B"/>
    <w:rsid w:val="00A167C5"/>
    <w:rsid w:val="00A21E9D"/>
    <w:rsid w:val="00A238FD"/>
    <w:rsid w:val="00A67367"/>
    <w:rsid w:val="00A752D9"/>
    <w:rsid w:val="00A81FF1"/>
    <w:rsid w:val="00AB7E2C"/>
    <w:rsid w:val="00AF558C"/>
    <w:rsid w:val="00B20519"/>
    <w:rsid w:val="00B245B2"/>
    <w:rsid w:val="00B46D71"/>
    <w:rsid w:val="00B6190F"/>
    <w:rsid w:val="00B674C8"/>
    <w:rsid w:val="00B75978"/>
    <w:rsid w:val="00B86194"/>
    <w:rsid w:val="00B90096"/>
    <w:rsid w:val="00BF19D1"/>
    <w:rsid w:val="00C123D1"/>
    <w:rsid w:val="00C236B1"/>
    <w:rsid w:val="00C2777D"/>
    <w:rsid w:val="00C41924"/>
    <w:rsid w:val="00C574B5"/>
    <w:rsid w:val="00C57823"/>
    <w:rsid w:val="00C61FA7"/>
    <w:rsid w:val="00C97D82"/>
    <w:rsid w:val="00CC0C54"/>
    <w:rsid w:val="00CC7E81"/>
    <w:rsid w:val="00CF07BC"/>
    <w:rsid w:val="00D01A4C"/>
    <w:rsid w:val="00D50A00"/>
    <w:rsid w:val="00D512BE"/>
    <w:rsid w:val="00D6281D"/>
    <w:rsid w:val="00D64172"/>
    <w:rsid w:val="00D933F1"/>
    <w:rsid w:val="00DA7C87"/>
    <w:rsid w:val="00E01A8C"/>
    <w:rsid w:val="00E4066E"/>
    <w:rsid w:val="00E67D31"/>
    <w:rsid w:val="00E75ADA"/>
    <w:rsid w:val="00EF3CEB"/>
    <w:rsid w:val="00F20A96"/>
    <w:rsid w:val="00F6575F"/>
    <w:rsid w:val="00F73844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rFonts w:cs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23</TotalTime>
  <Pages>2</Pages>
  <Words>210</Words>
  <Characters>1203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17</cp:revision>
  <cp:lastPrinted>2015-06-04T05:29:00Z</cp:lastPrinted>
  <dcterms:created xsi:type="dcterms:W3CDTF">2015-06-04T05:08:00Z</dcterms:created>
  <dcterms:modified xsi:type="dcterms:W3CDTF">2015-06-22T09:30:00Z</dcterms:modified>
</cp:coreProperties>
</file>