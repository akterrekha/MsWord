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B4" w:rsidRDefault="00BC03B4" w:rsidP="00C2777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BC03B4" w:rsidRDefault="00BC03B4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</w:t>
      </w:r>
    </w:p>
    <w:p w:rsidR="00BC03B4" w:rsidRPr="00A238FD" w:rsidRDefault="00BC03B4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 </w:t>
      </w:r>
    </w:p>
    <w:p w:rsidR="00BC03B4" w:rsidRPr="003551B0" w:rsidRDefault="00BC03B4" w:rsidP="00C2777D">
      <w:pPr>
        <w:spacing w:after="0" w:line="240" w:lineRule="auto"/>
        <w:jc w:val="center"/>
        <w:rPr>
          <w:sz w:val="14"/>
          <w:szCs w:val="14"/>
        </w:rPr>
      </w:pPr>
    </w:p>
    <w:p w:rsidR="00BC03B4" w:rsidRDefault="00BC03B4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Md. Shahidul Islam</w:t>
      </w:r>
    </w:p>
    <w:p w:rsidR="00BC03B4" w:rsidRPr="00C97D82" w:rsidRDefault="00BC03B4" w:rsidP="005B1E3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C/O. Abdur  Rahman Master Bari</w:t>
      </w:r>
    </w:p>
    <w:p w:rsidR="00BC03B4" w:rsidRPr="00B75978" w:rsidRDefault="00BC03B4" w:rsidP="00B6190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Vill: Maijdee Bazar</w:t>
      </w:r>
    </w:p>
    <w:p w:rsidR="00BC03B4" w:rsidRDefault="00BC03B4" w:rsidP="00C97D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Post: Maijdee Bazar, P.S: Sadar</w:t>
      </w:r>
    </w:p>
    <w:p w:rsidR="00BC03B4" w:rsidRPr="00B75978" w:rsidRDefault="00BC03B4" w:rsidP="005B1E3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Noakhali</w:t>
      </w:r>
    </w:p>
    <w:p w:rsidR="00BC03B4" w:rsidRPr="00B75978" w:rsidRDefault="00BC03B4" w:rsidP="005B1E36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>Mobile:</w:t>
      </w:r>
      <w:r>
        <w:rPr>
          <w:sz w:val="24"/>
          <w:szCs w:val="24"/>
        </w:rPr>
        <w:t>01822761702</w:t>
      </w:r>
    </w:p>
    <w:p w:rsidR="00BC03B4" w:rsidRPr="00B75978" w:rsidRDefault="00BC03B4" w:rsidP="005B1E36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 xml:space="preserve">E-mail: </w:t>
      </w:r>
      <w:r>
        <w:rPr>
          <w:sz w:val="24"/>
          <w:szCs w:val="24"/>
        </w:rPr>
        <w:t>s.i.mannanoa@gmail.com</w:t>
      </w:r>
    </w:p>
    <w:p w:rsidR="00BC03B4" w:rsidRPr="00A238FD" w:rsidRDefault="00BC03B4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BC03B4" w:rsidRPr="00A238FD" w:rsidRDefault="00BC03B4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BC03B4" w:rsidRDefault="00BC03B4" w:rsidP="005B1E36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</w:p>
    <w:p w:rsidR="00BC03B4" w:rsidRPr="00A238FD" w:rsidRDefault="00BC03B4" w:rsidP="00B75978">
      <w:pPr>
        <w:spacing w:after="0"/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B.B.S (Pass) </w:t>
      </w:r>
    </w:p>
    <w:p w:rsidR="00BC03B4" w:rsidRDefault="00BC03B4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BC03B4" w:rsidRPr="00A238FD" w:rsidRDefault="00BC03B4" w:rsidP="00EF2A8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Institute Name</w:t>
      </w:r>
      <w:r>
        <w:rPr>
          <w:sz w:val="24"/>
          <w:szCs w:val="24"/>
        </w:rPr>
        <w:tab/>
        <w:t>:  Noakhali Govt. College</w:t>
      </w:r>
    </w:p>
    <w:p w:rsidR="00BC03B4" w:rsidRPr="00A238FD" w:rsidRDefault="00BC03B4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Bachelor of Business Studies</w:t>
      </w:r>
    </w:p>
    <w:p w:rsidR="00BC03B4" w:rsidRPr="00A238FD" w:rsidRDefault="00BC03B4" w:rsidP="00B759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 xml:space="preserve">:  Second year </w:t>
      </w:r>
    </w:p>
    <w:p w:rsidR="00BC03B4" w:rsidRPr="00A238FD" w:rsidRDefault="00BC03B4" w:rsidP="005B1E36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N/A</w:t>
      </w:r>
    </w:p>
    <w:p w:rsidR="00BC03B4" w:rsidRPr="00A238FD" w:rsidRDefault="00BC03B4" w:rsidP="00C2777D">
      <w:pPr>
        <w:spacing w:after="0"/>
        <w:rPr>
          <w:sz w:val="24"/>
          <w:szCs w:val="24"/>
        </w:rPr>
      </w:pPr>
    </w:p>
    <w:p w:rsidR="00BC03B4" w:rsidRPr="00A238FD" w:rsidRDefault="00BC03B4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</w:t>
      </w:r>
      <w:r w:rsidRPr="00A238FD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H.S.C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BC03B4" w:rsidRDefault="00BC03B4" w:rsidP="003C01D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BC03B4" w:rsidRPr="00A238FD" w:rsidRDefault="00BC03B4" w:rsidP="003C01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Institute Name</w:t>
      </w:r>
      <w:r>
        <w:rPr>
          <w:sz w:val="24"/>
          <w:szCs w:val="24"/>
        </w:rPr>
        <w:tab/>
        <w:t>: Noakhali Govt. College</w:t>
      </w:r>
    </w:p>
    <w:p w:rsidR="00BC03B4" w:rsidRPr="00A238FD" w:rsidRDefault="00BC03B4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BC03B4" w:rsidRPr="00A238FD" w:rsidRDefault="00BC03B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2012</w:t>
      </w:r>
    </w:p>
    <w:p w:rsidR="00BC03B4" w:rsidRDefault="00BC03B4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1.80</w:t>
      </w:r>
    </w:p>
    <w:p w:rsidR="00BC03B4" w:rsidRPr="00A238FD" w:rsidRDefault="00BC03B4" w:rsidP="00C2777D">
      <w:pPr>
        <w:spacing w:after="0"/>
        <w:rPr>
          <w:sz w:val="24"/>
          <w:szCs w:val="24"/>
        </w:rPr>
      </w:pPr>
    </w:p>
    <w:p w:rsidR="00BC03B4" w:rsidRPr="00A238FD" w:rsidRDefault="00BC03B4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Certificate(S.S.C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BC03B4" w:rsidRDefault="00BC03B4" w:rsidP="003C01DA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BC03B4" w:rsidRPr="00A238FD" w:rsidRDefault="00BC03B4" w:rsidP="007743F9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Institute Name</w:t>
      </w:r>
      <w:r>
        <w:rPr>
          <w:sz w:val="24"/>
          <w:szCs w:val="24"/>
        </w:rPr>
        <w:tab/>
        <w:t>: Arun Chandra High School</w:t>
      </w:r>
    </w:p>
    <w:p w:rsidR="00BC03B4" w:rsidRPr="00A238FD" w:rsidRDefault="00BC03B4" w:rsidP="003C01D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BC03B4" w:rsidRPr="00A238FD" w:rsidRDefault="00BC03B4" w:rsidP="00E01A8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2010</w:t>
      </w:r>
    </w:p>
    <w:p w:rsidR="00BC03B4" w:rsidRDefault="00BC03B4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3.38</w:t>
      </w: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Default="00BC03B4" w:rsidP="00AB7E2C">
      <w:pPr>
        <w:spacing w:after="0"/>
        <w:rPr>
          <w:b/>
          <w:bCs/>
          <w:sz w:val="28"/>
          <w:szCs w:val="28"/>
        </w:rPr>
      </w:pPr>
    </w:p>
    <w:p w:rsidR="00BC03B4" w:rsidRPr="00A238FD" w:rsidRDefault="00BC03B4" w:rsidP="00F73844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 xml:space="preserve"> MS Office, Multimedia, Internet etc</w:t>
      </w:r>
    </w:p>
    <w:p w:rsidR="00BC03B4" w:rsidRPr="00A238FD" w:rsidRDefault="00BC03B4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BC03B4" w:rsidRPr="00B75978" w:rsidRDefault="00BC03B4" w:rsidP="00B75978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Good</w:t>
      </w:r>
    </w:p>
    <w:p w:rsidR="00BC03B4" w:rsidRDefault="00BC03B4" w:rsidP="00091DFA">
      <w:pPr>
        <w:spacing w:after="0"/>
        <w:rPr>
          <w:b/>
          <w:bCs/>
          <w:sz w:val="28"/>
          <w:szCs w:val="28"/>
        </w:rPr>
      </w:pPr>
    </w:p>
    <w:p w:rsidR="00BC03B4" w:rsidRDefault="00BC03B4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BC03B4" w:rsidRDefault="00BC03B4" w:rsidP="0089375D">
      <w:pPr>
        <w:spacing w:after="0"/>
        <w:ind w:firstLine="720"/>
        <w:rPr>
          <w:sz w:val="24"/>
          <w:szCs w:val="24"/>
        </w:rPr>
      </w:pPr>
    </w:p>
    <w:p w:rsidR="00BC03B4" w:rsidRPr="00091DFA" w:rsidRDefault="00BC03B4" w:rsidP="00A9588A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Shakawat Hossain</w:t>
      </w:r>
    </w:p>
    <w:p w:rsidR="00BC03B4" w:rsidRPr="00091DFA" w:rsidRDefault="00BC03B4" w:rsidP="00A9588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Khodeja Begum</w:t>
      </w:r>
    </w:p>
    <w:p w:rsidR="00BC03B4" w:rsidRPr="00091DFA" w:rsidRDefault="00BC03B4" w:rsidP="00DA7C87">
      <w:pPr>
        <w:spacing w:after="0" w:line="240" w:lineRule="auto"/>
        <w:rPr>
          <w:sz w:val="24"/>
          <w:szCs w:val="24"/>
        </w:rPr>
      </w:pPr>
    </w:p>
    <w:p w:rsidR="00BC03B4" w:rsidRPr="00A67367" w:rsidRDefault="00BC03B4" w:rsidP="00A9588A">
      <w:pPr>
        <w:spacing w:after="0" w:line="240" w:lineRule="auto"/>
        <w:ind w:firstLine="720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A67367">
        <w:rPr>
          <w:sz w:val="24"/>
          <w:szCs w:val="24"/>
        </w:rPr>
        <w:t xml:space="preserve">C/O, </w:t>
      </w:r>
      <w:r>
        <w:rPr>
          <w:sz w:val="24"/>
          <w:szCs w:val="24"/>
        </w:rPr>
        <w:t>Abdur  Rahman Master Bari</w:t>
      </w:r>
    </w:p>
    <w:p w:rsidR="00BC03B4" w:rsidRPr="00B75978" w:rsidRDefault="00BC03B4" w:rsidP="00A9588A">
      <w:pPr>
        <w:spacing w:after="0" w:line="240" w:lineRule="auto"/>
        <w:jc w:val="center"/>
        <w:rPr>
          <w:sz w:val="24"/>
          <w:szCs w:val="24"/>
        </w:rPr>
      </w:pPr>
      <w:r w:rsidRPr="00A6736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</w:t>
      </w:r>
      <w:r w:rsidRPr="00A67367">
        <w:rPr>
          <w:sz w:val="24"/>
          <w:szCs w:val="24"/>
        </w:rPr>
        <w:t xml:space="preserve"> </w:t>
      </w:r>
      <w:r w:rsidRPr="00B75978">
        <w:rPr>
          <w:sz w:val="24"/>
          <w:szCs w:val="24"/>
        </w:rPr>
        <w:t xml:space="preserve">Vill: </w:t>
      </w:r>
      <w:r>
        <w:rPr>
          <w:sz w:val="24"/>
          <w:szCs w:val="24"/>
        </w:rPr>
        <w:t>Maijdee Bazar</w:t>
      </w:r>
      <w:r w:rsidRPr="00B75978">
        <w:rPr>
          <w:sz w:val="24"/>
          <w:szCs w:val="24"/>
        </w:rPr>
        <w:t xml:space="preserve">, Post: </w:t>
      </w:r>
      <w:r>
        <w:rPr>
          <w:sz w:val="24"/>
          <w:szCs w:val="24"/>
        </w:rPr>
        <w:t>Maijdee Bazar</w:t>
      </w:r>
    </w:p>
    <w:p w:rsidR="00BC03B4" w:rsidRPr="00F73844" w:rsidRDefault="00BC03B4" w:rsidP="00A9588A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75978">
        <w:rPr>
          <w:sz w:val="24"/>
          <w:szCs w:val="24"/>
        </w:rPr>
        <w:t xml:space="preserve">P.S: </w:t>
      </w:r>
      <w:r>
        <w:rPr>
          <w:sz w:val="24"/>
          <w:szCs w:val="24"/>
        </w:rPr>
        <w:t>Sadar</w:t>
      </w:r>
      <w:r w:rsidRPr="00B75978">
        <w:rPr>
          <w:sz w:val="24"/>
          <w:szCs w:val="24"/>
        </w:rPr>
        <w:t xml:space="preserve">, Dist: </w:t>
      </w:r>
      <w:r>
        <w:rPr>
          <w:sz w:val="24"/>
          <w:szCs w:val="24"/>
        </w:rPr>
        <w:t>Noakhali</w:t>
      </w:r>
    </w:p>
    <w:p w:rsidR="00BC03B4" w:rsidRPr="00A167C5" w:rsidRDefault="00BC03B4" w:rsidP="008227AA">
      <w:pPr>
        <w:spacing w:after="0"/>
        <w:ind w:left="3600" w:hanging="2880"/>
        <w:rPr>
          <w:sz w:val="24"/>
          <w:szCs w:val="24"/>
        </w:rPr>
      </w:pPr>
    </w:p>
    <w:p w:rsidR="00BC03B4" w:rsidRDefault="00BC03B4" w:rsidP="00C4648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15-11-1993</w:t>
      </w:r>
    </w:p>
    <w:p w:rsidR="00BC03B4" w:rsidRPr="00C61FA7" w:rsidRDefault="00BC03B4" w:rsidP="00C41924">
      <w:pPr>
        <w:spacing w:after="0"/>
        <w:ind w:left="720" w:hanging="720"/>
        <w:rPr>
          <w:sz w:val="2"/>
          <w:szCs w:val="2"/>
        </w:rPr>
      </w:pPr>
    </w:p>
    <w:p w:rsidR="00BC03B4" w:rsidRDefault="00BC03B4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BC03B4" w:rsidRPr="00091DFA" w:rsidRDefault="00BC03B4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BC03B4" w:rsidRPr="00091DFA" w:rsidRDefault="00BC03B4" w:rsidP="00C46483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BC03B4" w:rsidRPr="00091DFA" w:rsidRDefault="00BC03B4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B+ve</w:t>
      </w:r>
    </w:p>
    <w:p w:rsidR="00BC03B4" w:rsidRPr="00091DFA" w:rsidRDefault="00BC03B4" w:rsidP="00C46483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BC03B4" w:rsidRDefault="00BC03B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BC03B4" w:rsidRDefault="00BC03B4" w:rsidP="008C4918">
      <w:pPr>
        <w:spacing w:after="0"/>
        <w:rPr>
          <w:sz w:val="24"/>
          <w:szCs w:val="24"/>
        </w:rPr>
      </w:pPr>
    </w:p>
    <w:p w:rsidR="00BC03B4" w:rsidRDefault="00BC03B4" w:rsidP="008C4918">
      <w:pPr>
        <w:spacing w:after="0"/>
        <w:rPr>
          <w:sz w:val="24"/>
          <w:szCs w:val="24"/>
        </w:rPr>
      </w:pPr>
    </w:p>
    <w:p w:rsidR="00BC03B4" w:rsidRPr="00C41924" w:rsidRDefault="00BC03B4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BC03B4" w:rsidRPr="00CC0C54">
        <w:trPr>
          <w:trHeight w:val="1241"/>
        </w:trPr>
        <w:tc>
          <w:tcPr>
            <w:tcW w:w="10080" w:type="dxa"/>
          </w:tcPr>
          <w:p w:rsidR="00BC03B4" w:rsidRPr="00CC0C54" w:rsidRDefault="00BC03B4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BC03B4" w:rsidRDefault="00BC03B4" w:rsidP="00C2777D">
      <w:pPr>
        <w:spacing w:after="0"/>
        <w:rPr>
          <w:sz w:val="24"/>
          <w:szCs w:val="24"/>
        </w:rPr>
      </w:pPr>
    </w:p>
    <w:p w:rsidR="00BC03B4" w:rsidRPr="00091DFA" w:rsidRDefault="00BC03B4" w:rsidP="00C2777D">
      <w:pPr>
        <w:spacing w:after="0"/>
        <w:rPr>
          <w:sz w:val="24"/>
          <w:szCs w:val="24"/>
        </w:rPr>
      </w:pPr>
    </w:p>
    <w:p w:rsidR="00BC03B4" w:rsidRPr="00091DFA" w:rsidRDefault="00BC03B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</w:t>
      </w:r>
    </w:p>
    <w:p w:rsidR="00BC03B4" w:rsidRPr="00B119DC" w:rsidRDefault="00BC03B4" w:rsidP="00C46483">
      <w:pPr>
        <w:tabs>
          <w:tab w:val="left" w:pos="3456"/>
        </w:tabs>
        <w:spacing w:after="0"/>
        <w:rPr>
          <w:sz w:val="26"/>
          <w:szCs w:val="26"/>
        </w:rPr>
      </w:pPr>
      <w:r>
        <w:rPr>
          <w:sz w:val="24"/>
          <w:szCs w:val="24"/>
        </w:rPr>
        <w:t xml:space="preserve">   </w:t>
      </w:r>
      <w:r w:rsidRPr="00B119DC">
        <w:rPr>
          <w:sz w:val="26"/>
          <w:szCs w:val="26"/>
        </w:rPr>
        <w:t>Md. Shahidul Islam</w:t>
      </w:r>
      <w:r w:rsidRPr="00B119DC">
        <w:rPr>
          <w:sz w:val="26"/>
          <w:szCs w:val="26"/>
        </w:rPr>
        <w:tab/>
      </w:r>
    </w:p>
    <w:p w:rsidR="00BC03B4" w:rsidRPr="000555B7" w:rsidRDefault="00BC03B4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BC03B4" w:rsidRPr="00091DFA" w:rsidRDefault="00BC03B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BC03B4" w:rsidRPr="00091DFA" w:rsidRDefault="00BC03B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BC03B4" w:rsidRPr="00091DFA" w:rsidRDefault="00BC03B4" w:rsidP="00852282">
      <w:pPr>
        <w:rPr>
          <w:sz w:val="24"/>
          <w:szCs w:val="24"/>
        </w:rPr>
      </w:pPr>
    </w:p>
    <w:p w:rsidR="00BC03B4" w:rsidRDefault="00BC03B4" w:rsidP="00266501"/>
    <w:sectPr w:rsidR="00BC03B4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44CAD"/>
    <w:rsid w:val="0018749B"/>
    <w:rsid w:val="00194739"/>
    <w:rsid w:val="001A24F7"/>
    <w:rsid w:val="001F3B66"/>
    <w:rsid w:val="001F5ABF"/>
    <w:rsid w:val="00232D9C"/>
    <w:rsid w:val="00247AE1"/>
    <w:rsid w:val="00266501"/>
    <w:rsid w:val="00267AD5"/>
    <w:rsid w:val="00267B66"/>
    <w:rsid w:val="00274432"/>
    <w:rsid w:val="002B6C32"/>
    <w:rsid w:val="002C1230"/>
    <w:rsid w:val="002E6A7B"/>
    <w:rsid w:val="003551B0"/>
    <w:rsid w:val="00377AC0"/>
    <w:rsid w:val="003B6271"/>
    <w:rsid w:val="003C01DA"/>
    <w:rsid w:val="00405E79"/>
    <w:rsid w:val="00411E1F"/>
    <w:rsid w:val="004144C3"/>
    <w:rsid w:val="0042745E"/>
    <w:rsid w:val="00427F7C"/>
    <w:rsid w:val="00430AC6"/>
    <w:rsid w:val="00495F08"/>
    <w:rsid w:val="004A58DB"/>
    <w:rsid w:val="00514347"/>
    <w:rsid w:val="0053023C"/>
    <w:rsid w:val="00535E9F"/>
    <w:rsid w:val="005B1E36"/>
    <w:rsid w:val="005F663E"/>
    <w:rsid w:val="00606A84"/>
    <w:rsid w:val="00621433"/>
    <w:rsid w:val="006611ED"/>
    <w:rsid w:val="006E3C54"/>
    <w:rsid w:val="006E5A7B"/>
    <w:rsid w:val="00701596"/>
    <w:rsid w:val="00733691"/>
    <w:rsid w:val="007545BB"/>
    <w:rsid w:val="00771CB0"/>
    <w:rsid w:val="007743F9"/>
    <w:rsid w:val="00777425"/>
    <w:rsid w:val="007E61B8"/>
    <w:rsid w:val="00802784"/>
    <w:rsid w:val="00820602"/>
    <w:rsid w:val="008227AA"/>
    <w:rsid w:val="00840C76"/>
    <w:rsid w:val="00852282"/>
    <w:rsid w:val="0085742D"/>
    <w:rsid w:val="008741DF"/>
    <w:rsid w:val="0089375D"/>
    <w:rsid w:val="008C4918"/>
    <w:rsid w:val="008C76E3"/>
    <w:rsid w:val="00951DBC"/>
    <w:rsid w:val="0097086A"/>
    <w:rsid w:val="00993563"/>
    <w:rsid w:val="009A0AFD"/>
    <w:rsid w:val="009F5408"/>
    <w:rsid w:val="00A12C6B"/>
    <w:rsid w:val="00A167C5"/>
    <w:rsid w:val="00A21E9D"/>
    <w:rsid w:val="00A238FD"/>
    <w:rsid w:val="00A67367"/>
    <w:rsid w:val="00A752D9"/>
    <w:rsid w:val="00A9588A"/>
    <w:rsid w:val="00AB7E2C"/>
    <w:rsid w:val="00AF558C"/>
    <w:rsid w:val="00B119DC"/>
    <w:rsid w:val="00B20519"/>
    <w:rsid w:val="00B245B2"/>
    <w:rsid w:val="00B46D71"/>
    <w:rsid w:val="00B6190F"/>
    <w:rsid w:val="00B674C8"/>
    <w:rsid w:val="00B75978"/>
    <w:rsid w:val="00B86194"/>
    <w:rsid w:val="00BA11E3"/>
    <w:rsid w:val="00BC03B4"/>
    <w:rsid w:val="00BF19D1"/>
    <w:rsid w:val="00C236B1"/>
    <w:rsid w:val="00C2777D"/>
    <w:rsid w:val="00C41924"/>
    <w:rsid w:val="00C46483"/>
    <w:rsid w:val="00C574B5"/>
    <w:rsid w:val="00C57823"/>
    <w:rsid w:val="00C61FA7"/>
    <w:rsid w:val="00C97D82"/>
    <w:rsid w:val="00CC0C54"/>
    <w:rsid w:val="00CC7E81"/>
    <w:rsid w:val="00D01A4C"/>
    <w:rsid w:val="00D50A00"/>
    <w:rsid w:val="00D512BE"/>
    <w:rsid w:val="00D6281D"/>
    <w:rsid w:val="00D64172"/>
    <w:rsid w:val="00D933F1"/>
    <w:rsid w:val="00DA7C87"/>
    <w:rsid w:val="00E01A8C"/>
    <w:rsid w:val="00E67D31"/>
    <w:rsid w:val="00EF2A84"/>
    <w:rsid w:val="00EF3CEB"/>
    <w:rsid w:val="00F20A96"/>
    <w:rsid w:val="00F6575F"/>
    <w:rsid w:val="00F73844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239</Words>
  <Characters>1364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2015-04-23T15:22:00Z</cp:lastPrinted>
  <dcterms:created xsi:type="dcterms:W3CDTF">2015-04-23T15:16:00Z</dcterms:created>
  <dcterms:modified xsi:type="dcterms:W3CDTF">2015-04-23T15:26:00Z</dcterms:modified>
</cp:coreProperties>
</file>