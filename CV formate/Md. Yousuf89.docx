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059" w:rsidRDefault="003A4059" w:rsidP="00C2777D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3A4059" w:rsidRDefault="003A4059" w:rsidP="00C2777D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Resume </w:t>
      </w:r>
    </w:p>
    <w:p w:rsidR="003A4059" w:rsidRPr="00A238FD" w:rsidRDefault="003A4059" w:rsidP="00C2777D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of </w:t>
      </w:r>
    </w:p>
    <w:p w:rsidR="003A4059" w:rsidRPr="003551B0" w:rsidRDefault="003A4059" w:rsidP="00C2777D">
      <w:pPr>
        <w:spacing w:after="0" w:line="240" w:lineRule="auto"/>
        <w:jc w:val="center"/>
        <w:rPr>
          <w:sz w:val="14"/>
          <w:szCs w:val="14"/>
        </w:rPr>
      </w:pPr>
    </w:p>
    <w:p w:rsidR="003A4059" w:rsidRDefault="003A4059" w:rsidP="005F663E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Md. Yousuf</w:t>
      </w:r>
    </w:p>
    <w:p w:rsidR="003A4059" w:rsidRDefault="003A4059" w:rsidP="00AB7E2C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DA7C87">
        <w:rPr>
          <w:b/>
          <w:bCs/>
          <w:sz w:val="24"/>
          <w:szCs w:val="24"/>
        </w:rPr>
        <w:t xml:space="preserve">Vill: </w:t>
      </w:r>
      <w:r>
        <w:rPr>
          <w:b/>
          <w:bCs/>
          <w:sz w:val="24"/>
          <w:szCs w:val="24"/>
        </w:rPr>
        <w:t>Kamalpur, Post: Lakshmipur</w:t>
      </w:r>
    </w:p>
    <w:p w:rsidR="003A4059" w:rsidRPr="00DA7C87" w:rsidRDefault="003A4059" w:rsidP="00AB7E2C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P.S: Sadar, Dist: Lakshmipur</w:t>
      </w:r>
    </w:p>
    <w:p w:rsidR="003A4059" w:rsidRDefault="003A4059" w:rsidP="00AB7E2C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r w:rsidRPr="00A67367">
        <w:rPr>
          <w:b/>
          <w:bCs/>
          <w:sz w:val="24"/>
          <w:szCs w:val="24"/>
        </w:rPr>
        <w:t>Mobile:01921078563</w:t>
      </w:r>
    </w:p>
    <w:p w:rsidR="003A4059" w:rsidRPr="00A67367" w:rsidRDefault="003A4059" w:rsidP="00AB7E2C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E-mail: yousuf.rony89@gmail.com</w:t>
      </w:r>
    </w:p>
    <w:p w:rsidR="003A4059" w:rsidRPr="00A238FD" w:rsidRDefault="003A4059" w:rsidP="00820602">
      <w:pPr>
        <w:spacing w:after="0"/>
        <w:ind w:left="1440" w:hanging="144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Objective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 To build up a respectable career in a reputed institute where I can be able to prove my competence.</w:t>
      </w:r>
    </w:p>
    <w:p w:rsidR="003A4059" w:rsidRPr="00A238FD" w:rsidRDefault="003A4059" w:rsidP="00C2777D">
      <w:pPr>
        <w:spacing w:after="0"/>
        <w:ind w:left="1440" w:hanging="1440"/>
        <w:rPr>
          <w:b/>
          <w:bCs/>
          <w:sz w:val="28"/>
          <w:szCs w:val="28"/>
        </w:rPr>
      </w:pPr>
    </w:p>
    <w:p w:rsidR="003A4059" w:rsidRPr="00A238FD" w:rsidRDefault="003A4059" w:rsidP="00AB7E2C">
      <w:pPr>
        <w:spacing w:after="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Education</w:t>
      </w:r>
      <w:r w:rsidRPr="00A238FD">
        <w:rPr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B.B.S (Hons</w:t>
      </w:r>
      <w:r w:rsidRPr="00A238FD">
        <w:rPr>
          <w:b/>
          <w:bCs/>
          <w:sz w:val="24"/>
          <w:szCs w:val="24"/>
          <w:u w:val="single"/>
        </w:rPr>
        <w:t>)</w:t>
      </w:r>
    </w:p>
    <w:p w:rsidR="003A4059" w:rsidRPr="00A238FD" w:rsidRDefault="003A405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University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National University</w:t>
      </w:r>
    </w:p>
    <w:p w:rsidR="003A4059" w:rsidRPr="00A238FD" w:rsidRDefault="003A4059" w:rsidP="00AB7E2C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Subject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Accounting </w:t>
      </w:r>
    </w:p>
    <w:p w:rsidR="003A4059" w:rsidRPr="00A238FD" w:rsidRDefault="003A4059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: 2011</w:t>
      </w:r>
    </w:p>
    <w:p w:rsidR="003A4059" w:rsidRPr="00A238FD" w:rsidRDefault="003A405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</w:t>
      </w:r>
      <w:r w:rsidRPr="008741D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Class</w:t>
      </w:r>
    </w:p>
    <w:p w:rsidR="003A4059" w:rsidRPr="00A238FD" w:rsidRDefault="003A4059" w:rsidP="00C2777D">
      <w:pPr>
        <w:spacing w:after="0"/>
        <w:rPr>
          <w:sz w:val="24"/>
          <w:szCs w:val="24"/>
        </w:rPr>
      </w:pPr>
    </w:p>
    <w:p w:rsidR="003A4059" w:rsidRPr="00A238FD" w:rsidRDefault="003A4059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Higher Secondary Certificate</w:t>
      </w:r>
      <w:r>
        <w:rPr>
          <w:b/>
          <w:bCs/>
          <w:sz w:val="24"/>
          <w:szCs w:val="24"/>
          <w:u w:val="single"/>
        </w:rPr>
        <w:t xml:space="preserve"> </w:t>
      </w:r>
      <w:r w:rsidRPr="00A238FD">
        <w:rPr>
          <w:b/>
          <w:bCs/>
          <w:sz w:val="24"/>
          <w:szCs w:val="24"/>
          <w:u w:val="single"/>
        </w:rPr>
        <w:t>(</w:t>
      </w:r>
      <w:r>
        <w:rPr>
          <w:b/>
          <w:bCs/>
          <w:sz w:val="24"/>
          <w:szCs w:val="24"/>
          <w:u w:val="single"/>
        </w:rPr>
        <w:t>H.S.C</w:t>
      </w:r>
      <w:r w:rsidRPr="00A238FD">
        <w:rPr>
          <w:b/>
          <w:bCs/>
          <w:sz w:val="24"/>
          <w:szCs w:val="24"/>
          <w:u w:val="single"/>
        </w:rPr>
        <w:t>)</w:t>
      </w:r>
    </w:p>
    <w:p w:rsidR="003A4059" w:rsidRPr="00A238FD" w:rsidRDefault="003A405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Comilla</w:t>
      </w:r>
    </w:p>
    <w:p w:rsidR="003A4059" w:rsidRPr="00A238FD" w:rsidRDefault="003A4059" w:rsidP="00AB7E2C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Business Studies</w:t>
      </w:r>
    </w:p>
    <w:p w:rsidR="003A4059" w:rsidRPr="00A238FD" w:rsidRDefault="003A4059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2007</w:t>
      </w:r>
    </w:p>
    <w:p w:rsidR="003A4059" w:rsidRDefault="003A4059" w:rsidP="00AB7E2C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GPA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3.40</w:t>
      </w:r>
    </w:p>
    <w:p w:rsidR="003A4059" w:rsidRPr="00A238FD" w:rsidRDefault="003A4059" w:rsidP="00C2777D">
      <w:pPr>
        <w:spacing w:after="0"/>
        <w:rPr>
          <w:sz w:val="24"/>
          <w:szCs w:val="24"/>
        </w:rPr>
      </w:pPr>
    </w:p>
    <w:p w:rsidR="003A4059" w:rsidRPr="00A238FD" w:rsidRDefault="003A4059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Se</w:t>
      </w:r>
      <w:r>
        <w:rPr>
          <w:b/>
          <w:bCs/>
          <w:sz w:val="24"/>
          <w:szCs w:val="24"/>
          <w:u w:val="single"/>
        </w:rPr>
        <w:t>condary School Certificate(S.S.C</w:t>
      </w:r>
      <w:r w:rsidRPr="00A238FD">
        <w:rPr>
          <w:b/>
          <w:bCs/>
          <w:sz w:val="24"/>
          <w:szCs w:val="24"/>
          <w:u w:val="single"/>
        </w:rPr>
        <w:t>)</w:t>
      </w:r>
    </w:p>
    <w:p w:rsidR="003A4059" w:rsidRPr="00A238FD" w:rsidRDefault="003A4059" w:rsidP="00E01A8C">
      <w:pPr>
        <w:spacing w:after="0"/>
        <w:ind w:left="720" w:firstLine="720"/>
        <w:rPr>
          <w:sz w:val="24"/>
          <w:szCs w:val="24"/>
        </w:rPr>
      </w:pPr>
      <w:r w:rsidRPr="00A238FD">
        <w:rPr>
          <w:sz w:val="24"/>
          <w:szCs w:val="24"/>
        </w:rPr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Comilla</w:t>
      </w:r>
    </w:p>
    <w:p w:rsidR="003A4059" w:rsidRPr="00A238FD" w:rsidRDefault="003A4059" w:rsidP="00AB7E2C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Business Studies</w:t>
      </w:r>
    </w:p>
    <w:p w:rsidR="003A4059" w:rsidRPr="00A238FD" w:rsidRDefault="003A4059" w:rsidP="00E01A8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2005</w:t>
      </w:r>
    </w:p>
    <w:p w:rsidR="003A4059" w:rsidRDefault="003A4059" w:rsidP="00AB7E2C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GPA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3.75</w:t>
      </w:r>
    </w:p>
    <w:p w:rsidR="003A4059" w:rsidRDefault="003A4059" w:rsidP="00AB7E2C">
      <w:pPr>
        <w:spacing w:after="0"/>
        <w:rPr>
          <w:b/>
          <w:bCs/>
          <w:sz w:val="28"/>
          <w:szCs w:val="28"/>
        </w:rPr>
      </w:pPr>
    </w:p>
    <w:p w:rsidR="003A4059" w:rsidRPr="00A238FD" w:rsidRDefault="003A4059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Computer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>
        <w:rPr>
          <w:sz w:val="24"/>
          <w:szCs w:val="24"/>
        </w:rPr>
        <w:t xml:space="preserve"> MS Office, Multimedia, Internet etc</w:t>
      </w:r>
    </w:p>
    <w:p w:rsidR="003A4059" w:rsidRPr="00A238FD" w:rsidRDefault="003A4059" w:rsidP="00C2777D">
      <w:pPr>
        <w:spacing w:after="0"/>
        <w:ind w:left="720" w:hanging="720"/>
        <w:rPr>
          <w:sz w:val="24"/>
          <w:szCs w:val="24"/>
        </w:rPr>
      </w:pPr>
    </w:p>
    <w:p w:rsidR="003A4059" w:rsidRPr="00A238FD" w:rsidRDefault="003A4059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  <w:szCs w:val="24"/>
        </w:rPr>
        <w:t xml:space="preserve"> Bengali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Excellent</w:t>
      </w:r>
    </w:p>
    <w:p w:rsidR="003A4059" w:rsidRPr="00A238FD" w:rsidRDefault="003A4059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Proficiency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 xml:space="preserve">: </w:t>
      </w:r>
      <w:r w:rsidRPr="00A238FD"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Good</w:t>
      </w:r>
    </w:p>
    <w:p w:rsidR="003A4059" w:rsidRDefault="003A4059" w:rsidP="00091DFA">
      <w:pPr>
        <w:spacing w:after="0"/>
        <w:rPr>
          <w:b/>
          <w:bCs/>
          <w:sz w:val="28"/>
          <w:szCs w:val="28"/>
        </w:rPr>
      </w:pPr>
    </w:p>
    <w:p w:rsidR="003A4059" w:rsidRDefault="003A4059" w:rsidP="00091DFA">
      <w:pPr>
        <w:spacing w:after="0"/>
        <w:rPr>
          <w:b/>
          <w:bCs/>
          <w:sz w:val="28"/>
          <w:szCs w:val="28"/>
        </w:rPr>
      </w:pPr>
    </w:p>
    <w:p w:rsidR="003A4059" w:rsidRDefault="003A4059" w:rsidP="00091DFA">
      <w:pPr>
        <w:spacing w:after="0"/>
        <w:rPr>
          <w:b/>
          <w:bCs/>
          <w:sz w:val="28"/>
          <w:szCs w:val="28"/>
        </w:rPr>
      </w:pPr>
    </w:p>
    <w:p w:rsidR="003A4059" w:rsidRDefault="003A4059" w:rsidP="00091DFA">
      <w:pPr>
        <w:spacing w:after="0"/>
        <w:rPr>
          <w:b/>
          <w:bCs/>
          <w:sz w:val="28"/>
          <w:szCs w:val="28"/>
        </w:rPr>
      </w:pPr>
    </w:p>
    <w:p w:rsidR="003A4059" w:rsidRDefault="003A4059" w:rsidP="00091DFA">
      <w:pPr>
        <w:spacing w:after="0"/>
        <w:rPr>
          <w:b/>
          <w:bCs/>
          <w:sz w:val="28"/>
          <w:szCs w:val="28"/>
        </w:rPr>
      </w:pPr>
    </w:p>
    <w:p w:rsidR="003A4059" w:rsidRDefault="003A4059" w:rsidP="00091DFA">
      <w:pPr>
        <w:spacing w:after="0"/>
        <w:rPr>
          <w:b/>
          <w:bCs/>
          <w:sz w:val="28"/>
          <w:szCs w:val="28"/>
        </w:rPr>
      </w:pPr>
    </w:p>
    <w:p w:rsidR="003A4059" w:rsidRDefault="003A4059" w:rsidP="00091DFA">
      <w:pPr>
        <w:spacing w:after="0"/>
        <w:rPr>
          <w:b/>
          <w:bCs/>
          <w:sz w:val="28"/>
          <w:szCs w:val="28"/>
        </w:rPr>
      </w:pPr>
    </w:p>
    <w:p w:rsidR="003A4059" w:rsidRDefault="003A4059" w:rsidP="00091DFA">
      <w:pPr>
        <w:spacing w:after="0"/>
        <w:rPr>
          <w:b/>
          <w:bCs/>
          <w:sz w:val="28"/>
          <w:szCs w:val="28"/>
        </w:rPr>
      </w:pPr>
    </w:p>
    <w:p w:rsidR="003A4059" w:rsidRDefault="003A4059" w:rsidP="00091DFA">
      <w:pPr>
        <w:spacing w:after="0"/>
        <w:rPr>
          <w:b/>
          <w:bCs/>
          <w:sz w:val="28"/>
          <w:szCs w:val="28"/>
        </w:rPr>
      </w:pPr>
      <w:r w:rsidRPr="00091DFA">
        <w:rPr>
          <w:b/>
          <w:bCs/>
          <w:sz w:val="28"/>
          <w:szCs w:val="28"/>
        </w:rPr>
        <w:t>Personal</w:t>
      </w:r>
      <w:r w:rsidRPr="00C574B5">
        <w:rPr>
          <w:b/>
          <w:bCs/>
          <w:sz w:val="28"/>
          <w:szCs w:val="28"/>
        </w:rPr>
        <w:t xml:space="preserve"> </w:t>
      </w:r>
      <w:r w:rsidRPr="00091DFA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>:</w:t>
      </w:r>
    </w:p>
    <w:p w:rsidR="003A4059" w:rsidRDefault="003A4059" w:rsidP="0089375D">
      <w:pPr>
        <w:spacing w:after="0"/>
        <w:ind w:firstLine="720"/>
        <w:rPr>
          <w:sz w:val="24"/>
          <w:szCs w:val="24"/>
        </w:rPr>
      </w:pPr>
    </w:p>
    <w:p w:rsidR="003A4059" w:rsidRPr="00091DFA" w:rsidRDefault="003A4059" w:rsidP="003B6271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Md. Nuruzzaman Bhuyan</w:t>
      </w:r>
    </w:p>
    <w:p w:rsidR="003A4059" w:rsidRPr="00091DFA" w:rsidRDefault="003A4059" w:rsidP="003B627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Nur Nahar Begum</w:t>
      </w:r>
    </w:p>
    <w:p w:rsidR="003A4059" w:rsidRPr="00091DFA" w:rsidRDefault="003A4059" w:rsidP="00DA7C87">
      <w:pPr>
        <w:spacing w:after="0" w:line="240" w:lineRule="auto"/>
        <w:rPr>
          <w:sz w:val="24"/>
          <w:szCs w:val="24"/>
        </w:rPr>
      </w:pPr>
    </w:p>
    <w:p w:rsidR="003A4059" w:rsidRPr="00A67367" w:rsidRDefault="003A4059" w:rsidP="00267AD5">
      <w:pPr>
        <w:spacing w:after="0" w:line="240" w:lineRule="auto"/>
        <w:ind w:firstLine="720"/>
        <w:rPr>
          <w:sz w:val="24"/>
          <w:szCs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 w:rsidRPr="00A67367">
        <w:rPr>
          <w:sz w:val="24"/>
          <w:szCs w:val="24"/>
        </w:rPr>
        <w:t xml:space="preserve">C/O, Sofi Ullah Bhuyan Bari, </w:t>
      </w:r>
    </w:p>
    <w:p w:rsidR="003A4059" w:rsidRPr="00A67367" w:rsidRDefault="003A4059" w:rsidP="003B6271">
      <w:pPr>
        <w:spacing w:after="0" w:line="240" w:lineRule="auto"/>
        <w:ind w:left="2880" w:firstLine="720"/>
        <w:rPr>
          <w:sz w:val="24"/>
          <w:szCs w:val="24"/>
        </w:rPr>
      </w:pPr>
      <w:r w:rsidRPr="00A67367">
        <w:rPr>
          <w:sz w:val="24"/>
          <w:szCs w:val="24"/>
        </w:rPr>
        <w:t xml:space="preserve">  Vill: Kamalpur, Post: Bhabaniganj</w:t>
      </w:r>
    </w:p>
    <w:p w:rsidR="003A4059" w:rsidRPr="00DA7C87" w:rsidRDefault="003A4059" w:rsidP="003B6271">
      <w:pPr>
        <w:spacing w:after="0" w:line="240" w:lineRule="auto"/>
        <w:ind w:left="2880" w:firstLine="720"/>
        <w:rPr>
          <w:b/>
          <w:bCs/>
          <w:sz w:val="24"/>
          <w:szCs w:val="24"/>
        </w:rPr>
      </w:pPr>
      <w:r w:rsidRPr="00A67367">
        <w:rPr>
          <w:sz w:val="24"/>
          <w:szCs w:val="24"/>
        </w:rPr>
        <w:t xml:space="preserve">  P.S: Sadar, Dist: Lakshmipur</w:t>
      </w:r>
      <w:r>
        <w:rPr>
          <w:sz w:val="24"/>
          <w:szCs w:val="24"/>
        </w:rPr>
        <w:t>-3702</w:t>
      </w:r>
    </w:p>
    <w:p w:rsidR="003A4059" w:rsidRPr="00A167C5" w:rsidRDefault="003A4059" w:rsidP="008227AA">
      <w:pPr>
        <w:spacing w:after="0"/>
        <w:ind w:left="3600" w:hanging="2880"/>
        <w:rPr>
          <w:sz w:val="24"/>
          <w:szCs w:val="24"/>
        </w:rPr>
      </w:pPr>
    </w:p>
    <w:p w:rsidR="003A4059" w:rsidRDefault="003A4059" w:rsidP="00C41924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15/06/1989</w:t>
      </w:r>
    </w:p>
    <w:p w:rsidR="003A4059" w:rsidRPr="00C61FA7" w:rsidRDefault="003A4059" w:rsidP="00C41924">
      <w:pPr>
        <w:spacing w:after="0"/>
        <w:ind w:left="720" w:hanging="720"/>
        <w:rPr>
          <w:sz w:val="2"/>
          <w:szCs w:val="2"/>
        </w:rPr>
      </w:pPr>
    </w:p>
    <w:p w:rsidR="003A4059" w:rsidRDefault="003A4059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3A4059" w:rsidRPr="00091DFA" w:rsidRDefault="003A4059" w:rsidP="0089375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3A4059" w:rsidRPr="00091DFA" w:rsidRDefault="003A4059" w:rsidP="003B6271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Single</w:t>
      </w:r>
    </w:p>
    <w:p w:rsidR="003A4059" w:rsidRPr="00091DFA" w:rsidRDefault="003A4059" w:rsidP="0089375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B+ve</w:t>
      </w:r>
    </w:p>
    <w:p w:rsidR="003A4059" w:rsidRDefault="003A4059" w:rsidP="003B6271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Pr="003B6271">
        <w:rPr>
          <w:sz w:val="24"/>
          <w:szCs w:val="24"/>
        </w:rPr>
        <w:t>Lakshmipur</w:t>
      </w:r>
    </w:p>
    <w:p w:rsidR="003A4059" w:rsidRDefault="003A4059" w:rsidP="003B6271">
      <w:pPr>
        <w:spacing w:after="0"/>
        <w:ind w:left="720"/>
        <w:rPr>
          <w:sz w:val="24"/>
          <w:szCs w:val="24"/>
        </w:rPr>
      </w:pPr>
    </w:p>
    <w:p w:rsidR="003A4059" w:rsidRDefault="003A4059" w:rsidP="003B627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Reference</w:t>
      </w:r>
    </w:p>
    <w:p w:rsidR="003A4059" w:rsidRDefault="003A4059" w:rsidP="003B627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1. Md. Delowar Hossain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Md. Azizur Rahman</w:t>
      </w:r>
    </w:p>
    <w:p w:rsidR="003A4059" w:rsidRDefault="003A4059" w:rsidP="003B627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Associate Professor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Upazilla Assistant Education Officer </w:t>
      </w:r>
    </w:p>
    <w:p w:rsidR="003A4059" w:rsidRDefault="003A4059" w:rsidP="00754CD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Department of Accounting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Subarnachar</w:t>
      </w:r>
    </w:p>
    <w:p w:rsidR="003A4059" w:rsidRDefault="003A4059" w:rsidP="003B627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Chowmuhani Govt. S.A. College              </w:t>
      </w:r>
      <w:r>
        <w:rPr>
          <w:sz w:val="24"/>
          <w:szCs w:val="24"/>
        </w:rPr>
        <w:tab/>
        <w:t xml:space="preserve">     Noakhali</w:t>
      </w:r>
    </w:p>
    <w:p w:rsidR="003A4059" w:rsidRPr="00091DFA" w:rsidRDefault="003A4059" w:rsidP="003B627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Mob-01813122118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Mob-01717107374</w:t>
      </w:r>
    </w:p>
    <w:p w:rsidR="003A4059" w:rsidRDefault="003A4059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3A4059" w:rsidRDefault="003A4059" w:rsidP="008C4918">
      <w:pPr>
        <w:spacing w:after="0"/>
        <w:rPr>
          <w:sz w:val="24"/>
          <w:szCs w:val="24"/>
        </w:rPr>
      </w:pPr>
    </w:p>
    <w:p w:rsidR="003A4059" w:rsidRPr="00C41924" w:rsidRDefault="003A4059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bCs/>
          <w:sz w:val="28"/>
          <w:szCs w:val="28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3A4059" w:rsidRPr="00CC0C54">
        <w:trPr>
          <w:trHeight w:val="1241"/>
        </w:trPr>
        <w:tc>
          <w:tcPr>
            <w:tcW w:w="10080" w:type="dxa"/>
          </w:tcPr>
          <w:p w:rsidR="003A4059" w:rsidRPr="00CC0C54" w:rsidRDefault="003A4059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3A4059" w:rsidRDefault="003A4059" w:rsidP="00C2777D">
      <w:pPr>
        <w:spacing w:after="0"/>
        <w:rPr>
          <w:sz w:val="24"/>
          <w:szCs w:val="24"/>
        </w:rPr>
      </w:pPr>
    </w:p>
    <w:p w:rsidR="003A4059" w:rsidRPr="00091DFA" w:rsidRDefault="003A4059" w:rsidP="00C2777D">
      <w:pPr>
        <w:spacing w:after="0"/>
        <w:rPr>
          <w:sz w:val="24"/>
          <w:szCs w:val="24"/>
        </w:rPr>
      </w:pPr>
    </w:p>
    <w:p w:rsidR="003A4059" w:rsidRPr="00091DFA" w:rsidRDefault="003A4059" w:rsidP="00C2777D">
      <w:pPr>
        <w:spacing w:after="0"/>
        <w:rPr>
          <w:sz w:val="24"/>
          <w:szCs w:val="24"/>
        </w:rPr>
      </w:pPr>
    </w:p>
    <w:p w:rsidR="003A4059" w:rsidRPr="00091DFA" w:rsidRDefault="003A4059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</w:t>
      </w:r>
      <w:r>
        <w:rPr>
          <w:sz w:val="24"/>
          <w:szCs w:val="24"/>
        </w:rPr>
        <w:t>----------------</w:t>
      </w:r>
    </w:p>
    <w:p w:rsidR="003A4059" w:rsidRDefault="003A4059" w:rsidP="003B6271">
      <w:pPr>
        <w:tabs>
          <w:tab w:val="left" w:pos="3456"/>
        </w:tabs>
        <w:spacing w:after="0"/>
        <w:rPr>
          <w:sz w:val="28"/>
          <w:szCs w:val="28"/>
        </w:rPr>
      </w:pPr>
      <w:r>
        <w:rPr>
          <w:sz w:val="24"/>
          <w:szCs w:val="24"/>
        </w:rPr>
        <w:t xml:space="preserve">   Md. Yousuf</w:t>
      </w:r>
      <w:r>
        <w:rPr>
          <w:sz w:val="28"/>
          <w:szCs w:val="28"/>
        </w:rPr>
        <w:tab/>
      </w:r>
    </w:p>
    <w:p w:rsidR="003A4059" w:rsidRPr="000555B7" w:rsidRDefault="003A4059" w:rsidP="00EF3CEB">
      <w:pPr>
        <w:tabs>
          <w:tab w:val="left" w:pos="3456"/>
        </w:tabs>
        <w:spacing w:after="0"/>
        <w:rPr>
          <w:sz w:val="24"/>
          <w:szCs w:val="24"/>
        </w:rPr>
      </w:pPr>
    </w:p>
    <w:p w:rsidR="003A4059" w:rsidRPr="00091DFA" w:rsidRDefault="003A4059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</w:p>
    <w:p w:rsidR="003A4059" w:rsidRPr="00091DFA" w:rsidRDefault="003A4059" w:rsidP="00C2777D">
      <w:pPr>
        <w:spacing w:after="0"/>
        <w:rPr>
          <w:sz w:val="24"/>
          <w:szCs w:val="24"/>
        </w:rPr>
      </w:pPr>
    </w:p>
    <w:p w:rsidR="003A4059" w:rsidRPr="00091DFA" w:rsidRDefault="003A4059" w:rsidP="00852282">
      <w:pPr>
        <w:rPr>
          <w:sz w:val="24"/>
          <w:szCs w:val="24"/>
        </w:rPr>
      </w:pPr>
    </w:p>
    <w:p w:rsidR="003A4059" w:rsidRDefault="003A4059" w:rsidP="00266501"/>
    <w:sectPr w:rsidR="003A4059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1045DB"/>
    <w:rsid w:val="00115399"/>
    <w:rsid w:val="00194739"/>
    <w:rsid w:val="001F3B66"/>
    <w:rsid w:val="001F5ABF"/>
    <w:rsid w:val="00247AE1"/>
    <w:rsid w:val="00266501"/>
    <w:rsid w:val="00267AD5"/>
    <w:rsid w:val="00267B66"/>
    <w:rsid w:val="00274432"/>
    <w:rsid w:val="002B6C32"/>
    <w:rsid w:val="002C1230"/>
    <w:rsid w:val="002E6A7B"/>
    <w:rsid w:val="003551B0"/>
    <w:rsid w:val="00377AC0"/>
    <w:rsid w:val="003A4059"/>
    <w:rsid w:val="003B6271"/>
    <w:rsid w:val="00405E79"/>
    <w:rsid w:val="00411E1F"/>
    <w:rsid w:val="004144C3"/>
    <w:rsid w:val="0042745E"/>
    <w:rsid w:val="00427F7C"/>
    <w:rsid w:val="00430AC6"/>
    <w:rsid w:val="00495F08"/>
    <w:rsid w:val="004A58DB"/>
    <w:rsid w:val="00514347"/>
    <w:rsid w:val="0053023C"/>
    <w:rsid w:val="005F663E"/>
    <w:rsid w:val="00606A84"/>
    <w:rsid w:val="00621433"/>
    <w:rsid w:val="006E3C54"/>
    <w:rsid w:val="006E5A7B"/>
    <w:rsid w:val="00701596"/>
    <w:rsid w:val="00733691"/>
    <w:rsid w:val="00754CDA"/>
    <w:rsid w:val="007E61B8"/>
    <w:rsid w:val="00802784"/>
    <w:rsid w:val="00820602"/>
    <w:rsid w:val="008227AA"/>
    <w:rsid w:val="00840C76"/>
    <w:rsid w:val="00852282"/>
    <w:rsid w:val="0085742D"/>
    <w:rsid w:val="008741DF"/>
    <w:rsid w:val="0089375D"/>
    <w:rsid w:val="008C4918"/>
    <w:rsid w:val="008C76E3"/>
    <w:rsid w:val="0097086A"/>
    <w:rsid w:val="00993563"/>
    <w:rsid w:val="009A0AFD"/>
    <w:rsid w:val="009F5408"/>
    <w:rsid w:val="00A12C6B"/>
    <w:rsid w:val="00A167C5"/>
    <w:rsid w:val="00A21E9D"/>
    <w:rsid w:val="00A238FD"/>
    <w:rsid w:val="00A67367"/>
    <w:rsid w:val="00A752D9"/>
    <w:rsid w:val="00AB7E2C"/>
    <w:rsid w:val="00AF558C"/>
    <w:rsid w:val="00B20519"/>
    <w:rsid w:val="00B245B2"/>
    <w:rsid w:val="00B46D71"/>
    <w:rsid w:val="00B674C8"/>
    <w:rsid w:val="00B86194"/>
    <w:rsid w:val="00BF19D1"/>
    <w:rsid w:val="00C236B1"/>
    <w:rsid w:val="00C2777D"/>
    <w:rsid w:val="00C41924"/>
    <w:rsid w:val="00C574B5"/>
    <w:rsid w:val="00C57823"/>
    <w:rsid w:val="00C61FA7"/>
    <w:rsid w:val="00CC0C54"/>
    <w:rsid w:val="00CC7E81"/>
    <w:rsid w:val="00D01A4C"/>
    <w:rsid w:val="00D50A00"/>
    <w:rsid w:val="00D512BE"/>
    <w:rsid w:val="00D6281D"/>
    <w:rsid w:val="00D64172"/>
    <w:rsid w:val="00D933F1"/>
    <w:rsid w:val="00DA7C87"/>
    <w:rsid w:val="00E01A8C"/>
    <w:rsid w:val="00E43099"/>
    <w:rsid w:val="00E67D31"/>
    <w:rsid w:val="00E90ABB"/>
    <w:rsid w:val="00EF3CEB"/>
    <w:rsid w:val="00EF6950"/>
    <w:rsid w:val="00F20A96"/>
    <w:rsid w:val="00F6575F"/>
    <w:rsid w:val="00F87F83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3</Pages>
  <Words>252</Words>
  <Characters>1439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3</cp:revision>
  <cp:lastPrinted>2015-04-01T11:24:00Z</cp:lastPrinted>
  <dcterms:created xsi:type="dcterms:W3CDTF">2015-05-12T06:44:00Z</dcterms:created>
  <dcterms:modified xsi:type="dcterms:W3CDTF">2015-05-12T06:45:00Z</dcterms:modified>
</cp:coreProperties>
</file>