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F5" w:rsidRPr="00433709" w:rsidRDefault="00331FF5" w:rsidP="00C2777D">
      <w:pPr>
        <w:spacing w:after="0" w:line="240" w:lineRule="auto"/>
        <w:jc w:val="center"/>
        <w:rPr>
          <w:b/>
          <w:color w:val="000080"/>
          <w:sz w:val="36"/>
          <w:szCs w:val="36"/>
        </w:rPr>
      </w:pPr>
      <w:r w:rsidRPr="00433709">
        <w:rPr>
          <w:b/>
          <w:color w:val="000080"/>
          <w:sz w:val="36"/>
          <w:szCs w:val="36"/>
        </w:rPr>
        <w:t>RESUME</w:t>
      </w:r>
    </w:p>
    <w:p w:rsidR="00331FF5" w:rsidRPr="00433709" w:rsidRDefault="00331FF5" w:rsidP="0099244E">
      <w:pPr>
        <w:spacing w:after="0" w:line="240" w:lineRule="auto"/>
        <w:jc w:val="center"/>
        <w:rPr>
          <w:b/>
          <w:bCs/>
          <w:color w:val="000080"/>
          <w:sz w:val="36"/>
          <w:szCs w:val="36"/>
        </w:rPr>
      </w:pPr>
      <w:r w:rsidRPr="00433709">
        <w:rPr>
          <w:b/>
          <w:bCs/>
          <w:color w:val="000080"/>
          <w:sz w:val="36"/>
          <w:szCs w:val="36"/>
        </w:rPr>
        <w:t>MOHAMMAD ABDUR RAHMAN</w:t>
      </w:r>
    </w:p>
    <w:p w:rsidR="00331FF5" w:rsidRPr="00433709" w:rsidRDefault="00331FF5" w:rsidP="001C1733">
      <w:pPr>
        <w:pBdr>
          <w:bottom w:val="single" w:sz="6" w:space="1" w:color="auto"/>
        </w:pBdr>
        <w:spacing w:after="0" w:line="240" w:lineRule="auto"/>
        <w:jc w:val="center"/>
        <w:rPr>
          <w:szCs w:val="20"/>
        </w:rPr>
      </w:pPr>
      <w:r w:rsidRPr="00433709">
        <w:rPr>
          <w:szCs w:val="20"/>
        </w:rPr>
        <w:t>C/O. HAZI MOBAROK ALI BHUIYAN BARI</w:t>
      </w:r>
    </w:p>
    <w:p w:rsidR="00331FF5" w:rsidRPr="00433709" w:rsidRDefault="00331FF5" w:rsidP="001C1733">
      <w:pPr>
        <w:pBdr>
          <w:bottom w:val="single" w:sz="6" w:space="1" w:color="auto"/>
        </w:pBdr>
        <w:spacing w:after="0" w:line="240" w:lineRule="auto"/>
        <w:jc w:val="center"/>
        <w:rPr>
          <w:szCs w:val="20"/>
        </w:rPr>
      </w:pPr>
      <w:r w:rsidRPr="00433709">
        <w:rPr>
          <w:szCs w:val="20"/>
        </w:rPr>
        <w:t>VILL: EAST CHAR SITA,POST: KARAMATIA</w:t>
      </w:r>
    </w:p>
    <w:p w:rsidR="00331FF5" w:rsidRPr="00433709" w:rsidRDefault="00331FF5" w:rsidP="001C1733">
      <w:pPr>
        <w:pBdr>
          <w:bottom w:val="single" w:sz="6" w:space="1" w:color="auto"/>
        </w:pBdr>
        <w:spacing w:after="0" w:line="240" w:lineRule="auto"/>
        <w:jc w:val="center"/>
        <w:rPr>
          <w:szCs w:val="20"/>
        </w:rPr>
      </w:pPr>
      <w:r w:rsidRPr="00433709">
        <w:rPr>
          <w:szCs w:val="20"/>
        </w:rPr>
        <w:t>.S: RAMGATI, DIST: LUXMIPUR</w:t>
      </w:r>
    </w:p>
    <w:p w:rsidR="00331FF5" w:rsidRDefault="00331FF5" w:rsidP="001C1733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9C3A6F">
        <w:rPr>
          <w:sz w:val="24"/>
        </w:rPr>
        <w:t xml:space="preserve">Mobile: </w:t>
      </w:r>
      <w:r>
        <w:rPr>
          <w:sz w:val="24"/>
        </w:rPr>
        <w:t>01672911248</w:t>
      </w:r>
    </w:p>
    <w:p w:rsidR="00331FF5" w:rsidRPr="009C3A6F" w:rsidRDefault="00331FF5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331FF5" w:rsidRPr="00A238FD" w:rsidRDefault="00331FF5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331FF5" w:rsidRPr="00A238FD" w:rsidRDefault="00331FF5" w:rsidP="007A694D">
      <w:pPr>
        <w:spacing w:after="0"/>
        <w:rPr>
          <w:b/>
          <w:sz w:val="28"/>
        </w:rPr>
      </w:pPr>
    </w:p>
    <w:p w:rsidR="00331FF5" w:rsidRPr="00EE636E" w:rsidRDefault="00331FF5" w:rsidP="00C2777D">
      <w:pPr>
        <w:spacing w:after="0"/>
        <w:rPr>
          <w:sz w:val="12"/>
          <w:szCs w:val="6"/>
        </w:rPr>
      </w:pPr>
    </w:p>
    <w:p w:rsidR="00331FF5" w:rsidRDefault="00331FF5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331FF5" w:rsidRPr="00A238FD" w:rsidRDefault="00331FF5" w:rsidP="00433709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 xml:space="preserve">M.S.S </w:t>
      </w:r>
    </w:p>
    <w:p w:rsidR="00331FF5" w:rsidRPr="00A238FD" w:rsidRDefault="00331FF5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331FF5" w:rsidRPr="00A238FD" w:rsidRDefault="00331FF5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Sociology</w:t>
      </w:r>
    </w:p>
    <w:p w:rsidR="00331FF5" w:rsidRPr="00A238FD" w:rsidRDefault="00331FF5" w:rsidP="0043370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2009</w:t>
      </w:r>
    </w:p>
    <w:p w:rsidR="00331FF5" w:rsidRPr="00A238FD" w:rsidRDefault="00331FF5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Class</w:t>
      </w:r>
    </w:p>
    <w:p w:rsidR="00331FF5" w:rsidRDefault="00331FF5" w:rsidP="00D451B7">
      <w:pPr>
        <w:spacing w:after="0"/>
        <w:rPr>
          <w:sz w:val="24"/>
        </w:rPr>
      </w:pPr>
    </w:p>
    <w:p w:rsidR="00331FF5" w:rsidRPr="00A238FD" w:rsidRDefault="00331FF5" w:rsidP="00433709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 xml:space="preserve">B.S.S </w:t>
      </w:r>
    </w:p>
    <w:p w:rsidR="00331FF5" w:rsidRPr="00A238FD" w:rsidRDefault="00331FF5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331FF5" w:rsidRDefault="00331FF5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Sociology</w:t>
      </w:r>
    </w:p>
    <w:p w:rsidR="00331FF5" w:rsidRPr="00A238FD" w:rsidRDefault="00331FF5" w:rsidP="00433709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2008</w:t>
      </w:r>
    </w:p>
    <w:p w:rsidR="00331FF5" w:rsidRDefault="00331FF5" w:rsidP="0043370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Class</w:t>
      </w:r>
    </w:p>
    <w:p w:rsidR="00331FF5" w:rsidRPr="00A238FD" w:rsidRDefault="00331FF5" w:rsidP="00433709">
      <w:pPr>
        <w:spacing w:after="0"/>
        <w:rPr>
          <w:sz w:val="24"/>
        </w:rPr>
      </w:pPr>
    </w:p>
    <w:p w:rsidR="00331FF5" w:rsidRDefault="00331FF5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b/>
          <w:sz w:val="24"/>
          <w:u w:val="single"/>
        </w:rPr>
        <w:t>Alim</w:t>
      </w:r>
    </w:p>
    <w:p w:rsidR="00331FF5" w:rsidRPr="00A238FD" w:rsidRDefault="00331FF5" w:rsidP="00D7559A">
      <w:pPr>
        <w:spacing w:after="0"/>
        <w:rPr>
          <w:b/>
          <w:sz w:val="24"/>
          <w:u w:val="single"/>
        </w:rPr>
      </w:pPr>
    </w:p>
    <w:p w:rsidR="00331FF5" w:rsidRPr="00A238FD" w:rsidRDefault="00331FF5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Madrasah</w:t>
      </w:r>
    </w:p>
    <w:p w:rsidR="00331FF5" w:rsidRPr="00A238FD" w:rsidRDefault="00331FF5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General</w:t>
      </w:r>
    </w:p>
    <w:p w:rsidR="00331FF5" w:rsidRPr="00A238FD" w:rsidRDefault="00331FF5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2003</w:t>
      </w:r>
    </w:p>
    <w:p w:rsidR="00331FF5" w:rsidRPr="00A238FD" w:rsidRDefault="00331FF5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Second Division</w:t>
      </w:r>
    </w:p>
    <w:p w:rsidR="00331FF5" w:rsidRPr="00A238FD" w:rsidRDefault="00331FF5" w:rsidP="00C2777D">
      <w:pPr>
        <w:spacing w:after="0"/>
        <w:rPr>
          <w:sz w:val="24"/>
        </w:rPr>
      </w:pPr>
    </w:p>
    <w:p w:rsidR="00331FF5" w:rsidRDefault="00331FF5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 xml:space="preserve">Secondary </w:t>
      </w:r>
      <w:r>
        <w:rPr>
          <w:b/>
          <w:sz w:val="24"/>
          <w:u w:val="single"/>
        </w:rPr>
        <w:t xml:space="preserve">School </w:t>
      </w:r>
      <w:r w:rsidRPr="00A238FD">
        <w:rPr>
          <w:b/>
          <w:sz w:val="24"/>
          <w:u w:val="single"/>
        </w:rPr>
        <w:t>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S.S.C</w:t>
      </w:r>
      <w:r w:rsidRPr="00A238FD">
        <w:rPr>
          <w:b/>
          <w:sz w:val="24"/>
          <w:u w:val="single"/>
        </w:rPr>
        <w:t>)</w:t>
      </w:r>
    </w:p>
    <w:p w:rsidR="00331FF5" w:rsidRPr="00A238FD" w:rsidRDefault="00331FF5" w:rsidP="00EC76BC">
      <w:pPr>
        <w:spacing w:after="0"/>
        <w:rPr>
          <w:b/>
          <w:sz w:val="24"/>
          <w:u w:val="single"/>
        </w:rPr>
      </w:pPr>
    </w:p>
    <w:p w:rsidR="00331FF5" w:rsidRPr="00A238FD" w:rsidRDefault="00331FF5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331FF5" w:rsidRPr="00A238FD" w:rsidRDefault="00331FF5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Science</w:t>
      </w:r>
    </w:p>
    <w:p w:rsidR="00331FF5" w:rsidRPr="00A238FD" w:rsidRDefault="00331FF5" w:rsidP="00EC76BC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2012</w:t>
      </w:r>
    </w:p>
    <w:p w:rsidR="00331FF5" w:rsidRPr="00A238FD" w:rsidRDefault="00331FF5" w:rsidP="001C1733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GPA 4.31</w:t>
      </w:r>
    </w:p>
    <w:p w:rsidR="00331FF5" w:rsidRPr="00A238FD" w:rsidRDefault="00331FF5" w:rsidP="00C2777D">
      <w:pPr>
        <w:spacing w:after="0"/>
        <w:rPr>
          <w:sz w:val="24"/>
        </w:rPr>
      </w:pPr>
    </w:p>
    <w:p w:rsidR="00331FF5" w:rsidRPr="00A238FD" w:rsidRDefault="00331FF5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Multimedia, Internet etc. </w:t>
      </w:r>
    </w:p>
    <w:p w:rsidR="00331FF5" w:rsidRPr="00A238FD" w:rsidRDefault="00331FF5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331FF5" w:rsidRPr="00A238FD" w:rsidRDefault="00331FF5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331FF5" w:rsidRDefault="00331FF5" w:rsidP="007A694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browsing.</w:t>
      </w:r>
    </w:p>
    <w:p w:rsidR="00331FF5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sz w:val="24"/>
        </w:rPr>
      </w:pPr>
    </w:p>
    <w:p w:rsidR="00331FF5" w:rsidRPr="00A238FD" w:rsidRDefault="00331FF5" w:rsidP="002976FF">
      <w:pPr>
        <w:spacing w:after="0"/>
        <w:rPr>
          <w:sz w:val="24"/>
        </w:rPr>
      </w:pPr>
    </w:p>
    <w:p w:rsidR="00331FF5" w:rsidRDefault="00331FF5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331FF5" w:rsidRPr="002976FF" w:rsidRDefault="00331FF5" w:rsidP="002976FF">
      <w:pPr>
        <w:spacing w:after="0"/>
        <w:rPr>
          <w:b/>
          <w:sz w:val="28"/>
          <w:szCs w:val="28"/>
        </w:rPr>
      </w:pPr>
    </w:p>
    <w:p w:rsidR="00331FF5" w:rsidRPr="007A73B1" w:rsidRDefault="00331FF5" w:rsidP="001C1733">
      <w:pPr>
        <w:spacing w:after="0"/>
        <w:ind w:firstLine="720"/>
        <w:rPr>
          <w:rFonts w:cs="Vrinda"/>
          <w:sz w:val="28"/>
          <w:szCs w:val="28"/>
          <w:lang w:bidi="bn-BD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Mohammad Jashim Uddin</w:t>
      </w:r>
      <w:r>
        <w:rPr>
          <w:rFonts w:cs="Vrinda"/>
          <w:sz w:val="24"/>
          <w:szCs w:val="24"/>
          <w:lang w:bidi="bn-BD"/>
        </w:rPr>
        <w:t xml:space="preserve"> </w:t>
      </w:r>
    </w:p>
    <w:p w:rsidR="00331FF5" w:rsidRDefault="00331FF5" w:rsidP="001C173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Mahmuda Akter</w:t>
      </w:r>
    </w:p>
    <w:p w:rsidR="00331FF5" w:rsidRPr="00091DFA" w:rsidRDefault="00331FF5" w:rsidP="00BD0CA2">
      <w:pPr>
        <w:spacing w:after="0" w:line="240" w:lineRule="auto"/>
        <w:rPr>
          <w:sz w:val="24"/>
          <w:szCs w:val="24"/>
        </w:rPr>
      </w:pPr>
    </w:p>
    <w:p w:rsidR="00331FF5" w:rsidRPr="008F1E75" w:rsidRDefault="00331FF5" w:rsidP="008F1E75">
      <w:pPr>
        <w:spacing w:after="0" w:line="240" w:lineRule="auto"/>
        <w:ind w:firstLine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C/O. Londoni Building</w:t>
      </w:r>
    </w:p>
    <w:p w:rsidR="00331FF5" w:rsidRPr="00C2777D" w:rsidRDefault="00331FF5" w:rsidP="00DD6F52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          Vill: Rashid Colony,</w:t>
      </w:r>
      <w:r w:rsidRPr="00DD6F52">
        <w:rPr>
          <w:sz w:val="24"/>
        </w:rPr>
        <w:t xml:space="preserve"> </w:t>
      </w:r>
      <w:r>
        <w:rPr>
          <w:sz w:val="24"/>
        </w:rPr>
        <w:t>Post: Noakhali</w:t>
      </w:r>
    </w:p>
    <w:p w:rsidR="00331FF5" w:rsidRDefault="00331FF5" w:rsidP="001C1733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 P.S: Sadar, Dist:Noakhali</w:t>
      </w:r>
    </w:p>
    <w:p w:rsidR="00331FF5" w:rsidRPr="00A167C5" w:rsidRDefault="00331FF5" w:rsidP="001C1733">
      <w:pPr>
        <w:spacing w:after="0" w:line="240" w:lineRule="auto"/>
        <w:ind w:left="2880" w:firstLine="720"/>
        <w:rPr>
          <w:sz w:val="24"/>
        </w:rPr>
      </w:pPr>
    </w:p>
    <w:p w:rsidR="00331FF5" w:rsidRDefault="00331FF5" w:rsidP="00DD6F5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01/02/1996</w:t>
      </w:r>
    </w:p>
    <w:p w:rsidR="00331FF5" w:rsidRDefault="00331FF5" w:rsidP="00DD6F52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331FF5" w:rsidRPr="00091DFA" w:rsidRDefault="00331FF5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331FF5" w:rsidRPr="00091DFA" w:rsidRDefault="00331FF5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331FF5" w:rsidRPr="00091DFA" w:rsidRDefault="00331FF5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331FF5" w:rsidRDefault="00331FF5" w:rsidP="001D57C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A+ve</w:t>
      </w:r>
    </w:p>
    <w:p w:rsidR="00331FF5" w:rsidRDefault="00331FF5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331FF5" w:rsidRDefault="00331FF5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331FF5" w:rsidRDefault="00331FF5" w:rsidP="00F323D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 w:rsidR="00331FF5" w:rsidRPr="004C1802" w:rsidRDefault="00331FF5" w:rsidP="0071699D">
      <w:pPr>
        <w:numPr>
          <w:ilvl w:val="0"/>
          <w:numId w:val="2"/>
        </w:numPr>
        <w:spacing w:after="0"/>
        <w:rPr>
          <w:b/>
          <w:sz w:val="28"/>
          <w:szCs w:val="28"/>
        </w:rPr>
      </w:pPr>
      <w:r>
        <w:rPr>
          <w:bCs/>
        </w:rPr>
        <w:t>Worked as a Manager at Tokyo Food &amp; Coffee Shop, Maijdee Noakhali since 1</w:t>
      </w:r>
      <w:r w:rsidRPr="004C1802">
        <w:rPr>
          <w:bCs/>
          <w:vertAlign w:val="superscript"/>
        </w:rPr>
        <w:t>st</w:t>
      </w:r>
      <w:r>
        <w:rPr>
          <w:bCs/>
        </w:rPr>
        <w:t xml:space="preserve">  December 2014</w:t>
      </w:r>
    </w:p>
    <w:p w:rsidR="00331FF5" w:rsidRPr="0071699D" w:rsidRDefault="00331FF5" w:rsidP="004C1802">
      <w:pPr>
        <w:spacing w:after="0"/>
        <w:ind w:left="360"/>
        <w:rPr>
          <w:b/>
          <w:sz w:val="28"/>
          <w:szCs w:val="28"/>
        </w:rPr>
      </w:pPr>
      <w:r>
        <w:rPr>
          <w:bCs/>
        </w:rPr>
        <w:t xml:space="preserve"> to 15</w:t>
      </w:r>
      <w:r w:rsidRPr="004C1802">
        <w:rPr>
          <w:bCs/>
          <w:vertAlign w:val="superscript"/>
        </w:rPr>
        <w:t>th</w:t>
      </w:r>
      <w:r>
        <w:rPr>
          <w:bCs/>
        </w:rPr>
        <w:t xml:space="preserve"> June 2015.</w:t>
      </w:r>
    </w:p>
    <w:p w:rsidR="00331FF5" w:rsidRDefault="00331FF5" w:rsidP="0071699D">
      <w:pPr>
        <w:spacing w:after="0"/>
        <w:ind w:left="360"/>
        <w:rPr>
          <w:b/>
          <w:sz w:val="28"/>
          <w:szCs w:val="28"/>
        </w:rPr>
      </w:pPr>
    </w:p>
    <w:p w:rsidR="00331FF5" w:rsidRDefault="00331FF5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331FF5" w:rsidRDefault="00331FF5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331FF5" w:rsidRDefault="00331FF5" w:rsidP="008C4918">
      <w:pPr>
        <w:spacing w:after="0"/>
        <w:rPr>
          <w:sz w:val="24"/>
          <w:szCs w:val="24"/>
        </w:rPr>
      </w:pPr>
    </w:p>
    <w:p w:rsidR="00331FF5" w:rsidRPr="00C41924" w:rsidRDefault="00331FF5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331FF5" w:rsidRPr="00CC0C54">
        <w:trPr>
          <w:trHeight w:val="1241"/>
        </w:trPr>
        <w:tc>
          <w:tcPr>
            <w:tcW w:w="10080" w:type="dxa"/>
          </w:tcPr>
          <w:p w:rsidR="00331FF5" w:rsidRPr="00CC0C54" w:rsidRDefault="00331FF5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331FF5" w:rsidRDefault="00331FF5" w:rsidP="00C2777D">
      <w:pPr>
        <w:spacing w:after="0"/>
        <w:rPr>
          <w:sz w:val="24"/>
          <w:szCs w:val="24"/>
        </w:rPr>
      </w:pPr>
    </w:p>
    <w:p w:rsidR="00331FF5" w:rsidRPr="00091DFA" w:rsidRDefault="00331FF5" w:rsidP="00C2777D">
      <w:pPr>
        <w:spacing w:after="0"/>
        <w:rPr>
          <w:sz w:val="24"/>
          <w:szCs w:val="24"/>
        </w:rPr>
      </w:pPr>
    </w:p>
    <w:p w:rsidR="00331FF5" w:rsidRDefault="00331FF5" w:rsidP="00CE40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331FF5" w:rsidRDefault="00331FF5" w:rsidP="00BE781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Mohammad Zobayed Hossain</w:t>
      </w:r>
    </w:p>
    <w:p w:rsidR="00331FF5" w:rsidRPr="001C1733" w:rsidRDefault="00331FF5" w:rsidP="001C1733">
      <w:pPr>
        <w:spacing w:after="0" w:line="240" w:lineRule="auto"/>
        <w:rPr>
          <w:color w:val="000000"/>
          <w:sz w:val="18"/>
          <w:szCs w:val="8"/>
        </w:rPr>
      </w:pPr>
      <w:r>
        <w:rPr>
          <w:b/>
          <w:bCs/>
          <w:sz w:val="24"/>
          <w:szCs w:val="24"/>
        </w:rPr>
        <w:t xml:space="preserve">              </w:t>
      </w:r>
      <w:r w:rsidRPr="001C1733">
        <w:t>Applicant’s Signature</w:t>
      </w:r>
    </w:p>
    <w:p w:rsidR="00331FF5" w:rsidRDefault="00331FF5" w:rsidP="001D57CA">
      <w:pPr>
        <w:spacing w:after="0"/>
        <w:rPr>
          <w:sz w:val="24"/>
          <w:szCs w:val="24"/>
        </w:rPr>
      </w:pPr>
    </w:p>
    <w:p w:rsidR="00331FF5" w:rsidRPr="000555B7" w:rsidRDefault="00331FF5" w:rsidP="001D57CA">
      <w:pPr>
        <w:spacing w:after="0"/>
        <w:rPr>
          <w:sz w:val="24"/>
          <w:szCs w:val="24"/>
        </w:rPr>
      </w:pPr>
    </w:p>
    <w:p w:rsidR="00331FF5" w:rsidRPr="00091DFA" w:rsidRDefault="00331FF5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331FF5" w:rsidRPr="00091DFA" w:rsidRDefault="00331FF5" w:rsidP="00C2777D">
      <w:pPr>
        <w:spacing w:after="0"/>
        <w:rPr>
          <w:sz w:val="24"/>
          <w:szCs w:val="24"/>
        </w:rPr>
      </w:pPr>
    </w:p>
    <w:p w:rsidR="00331FF5" w:rsidRPr="00091DFA" w:rsidRDefault="00331FF5" w:rsidP="00852282">
      <w:pPr>
        <w:rPr>
          <w:sz w:val="24"/>
          <w:szCs w:val="24"/>
        </w:rPr>
      </w:pPr>
    </w:p>
    <w:p w:rsidR="00331FF5" w:rsidRDefault="00331FF5" w:rsidP="00266501"/>
    <w:sectPr w:rsidR="00331FF5" w:rsidSect="007A694D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204A0"/>
    <w:multiLevelType w:val="hybridMultilevel"/>
    <w:tmpl w:val="2E643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0C1BD3"/>
    <w:rsid w:val="000C6982"/>
    <w:rsid w:val="001026E8"/>
    <w:rsid w:val="001045DB"/>
    <w:rsid w:val="00115399"/>
    <w:rsid w:val="00194739"/>
    <w:rsid w:val="001B7652"/>
    <w:rsid w:val="001C1733"/>
    <w:rsid w:val="001D57CA"/>
    <w:rsid w:val="001F5ABF"/>
    <w:rsid w:val="002107A8"/>
    <w:rsid w:val="00221C5E"/>
    <w:rsid w:val="00230BB4"/>
    <w:rsid w:val="00232E2F"/>
    <w:rsid w:val="00247AE1"/>
    <w:rsid w:val="0026364F"/>
    <w:rsid w:val="00266501"/>
    <w:rsid w:val="00267B66"/>
    <w:rsid w:val="002711E3"/>
    <w:rsid w:val="00271207"/>
    <w:rsid w:val="00274432"/>
    <w:rsid w:val="002976FF"/>
    <w:rsid w:val="002C1230"/>
    <w:rsid w:val="003027C6"/>
    <w:rsid w:val="00326037"/>
    <w:rsid w:val="00331FF5"/>
    <w:rsid w:val="00351DC8"/>
    <w:rsid w:val="00353F52"/>
    <w:rsid w:val="00377AC0"/>
    <w:rsid w:val="00393D88"/>
    <w:rsid w:val="0042745E"/>
    <w:rsid w:val="00433709"/>
    <w:rsid w:val="004A41B2"/>
    <w:rsid w:val="004A58DB"/>
    <w:rsid w:val="004C1802"/>
    <w:rsid w:val="004C3DF2"/>
    <w:rsid w:val="00524836"/>
    <w:rsid w:val="0054363E"/>
    <w:rsid w:val="0056215A"/>
    <w:rsid w:val="005E4D15"/>
    <w:rsid w:val="005F663E"/>
    <w:rsid w:val="00644500"/>
    <w:rsid w:val="006542BA"/>
    <w:rsid w:val="006E3C54"/>
    <w:rsid w:val="006E5A7B"/>
    <w:rsid w:val="00700A55"/>
    <w:rsid w:val="00701596"/>
    <w:rsid w:val="00706AD6"/>
    <w:rsid w:val="00707293"/>
    <w:rsid w:val="0071699D"/>
    <w:rsid w:val="0077758C"/>
    <w:rsid w:val="00785555"/>
    <w:rsid w:val="007A694D"/>
    <w:rsid w:val="007A73B1"/>
    <w:rsid w:val="007E61B8"/>
    <w:rsid w:val="00802784"/>
    <w:rsid w:val="00820602"/>
    <w:rsid w:val="008227AA"/>
    <w:rsid w:val="00834CB3"/>
    <w:rsid w:val="00845756"/>
    <w:rsid w:val="00852282"/>
    <w:rsid w:val="00855A6E"/>
    <w:rsid w:val="0085742D"/>
    <w:rsid w:val="0088028E"/>
    <w:rsid w:val="008911DB"/>
    <w:rsid w:val="0089375D"/>
    <w:rsid w:val="008C4918"/>
    <w:rsid w:val="008F1E75"/>
    <w:rsid w:val="008F630F"/>
    <w:rsid w:val="00920DBA"/>
    <w:rsid w:val="00927DE5"/>
    <w:rsid w:val="0096683F"/>
    <w:rsid w:val="0099244E"/>
    <w:rsid w:val="00993563"/>
    <w:rsid w:val="009A0DEB"/>
    <w:rsid w:val="009B0B51"/>
    <w:rsid w:val="009C2227"/>
    <w:rsid w:val="009C3A6F"/>
    <w:rsid w:val="009C4959"/>
    <w:rsid w:val="009C4C01"/>
    <w:rsid w:val="009D7EEB"/>
    <w:rsid w:val="009F5408"/>
    <w:rsid w:val="00A02B13"/>
    <w:rsid w:val="00A12C6B"/>
    <w:rsid w:val="00A167C5"/>
    <w:rsid w:val="00A21E9D"/>
    <w:rsid w:val="00A238FD"/>
    <w:rsid w:val="00A63F00"/>
    <w:rsid w:val="00A74BA2"/>
    <w:rsid w:val="00A752D9"/>
    <w:rsid w:val="00B20519"/>
    <w:rsid w:val="00B245B2"/>
    <w:rsid w:val="00B27F4E"/>
    <w:rsid w:val="00B46D71"/>
    <w:rsid w:val="00B674C8"/>
    <w:rsid w:val="00BD0CA2"/>
    <w:rsid w:val="00BE7817"/>
    <w:rsid w:val="00C03D62"/>
    <w:rsid w:val="00C05E34"/>
    <w:rsid w:val="00C236B1"/>
    <w:rsid w:val="00C2777D"/>
    <w:rsid w:val="00C35901"/>
    <w:rsid w:val="00C41924"/>
    <w:rsid w:val="00C574B5"/>
    <w:rsid w:val="00C57823"/>
    <w:rsid w:val="00CC0C54"/>
    <w:rsid w:val="00CC7E81"/>
    <w:rsid w:val="00CE404C"/>
    <w:rsid w:val="00D172E9"/>
    <w:rsid w:val="00D21EBB"/>
    <w:rsid w:val="00D451B7"/>
    <w:rsid w:val="00D50A00"/>
    <w:rsid w:val="00D512BE"/>
    <w:rsid w:val="00D6281D"/>
    <w:rsid w:val="00D64172"/>
    <w:rsid w:val="00D7559A"/>
    <w:rsid w:val="00D933F1"/>
    <w:rsid w:val="00DD6F52"/>
    <w:rsid w:val="00DF0F7D"/>
    <w:rsid w:val="00E06050"/>
    <w:rsid w:val="00E67D31"/>
    <w:rsid w:val="00E80822"/>
    <w:rsid w:val="00EA542C"/>
    <w:rsid w:val="00EB47D9"/>
    <w:rsid w:val="00EC76BC"/>
    <w:rsid w:val="00ED3A21"/>
    <w:rsid w:val="00ED7413"/>
    <w:rsid w:val="00EE205E"/>
    <w:rsid w:val="00EE636E"/>
    <w:rsid w:val="00F072E5"/>
    <w:rsid w:val="00F20A96"/>
    <w:rsid w:val="00F23D73"/>
    <w:rsid w:val="00F323D8"/>
    <w:rsid w:val="00F84F7C"/>
    <w:rsid w:val="00F87F83"/>
    <w:rsid w:val="00FA2E0B"/>
    <w:rsid w:val="00FA318D"/>
    <w:rsid w:val="00FB64B8"/>
    <w:rsid w:val="00FD2A59"/>
    <w:rsid w:val="00FE15E2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</TotalTime>
  <Pages>3</Pages>
  <Words>261</Words>
  <Characters>1490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13</cp:revision>
  <cp:lastPrinted>2015-04-08T06:01:00Z</cp:lastPrinted>
  <dcterms:created xsi:type="dcterms:W3CDTF">2015-07-12T15:35:00Z</dcterms:created>
  <dcterms:modified xsi:type="dcterms:W3CDTF">2015-08-27T15:46:00Z</dcterms:modified>
</cp:coreProperties>
</file>