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CA" w:rsidRPr="00935A56" w:rsidRDefault="00DA66CA" w:rsidP="00484759">
      <w:pPr>
        <w:tabs>
          <w:tab w:val="left" w:pos="8085"/>
        </w:tabs>
        <w:spacing w:after="0" w:line="240" w:lineRule="auto"/>
        <w:rPr>
          <w:color w:val="333399"/>
        </w:rPr>
      </w:pPr>
      <w:r>
        <w:rPr>
          <w:color w:val="333399"/>
          <w:sz w:val="68"/>
          <w:szCs w:val="72"/>
        </w:rPr>
        <w:t>R</w:t>
      </w:r>
      <w:r>
        <w:rPr>
          <w:color w:val="333399"/>
        </w:rPr>
        <w:t>esume of</w:t>
      </w:r>
      <w:r w:rsidRPr="00935A56">
        <w:rPr>
          <w:color w:val="333399"/>
        </w:rPr>
        <w:tab/>
      </w:r>
    </w:p>
    <w:p w:rsidR="00DA66CA" w:rsidRDefault="00DA66CA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</w:p>
    <w:p w:rsidR="00DA66CA" w:rsidRPr="00D776FF" w:rsidRDefault="00DA66CA" w:rsidP="00D776FF">
      <w:pPr>
        <w:spacing w:after="0" w:line="240" w:lineRule="auto"/>
        <w:ind w:left="990"/>
        <w:rPr>
          <w:rFonts w:ascii="Times New Roman" w:hAnsi="Times New Roman"/>
          <w:b/>
          <w:sz w:val="32"/>
          <w:szCs w:val="32"/>
        </w:rPr>
      </w:pPr>
      <w:r w:rsidRPr="00D776FF">
        <w:rPr>
          <w:rFonts w:ascii="Times New Roman" w:hAnsi="Times New Roman"/>
          <w:b/>
          <w:sz w:val="32"/>
          <w:szCs w:val="32"/>
        </w:rPr>
        <w:t>Azharul Islam</w:t>
      </w:r>
    </w:p>
    <w:p w:rsidR="00DA66CA" w:rsidRDefault="00DA66CA" w:rsidP="00CB2F3A">
      <w:pPr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DC4908">
        <w:rPr>
          <w:rFonts w:ascii="Times New Roman" w:hAnsi="Times New Roman"/>
          <w:b/>
          <w:sz w:val="24"/>
          <w:szCs w:val="24"/>
        </w:rPr>
        <w:pict>
          <v:rect id="_x0000_i1025" style="width:159.85pt;height:1pt" o:hrpct="382" o:hrstd="t" o:hr="t" fillcolor="#a0a0a0" stroked="f"/>
        </w:pict>
      </w:r>
    </w:p>
    <w:p w:rsidR="00DA66CA" w:rsidRDefault="00DA66CA" w:rsidP="0060263E">
      <w:pPr>
        <w:spacing w:after="0" w:line="240" w:lineRule="auto"/>
        <w:ind w:left="270" w:firstLine="720"/>
        <w:rPr>
          <w:b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b/>
        </w:rPr>
        <w:t>Address:</w:t>
      </w:r>
    </w:p>
    <w:p w:rsidR="00DA66CA" w:rsidRDefault="00DA66CA" w:rsidP="00D776FF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C/O: Yousuf Master Bari</w:t>
      </w:r>
    </w:p>
    <w:p w:rsidR="00DA66CA" w:rsidRDefault="00DA66CA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Vill: Uttar Lamchi</w:t>
      </w:r>
    </w:p>
    <w:p w:rsidR="00DA66CA" w:rsidRDefault="00DA66CA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Post: Abdullah Miar Hat</w:t>
      </w:r>
    </w:p>
    <w:p w:rsidR="00DA66CA" w:rsidRDefault="00DA66CA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P.S: Kabirhat </w:t>
      </w:r>
    </w:p>
    <w:p w:rsidR="00DA66CA" w:rsidRDefault="00DA66CA" w:rsidP="00CB2F3A">
      <w:pPr>
        <w:spacing w:after="0" w:line="240" w:lineRule="auto"/>
        <w:ind w:left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Dist: Noakhali</w:t>
      </w:r>
    </w:p>
    <w:p w:rsidR="00DA66CA" w:rsidRPr="00546720" w:rsidRDefault="00DA66CA" w:rsidP="00F42E17">
      <w:pPr>
        <w:tabs>
          <w:tab w:val="left" w:pos="2700"/>
          <w:tab w:val="left" w:pos="2880"/>
        </w:tabs>
        <w:spacing w:after="0" w:line="240" w:lineRule="auto"/>
        <w:ind w:left="990"/>
        <w:rPr>
          <w:rFonts w:ascii="Times New Roman" w:hAnsi="Times New Roman"/>
        </w:rPr>
      </w:pPr>
      <w:r>
        <w:rPr>
          <w:rFonts w:ascii="Times New Roman" w:hAnsi="Times New Roman"/>
        </w:rPr>
        <w:t>Mobile: 01774864060</w:t>
      </w: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u w:val="single"/>
        </w:rPr>
        <w:t>Career Objective:</w:t>
      </w: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</w:rPr>
      </w:pPr>
    </w:p>
    <w:p w:rsidR="00DA66CA" w:rsidRPr="00993F8E" w:rsidRDefault="00DA66CA" w:rsidP="00993F8E">
      <w:pPr>
        <w:spacing w:after="0" w:line="240" w:lineRule="auto"/>
        <w:jc w:val="both"/>
        <w:rPr>
          <w:rFonts w:ascii="Times New Roman" w:hAnsi="Times New Roman"/>
          <w:b/>
          <w:smallCaps/>
          <w:color w:val="000000"/>
          <w:spacing w:val="30"/>
        </w:rPr>
      </w:pPr>
      <w:r w:rsidRPr="00993F8E">
        <w:rPr>
          <w:rFonts w:ascii="Times New Roman" w:hAnsi="Times New Roman"/>
          <w:bCs/>
          <w:color w:val="000000"/>
        </w:rPr>
        <w:t>To face challenges using knowledge, perception and innovation to pursue long-term successful career in dynamic and professional environment of any reputable organization through my aptitude, hard work, dedication and determination.</w:t>
      </w: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</w:rPr>
      </w:pPr>
    </w:p>
    <w:p w:rsidR="00DA66CA" w:rsidRPr="00993F8E" w:rsidRDefault="00DA66CA" w:rsidP="00993F8E">
      <w:pPr>
        <w:spacing w:after="0" w:line="240" w:lineRule="auto"/>
        <w:jc w:val="both"/>
        <w:rPr>
          <w:rFonts w:ascii="Times New Roman" w:hAnsi="Times New Roman"/>
          <w:b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Academic Credentials:</w:t>
      </w:r>
    </w:p>
    <w:p w:rsidR="00DA66CA" w:rsidRPr="00993F8E" w:rsidRDefault="00DA66CA" w:rsidP="00993F8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</w:p>
    <w:p w:rsidR="00DA66CA" w:rsidRPr="00993F8E" w:rsidRDefault="00DA66CA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DA66CA" w:rsidRPr="00993F8E" w:rsidRDefault="00DA66CA" w:rsidP="00B566E7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  <w:b/>
          <w:i/>
        </w:rPr>
      </w:pPr>
      <w:r w:rsidRPr="00993F8E">
        <w:rPr>
          <w:rFonts w:ascii="Times New Roman" w:hAnsi="Times New Roman"/>
          <w:b/>
          <w:i/>
        </w:rPr>
        <w:t xml:space="preserve">Bachelor of </w:t>
      </w:r>
      <w:r>
        <w:rPr>
          <w:rFonts w:ascii="Times New Roman" w:hAnsi="Times New Roman"/>
          <w:b/>
          <w:i/>
        </w:rPr>
        <w:t>Arts (B.A Hons</w:t>
      </w:r>
      <w:r w:rsidRPr="00993F8E">
        <w:rPr>
          <w:rFonts w:ascii="Times New Roman" w:hAnsi="Times New Roman"/>
          <w:b/>
          <w:i/>
        </w:rPr>
        <w:t>.):</w:t>
      </w:r>
    </w:p>
    <w:p w:rsidR="00DA66CA" w:rsidRPr="00993F8E" w:rsidRDefault="00DA66CA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National University</w:t>
      </w:r>
    </w:p>
    <w:p w:rsidR="00DA66CA" w:rsidRPr="00993F8E" w:rsidRDefault="00DA66CA" w:rsidP="00B566E7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Discipline            </w:t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English</w:t>
      </w:r>
    </w:p>
    <w:p w:rsidR="00DA66CA" w:rsidRPr="00993F8E" w:rsidRDefault="00DA66CA" w:rsidP="00C54E50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Year of Passing</w:t>
      </w:r>
      <w:r>
        <w:rPr>
          <w:rFonts w:ascii="Times New Roman" w:hAnsi="Times New Roman"/>
        </w:rPr>
        <w:tab/>
        <w:t>: 2012</w:t>
      </w:r>
    </w:p>
    <w:p w:rsidR="00DA66CA" w:rsidRPr="00993F8E" w:rsidRDefault="00DA66CA" w:rsidP="00A47149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2</w:t>
      </w:r>
      <w:r w:rsidRPr="00A47149"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Class</w:t>
      </w:r>
    </w:p>
    <w:p w:rsidR="00DA66CA" w:rsidRPr="00993F8E" w:rsidRDefault="00DA66CA" w:rsidP="00993F8E">
      <w:pPr>
        <w:keepNext/>
        <w:tabs>
          <w:tab w:val="left" w:pos="1260"/>
        </w:tabs>
        <w:spacing w:after="0" w:line="240" w:lineRule="auto"/>
        <w:ind w:left="1260"/>
        <w:jc w:val="both"/>
        <w:outlineLvl w:val="1"/>
        <w:rPr>
          <w:rFonts w:ascii="Times New Roman" w:hAnsi="Times New Roman"/>
          <w:b/>
          <w:bCs/>
          <w:i/>
          <w:iCs/>
        </w:rPr>
      </w:pPr>
    </w:p>
    <w:p w:rsidR="00DA66CA" w:rsidRPr="00993F8E" w:rsidRDefault="00DA66CA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Higher Secondary Certificate:</w:t>
      </w:r>
    </w:p>
    <w:p w:rsidR="00DA66CA" w:rsidRPr="00993F8E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DA66CA" w:rsidRPr="00993F8E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DA66CA" w:rsidRPr="00993F8E" w:rsidRDefault="00DA66CA" w:rsidP="00993F8E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2007</w:t>
      </w:r>
    </w:p>
    <w:p w:rsidR="00DA66CA" w:rsidRPr="00993F8E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4.00</w:t>
      </w:r>
    </w:p>
    <w:p w:rsidR="00DA66CA" w:rsidRPr="00993F8E" w:rsidRDefault="00DA66CA" w:rsidP="00993F8E">
      <w:p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</w:p>
    <w:p w:rsidR="00DA66CA" w:rsidRPr="00993F8E" w:rsidRDefault="00DA66CA" w:rsidP="00993F8E">
      <w:pPr>
        <w:keepNext/>
        <w:tabs>
          <w:tab w:val="left" w:pos="1260"/>
        </w:tabs>
        <w:spacing w:after="0" w:line="240" w:lineRule="auto"/>
        <w:jc w:val="both"/>
        <w:outlineLvl w:val="1"/>
        <w:rPr>
          <w:rFonts w:ascii="Times New Roman" w:hAnsi="Times New Roman"/>
          <w:b/>
          <w:bCs/>
          <w:i/>
          <w:iCs/>
        </w:rPr>
      </w:pPr>
      <w:r w:rsidRPr="00993F8E">
        <w:rPr>
          <w:rFonts w:ascii="Times New Roman" w:hAnsi="Times New Roman"/>
          <w:b/>
          <w:bCs/>
          <w:i/>
          <w:iCs/>
        </w:rPr>
        <w:t>Secondary School Certificate:</w:t>
      </w:r>
    </w:p>
    <w:p w:rsidR="00DA66CA" w:rsidRPr="00993F8E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Board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Comilla</w:t>
      </w:r>
    </w:p>
    <w:p w:rsidR="00DA66CA" w:rsidRPr="00993F8E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Business Studies</w:t>
      </w:r>
    </w:p>
    <w:p w:rsidR="00DA66CA" w:rsidRPr="00993F8E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 w:rsidRPr="00993F8E">
        <w:rPr>
          <w:rFonts w:ascii="Times New Roman" w:hAnsi="Times New Roman"/>
        </w:rPr>
        <w:t>Ye</w:t>
      </w:r>
      <w:r>
        <w:rPr>
          <w:rFonts w:ascii="Times New Roman" w:hAnsi="Times New Roman"/>
        </w:rPr>
        <w:t>ar of Passing</w:t>
      </w:r>
      <w:r>
        <w:rPr>
          <w:rFonts w:ascii="Times New Roman" w:hAnsi="Times New Roman"/>
        </w:rPr>
        <w:tab/>
        <w:t>: 2005</w:t>
      </w:r>
    </w:p>
    <w:p w:rsidR="00DA66CA" w:rsidRDefault="00DA66CA" w:rsidP="00A47149">
      <w:pPr>
        <w:numPr>
          <w:ilvl w:val="0"/>
          <w:numId w:val="3"/>
        </w:numPr>
        <w:tabs>
          <w:tab w:val="left" w:pos="1260"/>
        </w:tabs>
        <w:spacing w:after="0" w:line="240" w:lineRule="auto"/>
        <w:ind w:left="12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GPA 4.50</w:t>
      </w:r>
    </w:p>
    <w:p w:rsidR="00DA66CA" w:rsidRDefault="00DA66CA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A66CA" w:rsidRDefault="00DA66CA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A66CA" w:rsidRDefault="00DA66CA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A66CA" w:rsidRDefault="00DA66CA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A66CA" w:rsidRDefault="00DA66CA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A66CA" w:rsidRPr="00993F8E" w:rsidRDefault="00DA66CA" w:rsidP="00D15E7E">
      <w:pPr>
        <w:tabs>
          <w:tab w:val="left" w:pos="1260"/>
        </w:tabs>
        <w:spacing w:after="0" w:line="240" w:lineRule="auto"/>
        <w:jc w:val="both"/>
        <w:rPr>
          <w:rFonts w:ascii="Times New Roman" w:hAnsi="Times New Roman"/>
        </w:rPr>
      </w:pP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Computer Skills:</w:t>
      </w: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</w:p>
    <w:p w:rsidR="00DA66CA" w:rsidRPr="00993F8E" w:rsidRDefault="00DA66CA" w:rsidP="00195433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>MS Word, MS Excel, Multimedia, Internet etc.</w:t>
      </w: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Language Efficiency:</w:t>
      </w: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Pr="00993F8E" w:rsidRDefault="00DA66CA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Good Reading, writing and oral communication ability in English.</w:t>
      </w:r>
    </w:p>
    <w:p w:rsidR="00DA66CA" w:rsidRPr="00993F8E" w:rsidRDefault="00DA66CA" w:rsidP="00993F8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</w:rPr>
        <w:t>Very good command over Bengali (Mother Language).</w:t>
      </w:r>
    </w:p>
    <w:p w:rsidR="00DA66CA" w:rsidRDefault="00DA66CA" w:rsidP="00DE6B98">
      <w:pPr>
        <w:spacing w:after="0" w:line="240" w:lineRule="auto"/>
        <w:rPr>
          <w:rFonts w:ascii="Times New Roman" w:hAnsi="Times New Roman"/>
          <w:b/>
          <w:bCs/>
          <w:u w:val="single"/>
        </w:rPr>
      </w:pP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b/>
          <w:smallCaps/>
          <w:color w:val="000000"/>
          <w:u w:val="single"/>
        </w:rPr>
      </w:pPr>
    </w:p>
    <w:p w:rsidR="00DA66CA" w:rsidRPr="00993F8E" w:rsidRDefault="00DA66CA" w:rsidP="00993F8E">
      <w:pPr>
        <w:spacing w:after="0" w:line="240" w:lineRule="auto"/>
        <w:rPr>
          <w:rFonts w:ascii="Times New Roman" w:hAnsi="Times New Roman"/>
          <w:smallCaps/>
          <w:u w:val="single"/>
        </w:rPr>
      </w:pPr>
      <w:r w:rsidRPr="00993F8E">
        <w:rPr>
          <w:rFonts w:ascii="Times New Roman" w:hAnsi="Times New Roman"/>
          <w:b/>
          <w:smallCaps/>
          <w:color w:val="000000"/>
          <w:u w:val="single"/>
        </w:rPr>
        <w:t>Personal Details:</w:t>
      </w:r>
    </w:p>
    <w:p w:rsidR="00DA66CA" w:rsidRPr="00993F8E" w:rsidRDefault="00DA66CA" w:rsidP="007E7AAD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Father’s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 xml:space="preserve">Mohammad Yousuf </w:t>
      </w:r>
    </w:p>
    <w:p w:rsidR="00DA66CA" w:rsidRPr="00993F8E" w:rsidRDefault="00DA66CA" w:rsidP="007E7AAD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Mother’s name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Jahura Jhatun</w:t>
      </w:r>
    </w:p>
    <w:p w:rsidR="00DA66CA" w:rsidRPr="00993F8E" w:rsidRDefault="00DA66CA" w:rsidP="007E7AAD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Date of Birth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1</w:t>
      </w:r>
      <w:r w:rsidRPr="007E7AAD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January 1990</w:t>
      </w:r>
    </w:p>
    <w:p w:rsidR="00DA66CA" w:rsidRPr="00993F8E" w:rsidRDefault="00DA66CA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Sex        </w:t>
      </w:r>
      <w:r w:rsidRPr="00993F8E">
        <w:rPr>
          <w:rFonts w:ascii="Times New Roman" w:hAnsi="Times New Roman"/>
        </w:rPr>
        <w:tab/>
      </w:r>
      <w:r w:rsidRPr="00993F8E"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</w:rPr>
        <w:t>Male</w:t>
      </w:r>
    </w:p>
    <w:p w:rsidR="00DA66CA" w:rsidRPr="00993F8E" w:rsidRDefault="00DA66CA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Marital Status       </w:t>
      </w:r>
      <w:r w:rsidRPr="00993F8E">
        <w:rPr>
          <w:rFonts w:ascii="Times New Roman" w:hAnsi="Times New Roman"/>
        </w:rPr>
        <w:tab/>
        <w:t xml:space="preserve">       : Single </w:t>
      </w:r>
    </w:p>
    <w:p w:rsidR="00DA66CA" w:rsidRPr="00993F8E" w:rsidRDefault="00DA66CA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Nationality            </w:t>
      </w:r>
      <w:r w:rsidRPr="00993F8E">
        <w:rPr>
          <w:rFonts w:ascii="Times New Roman" w:hAnsi="Times New Roman"/>
        </w:rPr>
        <w:tab/>
        <w:t xml:space="preserve">       : Bangladeshi by birth</w:t>
      </w:r>
    </w:p>
    <w:p w:rsidR="00DA66CA" w:rsidRPr="00993F8E" w:rsidRDefault="00DA66CA" w:rsidP="00A47149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>Rel</w:t>
      </w:r>
      <w:r>
        <w:rPr>
          <w:rFonts w:ascii="Times New Roman" w:hAnsi="Times New Roman"/>
        </w:rPr>
        <w:t xml:space="preserve">igion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Muslim</w:t>
      </w:r>
    </w:p>
    <w:p w:rsidR="00DA66CA" w:rsidRDefault="00DA66CA" w:rsidP="00993F8E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 w:rsidRPr="00993F8E">
        <w:rPr>
          <w:rFonts w:ascii="Times New Roman" w:hAnsi="Times New Roman"/>
        </w:rPr>
        <w:t xml:space="preserve">Height                                   : </w:t>
      </w:r>
      <w:r>
        <w:rPr>
          <w:rFonts w:ascii="Times New Roman" w:hAnsi="Times New Roman"/>
        </w:rPr>
        <w:t>5’-5</w:t>
      </w:r>
      <w:r w:rsidRPr="00993F8E">
        <w:rPr>
          <w:rFonts w:ascii="Times New Roman" w:hAnsi="Times New Roman"/>
        </w:rPr>
        <w:t>’’</w:t>
      </w:r>
    </w:p>
    <w:p w:rsidR="00DA66CA" w:rsidRDefault="00DA66CA" w:rsidP="007E7AAD">
      <w:pPr>
        <w:numPr>
          <w:ilvl w:val="0"/>
          <w:numId w:val="7"/>
        </w:numPr>
        <w:tabs>
          <w:tab w:val="left" w:pos="23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Blood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: O+</w:t>
      </w:r>
    </w:p>
    <w:p w:rsidR="00DA66CA" w:rsidRDefault="00DA66CA" w:rsidP="007E7A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3F8E">
        <w:rPr>
          <w:rFonts w:ascii="Times New Roman" w:hAnsi="Times New Roman"/>
        </w:rPr>
        <w:t>Permanent addre</w:t>
      </w:r>
      <w:r>
        <w:rPr>
          <w:rFonts w:ascii="Times New Roman" w:hAnsi="Times New Roman"/>
        </w:rPr>
        <w:t xml:space="preserve">ss   </w:t>
      </w:r>
      <w:r>
        <w:rPr>
          <w:rFonts w:ascii="Times New Roman" w:hAnsi="Times New Roman"/>
        </w:rPr>
        <w:tab/>
        <w:t xml:space="preserve">       : </w:t>
      </w:r>
      <w:r>
        <w:rPr>
          <w:rFonts w:ascii="Times New Roman" w:hAnsi="Times New Roman"/>
          <w:sz w:val="24"/>
          <w:szCs w:val="24"/>
        </w:rPr>
        <w:t>C/O: Yousuf Master Bari</w:t>
      </w:r>
    </w:p>
    <w:p w:rsidR="00DA66CA" w:rsidRDefault="00DA66CA" w:rsidP="007E7AAD">
      <w:pPr>
        <w:spacing w:after="0" w:line="240" w:lineRule="auto"/>
        <w:ind w:left="3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Vill: Uttar Lamchi</w:t>
      </w:r>
    </w:p>
    <w:p w:rsidR="00DA66CA" w:rsidRDefault="00DA66CA" w:rsidP="007E7AAD">
      <w:pPr>
        <w:spacing w:after="0" w:line="240" w:lineRule="auto"/>
        <w:ind w:left="3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Post: Abdullah Miar Hat</w:t>
      </w:r>
    </w:p>
    <w:p w:rsidR="00DA66CA" w:rsidRDefault="00DA66CA" w:rsidP="007E7AAD">
      <w:pPr>
        <w:spacing w:after="0" w:line="240" w:lineRule="auto"/>
        <w:ind w:left="2700"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P.S: Kabirhat </w:t>
      </w:r>
    </w:p>
    <w:p w:rsidR="00DA66CA" w:rsidRDefault="00DA66CA" w:rsidP="007E7AAD">
      <w:pPr>
        <w:spacing w:after="0" w:line="240" w:lineRule="auto"/>
        <w:ind w:left="297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Dist: Noakhali</w:t>
      </w:r>
    </w:p>
    <w:p w:rsidR="00DA66CA" w:rsidRDefault="00DA66CA" w:rsidP="00A47149">
      <w:pPr>
        <w:spacing w:after="0" w:line="240" w:lineRule="auto"/>
        <w:ind w:left="2700" w:firstLine="450"/>
        <w:rPr>
          <w:rFonts w:ascii="Times New Roman" w:hAnsi="Times New Roman"/>
          <w:sz w:val="24"/>
          <w:szCs w:val="24"/>
        </w:rPr>
      </w:pPr>
    </w:p>
    <w:p w:rsidR="00DA66CA" w:rsidRPr="00993F8E" w:rsidRDefault="00DA66CA" w:rsidP="00A47149">
      <w:pPr>
        <w:spacing w:after="0" w:line="240" w:lineRule="auto"/>
        <w:ind w:left="360" w:right="-367"/>
        <w:rPr>
          <w:rFonts w:ascii="Times New Roman" w:hAnsi="Times New Roman"/>
        </w:rPr>
      </w:pPr>
    </w:p>
    <w:p w:rsidR="00DA66CA" w:rsidRDefault="00DA66CA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DA66CA" w:rsidRDefault="00DA66CA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DA66CA" w:rsidRPr="00993F8E" w:rsidRDefault="00DA66CA" w:rsidP="00993F8E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993F8E">
        <w:rPr>
          <w:rFonts w:ascii="Times New Roman" w:hAnsi="Times New Roman"/>
          <w:color w:val="000000"/>
        </w:rPr>
        <w:t>I hereby declare that the information given above is correct to the best of my knowledge.</w:t>
      </w:r>
    </w:p>
    <w:p w:rsidR="00DA66CA" w:rsidRDefault="00DA66CA" w:rsidP="00252847">
      <w:pPr>
        <w:rPr>
          <w:lang w:val="en-GB"/>
        </w:rPr>
      </w:pPr>
    </w:p>
    <w:p w:rsidR="00DA66CA" w:rsidRDefault="00DA66CA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A66CA" w:rsidRDefault="00DA66CA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A66CA" w:rsidRDefault="00DA66CA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A66CA" w:rsidRDefault="00DA66CA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…………………………</w:t>
      </w:r>
    </w:p>
    <w:p w:rsidR="00DA66CA" w:rsidRPr="00D15E7E" w:rsidRDefault="00DA66CA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Azharul Islam</w:t>
      </w:r>
    </w:p>
    <w:p w:rsidR="00DA66CA" w:rsidRDefault="00DA66CA" w:rsidP="00935A5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A66CA" w:rsidRPr="00D15E7E" w:rsidRDefault="00DA66CA" w:rsidP="00935A5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D15E7E">
        <w:rPr>
          <w:rFonts w:ascii="Times New Roman" w:hAnsi="Times New Roman"/>
          <w:bCs/>
          <w:sz w:val="24"/>
          <w:szCs w:val="24"/>
        </w:rPr>
        <w:t xml:space="preserve">Date: </w:t>
      </w: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Default="00DA66CA" w:rsidP="00935A56">
      <w:pPr>
        <w:rPr>
          <w:lang w:val="en-GB"/>
        </w:rPr>
      </w:pPr>
    </w:p>
    <w:p w:rsidR="00DA66CA" w:rsidRPr="00993F8E" w:rsidRDefault="00DA66CA" w:rsidP="00935A56">
      <w:pPr>
        <w:rPr>
          <w:lang w:val="en-GB"/>
        </w:rPr>
      </w:pPr>
    </w:p>
    <w:sectPr w:rsidR="00DA66CA" w:rsidRPr="00993F8E" w:rsidSect="00285AC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A7"/>
    <w:multiLevelType w:val="hybridMultilevel"/>
    <w:tmpl w:val="38242C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93CF7"/>
    <w:multiLevelType w:val="hybridMultilevel"/>
    <w:tmpl w:val="FD08B1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71712"/>
    <w:multiLevelType w:val="hybridMultilevel"/>
    <w:tmpl w:val="9440FD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56EDB"/>
    <w:multiLevelType w:val="hybridMultilevel"/>
    <w:tmpl w:val="1CD0C97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D51136"/>
    <w:multiLevelType w:val="hybridMultilevel"/>
    <w:tmpl w:val="E7264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B0511D8"/>
    <w:multiLevelType w:val="hybridMultilevel"/>
    <w:tmpl w:val="93A21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196F39"/>
    <w:multiLevelType w:val="hybridMultilevel"/>
    <w:tmpl w:val="31145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78110287"/>
    <w:multiLevelType w:val="hybridMultilevel"/>
    <w:tmpl w:val="5266A4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3F8E"/>
    <w:rsid w:val="00054496"/>
    <w:rsid w:val="0008294C"/>
    <w:rsid w:val="00085456"/>
    <w:rsid w:val="000F2798"/>
    <w:rsid w:val="00101965"/>
    <w:rsid w:val="00132156"/>
    <w:rsid w:val="00195433"/>
    <w:rsid w:val="00223CC9"/>
    <w:rsid w:val="00252847"/>
    <w:rsid w:val="00285AC0"/>
    <w:rsid w:val="002B6432"/>
    <w:rsid w:val="003E1EF1"/>
    <w:rsid w:val="00483924"/>
    <w:rsid w:val="00484759"/>
    <w:rsid w:val="00486885"/>
    <w:rsid w:val="004C784E"/>
    <w:rsid w:val="004F42C4"/>
    <w:rsid w:val="00521845"/>
    <w:rsid w:val="00546720"/>
    <w:rsid w:val="005A64C8"/>
    <w:rsid w:val="005B5FA9"/>
    <w:rsid w:val="0060263E"/>
    <w:rsid w:val="00620CF5"/>
    <w:rsid w:val="0064420B"/>
    <w:rsid w:val="006867AF"/>
    <w:rsid w:val="006A7706"/>
    <w:rsid w:val="007410C4"/>
    <w:rsid w:val="007E7AAD"/>
    <w:rsid w:val="00834C00"/>
    <w:rsid w:val="00856A32"/>
    <w:rsid w:val="00935A56"/>
    <w:rsid w:val="00993F8E"/>
    <w:rsid w:val="00A05B23"/>
    <w:rsid w:val="00A17988"/>
    <w:rsid w:val="00A47149"/>
    <w:rsid w:val="00A5024B"/>
    <w:rsid w:val="00A505CF"/>
    <w:rsid w:val="00AA5E33"/>
    <w:rsid w:val="00AA670B"/>
    <w:rsid w:val="00B566E7"/>
    <w:rsid w:val="00B85753"/>
    <w:rsid w:val="00BF25F3"/>
    <w:rsid w:val="00C42EB3"/>
    <w:rsid w:val="00C54E50"/>
    <w:rsid w:val="00C56F2E"/>
    <w:rsid w:val="00CB2F3A"/>
    <w:rsid w:val="00CC0275"/>
    <w:rsid w:val="00CC3141"/>
    <w:rsid w:val="00D15E7E"/>
    <w:rsid w:val="00D2210B"/>
    <w:rsid w:val="00D776FF"/>
    <w:rsid w:val="00DA66CA"/>
    <w:rsid w:val="00DC4908"/>
    <w:rsid w:val="00DE6B98"/>
    <w:rsid w:val="00E10759"/>
    <w:rsid w:val="00E84170"/>
    <w:rsid w:val="00EA0BE6"/>
    <w:rsid w:val="00EE1A78"/>
    <w:rsid w:val="00EF167D"/>
    <w:rsid w:val="00F17E5B"/>
    <w:rsid w:val="00F42E17"/>
    <w:rsid w:val="00F873CD"/>
    <w:rsid w:val="00FB586D"/>
    <w:rsid w:val="00FE069D"/>
    <w:rsid w:val="00FF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C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93F8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8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3</Pages>
  <Words>252</Words>
  <Characters>1442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CURRICULUMVITAE</dc:title>
  <dc:subject/>
  <dc:creator>pallab</dc:creator>
  <cp:keywords/>
  <dc:description/>
  <cp:lastModifiedBy>SSA. SAZIB # 01671417741 # 01816746474</cp:lastModifiedBy>
  <cp:revision>9</cp:revision>
  <cp:lastPrinted>2014-07-31T06:20:00Z</cp:lastPrinted>
  <dcterms:created xsi:type="dcterms:W3CDTF">2015-05-23T04:25:00Z</dcterms:created>
  <dcterms:modified xsi:type="dcterms:W3CDTF">2015-05-23T04:41:00Z</dcterms:modified>
</cp:coreProperties>
</file>