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D7B" w:rsidRDefault="002F3D7B" w:rsidP="00971944">
      <w:pPr>
        <w:tabs>
          <w:tab w:val="left" w:pos="8070"/>
        </w:tabs>
        <w:rPr>
          <w:b/>
          <w:bCs/>
          <w:sz w:val="32"/>
          <w:szCs w:val="32"/>
        </w:rPr>
      </w:pPr>
    </w:p>
    <w:p w:rsidR="002F3D7B" w:rsidRPr="00792932" w:rsidRDefault="002F3D7B" w:rsidP="00971944">
      <w:pPr>
        <w:tabs>
          <w:tab w:val="left" w:pos="8070"/>
        </w:tabs>
        <w:rPr>
          <w:b/>
          <w:bCs/>
          <w:sz w:val="36"/>
          <w:szCs w:val="36"/>
        </w:rPr>
      </w:pPr>
      <w:r w:rsidRPr="00792932">
        <w:rPr>
          <w:b/>
          <w:bCs/>
          <w:sz w:val="36"/>
          <w:szCs w:val="36"/>
          <w:highlight w:val="lightGray"/>
        </w:rPr>
        <w:t>RESUME OF</w:t>
      </w:r>
      <w:r w:rsidRPr="00792932">
        <w:rPr>
          <w:b/>
          <w:bCs/>
          <w:sz w:val="36"/>
          <w:szCs w:val="36"/>
        </w:rPr>
        <w:t xml:space="preserve">                                                  </w:t>
      </w:r>
    </w:p>
    <w:p w:rsidR="002F3D7B" w:rsidRDefault="002F3D7B" w:rsidP="005F7171">
      <w:pPr>
        <w:tabs>
          <w:tab w:val="left" w:pos="80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MD. MONIRUZZAMAN                                                   </w:t>
      </w:r>
    </w:p>
    <w:tbl>
      <w:tblPr>
        <w:tblpPr w:leftFromText="180" w:rightFromText="180" w:vertAnchor="text" w:horzAnchor="margin" w:tblpX="108" w:tblpY="164"/>
        <w:tblW w:w="9630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9630"/>
      </w:tblGrid>
      <w:tr w:rsidR="002F3D7B">
        <w:trPr>
          <w:trHeight w:val="1194"/>
        </w:trPr>
        <w:tc>
          <w:tcPr>
            <w:tcW w:w="9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2F3D7B" w:rsidRDefault="002F3D7B" w:rsidP="005F7171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Present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C/O . Habib Ullah Member Bari, Vill: Malipara, Post: Kala Munshi Bazar, P.S: Kabirhat, Dist: Noakhali-3800</w:t>
            </w:r>
          </w:p>
          <w:p w:rsidR="002F3D7B" w:rsidRDefault="002F3D7B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Permanent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As above</w:t>
            </w:r>
          </w:p>
          <w:p w:rsidR="002F3D7B" w:rsidRDefault="002F3D7B" w:rsidP="00563277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Mobile: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01937886494</w:t>
            </w:r>
          </w:p>
          <w:p w:rsidR="002F3D7B" w:rsidRDefault="002F3D7B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E-mail: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 monirfuad88@gmail.com</w:t>
            </w:r>
          </w:p>
        </w:tc>
      </w:tr>
    </w:tbl>
    <w:p w:rsidR="002F3D7B" w:rsidRDefault="002F3D7B" w:rsidP="00971944">
      <w:pPr>
        <w:jc w:val="both"/>
        <w:rPr>
          <w:sz w:val="24"/>
          <w:szCs w:val="24"/>
        </w:rPr>
      </w:pPr>
    </w:p>
    <w:p w:rsidR="002F3D7B" w:rsidRDefault="002F3D7B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2F3D7B" w:rsidRDefault="002F3D7B" w:rsidP="00971944">
      <w:pPr>
        <w:jc w:val="both"/>
        <w:rPr>
          <w:sz w:val="24"/>
          <w:szCs w:val="24"/>
        </w:rPr>
      </w:pPr>
    </w:p>
    <w:p w:rsidR="002F3D7B" w:rsidRDefault="002F3D7B" w:rsidP="00747137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obtain an excellent job relating to marketing and brand in any multi-national or well reputed organization that offers development opportunity and where is plenty scope to learn, grow and achieve a significant position by one’s own performance and efforts. </w:t>
      </w:r>
    </w:p>
    <w:p w:rsidR="002F3D7B" w:rsidRDefault="002F3D7B" w:rsidP="00971944">
      <w:pPr>
        <w:jc w:val="both"/>
        <w:rPr>
          <w:color w:val="000000"/>
          <w:sz w:val="24"/>
          <w:szCs w:val="24"/>
        </w:rPr>
      </w:pPr>
    </w:p>
    <w:p w:rsidR="002F3D7B" w:rsidRPr="00D9399C" w:rsidRDefault="002F3D7B" w:rsidP="008A11F1">
      <w:pPr>
        <w:tabs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620"/>
        <w:tblW w:w="10332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622"/>
        <w:gridCol w:w="1885"/>
        <w:gridCol w:w="3801"/>
        <w:gridCol w:w="1800"/>
        <w:gridCol w:w="1224"/>
      </w:tblGrid>
      <w:tr w:rsidR="002F3D7B">
        <w:trPr>
          <w:trHeight w:val="578"/>
        </w:trPr>
        <w:tc>
          <w:tcPr>
            <w:tcW w:w="16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2F3D7B" w:rsidRDefault="002F3D7B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Concentration</w:t>
            </w:r>
          </w:p>
        </w:tc>
        <w:tc>
          <w:tcPr>
            <w:tcW w:w="38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Institute Name</w:t>
            </w: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Passing Year</w:t>
            </w:r>
          </w:p>
        </w:tc>
      </w:tr>
      <w:tr w:rsidR="002F3D7B">
        <w:trPr>
          <w:trHeight w:val="6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3D7B" w:rsidRDefault="002F3D7B" w:rsidP="00563277">
            <w:pPr>
              <w:spacing w:after="15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B.B.S (Hon’s)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Management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2F3D7B" w:rsidRDefault="002F3D7B">
            <w:pPr>
              <w:tabs>
                <w:tab w:val="left" w:pos="915"/>
              </w:tabs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Noakhali Government College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Appeared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</w:t>
            </w:r>
          </w:p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F3D7B">
        <w:trPr>
          <w:trHeight w:val="5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2F3D7B" w:rsidRDefault="002F3D7B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2F3D7B" w:rsidRDefault="002F3D7B" w:rsidP="00827D37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Comilla Board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:3.70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2F3D7B">
        <w:trPr>
          <w:trHeight w:val="839"/>
        </w:trPr>
        <w:tc>
          <w:tcPr>
            <w:tcW w:w="1622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S.S.C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2F3D7B" w:rsidRDefault="002F3D7B" w:rsidP="00686174">
            <w:pPr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Comilla Board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 4.00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2F3D7B" w:rsidRDefault="002F3D7B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2006</w:t>
            </w:r>
          </w:p>
        </w:tc>
      </w:tr>
    </w:tbl>
    <w:p w:rsidR="002F3D7B" w:rsidRDefault="002F3D7B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INFORMATION</w:t>
      </w:r>
    </w:p>
    <w:p w:rsidR="002F3D7B" w:rsidRDefault="002F3D7B" w:rsidP="00971944">
      <w:pPr>
        <w:jc w:val="both"/>
        <w:rPr>
          <w:sz w:val="24"/>
          <w:szCs w:val="24"/>
        </w:rPr>
      </w:pPr>
    </w:p>
    <w:p w:rsidR="002F3D7B" w:rsidRDefault="002F3D7B" w:rsidP="00971944">
      <w:pPr>
        <w:jc w:val="both"/>
        <w:rPr>
          <w:sz w:val="22"/>
          <w:szCs w:val="22"/>
        </w:rPr>
      </w:pPr>
    </w:p>
    <w:p w:rsidR="002F3D7B" w:rsidRDefault="002F3D7B" w:rsidP="00971944">
      <w:pPr>
        <w:jc w:val="both"/>
        <w:rPr>
          <w:color w:val="000000"/>
          <w:sz w:val="24"/>
          <w:szCs w:val="24"/>
        </w:rPr>
      </w:pPr>
    </w:p>
    <w:p w:rsidR="002F3D7B" w:rsidRDefault="002F3D7B" w:rsidP="00971944">
      <w:pPr>
        <w:jc w:val="both"/>
        <w:rPr>
          <w:color w:val="000000"/>
          <w:sz w:val="24"/>
          <w:szCs w:val="24"/>
        </w:rPr>
      </w:pPr>
    </w:p>
    <w:p w:rsidR="002F3D7B" w:rsidRDefault="002F3D7B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LITERACY</w:t>
      </w:r>
    </w:p>
    <w:p w:rsidR="002F3D7B" w:rsidRDefault="002F3D7B" w:rsidP="00971944">
      <w:pPr>
        <w:jc w:val="both"/>
        <w:rPr>
          <w:sz w:val="22"/>
          <w:szCs w:val="22"/>
        </w:rPr>
      </w:pPr>
    </w:p>
    <w:p w:rsidR="002F3D7B" w:rsidRDefault="002F3D7B" w:rsidP="00EE2728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4"/>
        </w:rPr>
        <w:t>MS Word, MS Excel, Multimedia, Internet etc</w:t>
      </w:r>
    </w:p>
    <w:p w:rsidR="002F3D7B" w:rsidRDefault="002F3D7B" w:rsidP="00971944">
      <w:pPr>
        <w:ind w:hanging="630"/>
        <w:jc w:val="both"/>
        <w:rPr>
          <w:sz w:val="24"/>
          <w:szCs w:val="24"/>
        </w:rPr>
      </w:pPr>
    </w:p>
    <w:p w:rsidR="002F3D7B" w:rsidRDefault="002F3D7B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PROFICIENCY</w:t>
      </w:r>
    </w:p>
    <w:p w:rsidR="002F3D7B" w:rsidRDefault="002F3D7B" w:rsidP="00971944">
      <w:pPr>
        <w:jc w:val="both"/>
        <w:rPr>
          <w:b/>
          <w:bCs/>
          <w:color w:val="008080"/>
          <w:sz w:val="24"/>
          <w:szCs w:val="24"/>
        </w:rPr>
      </w:pPr>
    </w:p>
    <w:p w:rsidR="002F3D7B" w:rsidRDefault="002F3D7B" w:rsidP="00EE2728">
      <w:pPr>
        <w:numPr>
          <w:ilvl w:val="0"/>
          <w:numId w:val="8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Bengali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Mother tongue</w:t>
      </w:r>
    </w:p>
    <w:p w:rsidR="002F3D7B" w:rsidRDefault="002F3D7B" w:rsidP="00EE2728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both in writing and speaking</w:t>
      </w:r>
    </w:p>
    <w:p w:rsidR="002F3D7B" w:rsidRDefault="002F3D7B" w:rsidP="00122118">
      <w:pPr>
        <w:spacing w:line="360" w:lineRule="auto"/>
        <w:rPr>
          <w:sz w:val="22"/>
          <w:szCs w:val="22"/>
        </w:rPr>
      </w:pPr>
    </w:p>
    <w:p w:rsidR="002F3D7B" w:rsidRDefault="002F3D7B" w:rsidP="00122118">
      <w:pPr>
        <w:spacing w:line="360" w:lineRule="auto"/>
        <w:rPr>
          <w:sz w:val="22"/>
          <w:szCs w:val="22"/>
        </w:rPr>
      </w:pPr>
    </w:p>
    <w:p w:rsidR="002F3D7B" w:rsidRDefault="002F3D7B" w:rsidP="00122118">
      <w:pPr>
        <w:spacing w:line="360" w:lineRule="auto"/>
        <w:rPr>
          <w:sz w:val="22"/>
          <w:szCs w:val="22"/>
        </w:rPr>
      </w:pPr>
    </w:p>
    <w:p w:rsidR="002F3D7B" w:rsidRDefault="002F3D7B" w:rsidP="00122118">
      <w:pPr>
        <w:spacing w:line="360" w:lineRule="auto"/>
        <w:rPr>
          <w:sz w:val="22"/>
          <w:szCs w:val="22"/>
        </w:rPr>
      </w:pPr>
    </w:p>
    <w:p w:rsidR="002F3D7B" w:rsidRDefault="002F3D7B" w:rsidP="00122118">
      <w:pPr>
        <w:spacing w:line="360" w:lineRule="auto"/>
        <w:rPr>
          <w:sz w:val="22"/>
          <w:szCs w:val="22"/>
        </w:rPr>
      </w:pPr>
    </w:p>
    <w:p w:rsidR="002F3D7B" w:rsidRDefault="002F3D7B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COMPETENCIES</w:t>
      </w:r>
    </w:p>
    <w:p w:rsidR="002F3D7B" w:rsidRDefault="002F3D7B" w:rsidP="00971944">
      <w:pPr>
        <w:jc w:val="both"/>
        <w:rPr>
          <w:b/>
          <w:bCs/>
          <w:sz w:val="22"/>
          <w:szCs w:val="22"/>
        </w:rPr>
      </w:pPr>
    </w:p>
    <w:p w:rsidR="002F3D7B" w:rsidRDefault="002F3D7B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inter-personal skills </w:t>
      </w:r>
    </w:p>
    <w:p w:rsidR="002F3D7B" w:rsidRDefault="002F3D7B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Confident and self motivated </w:t>
      </w:r>
    </w:p>
    <w:p w:rsidR="002F3D7B" w:rsidRDefault="002F3D7B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Quick learner and feedback oriented</w:t>
      </w:r>
    </w:p>
    <w:p w:rsidR="002F3D7B" w:rsidRDefault="002F3D7B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color w:val="000000"/>
          <w:sz w:val="22"/>
          <w:szCs w:val="22"/>
        </w:rPr>
        <w:t>eadership ability</w:t>
      </w:r>
    </w:p>
    <w:p w:rsidR="002F3D7B" w:rsidRDefault="002F3D7B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Good communication skills</w:t>
      </w:r>
      <w:r>
        <w:rPr>
          <w:b/>
          <w:bCs/>
          <w:sz w:val="22"/>
          <w:szCs w:val="22"/>
        </w:rPr>
        <w:t xml:space="preserve"> </w:t>
      </w:r>
    </w:p>
    <w:p w:rsidR="002F3D7B" w:rsidRDefault="002F3D7B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Ability to work under stress and for long hours.</w:t>
      </w:r>
    </w:p>
    <w:p w:rsidR="002F3D7B" w:rsidRDefault="002F3D7B" w:rsidP="00971944">
      <w:pPr>
        <w:tabs>
          <w:tab w:val="left" w:pos="360"/>
        </w:tabs>
        <w:jc w:val="both"/>
        <w:rPr>
          <w:sz w:val="24"/>
          <w:szCs w:val="24"/>
        </w:rPr>
      </w:pPr>
    </w:p>
    <w:p w:rsidR="002F3D7B" w:rsidRDefault="002F3D7B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:rsidR="002F3D7B" w:rsidRDefault="002F3D7B" w:rsidP="00971944">
      <w:pPr>
        <w:tabs>
          <w:tab w:val="left" w:pos="540"/>
          <w:tab w:val="left" w:pos="2880"/>
        </w:tabs>
        <w:jc w:val="both"/>
        <w:rPr>
          <w:sz w:val="24"/>
          <w:szCs w:val="24"/>
        </w:rPr>
      </w:pPr>
    </w:p>
    <w:p w:rsidR="002F3D7B" w:rsidRPr="00B1497F" w:rsidRDefault="002F3D7B" w:rsidP="00E53B0A">
      <w:pPr>
        <w:tabs>
          <w:tab w:val="left" w:pos="540"/>
          <w:tab w:val="left" w:pos="2880"/>
        </w:tabs>
        <w:spacing w:line="360" w:lineRule="auto"/>
        <w:jc w:val="both"/>
      </w:pPr>
      <w:r w:rsidRPr="00B1497F">
        <w:rPr>
          <w:sz w:val="24"/>
          <w:szCs w:val="24"/>
        </w:rPr>
        <w:t>Father’s Name</w:t>
      </w:r>
      <w:r w:rsidRPr="00B1497F">
        <w:rPr>
          <w:sz w:val="24"/>
          <w:szCs w:val="24"/>
        </w:rPr>
        <w:tab/>
        <w:t>:</w:t>
      </w:r>
      <w:r w:rsidRPr="00B1497F">
        <w:rPr>
          <w:sz w:val="24"/>
          <w:szCs w:val="24"/>
        </w:rPr>
        <w:tab/>
      </w:r>
      <w:r w:rsidRPr="00B1497F">
        <w:t>Md. Abul Kalam Azad</w:t>
      </w:r>
    </w:p>
    <w:p w:rsidR="002F3D7B" w:rsidRPr="00B1497F" w:rsidRDefault="002F3D7B" w:rsidP="00E53B0A">
      <w:pPr>
        <w:tabs>
          <w:tab w:val="left" w:pos="540"/>
          <w:tab w:val="left" w:pos="2880"/>
          <w:tab w:val="left" w:pos="3615"/>
        </w:tabs>
        <w:spacing w:line="360" w:lineRule="auto"/>
        <w:jc w:val="both"/>
        <w:rPr>
          <w:sz w:val="24"/>
          <w:szCs w:val="24"/>
        </w:rPr>
      </w:pPr>
      <w:r w:rsidRPr="00B1497F">
        <w:t>Mother’s Name</w:t>
      </w:r>
      <w:r w:rsidRPr="00B1497F">
        <w:tab/>
        <w:t>:</w:t>
      </w:r>
      <w:r w:rsidRPr="00B1497F">
        <w:tab/>
        <w:t>Parven Akther</w:t>
      </w:r>
    </w:p>
    <w:p w:rsidR="002F3D7B" w:rsidRPr="00B1497F" w:rsidRDefault="002F3D7B" w:rsidP="00E53B0A">
      <w:pPr>
        <w:tabs>
          <w:tab w:val="left" w:pos="54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Date of Birth</w:t>
      </w:r>
      <w:r w:rsidRPr="00B1497F">
        <w:rPr>
          <w:sz w:val="22"/>
          <w:szCs w:val="22"/>
        </w:rPr>
        <w:tab/>
        <w:t xml:space="preserve">:   </w:t>
      </w:r>
      <w:r w:rsidRPr="00B1497F">
        <w:rPr>
          <w:sz w:val="22"/>
          <w:szCs w:val="22"/>
        </w:rPr>
        <w:tab/>
        <w:t>June 01, 1991</w:t>
      </w:r>
    </w:p>
    <w:p w:rsidR="002F3D7B" w:rsidRPr="00B1497F" w:rsidRDefault="002F3D7B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Nationality</w:t>
      </w:r>
      <w:r w:rsidRPr="00B1497F">
        <w:rPr>
          <w:sz w:val="22"/>
          <w:szCs w:val="22"/>
        </w:rPr>
        <w:tab/>
        <w:t xml:space="preserve">: </w:t>
      </w:r>
      <w:r w:rsidRPr="00B1497F">
        <w:rPr>
          <w:sz w:val="22"/>
          <w:szCs w:val="22"/>
        </w:rPr>
        <w:tab/>
        <w:t>Bangladeshi</w:t>
      </w:r>
    </w:p>
    <w:p w:rsidR="002F3D7B" w:rsidRPr="00B1497F" w:rsidRDefault="002F3D7B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Religion</w:t>
      </w:r>
      <w:r w:rsidRPr="00B1497F">
        <w:rPr>
          <w:sz w:val="22"/>
          <w:szCs w:val="22"/>
        </w:rPr>
        <w:tab/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Islam</w:t>
      </w:r>
    </w:p>
    <w:p w:rsidR="002F3D7B" w:rsidRPr="00B1497F" w:rsidRDefault="002F3D7B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Marital Status</w:t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Single</w:t>
      </w:r>
    </w:p>
    <w:p w:rsidR="002F3D7B" w:rsidRPr="00B1497F" w:rsidRDefault="002F3D7B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Blood Group</w:t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O+</w:t>
      </w:r>
    </w:p>
    <w:p w:rsidR="002F3D7B" w:rsidRDefault="002F3D7B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</w:p>
    <w:p w:rsidR="002F3D7B" w:rsidRDefault="002F3D7B" w:rsidP="00C6218C">
      <w:pPr>
        <w:rPr>
          <w:sz w:val="24"/>
          <w:szCs w:val="24"/>
        </w:rPr>
      </w:pPr>
    </w:p>
    <w:p w:rsidR="002F3D7B" w:rsidRPr="00C41924" w:rsidRDefault="002F3D7B" w:rsidP="00C6218C">
      <w:pPr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2F3D7B" w:rsidRPr="00CC0C54">
        <w:trPr>
          <w:trHeight w:val="1241"/>
        </w:trPr>
        <w:tc>
          <w:tcPr>
            <w:tcW w:w="10080" w:type="dxa"/>
          </w:tcPr>
          <w:p w:rsidR="002F3D7B" w:rsidRPr="00CC0C54" w:rsidRDefault="002F3D7B" w:rsidP="0070534C">
            <w:pPr>
              <w:rPr>
                <w:sz w:val="24"/>
                <w:szCs w:val="24"/>
              </w:rPr>
            </w:pPr>
            <w:r w:rsidRPr="00C6218C">
              <w:rPr>
                <w:sz w:val="22"/>
                <w:szCs w:val="22"/>
              </w:rPr>
              <w:t>I do hereby declare that all information have presented are true to my knowledge, If required and where applicable, this document can be supported by appropriate authentic certificates or papers</w:t>
            </w:r>
            <w:r w:rsidRPr="00CC0C54">
              <w:rPr>
                <w:sz w:val="24"/>
                <w:szCs w:val="24"/>
              </w:rPr>
              <w:t>.</w:t>
            </w:r>
          </w:p>
        </w:tc>
      </w:tr>
    </w:tbl>
    <w:p w:rsidR="002F3D7B" w:rsidRPr="00091DFA" w:rsidRDefault="002F3D7B" w:rsidP="00C6218C">
      <w:pPr>
        <w:rPr>
          <w:sz w:val="24"/>
          <w:szCs w:val="24"/>
        </w:rPr>
      </w:pPr>
    </w:p>
    <w:p w:rsidR="002F3D7B" w:rsidRDefault="002F3D7B" w:rsidP="00971944">
      <w:pPr>
        <w:tabs>
          <w:tab w:val="left" w:pos="540"/>
          <w:tab w:val="left" w:pos="900"/>
          <w:tab w:val="left" w:pos="2880"/>
          <w:tab w:val="left" w:pos="3600"/>
        </w:tabs>
        <w:jc w:val="both"/>
        <w:rPr>
          <w:sz w:val="24"/>
          <w:szCs w:val="24"/>
        </w:rPr>
      </w:pPr>
    </w:p>
    <w:p w:rsidR="002F3D7B" w:rsidRDefault="002F3D7B" w:rsidP="00971944">
      <w:pPr>
        <w:jc w:val="both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05pt;margin-top:2.6pt;width:267.45pt;height:94.3pt;z-index:251658240" o:allowincell="f" filled="f" strokecolor="white">
            <v:textbox style="mso-next-textbox:#_x0000_s1026">
              <w:txbxContent>
                <w:p w:rsidR="002F3D7B" w:rsidRDefault="002F3D7B" w:rsidP="00971944">
                  <w:pPr>
                    <w:rPr>
                      <w:sz w:val="24"/>
                      <w:szCs w:val="24"/>
                    </w:rPr>
                  </w:pPr>
                </w:p>
                <w:p w:rsidR="002F3D7B" w:rsidRDefault="002F3D7B" w:rsidP="000507C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t xml:space="preserve">      </w:t>
      </w:r>
    </w:p>
    <w:p w:rsidR="002F3D7B" w:rsidRDefault="002F3D7B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2F3D7B" w:rsidRDefault="002F3D7B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2F3D7B" w:rsidRDefault="002F3D7B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………………………………..</w:t>
      </w:r>
    </w:p>
    <w:p w:rsidR="002F3D7B" w:rsidRDefault="002F3D7B" w:rsidP="00D73E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Applicant’s  </w:t>
      </w:r>
      <w:r w:rsidRPr="00686CAD">
        <w:rPr>
          <w:sz w:val="22"/>
          <w:szCs w:val="22"/>
        </w:rPr>
        <w:t>Signature</w:t>
      </w:r>
      <w:bookmarkStart w:id="0" w:name="_PictureBullets"/>
    </w:p>
    <w:p w:rsidR="002F3D7B" w:rsidRDefault="002F3D7B" w:rsidP="00D73E86">
      <w:pPr>
        <w:jc w:val="both"/>
        <w:rPr>
          <w:sz w:val="22"/>
          <w:szCs w:val="22"/>
        </w:rPr>
      </w:pPr>
    </w:p>
    <w:p w:rsidR="002F3D7B" w:rsidRDefault="002F3D7B" w:rsidP="00D73E86">
      <w:pPr>
        <w:jc w:val="both"/>
        <w:rPr>
          <w:sz w:val="22"/>
          <w:szCs w:val="22"/>
        </w:rPr>
      </w:pPr>
    </w:p>
    <w:p w:rsidR="002F3D7B" w:rsidRDefault="002F3D7B" w:rsidP="00D73E86">
      <w:pPr>
        <w:jc w:val="both"/>
        <w:rPr>
          <w:sz w:val="22"/>
          <w:szCs w:val="22"/>
        </w:rPr>
      </w:pPr>
    </w:p>
    <w:p w:rsidR="002F3D7B" w:rsidRDefault="002F3D7B" w:rsidP="00D73E86">
      <w:pPr>
        <w:jc w:val="both"/>
      </w:pPr>
      <w:r>
        <w:rPr>
          <w:sz w:val="22"/>
          <w:szCs w:val="22"/>
        </w:rPr>
        <w:t xml:space="preserve">Date: </w:t>
      </w:r>
      <w:r w:rsidRPr="00F45A6F">
        <w:rPr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bullet="t">
            <v:imagedata r:id="rId7" o:title=""/>
          </v:shape>
        </w:pict>
      </w:r>
      <w:bookmarkEnd w:id="0"/>
    </w:p>
    <w:sectPr w:rsidR="002F3D7B" w:rsidSect="0025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D7B" w:rsidRDefault="002F3D7B" w:rsidP="00B73112">
      <w:r>
        <w:separator/>
      </w:r>
    </w:p>
  </w:endnote>
  <w:endnote w:type="continuationSeparator" w:id="1">
    <w:p w:rsidR="002F3D7B" w:rsidRDefault="002F3D7B" w:rsidP="00B7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D7B" w:rsidRDefault="002F3D7B" w:rsidP="00B73112">
      <w:r>
        <w:separator/>
      </w:r>
    </w:p>
  </w:footnote>
  <w:footnote w:type="continuationSeparator" w:id="1">
    <w:p w:rsidR="002F3D7B" w:rsidRDefault="002F3D7B" w:rsidP="00B73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A8D"/>
    <w:multiLevelType w:val="hybridMultilevel"/>
    <w:tmpl w:val="4D760EF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F8A1844"/>
    <w:multiLevelType w:val="hybridMultilevel"/>
    <w:tmpl w:val="1E1C9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C1B2B"/>
    <w:multiLevelType w:val="hybridMultilevel"/>
    <w:tmpl w:val="FAA05C0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2E822BC"/>
    <w:multiLevelType w:val="hybridMultilevel"/>
    <w:tmpl w:val="3DA8CA3A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F0B4371"/>
    <w:multiLevelType w:val="hybridMultilevel"/>
    <w:tmpl w:val="6C462F9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32738B8"/>
    <w:multiLevelType w:val="hybridMultilevel"/>
    <w:tmpl w:val="D3BED878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5A0B153E"/>
    <w:multiLevelType w:val="hybridMultilevel"/>
    <w:tmpl w:val="892CF446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B7861E6"/>
    <w:multiLevelType w:val="hybridMultilevel"/>
    <w:tmpl w:val="91E6ADE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E97092F"/>
    <w:multiLevelType w:val="hybridMultilevel"/>
    <w:tmpl w:val="BA7E1FE0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7CB879E6"/>
    <w:multiLevelType w:val="hybridMultilevel"/>
    <w:tmpl w:val="B73635C2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944"/>
    <w:rsid w:val="00001DA1"/>
    <w:rsid w:val="00007DAF"/>
    <w:rsid w:val="00042549"/>
    <w:rsid w:val="000507C1"/>
    <w:rsid w:val="00061058"/>
    <w:rsid w:val="000632A4"/>
    <w:rsid w:val="00073682"/>
    <w:rsid w:val="00091824"/>
    <w:rsid w:val="00091DFA"/>
    <w:rsid w:val="000B2BC3"/>
    <w:rsid w:val="000C374E"/>
    <w:rsid w:val="000D27EB"/>
    <w:rsid w:val="000E025A"/>
    <w:rsid w:val="000F0070"/>
    <w:rsid w:val="000F3E6A"/>
    <w:rsid w:val="00122118"/>
    <w:rsid w:val="001442F3"/>
    <w:rsid w:val="00190EBC"/>
    <w:rsid w:val="001B28F1"/>
    <w:rsid w:val="001F1B6C"/>
    <w:rsid w:val="00201DD9"/>
    <w:rsid w:val="00231E48"/>
    <w:rsid w:val="00234B7C"/>
    <w:rsid w:val="002530A1"/>
    <w:rsid w:val="00255E35"/>
    <w:rsid w:val="002663B7"/>
    <w:rsid w:val="00275A71"/>
    <w:rsid w:val="00276A00"/>
    <w:rsid w:val="002A4137"/>
    <w:rsid w:val="002B4883"/>
    <w:rsid w:val="002F2961"/>
    <w:rsid w:val="002F3D7B"/>
    <w:rsid w:val="00331F8E"/>
    <w:rsid w:val="00352CCA"/>
    <w:rsid w:val="003B002E"/>
    <w:rsid w:val="003C330D"/>
    <w:rsid w:val="003E62F3"/>
    <w:rsid w:val="003E6ED1"/>
    <w:rsid w:val="00420A9F"/>
    <w:rsid w:val="00430848"/>
    <w:rsid w:val="0043440B"/>
    <w:rsid w:val="0048554D"/>
    <w:rsid w:val="004A3CA8"/>
    <w:rsid w:val="004A69CA"/>
    <w:rsid w:val="004C69B4"/>
    <w:rsid w:val="004D0472"/>
    <w:rsid w:val="004E078A"/>
    <w:rsid w:val="00501506"/>
    <w:rsid w:val="00516C52"/>
    <w:rsid w:val="005173E2"/>
    <w:rsid w:val="0051781E"/>
    <w:rsid w:val="00534A2F"/>
    <w:rsid w:val="0054152B"/>
    <w:rsid w:val="00563277"/>
    <w:rsid w:val="00566A08"/>
    <w:rsid w:val="00577320"/>
    <w:rsid w:val="0058048C"/>
    <w:rsid w:val="005952C9"/>
    <w:rsid w:val="005B37C0"/>
    <w:rsid w:val="005F546D"/>
    <w:rsid w:val="005F7171"/>
    <w:rsid w:val="00666DCD"/>
    <w:rsid w:val="00686174"/>
    <w:rsid w:val="00686CAD"/>
    <w:rsid w:val="006B46D5"/>
    <w:rsid w:val="006C002E"/>
    <w:rsid w:val="006D2CC7"/>
    <w:rsid w:val="006D3611"/>
    <w:rsid w:val="0070534C"/>
    <w:rsid w:val="00712F6A"/>
    <w:rsid w:val="00727EBE"/>
    <w:rsid w:val="00730C8F"/>
    <w:rsid w:val="00746279"/>
    <w:rsid w:val="00747137"/>
    <w:rsid w:val="007661BF"/>
    <w:rsid w:val="00775BB9"/>
    <w:rsid w:val="00790531"/>
    <w:rsid w:val="00792932"/>
    <w:rsid w:val="00796C9B"/>
    <w:rsid w:val="007B70C5"/>
    <w:rsid w:val="00820CC1"/>
    <w:rsid w:val="00821D3D"/>
    <w:rsid w:val="00827D37"/>
    <w:rsid w:val="00832CF0"/>
    <w:rsid w:val="00842F6D"/>
    <w:rsid w:val="008929B1"/>
    <w:rsid w:val="008A11F1"/>
    <w:rsid w:val="008A5AC7"/>
    <w:rsid w:val="008C09AE"/>
    <w:rsid w:val="00902A1B"/>
    <w:rsid w:val="00907822"/>
    <w:rsid w:val="009409DB"/>
    <w:rsid w:val="00956AD9"/>
    <w:rsid w:val="00963570"/>
    <w:rsid w:val="00971944"/>
    <w:rsid w:val="00997462"/>
    <w:rsid w:val="009A48C5"/>
    <w:rsid w:val="00A20201"/>
    <w:rsid w:val="00A212E9"/>
    <w:rsid w:val="00A416FF"/>
    <w:rsid w:val="00A53BDA"/>
    <w:rsid w:val="00A61F34"/>
    <w:rsid w:val="00B1497F"/>
    <w:rsid w:val="00B24A04"/>
    <w:rsid w:val="00B35B17"/>
    <w:rsid w:val="00B36E93"/>
    <w:rsid w:val="00B73112"/>
    <w:rsid w:val="00BC1980"/>
    <w:rsid w:val="00C41924"/>
    <w:rsid w:val="00C42428"/>
    <w:rsid w:val="00C6218C"/>
    <w:rsid w:val="00C80081"/>
    <w:rsid w:val="00C816F9"/>
    <w:rsid w:val="00C9686A"/>
    <w:rsid w:val="00CB31C1"/>
    <w:rsid w:val="00CC0C54"/>
    <w:rsid w:val="00CE0BA1"/>
    <w:rsid w:val="00CF7154"/>
    <w:rsid w:val="00D076E4"/>
    <w:rsid w:val="00D116FA"/>
    <w:rsid w:val="00D21D93"/>
    <w:rsid w:val="00D324C8"/>
    <w:rsid w:val="00D45F76"/>
    <w:rsid w:val="00D73E86"/>
    <w:rsid w:val="00D86600"/>
    <w:rsid w:val="00D9399C"/>
    <w:rsid w:val="00DC1C85"/>
    <w:rsid w:val="00DC29BF"/>
    <w:rsid w:val="00DE4995"/>
    <w:rsid w:val="00E32B83"/>
    <w:rsid w:val="00E4619F"/>
    <w:rsid w:val="00E50504"/>
    <w:rsid w:val="00E53B0A"/>
    <w:rsid w:val="00E747B2"/>
    <w:rsid w:val="00EB2287"/>
    <w:rsid w:val="00EE2728"/>
    <w:rsid w:val="00EF0279"/>
    <w:rsid w:val="00F1663C"/>
    <w:rsid w:val="00F17BC0"/>
    <w:rsid w:val="00F247CD"/>
    <w:rsid w:val="00F45A6F"/>
    <w:rsid w:val="00F46859"/>
    <w:rsid w:val="00FB631B"/>
    <w:rsid w:val="00FD2623"/>
    <w:rsid w:val="00FE031E"/>
    <w:rsid w:val="00FE258A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44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97194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1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1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1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4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360</Words>
  <Characters>2053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                                                 </dc:title>
  <dc:subject/>
  <dc:creator>user</dc:creator>
  <cp:keywords/>
  <dc:description/>
  <cp:lastModifiedBy>SSA. SAZIB # 01671417741 # 01816746474</cp:lastModifiedBy>
  <cp:revision>9</cp:revision>
  <cp:lastPrinted>2014-12-05T10:14:00Z</cp:lastPrinted>
  <dcterms:created xsi:type="dcterms:W3CDTF">2014-12-05T09:53:00Z</dcterms:created>
  <dcterms:modified xsi:type="dcterms:W3CDTF">2014-12-05T10:15:00Z</dcterms:modified>
</cp:coreProperties>
</file>