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555" w:rsidRPr="00232E2F" w:rsidRDefault="00785555" w:rsidP="00C2777D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Resume</w:t>
      </w:r>
    </w:p>
    <w:p w:rsidR="00785555" w:rsidRPr="00232E2F" w:rsidRDefault="00785555" w:rsidP="00C2777D">
      <w:pPr>
        <w:spacing w:after="0" w:line="240" w:lineRule="auto"/>
        <w:jc w:val="center"/>
        <w:rPr>
          <w:color w:val="000080"/>
          <w:sz w:val="28"/>
        </w:rPr>
      </w:pPr>
      <w:r w:rsidRPr="00232E2F">
        <w:rPr>
          <w:color w:val="000080"/>
          <w:sz w:val="28"/>
        </w:rPr>
        <w:t>of</w:t>
      </w:r>
    </w:p>
    <w:p w:rsidR="00785555" w:rsidRPr="00232E2F" w:rsidRDefault="00785555" w:rsidP="0099244E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Mohammad Zahir Uddin</w:t>
      </w:r>
    </w:p>
    <w:p w:rsidR="00785555" w:rsidRPr="00C2777D" w:rsidRDefault="00785555" w:rsidP="00D172E9">
      <w:pPr>
        <w:spacing w:after="0" w:line="240" w:lineRule="auto"/>
        <w:jc w:val="center"/>
        <w:rPr>
          <w:sz w:val="24"/>
        </w:rPr>
      </w:pPr>
      <w:r>
        <w:rPr>
          <w:sz w:val="24"/>
        </w:rPr>
        <w:t>Vill: Siraj uddin pur, Post: Shibpur</w:t>
      </w:r>
    </w:p>
    <w:p w:rsidR="00785555" w:rsidRPr="00C2777D" w:rsidRDefault="00785555" w:rsidP="00D172E9">
      <w:pPr>
        <w:spacing w:after="0" w:line="240" w:lineRule="auto"/>
        <w:jc w:val="center"/>
        <w:rPr>
          <w:sz w:val="24"/>
        </w:rPr>
      </w:pPr>
      <w:r>
        <w:rPr>
          <w:sz w:val="24"/>
        </w:rPr>
        <w:t>P.S: Sadar, Dist:Noakhali</w:t>
      </w:r>
    </w:p>
    <w:p w:rsidR="00785555" w:rsidRDefault="00785555" w:rsidP="00D172E9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  <w:r w:rsidRPr="00C2777D">
        <w:rPr>
          <w:sz w:val="24"/>
        </w:rPr>
        <w:t>Mobile:</w:t>
      </w:r>
      <w:r>
        <w:rPr>
          <w:sz w:val="24"/>
        </w:rPr>
        <w:t xml:space="preserve"> 01814073839</w:t>
      </w:r>
    </w:p>
    <w:p w:rsidR="00785555" w:rsidRDefault="00785555" w:rsidP="00D172E9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E-mail: </w:t>
      </w:r>
      <w:hyperlink r:id="rId5" w:history="1">
        <w:r w:rsidRPr="009D7EEB">
          <w:rPr>
            <w:rStyle w:val="Hyperlink"/>
            <w:sz w:val="24"/>
          </w:rPr>
          <w:t>mohammadzahiruddin954@gmail.com</w:t>
        </w:r>
      </w:hyperlink>
    </w:p>
    <w:p w:rsidR="00785555" w:rsidRPr="00091DFA" w:rsidRDefault="00785555" w:rsidP="00D172E9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</w:p>
    <w:p w:rsidR="00785555" w:rsidRPr="00A238FD" w:rsidRDefault="00785555" w:rsidP="00820602">
      <w:pPr>
        <w:spacing w:after="0"/>
        <w:ind w:left="1440" w:hanging="1440"/>
        <w:rPr>
          <w:sz w:val="24"/>
        </w:rPr>
      </w:pPr>
      <w:r w:rsidRPr="00A238FD">
        <w:rPr>
          <w:b/>
          <w:sz w:val="28"/>
        </w:rPr>
        <w:t>Objective</w:t>
      </w:r>
      <w:r w:rsidRPr="00A238FD">
        <w:rPr>
          <w:sz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</w:rPr>
        <w:t xml:space="preserve"> To build up a respectable career in a reputed institute where I can be able to prove my competence.</w:t>
      </w:r>
    </w:p>
    <w:p w:rsidR="00785555" w:rsidRPr="00A238FD" w:rsidRDefault="00785555" w:rsidP="00C2777D">
      <w:pPr>
        <w:spacing w:after="0"/>
        <w:ind w:left="1440" w:hanging="1440"/>
        <w:rPr>
          <w:b/>
          <w:sz w:val="28"/>
        </w:rPr>
      </w:pPr>
    </w:p>
    <w:p w:rsidR="00785555" w:rsidRPr="00EE636E" w:rsidRDefault="00785555" w:rsidP="00C2777D">
      <w:pPr>
        <w:spacing w:after="0"/>
        <w:rPr>
          <w:sz w:val="12"/>
          <w:szCs w:val="6"/>
        </w:rPr>
      </w:pPr>
    </w:p>
    <w:p w:rsidR="00785555" w:rsidRDefault="00785555" w:rsidP="00D451B7">
      <w:pPr>
        <w:spacing w:after="0"/>
        <w:rPr>
          <w:sz w:val="24"/>
        </w:rPr>
      </w:pPr>
      <w:r w:rsidRPr="00A238FD">
        <w:rPr>
          <w:b/>
          <w:sz w:val="28"/>
        </w:rPr>
        <w:t>Education</w:t>
      </w:r>
      <w:r w:rsidRPr="00A238FD">
        <w:rPr>
          <w:sz w:val="24"/>
        </w:rPr>
        <w:tab/>
      </w:r>
    </w:p>
    <w:p w:rsidR="00785555" w:rsidRPr="00A238FD" w:rsidRDefault="00785555" w:rsidP="00D451B7">
      <w:pPr>
        <w:spacing w:after="0"/>
        <w:ind w:left="720" w:firstLine="720"/>
        <w:rPr>
          <w:sz w:val="24"/>
        </w:rPr>
      </w:pPr>
      <w:r>
        <w:rPr>
          <w:b/>
          <w:sz w:val="24"/>
          <w:u w:val="single"/>
        </w:rPr>
        <w:t>M</w:t>
      </w:r>
      <w:r w:rsidRPr="00A238FD">
        <w:rPr>
          <w:b/>
          <w:sz w:val="24"/>
          <w:u w:val="single"/>
        </w:rPr>
        <w:t>.</w:t>
      </w:r>
      <w:r>
        <w:rPr>
          <w:b/>
          <w:sz w:val="24"/>
          <w:u w:val="single"/>
        </w:rPr>
        <w:t>A</w:t>
      </w:r>
      <w:r w:rsidRPr="00A238FD">
        <w:rPr>
          <w:b/>
          <w:sz w:val="24"/>
          <w:u w:val="single"/>
        </w:rPr>
        <w:t xml:space="preserve">  </w:t>
      </w:r>
    </w:p>
    <w:p w:rsidR="00785555" w:rsidRPr="00A238FD" w:rsidRDefault="00785555" w:rsidP="00D451B7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University</w:t>
      </w:r>
      <w:r w:rsidRPr="00A238FD">
        <w:rPr>
          <w:sz w:val="24"/>
        </w:rPr>
        <w:tab/>
      </w:r>
      <w:r w:rsidRPr="00A238FD">
        <w:rPr>
          <w:sz w:val="24"/>
        </w:rPr>
        <w:tab/>
        <w:t>: National University</w:t>
      </w:r>
    </w:p>
    <w:p w:rsidR="00785555" w:rsidRPr="00A238FD" w:rsidRDefault="00785555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Subject</w:t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English</w:t>
      </w:r>
    </w:p>
    <w:p w:rsidR="00785555" w:rsidRPr="00A238FD" w:rsidRDefault="00785555" w:rsidP="00D451B7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: 2010</w:t>
      </w:r>
    </w:p>
    <w:p w:rsidR="00785555" w:rsidRDefault="00785555" w:rsidP="00D451B7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2</w:t>
      </w:r>
      <w:r w:rsidRPr="00EE636E">
        <w:rPr>
          <w:sz w:val="24"/>
          <w:vertAlign w:val="superscript"/>
        </w:rPr>
        <w:t>nd</w:t>
      </w:r>
      <w:r>
        <w:rPr>
          <w:sz w:val="24"/>
        </w:rPr>
        <w:t xml:space="preserve"> Class </w:t>
      </w:r>
    </w:p>
    <w:p w:rsidR="00785555" w:rsidRPr="00A238FD" w:rsidRDefault="00785555" w:rsidP="00D451B7">
      <w:pPr>
        <w:spacing w:after="0"/>
        <w:ind w:left="720" w:firstLine="720"/>
        <w:rPr>
          <w:sz w:val="24"/>
        </w:rPr>
      </w:pPr>
      <w:r>
        <w:rPr>
          <w:b/>
          <w:sz w:val="24"/>
          <w:u w:val="single"/>
        </w:rPr>
        <w:t>B.A</w:t>
      </w:r>
      <w:r w:rsidRPr="00A238FD">
        <w:rPr>
          <w:b/>
          <w:sz w:val="24"/>
          <w:u w:val="single"/>
        </w:rPr>
        <w:t xml:space="preserve">  (Honours)</w:t>
      </w:r>
    </w:p>
    <w:p w:rsidR="00785555" w:rsidRPr="00A238FD" w:rsidRDefault="00785555" w:rsidP="00D451B7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University</w:t>
      </w:r>
      <w:r w:rsidRPr="00A238FD">
        <w:rPr>
          <w:sz w:val="24"/>
        </w:rPr>
        <w:tab/>
      </w:r>
      <w:r w:rsidRPr="00A238FD">
        <w:rPr>
          <w:sz w:val="24"/>
        </w:rPr>
        <w:tab/>
        <w:t>: National University</w:t>
      </w:r>
    </w:p>
    <w:p w:rsidR="00785555" w:rsidRPr="00A238FD" w:rsidRDefault="00785555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Subject</w:t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English</w:t>
      </w:r>
    </w:p>
    <w:p w:rsidR="00785555" w:rsidRPr="00A238FD" w:rsidRDefault="00785555" w:rsidP="00D451B7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: 2009</w:t>
      </w:r>
    </w:p>
    <w:p w:rsidR="00785555" w:rsidRDefault="00785555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2</w:t>
      </w:r>
      <w:r w:rsidRPr="00EE636E">
        <w:rPr>
          <w:sz w:val="24"/>
          <w:vertAlign w:val="superscript"/>
        </w:rPr>
        <w:t>nd</w:t>
      </w:r>
      <w:r>
        <w:rPr>
          <w:sz w:val="24"/>
        </w:rPr>
        <w:t xml:space="preserve"> Class </w:t>
      </w:r>
    </w:p>
    <w:p w:rsidR="00785555" w:rsidRPr="00A238FD" w:rsidRDefault="00785555" w:rsidP="00D7559A">
      <w:pPr>
        <w:spacing w:after="0"/>
        <w:rPr>
          <w:sz w:val="24"/>
        </w:rPr>
      </w:pPr>
    </w:p>
    <w:p w:rsidR="00785555" w:rsidRPr="00A238FD" w:rsidRDefault="00785555" w:rsidP="00D7559A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>Higher Secondary Certificate</w:t>
      </w:r>
      <w:r>
        <w:rPr>
          <w:b/>
          <w:sz w:val="24"/>
          <w:u w:val="single"/>
        </w:rPr>
        <w:t xml:space="preserve"> </w:t>
      </w:r>
      <w:r w:rsidRPr="00A238FD">
        <w:rPr>
          <w:b/>
          <w:sz w:val="24"/>
          <w:u w:val="single"/>
        </w:rPr>
        <w:t>(</w:t>
      </w:r>
      <w:r>
        <w:rPr>
          <w:b/>
          <w:sz w:val="24"/>
          <w:u w:val="single"/>
        </w:rPr>
        <w:t>H.S.C</w:t>
      </w:r>
      <w:r w:rsidRPr="00A238FD">
        <w:rPr>
          <w:b/>
          <w:sz w:val="24"/>
          <w:u w:val="single"/>
        </w:rPr>
        <w:t>)</w:t>
      </w:r>
    </w:p>
    <w:p w:rsidR="00785555" w:rsidRPr="00A238FD" w:rsidRDefault="00785555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Camilla </w:t>
      </w:r>
      <w:r w:rsidRPr="00A238FD">
        <w:rPr>
          <w:sz w:val="24"/>
        </w:rPr>
        <w:t>Board</w:t>
      </w:r>
    </w:p>
    <w:p w:rsidR="00785555" w:rsidRPr="00A238FD" w:rsidRDefault="00785555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Humanities</w:t>
      </w:r>
    </w:p>
    <w:p w:rsidR="00785555" w:rsidRPr="00A238FD" w:rsidRDefault="00785555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2005</w:t>
      </w:r>
    </w:p>
    <w:p w:rsidR="00785555" w:rsidRPr="00A238FD" w:rsidRDefault="00785555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3.60</w:t>
      </w:r>
    </w:p>
    <w:p w:rsidR="00785555" w:rsidRPr="00A238FD" w:rsidRDefault="00785555" w:rsidP="00C2777D">
      <w:pPr>
        <w:spacing w:after="0"/>
        <w:rPr>
          <w:sz w:val="24"/>
        </w:rPr>
      </w:pPr>
    </w:p>
    <w:p w:rsidR="00785555" w:rsidRPr="00A238FD" w:rsidRDefault="00785555" w:rsidP="00EC76BC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 xml:space="preserve">Secondary </w:t>
      </w:r>
      <w:r>
        <w:rPr>
          <w:b/>
          <w:sz w:val="24"/>
          <w:u w:val="single"/>
        </w:rPr>
        <w:t xml:space="preserve">School </w:t>
      </w:r>
      <w:r w:rsidRPr="00A238FD">
        <w:rPr>
          <w:b/>
          <w:sz w:val="24"/>
          <w:u w:val="single"/>
        </w:rPr>
        <w:t>Certificate</w:t>
      </w:r>
      <w:r>
        <w:rPr>
          <w:b/>
          <w:sz w:val="24"/>
          <w:u w:val="single"/>
        </w:rPr>
        <w:t xml:space="preserve"> </w:t>
      </w:r>
      <w:r w:rsidRPr="00A238FD">
        <w:rPr>
          <w:b/>
          <w:sz w:val="24"/>
          <w:u w:val="single"/>
        </w:rPr>
        <w:t>(</w:t>
      </w:r>
      <w:r>
        <w:rPr>
          <w:b/>
          <w:sz w:val="24"/>
          <w:u w:val="single"/>
        </w:rPr>
        <w:t>S.S.C</w:t>
      </w:r>
      <w:r w:rsidRPr="00A238FD">
        <w:rPr>
          <w:b/>
          <w:sz w:val="24"/>
          <w:u w:val="single"/>
        </w:rPr>
        <w:t>)</w:t>
      </w:r>
    </w:p>
    <w:p w:rsidR="00785555" w:rsidRPr="00A238FD" w:rsidRDefault="00785555" w:rsidP="00EC76B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Camilla </w:t>
      </w:r>
      <w:r w:rsidRPr="00A238FD">
        <w:rPr>
          <w:sz w:val="24"/>
        </w:rPr>
        <w:t>Board</w:t>
      </w:r>
    </w:p>
    <w:p w:rsidR="00785555" w:rsidRPr="00A238FD" w:rsidRDefault="00785555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Humanities</w:t>
      </w:r>
    </w:p>
    <w:p w:rsidR="00785555" w:rsidRPr="00A238FD" w:rsidRDefault="00785555" w:rsidP="00EC76BC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2003</w:t>
      </w:r>
    </w:p>
    <w:p w:rsidR="00785555" w:rsidRPr="00A238FD" w:rsidRDefault="00785555" w:rsidP="00EC76B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3.13</w:t>
      </w:r>
    </w:p>
    <w:p w:rsidR="00785555" w:rsidRPr="00A238FD" w:rsidRDefault="00785555" w:rsidP="00C2777D">
      <w:pPr>
        <w:spacing w:after="0"/>
        <w:rPr>
          <w:sz w:val="24"/>
        </w:rPr>
      </w:pPr>
    </w:p>
    <w:p w:rsidR="00785555" w:rsidRPr="00A238FD" w:rsidRDefault="00785555" w:rsidP="002976FF">
      <w:pPr>
        <w:spacing w:after="0"/>
        <w:rPr>
          <w:sz w:val="24"/>
        </w:rPr>
      </w:pPr>
      <w:r w:rsidRPr="00A238FD">
        <w:rPr>
          <w:b/>
          <w:sz w:val="28"/>
        </w:rPr>
        <w:t>Computer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>
        <w:rPr>
          <w:sz w:val="28"/>
        </w:rPr>
        <w:t xml:space="preserve"> </w:t>
      </w:r>
      <w:r w:rsidRPr="00A238FD">
        <w:rPr>
          <w:sz w:val="24"/>
        </w:rPr>
        <w:t xml:space="preserve"> </w:t>
      </w:r>
      <w:r>
        <w:rPr>
          <w:sz w:val="24"/>
        </w:rPr>
        <w:t xml:space="preserve">MS Word, MS Excel, Multimedia Internet etc. </w:t>
      </w:r>
    </w:p>
    <w:p w:rsidR="00785555" w:rsidRPr="00A238FD" w:rsidRDefault="00785555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</w:rPr>
        <w:t xml:space="preserve"> Bengali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Excellent</w:t>
      </w:r>
    </w:p>
    <w:p w:rsidR="00785555" w:rsidRPr="00A238FD" w:rsidRDefault="00785555" w:rsidP="002976FF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Proficiency</w:t>
      </w:r>
      <w:r w:rsidRPr="00A238FD">
        <w:rPr>
          <w:sz w:val="24"/>
        </w:rPr>
        <w:tab/>
      </w:r>
      <w:r w:rsidRPr="00C574B5">
        <w:rPr>
          <w:sz w:val="28"/>
        </w:rPr>
        <w:t xml:space="preserve">: </w:t>
      </w:r>
      <w:r w:rsidRPr="00A238FD">
        <w:rPr>
          <w:sz w:val="24"/>
        </w:rPr>
        <w:t>English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Good</w:t>
      </w:r>
    </w:p>
    <w:p w:rsidR="00785555" w:rsidRDefault="00785555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Hobbies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 w:rsidRPr="00A238FD">
        <w:rPr>
          <w:sz w:val="24"/>
        </w:rPr>
        <w:t>Reading books, Internet browsing and Traveling.</w:t>
      </w:r>
    </w:p>
    <w:p w:rsidR="00785555" w:rsidRPr="00A238FD" w:rsidRDefault="00785555" w:rsidP="002976FF">
      <w:pPr>
        <w:spacing w:after="0"/>
        <w:rPr>
          <w:sz w:val="24"/>
        </w:rPr>
      </w:pPr>
    </w:p>
    <w:p w:rsidR="00785555" w:rsidRDefault="00785555" w:rsidP="002976FF">
      <w:pPr>
        <w:spacing w:after="0"/>
        <w:rPr>
          <w:b/>
          <w:sz w:val="28"/>
          <w:szCs w:val="28"/>
        </w:rPr>
      </w:pPr>
      <w:r w:rsidRPr="00091DFA">
        <w:rPr>
          <w:b/>
          <w:sz w:val="28"/>
          <w:szCs w:val="28"/>
        </w:rPr>
        <w:t>Personal</w:t>
      </w:r>
      <w:r w:rsidRPr="00C574B5">
        <w:rPr>
          <w:b/>
          <w:sz w:val="28"/>
          <w:szCs w:val="28"/>
        </w:rPr>
        <w:t xml:space="preserve"> </w:t>
      </w:r>
      <w:r w:rsidRPr="00091DFA">
        <w:rPr>
          <w:b/>
          <w:sz w:val="28"/>
          <w:szCs w:val="28"/>
        </w:rPr>
        <w:t>Details</w:t>
      </w:r>
      <w:r>
        <w:rPr>
          <w:b/>
          <w:sz w:val="28"/>
          <w:szCs w:val="28"/>
        </w:rPr>
        <w:t>:</w:t>
      </w:r>
    </w:p>
    <w:p w:rsidR="00785555" w:rsidRPr="002976FF" w:rsidRDefault="00785555" w:rsidP="002976FF">
      <w:pPr>
        <w:spacing w:after="0"/>
        <w:rPr>
          <w:b/>
          <w:sz w:val="28"/>
          <w:szCs w:val="28"/>
        </w:rPr>
      </w:pPr>
    </w:p>
    <w:p w:rsidR="00785555" w:rsidRPr="00091DFA" w:rsidRDefault="00785555" w:rsidP="0026364F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Mohammad Nurul Huda</w:t>
      </w:r>
    </w:p>
    <w:p w:rsidR="00785555" w:rsidRPr="00091DFA" w:rsidRDefault="00785555" w:rsidP="0026364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Rowshan Ara Begum</w:t>
      </w:r>
    </w:p>
    <w:p w:rsidR="00785555" w:rsidRPr="00091DFA" w:rsidRDefault="00785555" w:rsidP="00BD0CA2">
      <w:pPr>
        <w:spacing w:after="0" w:line="240" w:lineRule="auto"/>
        <w:rPr>
          <w:sz w:val="24"/>
          <w:szCs w:val="24"/>
        </w:rPr>
      </w:pPr>
    </w:p>
    <w:p w:rsidR="00785555" w:rsidRPr="00C2777D" w:rsidRDefault="00785555" w:rsidP="0026364F">
      <w:pPr>
        <w:spacing w:after="0" w:line="240" w:lineRule="auto"/>
        <w:ind w:left="720"/>
        <w:rPr>
          <w:sz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>
        <w:rPr>
          <w:sz w:val="24"/>
        </w:rPr>
        <w:t>Vill: Siraj Uddin Pur, Post: Shibpur</w:t>
      </w:r>
    </w:p>
    <w:p w:rsidR="00785555" w:rsidRPr="00C2777D" w:rsidRDefault="00785555" w:rsidP="0026364F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>P.S: Sadar, Dist:Noakhali</w:t>
      </w:r>
    </w:p>
    <w:p w:rsidR="00785555" w:rsidRPr="00A167C5" w:rsidRDefault="00785555" w:rsidP="002976FF">
      <w:pPr>
        <w:spacing w:after="0"/>
        <w:rPr>
          <w:sz w:val="24"/>
        </w:rPr>
      </w:pPr>
    </w:p>
    <w:p w:rsidR="00785555" w:rsidRPr="00091DFA" w:rsidRDefault="00785555" w:rsidP="0026364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12/12/1986</w:t>
      </w:r>
    </w:p>
    <w:p w:rsidR="00785555" w:rsidRDefault="00785555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785555" w:rsidRPr="00091DFA" w:rsidRDefault="00785555" w:rsidP="00BD0CA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785555" w:rsidRPr="00091DFA" w:rsidRDefault="00785555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Unmarried </w:t>
      </w:r>
    </w:p>
    <w:p w:rsidR="00785555" w:rsidRPr="00091DFA" w:rsidRDefault="00785555" w:rsidP="00BD0CA2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785555" w:rsidRDefault="00785555" w:rsidP="00A02B13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 xml:space="preserve">Mobile </w:t>
      </w:r>
      <w:r>
        <w:rPr>
          <w:sz w:val="24"/>
          <w:szCs w:val="24"/>
        </w:rPr>
        <w:t>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01814073839</w:t>
      </w:r>
    </w:p>
    <w:p w:rsidR="00785555" w:rsidRDefault="00785555" w:rsidP="001D57C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AB+</w:t>
      </w:r>
    </w:p>
    <w:p w:rsidR="00785555" w:rsidRDefault="00785555" w:rsidP="00A02B1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t>7518760232153</w:t>
      </w:r>
    </w:p>
    <w:p w:rsidR="00785555" w:rsidRDefault="00785555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785555" w:rsidRDefault="00785555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785555" w:rsidRDefault="00785555" w:rsidP="008C4918">
      <w:pPr>
        <w:spacing w:after="0"/>
        <w:rPr>
          <w:sz w:val="24"/>
          <w:szCs w:val="24"/>
        </w:rPr>
      </w:pPr>
    </w:p>
    <w:p w:rsidR="00785555" w:rsidRDefault="00785555" w:rsidP="008C4918">
      <w:pPr>
        <w:spacing w:after="0"/>
        <w:rPr>
          <w:sz w:val="24"/>
          <w:szCs w:val="24"/>
        </w:rPr>
      </w:pPr>
    </w:p>
    <w:p w:rsidR="00785555" w:rsidRDefault="00785555" w:rsidP="008C4918">
      <w:pPr>
        <w:spacing w:after="0"/>
        <w:rPr>
          <w:sz w:val="24"/>
          <w:szCs w:val="24"/>
        </w:rPr>
      </w:pPr>
    </w:p>
    <w:p w:rsidR="00785555" w:rsidRPr="00C41924" w:rsidRDefault="00785555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sz w:val="28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785555" w:rsidRPr="00CC0C54">
        <w:trPr>
          <w:trHeight w:val="1241"/>
        </w:trPr>
        <w:tc>
          <w:tcPr>
            <w:tcW w:w="10080" w:type="dxa"/>
          </w:tcPr>
          <w:p w:rsidR="00785555" w:rsidRPr="00CC0C54" w:rsidRDefault="00785555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785555" w:rsidRPr="00091DFA" w:rsidRDefault="00785555" w:rsidP="00C2777D">
      <w:pPr>
        <w:spacing w:after="0"/>
        <w:rPr>
          <w:sz w:val="24"/>
          <w:szCs w:val="24"/>
        </w:rPr>
      </w:pPr>
    </w:p>
    <w:p w:rsidR="00785555" w:rsidRPr="00091DFA" w:rsidRDefault="00785555" w:rsidP="00C2777D">
      <w:pPr>
        <w:spacing w:after="0"/>
        <w:rPr>
          <w:sz w:val="24"/>
          <w:szCs w:val="24"/>
        </w:rPr>
      </w:pPr>
    </w:p>
    <w:p w:rsidR="00785555" w:rsidRPr="00091DFA" w:rsidRDefault="00785555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----------------------------------------------</w:t>
      </w:r>
    </w:p>
    <w:p w:rsidR="00785555" w:rsidRDefault="00785555" w:rsidP="00A02B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(</w:t>
      </w:r>
      <w:r>
        <w:rPr>
          <w:bCs/>
          <w:sz w:val="28"/>
          <w:szCs w:val="28"/>
        </w:rPr>
        <w:t>Mohammad Zahir Uddin</w:t>
      </w:r>
      <w:r>
        <w:rPr>
          <w:sz w:val="24"/>
          <w:szCs w:val="24"/>
        </w:rPr>
        <w:t>)</w:t>
      </w:r>
    </w:p>
    <w:p w:rsidR="00785555" w:rsidRPr="000555B7" w:rsidRDefault="00785555" w:rsidP="001D57CA">
      <w:pPr>
        <w:spacing w:after="0"/>
        <w:rPr>
          <w:sz w:val="24"/>
          <w:szCs w:val="24"/>
        </w:rPr>
      </w:pPr>
    </w:p>
    <w:p w:rsidR="00785555" w:rsidRPr="00091DFA" w:rsidRDefault="00785555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</w:p>
    <w:p w:rsidR="00785555" w:rsidRPr="00091DFA" w:rsidRDefault="00785555" w:rsidP="00C2777D">
      <w:pPr>
        <w:spacing w:after="0"/>
        <w:rPr>
          <w:sz w:val="24"/>
          <w:szCs w:val="24"/>
        </w:rPr>
      </w:pPr>
    </w:p>
    <w:p w:rsidR="00785555" w:rsidRPr="00091DFA" w:rsidRDefault="00785555" w:rsidP="00852282">
      <w:pPr>
        <w:rPr>
          <w:sz w:val="24"/>
          <w:szCs w:val="24"/>
        </w:rPr>
      </w:pPr>
    </w:p>
    <w:p w:rsidR="00785555" w:rsidRDefault="00785555" w:rsidP="00266501"/>
    <w:sectPr w:rsidR="00785555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555B7"/>
    <w:rsid w:val="00091DFA"/>
    <w:rsid w:val="001045DB"/>
    <w:rsid w:val="00115399"/>
    <w:rsid w:val="00194739"/>
    <w:rsid w:val="001D57CA"/>
    <w:rsid w:val="001F5ABF"/>
    <w:rsid w:val="00230BB4"/>
    <w:rsid w:val="00232E2F"/>
    <w:rsid w:val="00247AE1"/>
    <w:rsid w:val="0026364F"/>
    <w:rsid w:val="00266501"/>
    <w:rsid w:val="00267B66"/>
    <w:rsid w:val="002711E3"/>
    <w:rsid w:val="00274432"/>
    <w:rsid w:val="002976FF"/>
    <w:rsid w:val="002C1230"/>
    <w:rsid w:val="00351DC8"/>
    <w:rsid w:val="00377AC0"/>
    <w:rsid w:val="0042745E"/>
    <w:rsid w:val="004A41B2"/>
    <w:rsid w:val="004A58DB"/>
    <w:rsid w:val="0054363E"/>
    <w:rsid w:val="005E4D15"/>
    <w:rsid w:val="005F663E"/>
    <w:rsid w:val="006542BA"/>
    <w:rsid w:val="006E3C54"/>
    <w:rsid w:val="006E5A7B"/>
    <w:rsid w:val="00701596"/>
    <w:rsid w:val="00785555"/>
    <w:rsid w:val="007E61B8"/>
    <w:rsid w:val="00802784"/>
    <w:rsid w:val="00820602"/>
    <w:rsid w:val="008227AA"/>
    <w:rsid w:val="00845756"/>
    <w:rsid w:val="00852282"/>
    <w:rsid w:val="00855A6E"/>
    <w:rsid w:val="0085742D"/>
    <w:rsid w:val="0088028E"/>
    <w:rsid w:val="0089375D"/>
    <w:rsid w:val="008C4918"/>
    <w:rsid w:val="008F630F"/>
    <w:rsid w:val="00920DBA"/>
    <w:rsid w:val="00927DE5"/>
    <w:rsid w:val="0099244E"/>
    <w:rsid w:val="00993563"/>
    <w:rsid w:val="009A0DEB"/>
    <w:rsid w:val="009D7EEB"/>
    <w:rsid w:val="009F5408"/>
    <w:rsid w:val="00A02B13"/>
    <w:rsid w:val="00A12C6B"/>
    <w:rsid w:val="00A167C5"/>
    <w:rsid w:val="00A21E9D"/>
    <w:rsid w:val="00A238FD"/>
    <w:rsid w:val="00A752D9"/>
    <w:rsid w:val="00B20519"/>
    <w:rsid w:val="00B245B2"/>
    <w:rsid w:val="00B46D71"/>
    <w:rsid w:val="00B674C8"/>
    <w:rsid w:val="00BD0CA2"/>
    <w:rsid w:val="00C236B1"/>
    <w:rsid w:val="00C2777D"/>
    <w:rsid w:val="00C41924"/>
    <w:rsid w:val="00C574B5"/>
    <w:rsid w:val="00C57823"/>
    <w:rsid w:val="00CC0C54"/>
    <w:rsid w:val="00CC7E81"/>
    <w:rsid w:val="00D172E9"/>
    <w:rsid w:val="00D451B7"/>
    <w:rsid w:val="00D50A00"/>
    <w:rsid w:val="00D512BE"/>
    <w:rsid w:val="00D6281D"/>
    <w:rsid w:val="00D64172"/>
    <w:rsid w:val="00D7559A"/>
    <w:rsid w:val="00D933F1"/>
    <w:rsid w:val="00E06050"/>
    <w:rsid w:val="00E67D31"/>
    <w:rsid w:val="00EA542C"/>
    <w:rsid w:val="00EC76BC"/>
    <w:rsid w:val="00ED3A21"/>
    <w:rsid w:val="00EE636E"/>
    <w:rsid w:val="00F20A96"/>
    <w:rsid w:val="00F23D73"/>
    <w:rsid w:val="00F87F83"/>
    <w:rsid w:val="00FA2E0B"/>
    <w:rsid w:val="00FB64B8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8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madzahiruddin9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2</Pages>
  <Words>253</Words>
  <Characters>1445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7</cp:revision>
  <cp:lastPrinted>2014-08-24T06:12:00Z</cp:lastPrinted>
  <dcterms:created xsi:type="dcterms:W3CDTF">2014-08-24T06:28:00Z</dcterms:created>
  <dcterms:modified xsi:type="dcterms:W3CDTF">2014-08-24T06:36:00Z</dcterms:modified>
</cp:coreProperties>
</file>