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B6" w:rsidRPr="00A238FD" w:rsidRDefault="00DC06B6" w:rsidP="00C2777D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RESUME</w:t>
      </w:r>
    </w:p>
    <w:p w:rsidR="00DC06B6" w:rsidRPr="00A238FD" w:rsidRDefault="00DC06B6" w:rsidP="00C2777D">
      <w:pPr>
        <w:spacing w:after="0" w:line="240" w:lineRule="auto"/>
        <w:jc w:val="center"/>
        <w:rPr>
          <w:sz w:val="28"/>
        </w:rPr>
      </w:pPr>
      <w:r>
        <w:rPr>
          <w:sz w:val="28"/>
        </w:rPr>
        <w:t>O</w:t>
      </w:r>
      <w:r w:rsidRPr="00A238FD">
        <w:rPr>
          <w:sz w:val="28"/>
        </w:rPr>
        <w:t>f</w:t>
      </w:r>
    </w:p>
    <w:p w:rsidR="00DC06B6" w:rsidRDefault="00DC06B6" w:rsidP="00DE12AD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Tanzi Aktar </w:t>
      </w:r>
    </w:p>
    <w:p w:rsidR="00DC06B6" w:rsidRPr="00DE12AD" w:rsidRDefault="00DC06B6" w:rsidP="00DE12AD">
      <w:pPr>
        <w:spacing w:after="0" w:line="240" w:lineRule="auto"/>
        <w:jc w:val="center"/>
        <w:rPr>
          <w:sz w:val="24"/>
        </w:rPr>
      </w:pPr>
      <w:r>
        <w:rPr>
          <w:sz w:val="24"/>
        </w:rPr>
        <w:t>C/o. Bhuyan Manshion</w:t>
      </w:r>
    </w:p>
    <w:p w:rsidR="00DC06B6" w:rsidRPr="00C2777D" w:rsidRDefault="00DC06B6" w:rsidP="00DE12AD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Vill: Chandrapur,  </w:t>
      </w:r>
      <w:r w:rsidRPr="00C2777D">
        <w:rPr>
          <w:sz w:val="24"/>
        </w:rPr>
        <w:t>P.O:</w:t>
      </w:r>
      <w:r>
        <w:rPr>
          <w:sz w:val="24"/>
        </w:rPr>
        <w:t>Maijdee Bazar</w:t>
      </w:r>
    </w:p>
    <w:p w:rsidR="00DC06B6" w:rsidRPr="00C2777D" w:rsidRDefault="00DC06B6" w:rsidP="00DE12AD">
      <w:pPr>
        <w:spacing w:after="0" w:line="240" w:lineRule="auto"/>
        <w:jc w:val="center"/>
        <w:rPr>
          <w:sz w:val="24"/>
        </w:rPr>
      </w:pPr>
      <w:r>
        <w:rPr>
          <w:sz w:val="24"/>
        </w:rPr>
        <w:t>P.S: Sadar, Dist: Noakhali</w:t>
      </w:r>
    </w:p>
    <w:p w:rsidR="00DC06B6" w:rsidRDefault="00DC06B6" w:rsidP="00DE12AD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 w:rsidRPr="00C2777D">
        <w:rPr>
          <w:sz w:val="24"/>
        </w:rPr>
        <w:t>Mobile:</w:t>
      </w:r>
      <w:r>
        <w:rPr>
          <w:sz w:val="24"/>
        </w:rPr>
        <w:t xml:space="preserve"> 01716502802</w:t>
      </w:r>
    </w:p>
    <w:p w:rsidR="00DC06B6" w:rsidRPr="00A238FD" w:rsidRDefault="00DC06B6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DC06B6" w:rsidRDefault="00DC06B6" w:rsidP="00C2777D">
      <w:pPr>
        <w:spacing w:after="0"/>
        <w:rPr>
          <w:sz w:val="24"/>
        </w:rPr>
      </w:pPr>
    </w:p>
    <w:p w:rsidR="00DC06B6" w:rsidRPr="00A238FD" w:rsidRDefault="00DC06B6" w:rsidP="00C2777D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  <w:r>
        <w:rPr>
          <w:b/>
          <w:sz w:val="24"/>
          <w:u w:val="single"/>
        </w:rPr>
        <w:t>B.A</w:t>
      </w:r>
      <w:r w:rsidRPr="00A238FD">
        <w:rPr>
          <w:b/>
          <w:sz w:val="24"/>
          <w:u w:val="single"/>
        </w:rPr>
        <w:t xml:space="preserve">  (Honours)</w:t>
      </w:r>
    </w:p>
    <w:p w:rsidR="00DC06B6" w:rsidRPr="00A238FD" w:rsidRDefault="00DC06B6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DC06B6" w:rsidRPr="00A238FD" w:rsidRDefault="00DC06B6" w:rsidP="00111E0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Bengali</w:t>
      </w:r>
    </w:p>
    <w:p w:rsidR="00DC06B6" w:rsidRPr="00A238FD" w:rsidRDefault="00DC06B6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2012</w:t>
      </w:r>
    </w:p>
    <w:p w:rsidR="00DC06B6" w:rsidRPr="00A238FD" w:rsidRDefault="00DC06B6" w:rsidP="00111E0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 xml:space="preserve">Second Class </w:t>
      </w:r>
    </w:p>
    <w:p w:rsidR="00DC06B6" w:rsidRPr="00A238FD" w:rsidRDefault="00DC06B6" w:rsidP="00C2777D">
      <w:pPr>
        <w:spacing w:after="0"/>
        <w:rPr>
          <w:sz w:val="24"/>
        </w:rPr>
      </w:pPr>
    </w:p>
    <w:p w:rsidR="00DC06B6" w:rsidRPr="00A238FD" w:rsidRDefault="00DC06B6" w:rsidP="00111E0C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b/>
          <w:sz w:val="24"/>
          <w:u w:val="single"/>
        </w:rPr>
        <w:t>H.S.C</w:t>
      </w:r>
    </w:p>
    <w:p w:rsidR="00DC06B6" w:rsidRPr="00A238FD" w:rsidRDefault="00DC06B6" w:rsidP="00111E0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Comilla Board</w:t>
      </w:r>
    </w:p>
    <w:p w:rsidR="00DC06B6" w:rsidRPr="00A238FD" w:rsidRDefault="00DC06B6" w:rsidP="00111E0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Business Studies</w:t>
      </w:r>
    </w:p>
    <w:p w:rsidR="00DC06B6" w:rsidRPr="00A238FD" w:rsidRDefault="00DC06B6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2008</w:t>
      </w:r>
    </w:p>
    <w:p w:rsidR="00DC06B6" w:rsidRPr="00A238FD" w:rsidRDefault="00DC06B6" w:rsidP="00111E0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2.50</w:t>
      </w:r>
    </w:p>
    <w:p w:rsidR="00DC06B6" w:rsidRPr="00A238FD" w:rsidRDefault="00DC06B6" w:rsidP="00C2777D">
      <w:pPr>
        <w:spacing w:after="0"/>
        <w:rPr>
          <w:sz w:val="24"/>
        </w:rPr>
      </w:pPr>
    </w:p>
    <w:p w:rsidR="00DC06B6" w:rsidRPr="00A238FD" w:rsidRDefault="00DC06B6" w:rsidP="00111E0C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b/>
          <w:sz w:val="24"/>
          <w:u w:val="single"/>
        </w:rPr>
        <w:t>S.S.C</w:t>
      </w:r>
    </w:p>
    <w:p w:rsidR="00DC06B6" w:rsidRPr="00A238FD" w:rsidRDefault="00DC06B6" w:rsidP="00111E0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Comilla Board</w:t>
      </w:r>
    </w:p>
    <w:p w:rsidR="00DC06B6" w:rsidRPr="00A238FD" w:rsidRDefault="00DC06B6" w:rsidP="00111E0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Business Studies</w:t>
      </w:r>
    </w:p>
    <w:p w:rsidR="00DC06B6" w:rsidRPr="00A238FD" w:rsidRDefault="00DC06B6" w:rsidP="00111E0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2006</w:t>
      </w:r>
    </w:p>
    <w:p w:rsidR="00DC06B6" w:rsidRPr="00A238FD" w:rsidRDefault="00DC06B6" w:rsidP="00111E0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3.19</w:t>
      </w:r>
    </w:p>
    <w:p w:rsidR="00DC06B6" w:rsidRDefault="00DC06B6" w:rsidP="003B48E6">
      <w:pPr>
        <w:spacing w:after="0"/>
        <w:rPr>
          <w:b/>
          <w:sz w:val="28"/>
        </w:rPr>
      </w:pPr>
    </w:p>
    <w:p w:rsidR="00DC06B6" w:rsidRPr="00A238FD" w:rsidRDefault="00DC06B6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>
        <w:rPr>
          <w:sz w:val="24"/>
        </w:rPr>
        <w:t>MS Word, MS Excel, Multimedia, Internet etc</w:t>
      </w:r>
    </w:p>
    <w:p w:rsidR="00DC06B6" w:rsidRPr="00A238FD" w:rsidRDefault="00DC06B6" w:rsidP="00C2777D">
      <w:pPr>
        <w:spacing w:after="0"/>
        <w:ind w:left="720" w:hanging="720"/>
        <w:rPr>
          <w:sz w:val="24"/>
        </w:rPr>
      </w:pPr>
    </w:p>
    <w:p w:rsidR="00DC06B6" w:rsidRPr="00A238FD" w:rsidRDefault="00DC06B6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DC06B6" w:rsidRDefault="00DC06B6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DC06B6" w:rsidRPr="00A238FD" w:rsidRDefault="00DC06B6" w:rsidP="005A2BEA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>
        <w:rPr>
          <w:sz w:val="24"/>
        </w:rPr>
        <w:t>Arabic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DC06B6" w:rsidRPr="00A238FD" w:rsidRDefault="00DC06B6" w:rsidP="00C2777D">
      <w:pPr>
        <w:spacing w:after="0"/>
        <w:ind w:left="720" w:hanging="720"/>
        <w:rPr>
          <w:sz w:val="24"/>
        </w:rPr>
      </w:pPr>
    </w:p>
    <w:p w:rsidR="00DC06B6" w:rsidRPr="00A238FD" w:rsidRDefault="00DC06B6" w:rsidP="00C2777D">
      <w:pPr>
        <w:spacing w:after="0"/>
        <w:ind w:left="720" w:hanging="720"/>
        <w:rPr>
          <w:sz w:val="24"/>
        </w:rPr>
      </w:pPr>
    </w:p>
    <w:p w:rsidR="00DC06B6" w:rsidRDefault="00DC06B6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Reading books, Internet browsing and Traveling.</w:t>
      </w:r>
    </w:p>
    <w:p w:rsidR="00DC06B6" w:rsidRDefault="00DC06B6" w:rsidP="00C2777D">
      <w:pPr>
        <w:spacing w:after="0"/>
        <w:ind w:left="720" w:hanging="720"/>
        <w:rPr>
          <w:sz w:val="24"/>
        </w:rPr>
      </w:pPr>
    </w:p>
    <w:p w:rsidR="00DC06B6" w:rsidRDefault="00DC06B6" w:rsidP="00C2777D">
      <w:pPr>
        <w:spacing w:after="0"/>
        <w:ind w:left="720" w:hanging="720"/>
        <w:rPr>
          <w:sz w:val="24"/>
        </w:rPr>
      </w:pPr>
    </w:p>
    <w:p w:rsidR="00DC06B6" w:rsidRPr="00A238FD" w:rsidRDefault="00DC06B6" w:rsidP="00C2777D">
      <w:pPr>
        <w:spacing w:after="0"/>
        <w:ind w:left="720" w:hanging="720"/>
        <w:rPr>
          <w:sz w:val="24"/>
        </w:rPr>
      </w:pPr>
    </w:p>
    <w:p w:rsidR="00DC06B6" w:rsidRDefault="00DC06B6" w:rsidP="00091DFA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DC06B6" w:rsidRDefault="00DC06B6" w:rsidP="0089375D">
      <w:pPr>
        <w:spacing w:after="0"/>
        <w:ind w:firstLine="720"/>
        <w:rPr>
          <w:sz w:val="24"/>
          <w:szCs w:val="24"/>
        </w:rPr>
      </w:pPr>
    </w:p>
    <w:p w:rsidR="00DC06B6" w:rsidRPr="00091DFA" w:rsidRDefault="00DC06B6" w:rsidP="00111E0C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Tazul Islam Bhuyan</w:t>
      </w:r>
    </w:p>
    <w:p w:rsidR="00DC06B6" w:rsidRDefault="00DC06B6" w:rsidP="005A2BE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Parvin Aktar</w:t>
      </w:r>
    </w:p>
    <w:p w:rsidR="00DC06B6" w:rsidRPr="00091DFA" w:rsidRDefault="00DC06B6" w:rsidP="005A2BEA">
      <w:pPr>
        <w:spacing w:after="0"/>
        <w:ind w:left="720"/>
        <w:rPr>
          <w:sz w:val="24"/>
          <w:szCs w:val="24"/>
        </w:rPr>
      </w:pPr>
    </w:p>
    <w:p w:rsidR="00DC06B6" w:rsidRPr="00DE12AD" w:rsidRDefault="00DC06B6" w:rsidP="00111E0C">
      <w:pPr>
        <w:spacing w:after="0" w:line="240" w:lineRule="auto"/>
        <w:ind w:firstLine="720"/>
        <w:rPr>
          <w:sz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8227AA">
        <w:rPr>
          <w:sz w:val="24"/>
        </w:rPr>
        <w:t xml:space="preserve"> </w:t>
      </w:r>
      <w:r>
        <w:rPr>
          <w:sz w:val="24"/>
        </w:rPr>
        <w:t>C/o. Bhuyan Manshion</w:t>
      </w:r>
    </w:p>
    <w:p w:rsidR="00DC06B6" w:rsidRPr="00C2777D" w:rsidRDefault="00DC06B6" w:rsidP="00111E0C">
      <w:pPr>
        <w:spacing w:after="0" w:line="240" w:lineRule="auto"/>
        <w:ind w:firstLine="720"/>
        <w:jc w:val="center"/>
        <w:rPr>
          <w:sz w:val="24"/>
        </w:rPr>
      </w:pPr>
      <w:r>
        <w:rPr>
          <w:sz w:val="24"/>
        </w:rPr>
        <w:t xml:space="preserve">Vill: Chandrapur,  </w:t>
      </w:r>
      <w:r w:rsidRPr="00C2777D">
        <w:rPr>
          <w:sz w:val="24"/>
        </w:rPr>
        <w:t>P.O:</w:t>
      </w:r>
      <w:r>
        <w:rPr>
          <w:sz w:val="24"/>
        </w:rPr>
        <w:t>Maijdee Bazar</w:t>
      </w:r>
    </w:p>
    <w:p w:rsidR="00DC06B6" w:rsidRPr="00C2777D" w:rsidRDefault="00DC06B6" w:rsidP="003B48E6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>P.S: Sadar, Dist: Noakhali</w:t>
      </w:r>
    </w:p>
    <w:p w:rsidR="00DC06B6" w:rsidRPr="00091DFA" w:rsidRDefault="00DC06B6" w:rsidP="00111E0C">
      <w:pPr>
        <w:spacing w:after="0" w:line="240" w:lineRule="auto"/>
        <w:rPr>
          <w:sz w:val="24"/>
          <w:szCs w:val="24"/>
        </w:rPr>
      </w:pPr>
    </w:p>
    <w:p w:rsidR="00DC06B6" w:rsidRPr="00A167C5" w:rsidRDefault="00DC06B6" w:rsidP="008227AA">
      <w:pPr>
        <w:spacing w:after="0"/>
        <w:ind w:left="3600" w:hanging="2880"/>
        <w:rPr>
          <w:sz w:val="24"/>
        </w:rPr>
      </w:pPr>
    </w:p>
    <w:p w:rsidR="00DC06B6" w:rsidRPr="00091DFA" w:rsidRDefault="00DC06B6" w:rsidP="00111E0C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06/01/1990</w:t>
      </w:r>
    </w:p>
    <w:p w:rsidR="00DC06B6" w:rsidRDefault="00DC06B6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DC06B6" w:rsidRPr="00091DFA" w:rsidRDefault="00DC06B6" w:rsidP="005A2BE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DC06B6" w:rsidRPr="00091DFA" w:rsidRDefault="00DC06B6" w:rsidP="00111E0C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Married </w:t>
      </w:r>
    </w:p>
    <w:p w:rsidR="00DC06B6" w:rsidRPr="00091DFA" w:rsidRDefault="00DC06B6" w:rsidP="005A2BE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AB+</w:t>
      </w:r>
    </w:p>
    <w:p w:rsidR="00DC06B6" w:rsidRDefault="00DC06B6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DC06B6" w:rsidRDefault="00DC06B6" w:rsidP="008C4918">
      <w:pPr>
        <w:spacing w:after="0"/>
        <w:rPr>
          <w:sz w:val="24"/>
          <w:szCs w:val="24"/>
        </w:rPr>
      </w:pPr>
    </w:p>
    <w:p w:rsidR="00DC06B6" w:rsidRDefault="00DC06B6" w:rsidP="008C4918">
      <w:pPr>
        <w:spacing w:after="0"/>
        <w:rPr>
          <w:sz w:val="24"/>
          <w:szCs w:val="24"/>
        </w:rPr>
      </w:pPr>
    </w:p>
    <w:p w:rsidR="00DC06B6" w:rsidRDefault="00DC06B6" w:rsidP="008C4918">
      <w:pPr>
        <w:spacing w:after="0"/>
        <w:rPr>
          <w:sz w:val="24"/>
          <w:szCs w:val="24"/>
        </w:rPr>
      </w:pPr>
    </w:p>
    <w:p w:rsidR="00DC06B6" w:rsidRPr="00C41924" w:rsidRDefault="00DC06B6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DC06B6" w:rsidRPr="00CC0C54">
        <w:trPr>
          <w:trHeight w:val="1241"/>
        </w:trPr>
        <w:tc>
          <w:tcPr>
            <w:tcW w:w="10080" w:type="dxa"/>
          </w:tcPr>
          <w:p w:rsidR="00DC06B6" w:rsidRPr="00CC0C54" w:rsidRDefault="00DC06B6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DC06B6" w:rsidRPr="00091DFA" w:rsidRDefault="00DC06B6" w:rsidP="00C2777D">
      <w:pPr>
        <w:spacing w:after="0"/>
        <w:rPr>
          <w:sz w:val="24"/>
          <w:szCs w:val="24"/>
        </w:rPr>
      </w:pPr>
    </w:p>
    <w:p w:rsidR="00DC06B6" w:rsidRDefault="00DC06B6" w:rsidP="00C2777D">
      <w:pPr>
        <w:spacing w:after="0"/>
        <w:rPr>
          <w:sz w:val="24"/>
          <w:szCs w:val="24"/>
        </w:rPr>
      </w:pPr>
    </w:p>
    <w:p w:rsidR="00DC06B6" w:rsidRDefault="00DC06B6" w:rsidP="00C2777D">
      <w:pPr>
        <w:spacing w:after="0"/>
        <w:rPr>
          <w:sz w:val="24"/>
          <w:szCs w:val="24"/>
        </w:rPr>
      </w:pPr>
    </w:p>
    <w:p w:rsidR="00DC06B6" w:rsidRPr="00091DFA" w:rsidRDefault="00DC06B6" w:rsidP="00C2777D">
      <w:pPr>
        <w:spacing w:after="0"/>
        <w:rPr>
          <w:sz w:val="24"/>
          <w:szCs w:val="24"/>
        </w:rPr>
      </w:pPr>
    </w:p>
    <w:p w:rsidR="00DC06B6" w:rsidRPr="00091DFA" w:rsidRDefault="00DC06B6" w:rsidP="00B657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----</w:t>
      </w:r>
      <w:r w:rsidRPr="00091DFA">
        <w:rPr>
          <w:sz w:val="24"/>
          <w:szCs w:val="24"/>
        </w:rPr>
        <w:t>-</w:t>
      </w:r>
      <w:r>
        <w:rPr>
          <w:sz w:val="24"/>
          <w:szCs w:val="24"/>
        </w:rPr>
        <w:t>-------------------</w:t>
      </w:r>
    </w:p>
    <w:p w:rsidR="00DC06B6" w:rsidRDefault="00DC06B6" w:rsidP="003B48E6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b/>
          <w:sz w:val="24"/>
          <w:szCs w:val="14"/>
        </w:rPr>
        <w:t xml:space="preserve">Tanzi Aktar </w:t>
      </w:r>
      <w:r>
        <w:rPr>
          <w:sz w:val="24"/>
          <w:szCs w:val="24"/>
        </w:rPr>
        <w:t>)</w:t>
      </w:r>
    </w:p>
    <w:p w:rsidR="00DC06B6" w:rsidRPr="006E6DF4" w:rsidRDefault="00DC06B6" w:rsidP="006E6DF4">
      <w:pPr>
        <w:spacing w:after="0" w:line="240" w:lineRule="auto"/>
        <w:ind w:firstLine="720"/>
        <w:rPr>
          <w:b/>
          <w:sz w:val="32"/>
        </w:rPr>
      </w:pPr>
    </w:p>
    <w:p w:rsidR="00DC06B6" w:rsidRPr="00091DFA" w:rsidRDefault="00DC06B6" w:rsidP="003B48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DC06B6" w:rsidRPr="00091DFA" w:rsidRDefault="00DC06B6" w:rsidP="00C2777D">
      <w:pPr>
        <w:spacing w:after="0"/>
        <w:rPr>
          <w:sz w:val="24"/>
          <w:szCs w:val="24"/>
        </w:rPr>
      </w:pPr>
    </w:p>
    <w:p w:rsidR="00DC06B6" w:rsidRPr="00091DFA" w:rsidRDefault="00DC06B6" w:rsidP="00852282">
      <w:pPr>
        <w:rPr>
          <w:sz w:val="24"/>
          <w:szCs w:val="24"/>
        </w:rPr>
      </w:pPr>
    </w:p>
    <w:p w:rsidR="00DC06B6" w:rsidRDefault="00DC06B6" w:rsidP="00266501"/>
    <w:sectPr w:rsidR="00DC06B6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1045DB"/>
    <w:rsid w:val="00111E0C"/>
    <w:rsid w:val="00115399"/>
    <w:rsid w:val="00191D10"/>
    <w:rsid w:val="00194739"/>
    <w:rsid w:val="001F5ABF"/>
    <w:rsid w:val="00247AE1"/>
    <w:rsid w:val="00266501"/>
    <w:rsid w:val="00267B66"/>
    <w:rsid w:val="00274432"/>
    <w:rsid w:val="002C1230"/>
    <w:rsid w:val="00303709"/>
    <w:rsid w:val="00377AC0"/>
    <w:rsid w:val="003A184B"/>
    <w:rsid w:val="003A637B"/>
    <w:rsid w:val="003B48E6"/>
    <w:rsid w:val="003B5EDD"/>
    <w:rsid w:val="0042745E"/>
    <w:rsid w:val="00457DB7"/>
    <w:rsid w:val="004A58DB"/>
    <w:rsid w:val="00553C50"/>
    <w:rsid w:val="005A2BEA"/>
    <w:rsid w:val="005F663E"/>
    <w:rsid w:val="006A0151"/>
    <w:rsid w:val="006A19F2"/>
    <w:rsid w:val="006E3C54"/>
    <w:rsid w:val="006E5A7B"/>
    <w:rsid w:val="006E6DF4"/>
    <w:rsid w:val="00701596"/>
    <w:rsid w:val="00786FEC"/>
    <w:rsid w:val="007E61B8"/>
    <w:rsid w:val="00802784"/>
    <w:rsid w:val="00820602"/>
    <w:rsid w:val="008227AA"/>
    <w:rsid w:val="00852282"/>
    <w:rsid w:val="0085742D"/>
    <w:rsid w:val="0089375D"/>
    <w:rsid w:val="008C4918"/>
    <w:rsid w:val="00925D33"/>
    <w:rsid w:val="00993563"/>
    <w:rsid w:val="009F5408"/>
    <w:rsid w:val="00A12C6B"/>
    <w:rsid w:val="00A15833"/>
    <w:rsid w:val="00A167C5"/>
    <w:rsid w:val="00A21E9D"/>
    <w:rsid w:val="00A238FD"/>
    <w:rsid w:val="00A752D9"/>
    <w:rsid w:val="00B04F90"/>
    <w:rsid w:val="00B20519"/>
    <w:rsid w:val="00B2108B"/>
    <w:rsid w:val="00B245B2"/>
    <w:rsid w:val="00B46D71"/>
    <w:rsid w:val="00B6570A"/>
    <w:rsid w:val="00B674C8"/>
    <w:rsid w:val="00B71B33"/>
    <w:rsid w:val="00BD2C40"/>
    <w:rsid w:val="00BD3754"/>
    <w:rsid w:val="00C236B1"/>
    <w:rsid w:val="00C2777D"/>
    <w:rsid w:val="00C41924"/>
    <w:rsid w:val="00C574B5"/>
    <w:rsid w:val="00C57823"/>
    <w:rsid w:val="00CC0C54"/>
    <w:rsid w:val="00CC7E81"/>
    <w:rsid w:val="00D50A00"/>
    <w:rsid w:val="00D512BE"/>
    <w:rsid w:val="00D6281D"/>
    <w:rsid w:val="00D64172"/>
    <w:rsid w:val="00D933F1"/>
    <w:rsid w:val="00DB6F42"/>
    <w:rsid w:val="00DC06B6"/>
    <w:rsid w:val="00DD1D9E"/>
    <w:rsid w:val="00DD312D"/>
    <w:rsid w:val="00DE12AD"/>
    <w:rsid w:val="00E67D31"/>
    <w:rsid w:val="00EC6FA1"/>
    <w:rsid w:val="00F20A96"/>
    <w:rsid w:val="00F87F83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209</Words>
  <Characters>1194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2</cp:revision>
  <cp:lastPrinted>2015-08-05T04:33:00Z</cp:lastPrinted>
  <dcterms:created xsi:type="dcterms:W3CDTF">2015-08-05T04:33:00Z</dcterms:created>
  <dcterms:modified xsi:type="dcterms:W3CDTF">2015-08-05T04:33:00Z</dcterms:modified>
</cp:coreProperties>
</file>