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069" w:rsidRPr="008473A8" w:rsidRDefault="005C7069" w:rsidP="00C2777D">
      <w:pPr>
        <w:spacing w:after="0" w:line="240" w:lineRule="auto"/>
        <w:jc w:val="center"/>
        <w:rPr>
          <w:b/>
          <w:bCs/>
          <w:color w:val="000080"/>
          <w:sz w:val="32"/>
          <w:szCs w:val="32"/>
        </w:rPr>
      </w:pPr>
      <w:r>
        <w:rPr>
          <w:b/>
          <w:bCs/>
          <w:color w:val="000080"/>
          <w:sz w:val="32"/>
          <w:szCs w:val="32"/>
        </w:rPr>
        <w:t>Resume of</w:t>
      </w:r>
    </w:p>
    <w:p w:rsidR="005C7069" w:rsidRPr="008473A8" w:rsidRDefault="005C7069" w:rsidP="00C2777D">
      <w:pPr>
        <w:spacing w:after="0" w:line="240" w:lineRule="auto"/>
        <w:jc w:val="center"/>
        <w:rPr>
          <w:b/>
          <w:bCs/>
          <w:color w:val="000080"/>
          <w:sz w:val="32"/>
          <w:szCs w:val="32"/>
        </w:rPr>
      </w:pPr>
      <w:r>
        <w:rPr>
          <w:color w:val="000080"/>
          <w:sz w:val="28"/>
          <w:szCs w:val="28"/>
        </w:rPr>
        <w:t>Md. Al Mamun</w:t>
      </w:r>
    </w:p>
    <w:p w:rsidR="005C7069" w:rsidRPr="00C2777D" w:rsidRDefault="005C7069" w:rsidP="005F663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Vill: Dharmapur, Post: Dharmapur</w:t>
      </w:r>
    </w:p>
    <w:p w:rsidR="005C7069" w:rsidRPr="00C2777D" w:rsidRDefault="005C7069" w:rsidP="005F663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P.S: Sadar, Dist: Noakhali</w:t>
      </w:r>
    </w:p>
    <w:p w:rsidR="005C7069" w:rsidRPr="00091DFA" w:rsidRDefault="005C7069" w:rsidP="00935D5D">
      <w:pPr>
        <w:pBdr>
          <w:bottom w:val="single" w:sz="6" w:space="1" w:color="auto"/>
        </w:pBdr>
        <w:spacing w:after="0" w:line="240" w:lineRule="auto"/>
        <w:jc w:val="center"/>
        <w:rPr>
          <w:sz w:val="24"/>
          <w:szCs w:val="24"/>
        </w:rPr>
      </w:pPr>
      <w:r w:rsidRPr="00C2777D">
        <w:rPr>
          <w:sz w:val="24"/>
          <w:szCs w:val="24"/>
        </w:rPr>
        <w:t>Mobile:</w:t>
      </w:r>
      <w:r>
        <w:rPr>
          <w:sz w:val="24"/>
          <w:szCs w:val="24"/>
        </w:rPr>
        <w:t xml:space="preserve"> 01813932996</w:t>
      </w:r>
    </w:p>
    <w:p w:rsidR="005C7069" w:rsidRPr="00A238FD" w:rsidRDefault="005C7069" w:rsidP="00820602">
      <w:pPr>
        <w:spacing w:after="0"/>
        <w:ind w:left="1440" w:hanging="144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Objective</w:t>
      </w:r>
      <w:r w:rsidRPr="00A238FD">
        <w:rPr>
          <w:sz w:val="24"/>
          <w:szCs w:val="24"/>
        </w:rPr>
        <w:tab/>
      </w:r>
      <w:r w:rsidRPr="00C574B5">
        <w:rPr>
          <w:sz w:val="28"/>
          <w:szCs w:val="28"/>
        </w:rPr>
        <w:t>:</w:t>
      </w:r>
      <w:r w:rsidRPr="00A238FD">
        <w:rPr>
          <w:sz w:val="24"/>
          <w:szCs w:val="24"/>
        </w:rPr>
        <w:t xml:space="preserve"> To build up a respectable career in a reputed institute where I can be able to prove my competence.</w:t>
      </w:r>
    </w:p>
    <w:p w:rsidR="005C7069" w:rsidRDefault="005C7069" w:rsidP="00C2777D">
      <w:pPr>
        <w:spacing w:after="0"/>
        <w:rPr>
          <w:sz w:val="24"/>
          <w:szCs w:val="24"/>
        </w:rPr>
      </w:pPr>
    </w:p>
    <w:p w:rsidR="005C7069" w:rsidRPr="00A238FD" w:rsidRDefault="005C7069" w:rsidP="00C2777D">
      <w:pPr>
        <w:spacing w:after="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Education</w:t>
      </w:r>
      <w:r w:rsidRPr="00A238FD">
        <w:rPr>
          <w:sz w:val="24"/>
          <w:szCs w:val="24"/>
        </w:rPr>
        <w:tab/>
      </w:r>
      <w:r>
        <w:rPr>
          <w:b/>
          <w:bCs/>
          <w:sz w:val="24"/>
          <w:szCs w:val="24"/>
          <w:u w:val="single"/>
        </w:rPr>
        <w:t>B.B.A</w:t>
      </w:r>
      <w:r w:rsidRPr="00A238FD">
        <w:rPr>
          <w:b/>
          <w:bCs/>
          <w:sz w:val="24"/>
          <w:szCs w:val="24"/>
          <w:u w:val="single"/>
        </w:rPr>
        <w:t xml:space="preserve">  (Honours)</w:t>
      </w:r>
    </w:p>
    <w:p w:rsidR="005C7069" w:rsidRPr="00A238FD" w:rsidRDefault="005C7069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University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 National University</w:t>
      </w:r>
    </w:p>
    <w:p w:rsidR="005C7069" w:rsidRPr="00A238FD" w:rsidRDefault="005C7069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Subject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Management</w:t>
      </w:r>
    </w:p>
    <w:p w:rsidR="005C7069" w:rsidRPr="00A238FD" w:rsidRDefault="005C7069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>
        <w:rPr>
          <w:sz w:val="24"/>
          <w:szCs w:val="24"/>
        </w:rPr>
        <w:t>: Session 2010-2011</w:t>
      </w:r>
    </w:p>
    <w:p w:rsidR="005C7069" w:rsidRPr="00A238FD" w:rsidRDefault="005C7069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Result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Studying 3</w:t>
      </w:r>
      <w:r w:rsidRPr="00CD6BDE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year </w:t>
      </w:r>
    </w:p>
    <w:p w:rsidR="005C7069" w:rsidRPr="00A238FD" w:rsidRDefault="005C7069" w:rsidP="00C2777D">
      <w:pPr>
        <w:spacing w:after="0"/>
        <w:rPr>
          <w:sz w:val="24"/>
          <w:szCs w:val="24"/>
        </w:rPr>
      </w:pPr>
    </w:p>
    <w:p w:rsidR="005C7069" w:rsidRPr="00A238FD" w:rsidRDefault="005C7069" w:rsidP="00C2777D">
      <w:pPr>
        <w:spacing w:after="0"/>
        <w:rPr>
          <w:b/>
          <w:bCs/>
          <w:sz w:val="24"/>
          <w:szCs w:val="24"/>
          <w:u w:val="single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b/>
          <w:bCs/>
          <w:sz w:val="24"/>
          <w:szCs w:val="24"/>
          <w:u w:val="single"/>
        </w:rPr>
        <w:t>Higher Secondary Certificate(H.S.C)</w:t>
      </w:r>
    </w:p>
    <w:p w:rsidR="005C7069" w:rsidRPr="00A238FD" w:rsidRDefault="005C7069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Board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  <w:r w:rsidRPr="00A238FD">
        <w:rPr>
          <w:sz w:val="24"/>
          <w:szCs w:val="24"/>
        </w:rPr>
        <w:t>Comilla Board</w:t>
      </w:r>
    </w:p>
    <w:p w:rsidR="005C7069" w:rsidRPr="00A238FD" w:rsidRDefault="005C7069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Group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Business Studies</w:t>
      </w:r>
    </w:p>
    <w:p w:rsidR="005C7069" w:rsidRPr="00A238FD" w:rsidRDefault="005C7069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2010</w:t>
      </w:r>
    </w:p>
    <w:p w:rsidR="005C7069" w:rsidRPr="00A238FD" w:rsidRDefault="005C7069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Result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3.40</w:t>
      </w:r>
    </w:p>
    <w:p w:rsidR="005C7069" w:rsidRPr="00A238FD" w:rsidRDefault="005C7069" w:rsidP="00C2777D">
      <w:pPr>
        <w:spacing w:after="0"/>
        <w:rPr>
          <w:sz w:val="24"/>
          <w:szCs w:val="24"/>
        </w:rPr>
      </w:pPr>
    </w:p>
    <w:p w:rsidR="005C7069" w:rsidRPr="00A238FD" w:rsidRDefault="005C7069" w:rsidP="00C2777D">
      <w:pPr>
        <w:spacing w:after="0"/>
        <w:rPr>
          <w:b/>
          <w:bCs/>
          <w:sz w:val="24"/>
          <w:szCs w:val="24"/>
          <w:u w:val="single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b/>
          <w:bCs/>
          <w:sz w:val="24"/>
          <w:szCs w:val="24"/>
          <w:u w:val="single"/>
        </w:rPr>
        <w:t>Secondary School Certificate(S.S.C)</w:t>
      </w:r>
    </w:p>
    <w:p w:rsidR="005C7069" w:rsidRPr="00A238FD" w:rsidRDefault="005C7069" w:rsidP="00C2777D">
      <w:pPr>
        <w:spacing w:after="0"/>
        <w:ind w:left="720" w:firstLine="720"/>
        <w:rPr>
          <w:sz w:val="24"/>
          <w:szCs w:val="24"/>
        </w:rPr>
      </w:pPr>
      <w:r w:rsidRPr="00A238FD">
        <w:rPr>
          <w:sz w:val="24"/>
          <w:szCs w:val="24"/>
        </w:rPr>
        <w:t>Board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  <w:r w:rsidRPr="00A238FD">
        <w:rPr>
          <w:sz w:val="24"/>
          <w:szCs w:val="24"/>
        </w:rPr>
        <w:t>Comilla Board</w:t>
      </w:r>
    </w:p>
    <w:p w:rsidR="005C7069" w:rsidRPr="00A238FD" w:rsidRDefault="005C7069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Group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Business Studies</w:t>
      </w:r>
    </w:p>
    <w:p w:rsidR="005C7069" w:rsidRPr="00A238FD" w:rsidRDefault="005C7069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2008</w:t>
      </w:r>
    </w:p>
    <w:p w:rsidR="005C7069" w:rsidRPr="00A238FD" w:rsidRDefault="005C7069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Result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4.13</w:t>
      </w:r>
    </w:p>
    <w:p w:rsidR="005C7069" w:rsidRDefault="005C7069" w:rsidP="00F87F83">
      <w:pPr>
        <w:spacing w:after="0"/>
        <w:ind w:left="1440" w:hanging="1440"/>
        <w:rPr>
          <w:b/>
          <w:bCs/>
          <w:sz w:val="28"/>
          <w:szCs w:val="28"/>
        </w:rPr>
      </w:pPr>
    </w:p>
    <w:p w:rsidR="005C7069" w:rsidRPr="00A238FD" w:rsidRDefault="005C7069" w:rsidP="00C2777D">
      <w:pPr>
        <w:spacing w:after="0"/>
        <w:ind w:left="720" w:hanging="72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Computer</w:t>
      </w:r>
      <w:r w:rsidRPr="00A238FD">
        <w:rPr>
          <w:sz w:val="24"/>
          <w:szCs w:val="24"/>
        </w:rPr>
        <w:tab/>
      </w:r>
      <w:r w:rsidRPr="00C574B5">
        <w:rPr>
          <w:sz w:val="28"/>
          <w:szCs w:val="28"/>
        </w:rPr>
        <w:t>:</w:t>
      </w:r>
      <w:r>
        <w:rPr>
          <w:sz w:val="24"/>
          <w:szCs w:val="24"/>
        </w:rPr>
        <w:t>MS Word, MS Excel, Multimedia, Internet etc.</w:t>
      </w:r>
    </w:p>
    <w:p w:rsidR="005C7069" w:rsidRPr="00A238FD" w:rsidRDefault="005C7069" w:rsidP="00C2777D">
      <w:pPr>
        <w:spacing w:after="0"/>
        <w:ind w:left="720" w:hanging="720"/>
        <w:rPr>
          <w:sz w:val="24"/>
          <w:szCs w:val="24"/>
        </w:rPr>
      </w:pPr>
    </w:p>
    <w:p w:rsidR="005C7069" w:rsidRPr="00A238FD" w:rsidRDefault="005C7069" w:rsidP="00C2777D">
      <w:pPr>
        <w:spacing w:after="0"/>
        <w:ind w:left="720" w:hanging="72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Language</w:t>
      </w:r>
      <w:r w:rsidRPr="00C574B5">
        <w:rPr>
          <w:sz w:val="28"/>
          <w:szCs w:val="28"/>
        </w:rPr>
        <w:tab/>
        <w:t>:</w:t>
      </w:r>
      <w:r w:rsidRPr="00A238FD">
        <w:rPr>
          <w:sz w:val="24"/>
          <w:szCs w:val="24"/>
        </w:rPr>
        <w:t xml:space="preserve"> Bengali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A238FD">
        <w:rPr>
          <w:sz w:val="24"/>
          <w:szCs w:val="24"/>
        </w:rPr>
        <w:t>Excellent</w:t>
      </w:r>
    </w:p>
    <w:p w:rsidR="005C7069" w:rsidRPr="00A238FD" w:rsidRDefault="005C7069" w:rsidP="00C2777D">
      <w:pPr>
        <w:spacing w:after="0"/>
        <w:ind w:left="720" w:hanging="72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Proficiency</w:t>
      </w:r>
      <w:r w:rsidRPr="00A238FD">
        <w:rPr>
          <w:sz w:val="24"/>
          <w:szCs w:val="24"/>
        </w:rPr>
        <w:tab/>
      </w:r>
      <w:r w:rsidRPr="00C574B5">
        <w:rPr>
          <w:sz w:val="28"/>
          <w:szCs w:val="28"/>
        </w:rPr>
        <w:t xml:space="preserve">: </w:t>
      </w:r>
      <w:r w:rsidRPr="00A238FD">
        <w:rPr>
          <w:sz w:val="24"/>
          <w:szCs w:val="24"/>
        </w:rPr>
        <w:t>English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A238FD">
        <w:rPr>
          <w:sz w:val="24"/>
          <w:szCs w:val="24"/>
        </w:rPr>
        <w:t>Good</w:t>
      </w:r>
    </w:p>
    <w:p w:rsidR="005C7069" w:rsidRPr="00A238FD" w:rsidRDefault="005C7069" w:rsidP="00C2777D">
      <w:pPr>
        <w:spacing w:after="0"/>
        <w:ind w:left="720" w:hanging="720"/>
        <w:rPr>
          <w:sz w:val="24"/>
          <w:szCs w:val="24"/>
        </w:rPr>
      </w:pPr>
    </w:p>
    <w:p w:rsidR="005C7069" w:rsidRDefault="005C7069" w:rsidP="00C2777D">
      <w:pPr>
        <w:spacing w:after="0"/>
        <w:ind w:left="720" w:hanging="72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Hobbies</w:t>
      </w:r>
      <w:r w:rsidRPr="00A238FD">
        <w:rPr>
          <w:sz w:val="24"/>
          <w:szCs w:val="24"/>
        </w:rPr>
        <w:tab/>
      </w:r>
      <w:r w:rsidRPr="00C574B5">
        <w:rPr>
          <w:sz w:val="28"/>
          <w:szCs w:val="28"/>
        </w:rPr>
        <w:t>:</w:t>
      </w:r>
      <w:r w:rsidRPr="00A238FD">
        <w:rPr>
          <w:sz w:val="24"/>
          <w:szCs w:val="24"/>
        </w:rPr>
        <w:t xml:space="preserve"> Reading books, Internet browsing and Traveling.</w:t>
      </w:r>
    </w:p>
    <w:p w:rsidR="005C7069" w:rsidRDefault="005C7069" w:rsidP="00C2777D">
      <w:pPr>
        <w:spacing w:after="0"/>
        <w:ind w:left="720" w:hanging="720"/>
        <w:rPr>
          <w:sz w:val="24"/>
          <w:szCs w:val="24"/>
        </w:rPr>
      </w:pPr>
    </w:p>
    <w:p w:rsidR="005C7069" w:rsidRDefault="005C7069" w:rsidP="00C2777D">
      <w:pPr>
        <w:spacing w:after="0"/>
        <w:ind w:left="720" w:hanging="720"/>
        <w:rPr>
          <w:sz w:val="24"/>
          <w:szCs w:val="24"/>
        </w:rPr>
      </w:pPr>
    </w:p>
    <w:p w:rsidR="005C7069" w:rsidRDefault="005C7069" w:rsidP="00C2777D">
      <w:pPr>
        <w:spacing w:after="0"/>
        <w:ind w:left="720" w:hanging="720"/>
        <w:rPr>
          <w:sz w:val="24"/>
          <w:szCs w:val="24"/>
        </w:rPr>
      </w:pPr>
    </w:p>
    <w:p w:rsidR="005C7069" w:rsidRDefault="005C7069" w:rsidP="00C2777D">
      <w:pPr>
        <w:spacing w:after="0"/>
        <w:ind w:left="720" w:hanging="720"/>
        <w:rPr>
          <w:sz w:val="24"/>
          <w:szCs w:val="24"/>
        </w:rPr>
      </w:pPr>
    </w:p>
    <w:p w:rsidR="005C7069" w:rsidRDefault="005C7069" w:rsidP="00C2777D">
      <w:pPr>
        <w:spacing w:after="0"/>
        <w:ind w:left="720" w:hanging="720"/>
        <w:rPr>
          <w:sz w:val="24"/>
          <w:szCs w:val="24"/>
        </w:rPr>
      </w:pPr>
    </w:p>
    <w:p w:rsidR="005C7069" w:rsidRDefault="005C7069" w:rsidP="00C2777D">
      <w:pPr>
        <w:spacing w:after="0"/>
        <w:ind w:left="720" w:hanging="720"/>
        <w:rPr>
          <w:sz w:val="24"/>
          <w:szCs w:val="24"/>
        </w:rPr>
      </w:pPr>
    </w:p>
    <w:p w:rsidR="005C7069" w:rsidRPr="00A238FD" w:rsidRDefault="005C7069" w:rsidP="00C2777D">
      <w:pPr>
        <w:spacing w:after="0"/>
        <w:ind w:left="720" w:hanging="720"/>
        <w:rPr>
          <w:sz w:val="24"/>
          <w:szCs w:val="24"/>
        </w:rPr>
      </w:pPr>
    </w:p>
    <w:p w:rsidR="005C7069" w:rsidRDefault="005C7069" w:rsidP="00091DFA">
      <w:pPr>
        <w:spacing w:after="0"/>
        <w:rPr>
          <w:b/>
          <w:bCs/>
          <w:sz w:val="28"/>
          <w:szCs w:val="28"/>
        </w:rPr>
      </w:pPr>
      <w:r w:rsidRPr="00091DFA">
        <w:rPr>
          <w:b/>
          <w:bCs/>
          <w:sz w:val="28"/>
          <w:szCs w:val="28"/>
        </w:rPr>
        <w:t>Personal</w:t>
      </w:r>
      <w:r w:rsidRPr="00C574B5">
        <w:rPr>
          <w:b/>
          <w:bCs/>
          <w:sz w:val="28"/>
          <w:szCs w:val="28"/>
        </w:rPr>
        <w:t xml:space="preserve"> </w:t>
      </w:r>
      <w:r w:rsidRPr="00091DFA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>:</w:t>
      </w:r>
    </w:p>
    <w:p w:rsidR="005C7069" w:rsidRDefault="005C7069" w:rsidP="0089375D">
      <w:pPr>
        <w:spacing w:after="0"/>
        <w:ind w:firstLine="720"/>
        <w:rPr>
          <w:sz w:val="24"/>
          <w:szCs w:val="24"/>
        </w:rPr>
      </w:pPr>
    </w:p>
    <w:p w:rsidR="005C7069" w:rsidRPr="00091DFA" w:rsidRDefault="005C7069" w:rsidP="008227AA">
      <w:pPr>
        <w:spacing w:after="0"/>
        <w:ind w:firstLine="720"/>
        <w:rPr>
          <w:sz w:val="28"/>
          <w:szCs w:val="28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A.K M. Monjurul Hoque Bhuiyan</w:t>
      </w:r>
    </w:p>
    <w:p w:rsidR="005C7069" w:rsidRPr="00091DFA" w:rsidRDefault="005C7069" w:rsidP="007001F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Josna Ara Begum</w:t>
      </w:r>
    </w:p>
    <w:p w:rsidR="005C7069" w:rsidRDefault="005C7069" w:rsidP="007001FF">
      <w:pPr>
        <w:spacing w:after="0" w:line="240" w:lineRule="auto"/>
        <w:ind w:firstLine="720"/>
        <w:rPr>
          <w:sz w:val="24"/>
          <w:szCs w:val="24"/>
        </w:rPr>
      </w:pPr>
      <w:r w:rsidRPr="00091DFA">
        <w:rPr>
          <w:sz w:val="24"/>
          <w:szCs w:val="24"/>
        </w:rPr>
        <w:t>Permanent Address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C/O. Polisher Bari</w:t>
      </w:r>
    </w:p>
    <w:p w:rsidR="005C7069" w:rsidRPr="00C2777D" w:rsidRDefault="005C7069" w:rsidP="007001FF">
      <w:pPr>
        <w:spacing w:after="0"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67B66">
        <w:rPr>
          <w:sz w:val="24"/>
          <w:szCs w:val="24"/>
        </w:rPr>
        <w:t xml:space="preserve"> </w:t>
      </w:r>
      <w:r>
        <w:rPr>
          <w:sz w:val="24"/>
          <w:szCs w:val="24"/>
        </w:rPr>
        <w:t>Vill: Dharmapur, Post: Dharmapur</w:t>
      </w:r>
    </w:p>
    <w:p w:rsidR="005C7069" w:rsidRPr="00C2777D" w:rsidRDefault="005C7069" w:rsidP="007001FF">
      <w:pPr>
        <w:spacing w:after="0"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  P.S: Sadar, Dist: Noakhali</w:t>
      </w:r>
    </w:p>
    <w:p w:rsidR="005C7069" w:rsidRPr="00C2777D" w:rsidRDefault="005C7069" w:rsidP="008227AA">
      <w:pPr>
        <w:spacing w:after="0" w:line="240" w:lineRule="auto"/>
        <w:jc w:val="center"/>
        <w:rPr>
          <w:sz w:val="24"/>
          <w:szCs w:val="24"/>
        </w:rPr>
      </w:pPr>
    </w:p>
    <w:p w:rsidR="005C7069" w:rsidRPr="00A167C5" w:rsidRDefault="005C7069" w:rsidP="008227AA">
      <w:pPr>
        <w:spacing w:after="0"/>
        <w:ind w:left="3600" w:hanging="2880"/>
        <w:rPr>
          <w:sz w:val="24"/>
          <w:szCs w:val="24"/>
        </w:rPr>
      </w:pPr>
    </w:p>
    <w:p w:rsidR="005C7069" w:rsidRPr="00091DFA" w:rsidRDefault="005C7069" w:rsidP="00C41924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091DFA">
        <w:rPr>
          <w:sz w:val="24"/>
          <w:szCs w:val="24"/>
        </w:rPr>
        <w:t>Date of Birth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>25</w:t>
      </w:r>
      <w:r w:rsidRPr="007001F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October 1992</w:t>
      </w:r>
    </w:p>
    <w:p w:rsidR="005C7069" w:rsidRDefault="005C7069" w:rsidP="008227A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Bangladeshi (by birth)</w:t>
      </w:r>
    </w:p>
    <w:p w:rsidR="005C7069" w:rsidRPr="00091DFA" w:rsidRDefault="005C7069" w:rsidP="0089375D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Islam</w:t>
      </w:r>
    </w:p>
    <w:p w:rsidR="005C7069" w:rsidRPr="00091DFA" w:rsidRDefault="005C7069" w:rsidP="0089375D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Marital Status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Unmarried </w:t>
      </w:r>
    </w:p>
    <w:p w:rsidR="005C7069" w:rsidRPr="00091DFA" w:rsidRDefault="005C7069" w:rsidP="0089375D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Blood 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O+</w:t>
      </w:r>
    </w:p>
    <w:p w:rsidR="005C7069" w:rsidRPr="00091DFA" w:rsidRDefault="005C7069" w:rsidP="00730955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Home District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Noakhali</w:t>
      </w:r>
    </w:p>
    <w:p w:rsidR="005C7069" w:rsidRDefault="005C7069" w:rsidP="0042745E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 xml:space="preserve">Mobile </w:t>
      </w:r>
      <w:r>
        <w:rPr>
          <w:sz w:val="24"/>
          <w:szCs w:val="24"/>
        </w:rPr>
        <w:t>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01813932996</w:t>
      </w:r>
    </w:p>
    <w:p w:rsidR="005C7069" w:rsidRDefault="005C7069" w:rsidP="0042745E">
      <w:pPr>
        <w:spacing w:after="0"/>
        <w:ind w:left="720"/>
      </w:pPr>
      <w:r>
        <w:rPr>
          <w:sz w:val="24"/>
          <w:szCs w:val="24"/>
        </w:rPr>
        <w:t>E-mail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hyperlink r:id="rId5" w:history="1">
        <w:r w:rsidRPr="00706AC7">
          <w:rPr>
            <w:rStyle w:val="Hyperlink"/>
            <w:rFonts w:cs="Calibri"/>
            <w:color w:val="000080"/>
            <w:sz w:val="24"/>
            <w:szCs w:val="24"/>
            <w:u w:val="none"/>
          </w:rPr>
          <w:t>mamun2299@yahoo.com</w:t>
        </w:r>
      </w:hyperlink>
    </w:p>
    <w:p w:rsidR="005C7069" w:rsidRDefault="005C7069" w:rsidP="004274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 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199275187000196</w:t>
      </w:r>
    </w:p>
    <w:p w:rsidR="005C7069" w:rsidRDefault="005C7069" w:rsidP="0042745E">
      <w:pPr>
        <w:spacing w:after="0"/>
        <w:ind w:left="720"/>
        <w:rPr>
          <w:sz w:val="24"/>
          <w:szCs w:val="24"/>
        </w:rPr>
      </w:pPr>
    </w:p>
    <w:p w:rsidR="005C7069" w:rsidRDefault="005C7069" w:rsidP="0042745E">
      <w:pPr>
        <w:spacing w:after="0"/>
        <w:ind w:left="720"/>
        <w:rPr>
          <w:sz w:val="24"/>
          <w:szCs w:val="24"/>
        </w:rPr>
      </w:pPr>
    </w:p>
    <w:p w:rsidR="005C7069" w:rsidRDefault="005C7069" w:rsidP="0042745E">
      <w:pPr>
        <w:spacing w:after="0"/>
        <w:ind w:left="720"/>
        <w:rPr>
          <w:sz w:val="24"/>
          <w:szCs w:val="24"/>
        </w:rPr>
      </w:pPr>
    </w:p>
    <w:p w:rsidR="005C7069" w:rsidRDefault="005C7069" w:rsidP="008C4918">
      <w:pPr>
        <w:spacing w:after="0"/>
        <w:rPr>
          <w:sz w:val="24"/>
          <w:szCs w:val="24"/>
        </w:rPr>
      </w:pPr>
    </w:p>
    <w:p w:rsidR="005C7069" w:rsidRDefault="005C7069" w:rsidP="008C4918">
      <w:pPr>
        <w:spacing w:after="0"/>
        <w:rPr>
          <w:sz w:val="24"/>
          <w:szCs w:val="24"/>
        </w:rPr>
      </w:pPr>
    </w:p>
    <w:p w:rsidR="005C7069" w:rsidRDefault="005C7069" w:rsidP="008C4918">
      <w:pPr>
        <w:spacing w:after="0"/>
        <w:rPr>
          <w:sz w:val="24"/>
          <w:szCs w:val="24"/>
        </w:rPr>
      </w:pPr>
    </w:p>
    <w:p w:rsidR="005C7069" w:rsidRPr="00C41924" w:rsidRDefault="005C7069" w:rsidP="00C41924">
      <w:pPr>
        <w:spacing w:after="0"/>
        <w:ind w:left="1440" w:firstLine="720"/>
        <w:rPr>
          <w:sz w:val="24"/>
          <w:szCs w:val="24"/>
        </w:rPr>
      </w:pPr>
      <w:r w:rsidRPr="00091DFA">
        <w:rPr>
          <w:sz w:val="24"/>
          <w:szCs w:val="24"/>
        </w:rPr>
        <w:t xml:space="preserve"> </w:t>
      </w:r>
      <w:r w:rsidRPr="00091DFA">
        <w:rPr>
          <w:b/>
          <w:bCs/>
          <w:sz w:val="28"/>
          <w:szCs w:val="28"/>
        </w:rPr>
        <w:t>Declaration of Authenticity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080"/>
      </w:tblGrid>
      <w:tr w:rsidR="005C7069" w:rsidRPr="00CC0C54">
        <w:trPr>
          <w:trHeight w:val="1241"/>
        </w:trPr>
        <w:tc>
          <w:tcPr>
            <w:tcW w:w="10080" w:type="dxa"/>
          </w:tcPr>
          <w:p w:rsidR="005C7069" w:rsidRPr="00CC0C54" w:rsidRDefault="005C7069" w:rsidP="00CC0C54">
            <w:pPr>
              <w:spacing w:after="0" w:line="240" w:lineRule="auto"/>
              <w:rPr>
                <w:sz w:val="24"/>
                <w:szCs w:val="24"/>
              </w:rPr>
            </w:pPr>
            <w:r w:rsidRPr="00CC0C54">
              <w:rPr>
                <w:sz w:val="24"/>
                <w:szCs w:val="24"/>
              </w:rPr>
              <w:t>I do hereby declare that all information have presented are true to my knowledge, If required and where applicable, this document can be supported by appropriate authentic certificates or papers.</w:t>
            </w:r>
          </w:p>
        </w:tc>
      </w:tr>
    </w:tbl>
    <w:p w:rsidR="005C7069" w:rsidRPr="00091DFA" w:rsidRDefault="005C7069" w:rsidP="00C2777D">
      <w:pPr>
        <w:spacing w:after="0"/>
        <w:rPr>
          <w:sz w:val="24"/>
          <w:szCs w:val="24"/>
        </w:rPr>
      </w:pPr>
    </w:p>
    <w:p w:rsidR="005C7069" w:rsidRDefault="005C7069" w:rsidP="00C2777D">
      <w:pPr>
        <w:spacing w:after="0"/>
        <w:rPr>
          <w:sz w:val="24"/>
          <w:szCs w:val="24"/>
        </w:rPr>
      </w:pPr>
    </w:p>
    <w:p w:rsidR="005C7069" w:rsidRPr="00091DFA" w:rsidRDefault="005C7069" w:rsidP="00C2777D">
      <w:pPr>
        <w:spacing w:after="0"/>
        <w:rPr>
          <w:sz w:val="24"/>
          <w:szCs w:val="24"/>
        </w:rPr>
      </w:pPr>
    </w:p>
    <w:p w:rsidR="005C7069" w:rsidRPr="00091DFA" w:rsidRDefault="005C7069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91DFA">
        <w:rPr>
          <w:sz w:val="24"/>
          <w:szCs w:val="24"/>
        </w:rPr>
        <w:t>----------------------------------------------</w:t>
      </w:r>
    </w:p>
    <w:p w:rsidR="005C7069" w:rsidRDefault="005C7069" w:rsidP="001153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(</w:t>
      </w:r>
      <w:r>
        <w:rPr>
          <w:sz w:val="28"/>
          <w:szCs w:val="28"/>
        </w:rPr>
        <w:t>Md. Al Mamun</w:t>
      </w:r>
      <w:r>
        <w:rPr>
          <w:sz w:val="24"/>
          <w:szCs w:val="24"/>
        </w:rPr>
        <w:t>)</w:t>
      </w:r>
    </w:p>
    <w:p w:rsidR="005C7069" w:rsidRPr="000555B7" w:rsidRDefault="005C7069" w:rsidP="00115399">
      <w:pPr>
        <w:spacing w:after="0"/>
        <w:rPr>
          <w:sz w:val="24"/>
          <w:szCs w:val="24"/>
        </w:rPr>
      </w:pPr>
    </w:p>
    <w:p w:rsidR="005C7069" w:rsidRPr="00091DFA" w:rsidRDefault="005C7069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91DFA">
        <w:rPr>
          <w:sz w:val="24"/>
          <w:szCs w:val="24"/>
        </w:rPr>
        <w:t>Date</w:t>
      </w:r>
      <w:r w:rsidRPr="00091DFA">
        <w:rPr>
          <w:sz w:val="24"/>
          <w:szCs w:val="24"/>
        </w:rPr>
        <w:tab/>
        <w:t>:</w:t>
      </w:r>
    </w:p>
    <w:p w:rsidR="005C7069" w:rsidRPr="00091DFA" w:rsidRDefault="005C7069" w:rsidP="00C2777D">
      <w:pPr>
        <w:spacing w:after="0"/>
        <w:rPr>
          <w:sz w:val="24"/>
          <w:szCs w:val="24"/>
        </w:rPr>
      </w:pPr>
    </w:p>
    <w:p w:rsidR="005C7069" w:rsidRPr="00091DFA" w:rsidRDefault="005C7069" w:rsidP="00852282">
      <w:pPr>
        <w:rPr>
          <w:sz w:val="24"/>
          <w:szCs w:val="24"/>
        </w:rPr>
      </w:pPr>
    </w:p>
    <w:p w:rsidR="005C7069" w:rsidRDefault="005C7069" w:rsidP="00266501"/>
    <w:sectPr w:rsidR="005C7069" w:rsidSect="00A238FD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446F1"/>
    <w:multiLevelType w:val="hybridMultilevel"/>
    <w:tmpl w:val="AF3A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501"/>
    <w:rsid w:val="000030B3"/>
    <w:rsid w:val="00017339"/>
    <w:rsid w:val="00025140"/>
    <w:rsid w:val="000555B7"/>
    <w:rsid w:val="00091DFA"/>
    <w:rsid w:val="001045DB"/>
    <w:rsid w:val="00115399"/>
    <w:rsid w:val="00126121"/>
    <w:rsid w:val="00186B15"/>
    <w:rsid w:val="00194739"/>
    <w:rsid w:val="001D506F"/>
    <w:rsid w:val="001F5ABF"/>
    <w:rsid w:val="00247AE1"/>
    <w:rsid w:val="00266501"/>
    <w:rsid w:val="00267B66"/>
    <w:rsid w:val="00274432"/>
    <w:rsid w:val="002C1230"/>
    <w:rsid w:val="00334CCE"/>
    <w:rsid w:val="00377AC0"/>
    <w:rsid w:val="00425788"/>
    <w:rsid w:val="0042745E"/>
    <w:rsid w:val="004A58DB"/>
    <w:rsid w:val="005B620D"/>
    <w:rsid w:val="005C7069"/>
    <w:rsid w:val="005F663E"/>
    <w:rsid w:val="00615F1E"/>
    <w:rsid w:val="006514A3"/>
    <w:rsid w:val="006E3C54"/>
    <w:rsid w:val="006E5A7B"/>
    <w:rsid w:val="007001FF"/>
    <w:rsid w:val="00701596"/>
    <w:rsid w:val="00706AC7"/>
    <w:rsid w:val="00730955"/>
    <w:rsid w:val="007E61B8"/>
    <w:rsid w:val="00802784"/>
    <w:rsid w:val="00820602"/>
    <w:rsid w:val="008227AA"/>
    <w:rsid w:val="008473A8"/>
    <w:rsid w:val="00852282"/>
    <w:rsid w:val="0085742D"/>
    <w:rsid w:val="0089375D"/>
    <w:rsid w:val="008C4918"/>
    <w:rsid w:val="00914DA7"/>
    <w:rsid w:val="009204EE"/>
    <w:rsid w:val="00935D5D"/>
    <w:rsid w:val="0094223A"/>
    <w:rsid w:val="00993563"/>
    <w:rsid w:val="009F5408"/>
    <w:rsid w:val="00A12C6B"/>
    <w:rsid w:val="00A167C5"/>
    <w:rsid w:val="00A21E9D"/>
    <w:rsid w:val="00A238FD"/>
    <w:rsid w:val="00A752D9"/>
    <w:rsid w:val="00A96E3F"/>
    <w:rsid w:val="00B20519"/>
    <w:rsid w:val="00B245B2"/>
    <w:rsid w:val="00B46D71"/>
    <w:rsid w:val="00B674C8"/>
    <w:rsid w:val="00C236B1"/>
    <w:rsid w:val="00C2777D"/>
    <w:rsid w:val="00C41924"/>
    <w:rsid w:val="00C574B5"/>
    <w:rsid w:val="00C57823"/>
    <w:rsid w:val="00CC0C54"/>
    <w:rsid w:val="00CC499E"/>
    <w:rsid w:val="00CC7E81"/>
    <w:rsid w:val="00CD6BDE"/>
    <w:rsid w:val="00D50A00"/>
    <w:rsid w:val="00D512BE"/>
    <w:rsid w:val="00D6281D"/>
    <w:rsid w:val="00D64172"/>
    <w:rsid w:val="00D74A2F"/>
    <w:rsid w:val="00D933F1"/>
    <w:rsid w:val="00E67D31"/>
    <w:rsid w:val="00F20A96"/>
    <w:rsid w:val="00F87F83"/>
    <w:rsid w:val="00FB64B8"/>
    <w:rsid w:val="00FC1106"/>
    <w:rsid w:val="00FD2A59"/>
    <w:rsid w:val="00FE5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40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74C8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238FD"/>
    <w:pPr>
      <w:ind w:left="720"/>
    </w:pPr>
  </w:style>
  <w:style w:type="character" w:styleId="Hyperlink">
    <w:name w:val="Hyperlink"/>
    <w:basedOn w:val="DefaultParagraphFont"/>
    <w:uiPriority w:val="99"/>
    <w:rsid w:val="00C41924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C41924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C41924"/>
    <w:rPr>
      <w:rFonts w:ascii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nkardebnath46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16</TotalTime>
  <Pages>2</Pages>
  <Words>244</Words>
  <Characters>1394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DCL</dc:creator>
  <cp:keywords/>
  <dc:description/>
  <cp:lastModifiedBy>SSA. SAZIB # 01671417741 # 01816746474</cp:lastModifiedBy>
  <cp:revision>16</cp:revision>
  <cp:lastPrinted>2014-08-30T13:09:00Z</cp:lastPrinted>
  <dcterms:created xsi:type="dcterms:W3CDTF">2014-08-14T05:44:00Z</dcterms:created>
  <dcterms:modified xsi:type="dcterms:W3CDTF">2014-08-30T13:16:00Z</dcterms:modified>
</cp:coreProperties>
</file>