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6E" w:rsidRPr="00232E2F" w:rsidRDefault="00855A6E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855A6E" w:rsidRPr="00232E2F" w:rsidRDefault="00855A6E" w:rsidP="00C2777D">
      <w:pPr>
        <w:spacing w:after="0" w:line="240" w:lineRule="auto"/>
        <w:jc w:val="center"/>
        <w:rPr>
          <w:color w:val="000080"/>
          <w:sz w:val="28"/>
        </w:rPr>
      </w:pPr>
      <w:r w:rsidRPr="00232E2F">
        <w:rPr>
          <w:color w:val="000080"/>
          <w:sz w:val="28"/>
        </w:rPr>
        <w:t>of</w:t>
      </w:r>
    </w:p>
    <w:p w:rsidR="00855A6E" w:rsidRPr="00232E2F" w:rsidRDefault="00855A6E" w:rsidP="0099244E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Md. Main Uddin</w:t>
      </w:r>
    </w:p>
    <w:p w:rsidR="00855A6E" w:rsidRPr="00C2777D" w:rsidRDefault="00855A6E" w:rsidP="00351DC8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Malipar, Post: kalamunshi Bazar</w:t>
      </w:r>
    </w:p>
    <w:p w:rsidR="00855A6E" w:rsidRPr="00C2777D" w:rsidRDefault="00855A6E" w:rsidP="00BD0CA2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Kabirhat, Dist:Noakhali</w:t>
      </w:r>
    </w:p>
    <w:p w:rsidR="00855A6E" w:rsidRPr="00091DFA" w:rsidRDefault="00855A6E" w:rsidP="00351DC8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Mobile:</w:t>
      </w:r>
      <w:r>
        <w:rPr>
          <w:sz w:val="24"/>
        </w:rPr>
        <w:t xml:space="preserve"> 01828400448</w:t>
      </w:r>
    </w:p>
    <w:p w:rsidR="00855A6E" w:rsidRPr="00A238FD" w:rsidRDefault="00855A6E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855A6E" w:rsidRPr="00A238FD" w:rsidRDefault="00855A6E" w:rsidP="00C2777D">
      <w:pPr>
        <w:spacing w:after="0"/>
        <w:ind w:left="1440" w:hanging="1440"/>
        <w:rPr>
          <w:b/>
          <w:sz w:val="28"/>
        </w:rPr>
      </w:pPr>
    </w:p>
    <w:p w:rsidR="00855A6E" w:rsidRPr="00EE636E" w:rsidRDefault="00855A6E" w:rsidP="00C2777D">
      <w:pPr>
        <w:spacing w:after="0"/>
        <w:rPr>
          <w:sz w:val="12"/>
          <w:szCs w:val="6"/>
        </w:rPr>
      </w:pPr>
    </w:p>
    <w:p w:rsidR="00855A6E" w:rsidRDefault="00855A6E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855A6E" w:rsidRPr="00A238FD" w:rsidRDefault="00855A6E" w:rsidP="00D451B7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>M</w:t>
      </w:r>
      <w:r w:rsidRPr="00A238FD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B.S</w:t>
      </w:r>
      <w:r w:rsidRPr="00A238FD">
        <w:rPr>
          <w:b/>
          <w:sz w:val="24"/>
          <w:u w:val="single"/>
        </w:rPr>
        <w:t xml:space="preserve">  </w:t>
      </w:r>
    </w:p>
    <w:p w:rsidR="00855A6E" w:rsidRPr="00A238FD" w:rsidRDefault="00855A6E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855A6E" w:rsidRPr="00A238FD" w:rsidRDefault="00855A6E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Accounting</w:t>
      </w:r>
    </w:p>
    <w:p w:rsidR="00855A6E" w:rsidRPr="00A238FD" w:rsidRDefault="00855A6E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2010</w:t>
      </w:r>
    </w:p>
    <w:p w:rsidR="00855A6E" w:rsidRDefault="00855A6E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2</w:t>
      </w:r>
      <w:r w:rsidRPr="00EE636E">
        <w:rPr>
          <w:sz w:val="24"/>
          <w:vertAlign w:val="superscript"/>
        </w:rPr>
        <w:t>nd</w:t>
      </w:r>
      <w:r>
        <w:rPr>
          <w:sz w:val="24"/>
        </w:rPr>
        <w:t xml:space="preserve"> Class </w:t>
      </w:r>
    </w:p>
    <w:p w:rsidR="00855A6E" w:rsidRPr="00A238FD" w:rsidRDefault="00855A6E" w:rsidP="00D451B7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>B.B.S</w:t>
      </w:r>
      <w:r w:rsidRPr="00A238FD">
        <w:rPr>
          <w:b/>
          <w:sz w:val="24"/>
          <w:u w:val="single"/>
        </w:rPr>
        <w:t xml:space="preserve">  (Honours)</w:t>
      </w:r>
    </w:p>
    <w:p w:rsidR="00855A6E" w:rsidRPr="00A238FD" w:rsidRDefault="00855A6E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855A6E" w:rsidRPr="00A238FD" w:rsidRDefault="00855A6E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Accounting</w:t>
      </w:r>
    </w:p>
    <w:p w:rsidR="00855A6E" w:rsidRPr="00A238FD" w:rsidRDefault="00855A6E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2009</w:t>
      </w:r>
    </w:p>
    <w:p w:rsidR="00855A6E" w:rsidRDefault="00855A6E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2</w:t>
      </w:r>
      <w:r w:rsidRPr="00EE636E">
        <w:rPr>
          <w:sz w:val="24"/>
          <w:vertAlign w:val="superscript"/>
        </w:rPr>
        <w:t>nd</w:t>
      </w:r>
      <w:r>
        <w:rPr>
          <w:sz w:val="24"/>
        </w:rPr>
        <w:t xml:space="preserve"> Class </w:t>
      </w:r>
    </w:p>
    <w:p w:rsidR="00855A6E" w:rsidRPr="00A238FD" w:rsidRDefault="00855A6E" w:rsidP="00D7559A">
      <w:pPr>
        <w:spacing w:after="0"/>
        <w:rPr>
          <w:sz w:val="24"/>
        </w:rPr>
      </w:pPr>
    </w:p>
    <w:p w:rsidR="00855A6E" w:rsidRPr="00A238FD" w:rsidRDefault="00855A6E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H.S.C</w:t>
      </w:r>
      <w:r w:rsidRPr="00A238FD">
        <w:rPr>
          <w:b/>
          <w:sz w:val="24"/>
          <w:u w:val="single"/>
        </w:rPr>
        <w:t>)</w:t>
      </w:r>
    </w:p>
    <w:p w:rsidR="00855A6E" w:rsidRPr="00A238FD" w:rsidRDefault="00855A6E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855A6E" w:rsidRPr="00A238FD" w:rsidRDefault="00855A6E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855A6E" w:rsidRPr="00A238FD" w:rsidRDefault="00855A6E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2005</w:t>
      </w:r>
    </w:p>
    <w:p w:rsidR="00855A6E" w:rsidRPr="00A238FD" w:rsidRDefault="00855A6E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2.50</w:t>
      </w:r>
    </w:p>
    <w:p w:rsidR="00855A6E" w:rsidRPr="00A238FD" w:rsidRDefault="00855A6E" w:rsidP="00C2777D">
      <w:pPr>
        <w:spacing w:after="0"/>
        <w:rPr>
          <w:sz w:val="24"/>
        </w:rPr>
      </w:pPr>
    </w:p>
    <w:p w:rsidR="00855A6E" w:rsidRPr="00A238FD" w:rsidRDefault="00855A6E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 xml:space="preserve">Secondary </w:t>
      </w:r>
      <w:r>
        <w:rPr>
          <w:b/>
          <w:sz w:val="24"/>
          <w:u w:val="single"/>
        </w:rPr>
        <w:t xml:space="preserve">School </w:t>
      </w:r>
      <w:r w:rsidRPr="00A238FD">
        <w:rPr>
          <w:b/>
          <w:sz w:val="24"/>
          <w:u w:val="single"/>
        </w:rPr>
        <w:t>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S.S.C</w:t>
      </w:r>
      <w:r w:rsidRPr="00A238FD">
        <w:rPr>
          <w:b/>
          <w:sz w:val="24"/>
          <w:u w:val="single"/>
        </w:rPr>
        <w:t>)</w:t>
      </w:r>
    </w:p>
    <w:p w:rsidR="00855A6E" w:rsidRPr="00A238FD" w:rsidRDefault="00855A6E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855A6E" w:rsidRPr="00A238FD" w:rsidRDefault="00855A6E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855A6E" w:rsidRPr="00A238FD" w:rsidRDefault="00855A6E" w:rsidP="00EC76B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2003</w:t>
      </w:r>
    </w:p>
    <w:p w:rsidR="00855A6E" w:rsidRPr="00A238FD" w:rsidRDefault="00855A6E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2.94</w:t>
      </w:r>
    </w:p>
    <w:p w:rsidR="00855A6E" w:rsidRPr="00A238FD" w:rsidRDefault="00855A6E" w:rsidP="00C2777D">
      <w:pPr>
        <w:spacing w:after="0"/>
        <w:rPr>
          <w:sz w:val="24"/>
        </w:rPr>
      </w:pPr>
    </w:p>
    <w:p w:rsidR="00855A6E" w:rsidRPr="00A238FD" w:rsidRDefault="00855A6E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 Internet etc. </w:t>
      </w:r>
    </w:p>
    <w:p w:rsidR="00855A6E" w:rsidRPr="00A238FD" w:rsidRDefault="00855A6E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855A6E" w:rsidRPr="00A238FD" w:rsidRDefault="00855A6E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855A6E" w:rsidRDefault="00855A6E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>Reading books, Internet browsing and Traveling.</w:t>
      </w:r>
    </w:p>
    <w:p w:rsidR="00855A6E" w:rsidRPr="00A238FD" w:rsidRDefault="00855A6E" w:rsidP="002976FF">
      <w:pPr>
        <w:spacing w:after="0"/>
        <w:rPr>
          <w:sz w:val="24"/>
        </w:rPr>
      </w:pPr>
    </w:p>
    <w:p w:rsidR="00855A6E" w:rsidRDefault="00855A6E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855A6E" w:rsidRPr="002976FF" w:rsidRDefault="00855A6E" w:rsidP="002976FF">
      <w:pPr>
        <w:spacing w:after="0"/>
        <w:rPr>
          <w:b/>
          <w:sz w:val="28"/>
          <w:szCs w:val="28"/>
        </w:rPr>
      </w:pPr>
    </w:p>
    <w:p w:rsidR="00855A6E" w:rsidRPr="00091DFA" w:rsidRDefault="00855A6E" w:rsidP="002976FF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Md. Abul Khair</w:t>
      </w:r>
    </w:p>
    <w:p w:rsidR="00855A6E" w:rsidRPr="00091DFA" w:rsidRDefault="00855A6E" w:rsidP="002976F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Khadiza Khatoon</w:t>
      </w:r>
    </w:p>
    <w:p w:rsidR="00855A6E" w:rsidRPr="00091DFA" w:rsidRDefault="00855A6E" w:rsidP="00BD0CA2">
      <w:pPr>
        <w:spacing w:after="0" w:line="240" w:lineRule="auto"/>
        <w:rPr>
          <w:sz w:val="24"/>
          <w:szCs w:val="24"/>
        </w:rPr>
      </w:pPr>
    </w:p>
    <w:p w:rsidR="00855A6E" w:rsidRPr="00C2777D" w:rsidRDefault="00855A6E" w:rsidP="002976FF">
      <w:pPr>
        <w:spacing w:after="0" w:line="240" w:lineRule="auto"/>
        <w:ind w:left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Vill: Malipar, Post: kalamunshi Bazar</w:t>
      </w:r>
    </w:p>
    <w:p w:rsidR="00855A6E" w:rsidRPr="00C2777D" w:rsidRDefault="00855A6E" w:rsidP="002976FF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P.S: Kabirhat, Dist:Noakhali</w:t>
      </w:r>
    </w:p>
    <w:p w:rsidR="00855A6E" w:rsidRPr="00A167C5" w:rsidRDefault="00855A6E" w:rsidP="002976FF">
      <w:pPr>
        <w:spacing w:after="0"/>
        <w:rPr>
          <w:sz w:val="24"/>
        </w:rPr>
      </w:pPr>
    </w:p>
    <w:p w:rsidR="00855A6E" w:rsidRPr="00091DFA" w:rsidRDefault="00855A6E" w:rsidP="002976F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05/01/1988</w:t>
      </w:r>
    </w:p>
    <w:p w:rsidR="00855A6E" w:rsidRDefault="00855A6E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855A6E" w:rsidRPr="00091DFA" w:rsidRDefault="00855A6E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855A6E" w:rsidRPr="00091DFA" w:rsidRDefault="00855A6E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Unmarried </w:t>
      </w:r>
    </w:p>
    <w:p w:rsidR="00855A6E" w:rsidRPr="00091DFA" w:rsidRDefault="00855A6E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855A6E" w:rsidRDefault="00855A6E" w:rsidP="005E4D15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01828400448</w:t>
      </w:r>
    </w:p>
    <w:p w:rsidR="00855A6E" w:rsidRDefault="00855A6E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B+</w:t>
      </w:r>
    </w:p>
    <w:p w:rsidR="00855A6E" w:rsidRDefault="00855A6E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t>7514795022272</w:t>
      </w:r>
    </w:p>
    <w:p w:rsidR="00855A6E" w:rsidRDefault="00855A6E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855A6E" w:rsidRDefault="00855A6E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855A6E" w:rsidRDefault="00855A6E" w:rsidP="008C4918">
      <w:pPr>
        <w:spacing w:after="0"/>
        <w:rPr>
          <w:sz w:val="24"/>
          <w:szCs w:val="24"/>
        </w:rPr>
      </w:pPr>
    </w:p>
    <w:p w:rsidR="00855A6E" w:rsidRDefault="00855A6E" w:rsidP="008C4918">
      <w:pPr>
        <w:spacing w:after="0"/>
        <w:rPr>
          <w:sz w:val="24"/>
          <w:szCs w:val="24"/>
        </w:rPr>
      </w:pPr>
    </w:p>
    <w:p w:rsidR="00855A6E" w:rsidRDefault="00855A6E" w:rsidP="008C4918">
      <w:pPr>
        <w:spacing w:after="0"/>
        <w:rPr>
          <w:sz w:val="24"/>
          <w:szCs w:val="24"/>
        </w:rPr>
      </w:pPr>
    </w:p>
    <w:p w:rsidR="00855A6E" w:rsidRPr="00C41924" w:rsidRDefault="00855A6E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855A6E" w:rsidRPr="00CC0C54">
        <w:trPr>
          <w:trHeight w:val="1241"/>
        </w:trPr>
        <w:tc>
          <w:tcPr>
            <w:tcW w:w="10080" w:type="dxa"/>
          </w:tcPr>
          <w:p w:rsidR="00855A6E" w:rsidRPr="00CC0C54" w:rsidRDefault="00855A6E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855A6E" w:rsidRPr="00091DFA" w:rsidRDefault="00855A6E" w:rsidP="00C2777D">
      <w:pPr>
        <w:spacing w:after="0"/>
        <w:rPr>
          <w:sz w:val="24"/>
          <w:szCs w:val="24"/>
        </w:rPr>
      </w:pPr>
    </w:p>
    <w:p w:rsidR="00855A6E" w:rsidRPr="00091DFA" w:rsidRDefault="00855A6E" w:rsidP="00C2777D">
      <w:pPr>
        <w:spacing w:after="0"/>
        <w:rPr>
          <w:sz w:val="24"/>
          <w:szCs w:val="24"/>
        </w:rPr>
      </w:pPr>
    </w:p>
    <w:p w:rsidR="00855A6E" w:rsidRPr="00091DFA" w:rsidRDefault="00855A6E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855A6E" w:rsidRDefault="00855A6E" w:rsidP="001D5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(</w:t>
      </w:r>
      <w:r>
        <w:rPr>
          <w:bCs/>
          <w:sz w:val="28"/>
          <w:szCs w:val="28"/>
        </w:rPr>
        <w:t>Md. Main Uddin</w:t>
      </w:r>
      <w:r>
        <w:rPr>
          <w:sz w:val="24"/>
          <w:szCs w:val="24"/>
        </w:rPr>
        <w:t>)</w:t>
      </w:r>
    </w:p>
    <w:p w:rsidR="00855A6E" w:rsidRPr="000555B7" w:rsidRDefault="00855A6E" w:rsidP="001D57CA">
      <w:pPr>
        <w:spacing w:after="0"/>
        <w:rPr>
          <w:sz w:val="24"/>
          <w:szCs w:val="24"/>
        </w:rPr>
      </w:pPr>
    </w:p>
    <w:p w:rsidR="00855A6E" w:rsidRPr="00091DFA" w:rsidRDefault="00855A6E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855A6E" w:rsidRPr="00091DFA" w:rsidRDefault="00855A6E" w:rsidP="00C2777D">
      <w:pPr>
        <w:spacing w:after="0"/>
        <w:rPr>
          <w:sz w:val="24"/>
          <w:szCs w:val="24"/>
        </w:rPr>
      </w:pPr>
    </w:p>
    <w:p w:rsidR="00855A6E" w:rsidRPr="00091DFA" w:rsidRDefault="00855A6E" w:rsidP="00852282">
      <w:pPr>
        <w:rPr>
          <w:sz w:val="24"/>
          <w:szCs w:val="24"/>
        </w:rPr>
      </w:pPr>
    </w:p>
    <w:p w:rsidR="00855A6E" w:rsidRDefault="00855A6E" w:rsidP="00266501"/>
    <w:sectPr w:rsidR="00855A6E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94739"/>
    <w:rsid w:val="001D57CA"/>
    <w:rsid w:val="001F5ABF"/>
    <w:rsid w:val="00232E2F"/>
    <w:rsid w:val="00247AE1"/>
    <w:rsid w:val="00266501"/>
    <w:rsid w:val="00267B66"/>
    <w:rsid w:val="002711E3"/>
    <w:rsid w:val="00274432"/>
    <w:rsid w:val="002976FF"/>
    <w:rsid w:val="002C1230"/>
    <w:rsid w:val="00351DC8"/>
    <w:rsid w:val="00377AC0"/>
    <w:rsid w:val="0042745E"/>
    <w:rsid w:val="004A41B2"/>
    <w:rsid w:val="004A58DB"/>
    <w:rsid w:val="005E4D15"/>
    <w:rsid w:val="005F663E"/>
    <w:rsid w:val="006E3C54"/>
    <w:rsid w:val="006E5A7B"/>
    <w:rsid w:val="00701596"/>
    <w:rsid w:val="007E61B8"/>
    <w:rsid w:val="00802784"/>
    <w:rsid w:val="00820602"/>
    <w:rsid w:val="008227AA"/>
    <w:rsid w:val="00845756"/>
    <w:rsid w:val="00852282"/>
    <w:rsid w:val="00855A6E"/>
    <w:rsid w:val="0085742D"/>
    <w:rsid w:val="0088028E"/>
    <w:rsid w:val="0089375D"/>
    <w:rsid w:val="008C4918"/>
    <w:rsid w:val="008F630F"/>
    <w:rsid w:val="00920DBA"/>
    <w:rsid w:val="00927DE5"/>
    <w:rsid w:val="0099244E"/>
    <w:rsid w:val="00993563"/>
    <w:rsid w:val="009A0DEB"/>
    <w:rsid w:val="009F5408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D0CA2"/>
    <w:rsid w:val="00C236B1"/>
    <w:rsid w:val="00C2777D"/>
    <w:rsid w:val="00C41924"/>
    <w:rsid w:val="00C574B5"/>
    <w:rsid w:val="00C57823"/>
    <w:rsid w:val="00CC0C54"/>
    <w:rsid w:val="00CC7E81"/>
    <w:rsid w:val="00D451B7"/>
    <w:rsid w:val="00D50A00"/>
    <w:rsid w:val="00D512BE"/>
    <w:rsid w:val="00D6281D"/>
    <w:rsid w:val="00D64172"/>
    <w:rsid w:val="00D7559A"/>
    <w:rsid w:val="00D933F1"/>
    <w:rsid w:val="00E67D31"/>
    <w:rsid w:val="00EA542C"/>
    <w:rsid w:val="00EC76BC"/>
    <w:rsid w:val="00ED3A21"/>
    <w:rsid w:val="00EE636E"/>
    <w:rsid w:val="00F20A96"/>
    <w:rsid w:val="00F23D73"/>
    <w:rsid w:val="00F87F83"/>
    <w:rsid w:val="00FA2E0B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240</Words>
  <Characters>1371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9</cp:revision>
  <cp:lastPrinted>2014-08-24T06:12:00Z</cp:lastPrinted>
  <dcterms:created xsi:type="dcterms:W3CDTF">2014-08-24T05:59:00Z</dcterms:created>
  <dcterms:modified xsi:type="dcterms:W3CDTF">2014-08-24T06:15:00Z</dcterms:modified>
</cp:coreProperties>
</file>