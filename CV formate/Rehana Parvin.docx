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01" w:rsidRDefault="00102101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102101" w:rsidRPr="00792932" w:rsidRDefault="00102101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102101" w:rsidRDefault="00102101" w:rsidP="005F7171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REHANA PERVIN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102101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102101" w:rsidRDefault="00102101" w:rsidP="005F717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C/O. Moshid Bari, Vill: Shuraholi, Post: Dauti Bazar, P.S: Sonaimuri, Dist: Noakhali-3843</w:t>
            </w:r>
          </w:p>
          <w:p w:rsidR="00102101" w:rsidRDefault="00102101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102101" w:rsidRDefault="00102101" w:rsidP="00563277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01829224196</w:t>
            </w:r>
          </w:p>
          <w:p w:rsidR="00102101" w:rsidRDefault="0010210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</w:p>
        </w:tc>
      </w:tr>
    </w:tbl>
    <w:p w:rsidR="00102101" w:rsidRDefault="00102101" w:rsidP="00971944">
      <w:pPr>
        <w:jc w:val="both"/>
        <w:rPr>
          <w:sz w:val="24"/>
          <w:szCs w:val="24"/>
        </w:rPr>
      </w:pPr>
    </w:p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102101" w:rsidRDefault="00102101" w:rsidP="00971944">
      <w:pPr>
        <w:jc w:val="both"/>
        <w:rPr>
          <w:sz w:val="24"/>
          <w:szCs w:val="24"/>
        </w:rPr>
      </w:pPr>
    </w:p>
    <w:p w:rsidR="00102101" w:rsidRDefault="00102101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102101" w:rsidRDefault="00102101" w:rsidP="00971944">
      <w:pPr>
        <w:jc w:val="both"/>
        <w:rPr>
          <w:color w:val="000000"/>
          <w:sz w:val="24"/>
          <w:szCs w:val="24"/>
        </w:rPr>
      </w:pPr>
    </w:p>
    <w:p w:rsidR="00102101" w:rsidRPr="00D9399C" w:rsidRDefault="00102101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102101">
        <w:trPr>
          <w:trHeight w:val="578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102101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102101" w:rsidRDefault="00102101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102101" w:rsidRDefault="00102101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Noakhali Government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Appeared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02101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02101" w:rsidRDefault="00102101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:4.20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102101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102101" w:rsidRDefault="00102101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4.06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102101" w:rsidRDefault="0010210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102101" w:rsidRDefault="00102101" w:rsidP="00971944">
      <w:pPr>
        <w:jc w:val="both"/>
        <w:rPr>
          <w:sz w:val="24"/>
          <w:szCs w:val="24"/>
        </w:rPr>
      </w:pPr>
    </w:p>
    <w:p w:rsidR="00102101" w:rsidRDefault="00102101" w:rsidP="00971944">
      <w:pPr>
        <w:jc w:val="both"/>
        <w:rPr>
          <w:sz w:val="22"/>
          <w:szCs w:val="22"/>
        </w:rPr>
      </w:pPr>
    </w:p>
    <w:p w:rsidR="00102101" w:rsidRDefault="00102101" w:rsidP="00971944">
      <w:pPr>
        <w:jc w:val="both"/>
        <w:rPr>
          <w:color w:val="000000"/>
          <w:sz w:val="24"/>
          <w:szCs w:val="24"/>
        </w:rPr>
      </w:pPr>
    </w:p>
    <w:p w:rsidR="00102101" w:rsidRDefault="00102101" w:rsidP="00971944">
      <w:pPr>
        <w:jc w:val="both"/>
        <w:rPr>
          <w:color w:val="000000"/>
          <w:sz w:val="24"/>
          <w:szCs w:val="24"/>
        </w:rPr>
      </w:pPr>
    </w:p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102101" w:rsidRDefault="00102101" w:rsidP="00971944">
      <w:pPr>
        <w:jc w:val="both"/>
        <w:rPr>
          <w:sz w:val="22"/>
          <w:szCs w:val="22"/>
        </w:rPr>
      </w:pPr>
    </w:p>
    <w:p w:rsidR="00102101" w:rsidRDefault="00102101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4"/>
        </w:rPr>
        <w:t>MS Word, MS Excel, Multimedia, Internet etc</w:t>
      </w:r>
    </w:p>
    <w:p w:rsidR="00102101" w:rsidRDefault="00102101" w:rsidP="00971944">
      <w:pPr>
        <w:ind w:hanging="630"/>
        <w:jc w:val="both"/>
        <w:rPr>
          <w:sz w:val="24"/>
          <w:szCs w:val="24"/>
        </w:rPr>
      </w:pPr>
    </w:p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102101" w:rsidRDefault="00102101" w:rsidP="00971944">
      <w:pPr>
        <w:jc w:val="both"/>
        <w:rPr>
          <w:b/>
          <w:bCs/>
          <w:color w:val="008080"/>
          <w:sz w:val="24"/>
          <w:szCs w:val="24"/>
        </w:rPr>
      </w:pPr>
    </w:p>
    <w:p w:rsidR="00102101" w:rsidRDefault="00102101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102101" w:rsidRDefault="00102101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102101" w:rsidRDefault="00102101" w:rsidP="00122118">
      <w:pPr>
        <w:spacing w:line="360" w:lineRule="auto"/>
        <w:rPr>
          <w:sz w:val="22"/>
          <w:szCs w:val="22"/>
        </w:rPr>
      </w:pPr>
    </w:p>
    <w:p w:rsidR="00102101" w:rsidRDefault="00102101" w:rsidP="00122118">
      <w:pPr>
        <w:spacing w:line="360" w:lineRule="auto"/>
        <w:rPr>
          <w:sz w:val="22"/>
          <w:szCs w:val="22"/>
        </w:rPr>
      </w:pPr>
    </w:p>
    <w:p w:rsidR="00102101" w:rsidRDefault="00102101" w:rsidP="00122118">
      <w:pPr>
        <w:spacing w:line="360" w:lineRule="auto"/>
        <w:rPr>
          <w:sz w:val="22"/>
          <w:szCs w:val="22"/>
        </w:rPr>
      </w:pPr>
    </w:p>
    <w:p w:rsidR="00102101" w:rsidRDefault="00102101" w:rsidP="00122118">
      <w:pPr>
        <w:spacing w:line="360" w:lineRule="auto"/>
        <w:rPr>
          <w:sz w:val="22"/>
          <w:szCs w:val="22"/>
        </w:rPr>
      </w:pPr>
    </w:p>
    <w:p w:rsidR="00102101" w:rsidRDefault="00102101" w:rsidP="00122118">
      <w:pPr>
        <w:spacing w:line="360" w:lineRule="auto"/>
        <w:rPr>
          <w:sz w:val="22"/>
          <w:szCs w:val="22"/>
        </w:rPr>
      </w:pPr>
    </w:p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102101" w:rsidRDefault="00102101" w:rsidP="00971944">
      <w:pPr>
        <w:jc w:val="both"/>
        <w:rPr>
          <w:b/>
          <w:bCs/>
          <w:sz w:val="22"/>
          <w:szCs w:val="22"/>
        </w:rPr>
      </w:pP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102101" w:rsidRDefault="0010210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102101" w:rsidRDefault="00102101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102101" w:rsidRDefault="0010210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102101" w:rsidRDefault="00102101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102101" w:rsidRPr="00B1497F" w:rsidRDefault="00102101" w:rsidP="00E53B0A">
      <w:pPr>
        <w:tabs>
          <w:tab w:val="left" w:pos="540"/>
          <w:tab w:val="left" w:pos="2880"/>
        </w:tabs>
        <w:spacing w:line="360" w:lineRule="auto"/>
        <w:jc w:val="both"/>
      </w:pPr>
      <w:r w:rsidRPr="00B1497F">
        <w:rPr>
          <w:sz w:val="24"/>
          <w:szCs w:val="24"/>
        </w:rPr>
        <w:t>Father’s Name</w:t>
      </w:r>
      <w:r w:rsidRPr="00B1497F">
        <w:rPr>
          <w:sz w:val="24"/>
          <w:szCs w:val="24"/>
        </w:rPr>
        <w:tab/>
        <w:t>:</w:t>
      </w:r>
      <w:r w:rsidRPr="00B1497F">
        <w:rPr>
          <w:sz w:val="24"/>
          <w:szCs w:val="24"/>
        </w:rPr>
        <w:tab/>
      </w:r>
      <w:r>
        <w:t>Rafique Ullah</w:t>
      </w:r>
    </w:p>
    <w:p w:rsidR="00102101" w:rsidRPr="00B1497F" w:rsidRDefault="00102101" w:rsidP="00E53B0A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sz w:val="24"/>
          <w:szCs w:val="24"/>
        </w:rPr>
      </w:pPr>
      <w:r w:rsidRPr="00B1497F">
        <w:t>Mother’s Name</w:t>
      </w:r>
      <w:r w:rsidRPr="00B1497F">
        <w:tab/>
        <w:t>:</w:t>
      </w:r>
      <w:r w:rsidRPr="00B1497F">
        <w:tab/>
      </w:r>
      <w:r>
        <w:t>Tahmina Begum</w:t>
      </w:r>
    </w:p>
    <w:p w:rsidR="00102101" w:rsidRPr="00B1497F" w:rsidRDefault="00102101" w:rsidP="00E53B0A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:   </w:t>
      </w:r>
      <w:r>
        <w:rPr>
          <w:sz w:val="22"/>
          <w:szCs w:val="22"/>
        </w:rPr>
        <w:tab/>
        <w:t>July 08, 1990</w:t>
      </w:r>
    </w:p>
    <w:p w:rsidR="00102101" w:rsidRPr="00B1497F" w:rsidRDefault="0010210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Nationality</w:t>
      </w:r>
      <w:r w:rsidRPr="00B1497F">
        <w:rPr>
          <w:sz w:val="22"/>
          <w:szCs w:val="22"/>
        </w:rPr>
        <w:tab/>
        <w:t xml:space="preserve">: </w:t>
      </w:r>
      <w:r w:rsidRPr="00B1497F">
        <w:rPr>
          <w:sz w:val="22"/>
          <w:szCs w:val="22"/>
        </w:rPr>
        <w:tab/>
        <w:t>Bangladeshi</w:t>
      </w:r>
    </w:p>
    <w:p w:rsidR="00102101" w:rsidRPr="00B1497F" w:rsidRDefault="0010210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Religion</w:t>
      </w:r>
      <w:r w:rsidRPr="00B1497F">
        <w:rPr>
          <w:sz w:val="22"/>
          <w:szCs w:val="22"/>
        </w:rPr>
        <w:tab/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Islam</w:t>
      </w:r>
    </w:p>
    <w:p w:rsidR="00102101" w:rsidRPr="00B1497F" w:rsidRDefault="00102101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Marital Status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Single</w:t>
      </w:r>
    </w:p>
    <w:p w:rsidR="00102101" w:rsidRPr="00B1497F" w:rsidRDefault="00102101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Blood Group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O+</w:t>
      </w:r>
    </w:p>
    <w:p w:rsidR="00102101" w:rsidRDefault="00102101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</w:p>
    <w:p w:rsidR="00102101" w:rsidRDefault="00102101" w:rsidP="00C6218C">
      <w:pPr>
        <w:rPr>
          <w:sz w:val="24"/>
          <w:szCs w:val="24"/>
        </w:rPr>
      </w:pPr>
    </w:p>
    <w:p w:rsidR="00102101" w:rsidRPr="00C41924" w:rsidRDefault="00102101" w:rsidP="00C6218C">
      <w:pPr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102101" w:rsidRPr="00CC0C54">
        <w:trPr>
          <w:trHeight w:val="1241"/>
        </w:trPr>
        <w:tc>
          <w:tcPr>
            <w:tcW w:w="10080" w:type="dxa"/>
          </w:tcPr>
          <w:p w:rsidR="00102101" w:rsidRPr="00CC0C54" w:rsidRDefault="00102101" w:rsidP="0070534C">
            <w:pPr>
              <w:rPr>
                <w:sz w:val="24"/>
                <w:szCs w:val="24"/>
              </w:rPr>
            </w:pPr>
            <w:r w:rsidRPr="00C6218C">
              <w:rPr>
                <w:sz w:val="22"/>
                <w:szCs w:val="22"/>
              </w:rPr>
              <w:t>I do hereby declare that all information have presented are true to my knowledge, If required and where applicable, this document can be supported by appropriate authentic certificates or papers</w:t>
            </w:r>
            <w:r w:rsidRPr="00CC0C54">
              <w:rPr>
                <w:sz w:val="24"/>
                <w:szCs w:val="24"/>
              </w:rPr>
              <w:t>.</w:t>
            </w:r>
          </w:p>
        </w:tc>
      </w:tr>
    </w:tbl>
    <w:p w:rsidR="00102101" w:rsidRPr="00091DFA" w:rsidRDefault="00102101" w:rsidP="00C6218C">
      <w:pPr>
        <w:rPr>
          <w:sz w:val="24"/>
          <w:szCs w:val="24"/>
        </w:rPr>
      </w:pPr>
    </w:p>
    <w:p w:rsidR="00102101" w:rsidRDefault="00102101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102101" w:rsidRDefault="00102101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05pt;margin-top:2.6pt;width:267.45pt;height:94.3pt;z-index:251658240" o:allowincell="f" filled="f" strokecolor="white">
            <v:textbox style="mso-next-textbox:#_x0000_s1026">
              <w:txbxContent>
                <w:p w:rsidR="00102101" w:rsidRDefault="00102101" w:rsidP="00971944">
                  <w:pPr>
                    <w:rPr>
                      <w:sz w:val="24"/>
                      <w:szCs w:val="24"/>
                    </w:rPr>
                  </w:pPr>
                </w:p>
                <w:p w:rsidR="00102101" w:rsidRDefault="00102101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102101" w:rsidRDefault="0010210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102101" w:rsidRDefault="0010210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102101" w:rsidRDefault="00102101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………………………………..</w:t>
      </w:r>
    </w:p>
    <w:p w:rsidR="00102101" w:rsidRDefault="00102101" w:rsidP="00D73E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Applicant’s  </w:t>
      </w:r>
      <w:r w:rsidRPr="00686CAD">
        <w:rPr>
          <w:sz w:val="22"/>
          <w:szCs w:val="22"/>
        </w:rPr>
        <w:t>Signature</w:t>
      </w:r>
      <w:bookmarkStart w:id="0" w:name="_PictureBullets"/>
    </w:p>
    <w:p w:rsidR="00102101" w:rsidRDefault="00102101" w:rsidP="00D73E86">
      <w:pPr>
        <w:jc w:val="both"/>
        <w:rPr>
          <w:sz w:val="22"/>
          <w:szCs w:val="22"/>
        </w:rPr>
      </w:pPr>
    </w:p>
    <w:p w:rsidR="00102101" w:rsidRDefault="00102101" w:rsidP="00D73E86">
      <w:pPr>
        <w:jc w:val="both"/>
        <w:rPr>
          <w:sz w:val="22"/>
          <w:szCs w:val="22"/>
        </w:rPr>
      </w:pPr>
    </w:p>
    <w:p w:rsidR="00102101" w:rsidRDefault="00102101" w:rsidP="00D73E86">
      <w:pPr>
        <w:jc w:val="both"/>
        <w:rPr>
          <w:sz w:val="22"/>
          <w:szCs w:val="22"/>
        </w:rPr>
      </w:pPr>
    </w:p>
    <w:p w:rsidR="00102101" w:rsidRDefault="00102101" w:rsidP="00D73E86">
      <w:pPr>
        <w:jc w:val="both"/>
      </w:pPr>
      <w:r>
        <w:rPr>
          <w:sz w:val="22"/>
          <w:szCs w:val="22"/>
        </w:rPr>
        <w:t xml:space="preserve">Date: </w:t>
      </w:r>
      <w:r w:rsidRPr="00577320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102101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101" w:rsidRDefault="00102101" w:rsidP="00B73112">
      <w:r>
        <w:separator/>
      </w:r>
    </w:p>
  </w:endnote>
  <w:endnote w:type="continuationSeparator" w:id="1">
    <w:p w:rsidR="00102101" w:rsidRDefault="00102101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101" w:rsidRDefault="00102101" w:rsidP="00B73112">
      <w:r>
        <w:separator/>
      </w:r>
    </w:p>
  </w:footnote>
  <w:footnote w:type="continuationSeparator" w:id="1">
    <w:p w:rsidR="00102101" w:rsidRDefault="00102101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91DFA"/>
    <w:rsid w:val="000B2BC3"/>
    <w:rsid w:val="000C374E"/>
    <w:rsid w:val="000D27EB"/>
    <w:rsid w:val="000E025A"/>
    <w:rsid w:val="000F0070"/>
    <w:rsid w:val="000F0A78"/>
    <w:rsid w:val="000F3E6A"/>
    <w:rsid w:val="00102101"/>
    <w:rsid w:val="00122118"/>
    <w:rsid w:val="001442F3"/>
    <w:rsid w:val="00190EBC"/>
    <w:rsid w:val="001B28F1"/>
    <w:rsid w:val="001E7E28"/>
    <w:rsid w:val="001F1B6C"/>
    <w:rsid w:val="00201DD9"/>
    <w:rsid w:val="00231E48"/>
    <w:rsid w:val="00234B7C"/>
    <w:rsid w:val="002530A1"/>
    <w:rsid w:val="00255E35"/>
    <w:rsid w:val="002663B7"/>
    <w:rsid w:val="002A4137"/>
    <w:rsid w:val="002B4883"/>
    <w:rsid w:val="002F2961"/>
    <w:rsid w:val="00331F8E"/>
    <w:rsid w:val="00352CCA"/>
    <w:rsid w:val="003B002E"/>
    <w:rsid w:val="003C330D"/>
    <w:rsid w:val="003E62F3"/>
    <w:rsid w:val="003E6ED1"/>
    <w:rsid w:val="00430848"/>
    <w:rsid w:val="0043440B"/>
    <w:rsid w:val="0048554D"/>
    <w:rsid w:val="004A3CA8"/>
    <w:rsid w:val="004A69CA"/>
    <w:rsid w:val="004C69B4"/>
    <w:rsid w:val="004D0472"/>
    <w:rsid w:val="004E078A"/>
    <w:rsid w:val="00501506"/>
    <w:rsid w:val="00516C52"/>
    <w:rsid w:val="005173E2"/>
    <w:rsid w:val="0051781E"/>
    <w:rsid w:val="00534A2F"/>
    <w:rsid w:val="0054152B"/>
    <w:rsid w:val="00563277"/>
    <w:rsid w:val="00566A08"/>
    <w:rsid w:val="00577320"/>
    <w:rsid w:val="0058048C"/>
    <w:rsid w:val="005952C9"/>
    <w:rsid w:val="005B37C0"/>
    <w:rsid w:val="005F546D"/>
    <w:rsid w:val="005F7171"/>
    <w:rsid w:val="00666DCD"/>
    <w:rsid w:val="00686174"/>
    <w:rsid w:val="00686CAD"/>
    <w:rsid w:val="006B46D5"/>
    <w:rsid w:val="006C002E"/>
    <w:rsid w:val="006D2CC7"/>
    <w:rsid w:val="006D3611"/>
    <w:rsid w:val="0070534C"/>
    <w:rsid w:val="00712F6A"/>
    <w:rsid w:val="00727EBE"/>
    <w:rsid w:val="00730C8F"/>
    <w:rsid w:val="00746279"/>
    <w:rsid w:val="00747137"/>
    <w:rsid w:val="007661BF"/>
    <w:rsid w:val="00775BB9"/>
    <w:rsid w:val="00790531"/>
    <w:rsid w:val="00792932"/>
    <w:rsid w:val="00796C9B"/>
    <w:rsid w:val="007B70C5"/>
    <w:rsid w:val="00820CC1"/>
    <w:rsid w:val="00821D3D"/>
    <w:rsid w:val="00827D37"/>
    <w:rsid w:val="00832CF0"/>
    <w:rsid w:val="00842F6D"/>
    <w:rsid w:val="008929B1"/>
    <w:rsid w:val="008A11F1"/>
    <w:rsid w:val="008A5AC7"/>
    <w:rsid w:val="008C09AE"/>
    <w:rsid w:val="00902A1B"/>
    <w:rsid w:val="00907822"/>
    <w:rsid w:val="009409DB"/>
    <w:rsid w:val="00956AD9"/>
    <w:rsid w:val="00963570"/>
    <w:rsid w:val="00971944"/>
    <w:rsid w:val="00997462"/>
    <w:rsid w:val="009A48C5"/>
    <w:rsid w:val="00A20201"/>
    <w:rsid w:val="00A212E9"/>
    <w:rsid w:val="00A416FF"/>
    <w:rsid w:val="00A53BDA"/>
    <w:rsid w:val="00B1497F"/>
    <w:rsid w:val="00B24A04"/>
    <w:rsid w:val="00B35B17"/>
    <w:rsid w:val="00B36E93"/>
    <w:rsid w:val="00B6319A"/>
    <w:rsid w:val="00B73112"/>
    <w:rsid w:val="00BC1980"/>
    <w:rsid w:val="00C41924"/>
    <w:rsid w:val="00C42428"/>
    <w:rsid w:val="00C6218C"/>
    <w:rsid w:val="00C80081"/>
    <w:rsid w:val="00C816F9"/>
    <w:rsid w:val="00C9686A"/>
    <w:rsid w:val="00CB31C1"/>
    <w:rsid w:val="00CC0C54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32B83"/>
    <w:rsid w:val="00E4619F"/>
    <w:rsid w:val="00E50504"/>
    <w:rsid w:val="00E53B0A"/>
    <w:rsid w:val="00E747B2"/>
    <w:rsid w:val="00EB2287"/>
    <w:rsid w:val="00EE2728"/>
    <w:rsid w:val="00EF0279"/>
    <w:rsid w:val="00F1663C"/>
    <w:rsid w:val="00F17BC0"/>
    <w:rsid w:val="00F247CD"/>
    <w:rsid w:val="00F46859"/>
    <w:rsid w:val="00FB631B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351</Words>
  <Characters>2006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5</cp:revision>
  <cp:lastPrinted>2014-12-05T10:14:00Z</cp:lastPrinted>
  <dcterms:created xsi:type="dcterms:W3CDTF">2014-12-05T10:14:00Z</dcterms:created>
  <dcterms:modified xsi:type="dcterms:W3CDTF">2014-12-05T10:22:00Z</dcterms:modified>
</cp:coreProperties>
</file>