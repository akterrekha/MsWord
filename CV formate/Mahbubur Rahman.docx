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F4E" w:rsidRPr="00232E2F" w:rsidRDefault="00B27F4E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B27F4E" w:rsidRDefault="00B27F4E" w:rsidP="0099244E">
      <w:pPr>
        <w:spacing w:after="0" w:line="240" w:lineRule="auto"/>
        <w:jc w:val="center"/>
        <w:rPr>
          <w:color w:val="000080"/>
          <w:sz w:val="28"/>
        </w:rPr>
      </w:pPr>
      <w:r>
        <w:rPr>
          <w:color w:val="000080"/>
          <w:sz w:val="28"/>
        </w:rPr>
        <w:t>Mahbubur Rahman</w:t>
      </w:r>
    </w:p>
    <w:p w:rsidR="00B27F4E" w:rsidRPr="00353F52" w:rsidRDefault="00B27F4E" w:rsidP="00353F52">
      <w:pPr>
        <w:spacing w:after="0" w:line="240" w:lineRule="auto"/>
        <w:jc w:val="center"/>
        <w:rPr>
          <w:sz w:val="24"/>
        </w:rPr>
      </w:pPr>
      <w:r>
        <w:rPr>
          <w:sz w:val="24"/>
        </w:rPr>
        <w:t>C/O. Safi Ullah Moulubi Bari</w:t>
      </w:r>
    </w:p>
    <w:p w:rsidR="00B27F4E" w:rsidRPr="00C2777D" w:rsidRDefault="00B27F4E" w:rsidP="001C1733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Srirampur, Post: Ramballabpur</w:t>
      </w:r>
    </w:p>
    <w:p w:rsidR="00B27F4E" w:rsidRPr="00C2777D" w:rsidRDefault="00B27F4E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Dist:Noakhali</w:t>
      </w:r>
    </w:p>
    <w:p w:rsidR="00B27F4E" w:rsidRDefault="00B27F4E" w:rsidP="001C1733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9C3A6F">
        <w:rPr>
          <w:sz w:val="24"/>
        </w:rPr>
        <w:t xml:space="preserve">Mobile: </w:t>
      </w:r>
      <w:r>
        <w:rPr>
          <w:sz w:val="24"/>
        </w:rPr>
        <w:t>01813882751</w:t>
      </w:r>
    </w:p>
    <w:p w:rsidR="00B27F4E" w:rsidRPr="009C3A6F" w:rsidRDefault="00B27F4E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B27F4E" w:rsidRPr="00A238FD" w:rsidRDefault="00B27F4E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B27F4E" w:rsidRPr="00A238FD" w:rsidRDefault="00B27F4E" w:rsidP="007A694D">
      <w:pPr>
        <w:spacing w:after="0"/>
        <w:rPr>
          <w:b/>
          <w:sz w:val="28"/>
        </w:rPr>
      </w:pPr>
    </w:p>
    <w:p w:rsidR="00B27F4E" w:rsidRPr="00EE636E" w:rsidRDefault="00B27F4E" w:rsidP="00C2777D">
      <w:pPr>
        <w:spacing w:after="0"/>
        <w:rPr>
          <w:sz w:val="12"/>
          <w:szCs w:val="6"/>
        </w:rPr>
      </w:pPr>
    </w:p>
    <w:p w:rsidR="00B27F4E" w:rsidRDefault="00B27F4E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B27F4E" w:rsidRPr="00D21EBB" w:rsidRDefault="00B27F4E" w:rsidP="00D451B7">
      <w:pPr>
        <w:spacing w:after="0"/>
        <w:rPr>
          <w:sz w:val="14"/>
          <w:szCs w:val="12"/>
        </w:rPr>
      </w:pPr>
    </w:p>
    <w:p w:rsidR="00B27F4E" w:rsidRDefault="00B27F4E" w:rsidP="001C1733">
      <w:pPr>
        <w:spacing w:after="0"/>
        <w:ind w:left="720" w:firstLine="72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B.Com </w:t>
      </w:r>
      <w:r w:rsidRPr="00A238FD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>Pass</w:t>
      </w:r>
      <w:r w:rsidRPr="00A238FD">
        <w:rPr>
          <w:b/>
          <w:sz w:val="24"/>
          <w:u w:val="single"/>
        </w:rPr>
        <w:t>)</w:t>
      </w:r>
    </w:p>
    <w:p w:rsidR="00B27F4E" w:rsidRPr="00A238FD" w:rsidRDefault="00B27F4E" w:rsidP="001C1733">
      <w:pPr>
        <w:spacing w:after="0"/>
        <w:ind w:left="720" w:firstLine="720"/>
        <w:rPr>
          <w:sz w:val="24"/>
        </w:rPr>
      </w:pPr>
    </w:p>
    <w:p w:rsidR="00B27F4E" w:rsidRPr="00A238FD" w:rsidRDefault="00B27F4E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B27F4E" w:rsidRPr="00A238FD" w:rsidRDefault="00B27F4E" w:rsidP="00C05E34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Bachelor of Business Studies</w:t>
      </w:r>
    </w:p>
    <w:p w:rsidR="00B27F4E" w:rsidRPr="00A238FD" w:rsidRDefault="00B27F4E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2010</w:t>
      </w:r>
    </w:p>
    <w:p w:rsidR="00B27F4E" w:rsidRDefault="00B27F4E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2</w:t>
      </w:r>
      <w:r w:rsidRPr="00644500">
        <w:rPr>
          <w:sz w:val="24"/>
          <w:vertAlign w:val="superscript"/>
        </w:rPr>
        <w:t>nd</w:t>
      </w:r>
      <w:r>
        <w:rPr>
          <w:sz w:val="24"/>
        </w:rPr>
        <w:t xml:space="preserve"> Class </w:t>
      </w:r>
    </w:p>
    <w:p w:rsidR="00B27F4E" w:rsidRPr="00D21EBB" w:rsidRDefault="00B27F4E" w:rsidP="00D7559A">
      <w:pPr>
        <w:spacing w:after="0"/>
        <w:rPr>
          <w:sz w:val="18"/>
          <w:szCs w:val="16"/>
        </w:rPr>
      </w:pPr>
    </w:p>
    <w:p w:rsidR="00B27F4E" w:rsidRDefault="00B27F4E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H.S.C</w:t>
      </w:r>
      <w:r w:rsidRPr="00A238FD">
        <w:rPr>
          <w:b/>
          <w:sz w:val="24"/>
          <w:u w:val="single"/>
        </w:rPr>
        <w:t>)</w:t>
      </w:r>
    </w:p>
    <w:p w:rsidR="00B27F4E" w:rsidRPr="00A238FD" w:rsidRDefault="00B27F4E" w:rsidP="00D7559A">
      <w:pPr>
        <w:spacing w:after="0"/>
        <w:rPr>
          <w:b/>
          <w:sz w:val="24"/>
          <w:u w:val="single"/>
        </w:rPr>
      </w:pPr>
    </w:p>
    <w:p w:rsidR="00B27F4E" w:rsidRPr="00A238FD" w:rsidRDefault="00B27F4E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B27F4E" w:rsidRPr="00A238FD" w:rsidRDefault="00B27F4E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B27F4E" w:rsidRPr="00A238FD" w:rsidRDefault="00B27F4E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2005</w:t>
      </w:r>
    </w:p>
    <w:p w:rsidR="00B27F4E" w:rsidRPr="00A238FD" w:rsidRDefault="00B27F4E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GPA 2.50</w:t>
      </w:r>
    </w:p>
    <w:p w:rsidR="00B27F4E" w:rsidRPr="00A238FD" w:rsidRDefault="00B27F4E" w:rsidP="00C2777D">
      <w:pPr>
        <w:spacing w:after="0"/>
        <w:rPr>
          <w:sz w:val="24"/>
        </w:rPr>
      </w:pPr>
    </w:p>
    <w:p w:rsidR="00B27F4E" w:rsidRDefault="00B27F4E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B27F4E" w:rsidRPr="00A238FD" w:rsidRDefault="00B27F4E" w:rsidP="00EC76BC">
      <w:pPr>
        <w:spacing w:after="0"/>
        <w:rPr>
          <w:b/>
          <w:sz w:val="24"/>
          <w:u w:val="single"/>
        </w:rPr>
      </w:pPr>
    </w:p>
    <w:p w:rsidR="00B27F4E" w:rsidRPr="00A238FD" w:rsidRDefault="00B27F4E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B27F4E" w:rsidRPr="00A238FD" w:rsidRDefault="00B27F4E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B27F4E" w:rsidRPr="00A238FD" w:rsidRDefault="00B27F4E" w:rsidP="00EC76B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2003</w:t>
      </w:r>
    </w:p>
    <w:p w:rsidR="00B27F4E" w:rsidRPr="00A238FD" w:rsidRDefault="00B27F4E" w:rsidP="001C1733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GPA 2.63</w:t>
      </w:r>
    </w:p>
    <w:p w:rsidR="00B27F4E" w:rsidRPr="00A238FD" w:rsidRDefault="00B27F4E" w:rsidP="00C2777D">
      <w:pPr>
        <w:spacing w:after="0"/>
        <w:rPr>
          <w:sz w:val="24"/>
        </w:rPr>
      </w:pPr>
    </w:p>
    <w:p w:rsidR="00B27F4E" w:rsidRPr="00A238FD" w:rsidRDefault="00B27F4E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Multimedia, Internet etc. </w:t>
      </w:r>
    </w:p>
    <w:p w:rsidR="00B27F4E" w:rsidRPr="00A238FD" w:rsidRDefault="00B27F4E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B27F4E" w:rsidRPr="00A238FD" w:rsidRDefault="00B27F4E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B27F4E" w:rsidRDefault="00B27F4E" w:rsidP="007A694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browsing.</w:t>
      </w:r>
    </w:p>
    <w:p w:rsidR="00B27F4E" w:rsidRDefault="00B27F4E" w:rsidP="002976FF">
      <w:pPr>
        <w:spacing w:after="0"/>
        <w:rPr>
          <w:sz w:val="24"/>
        </w:rPr>
      </w:pPr>
    </w:p>
    <w:p w:rsidR="00B27F4E" w:rsidRDefault="00B27F4E" w:rsidP="002976FF">
      <w:pPr>
        <w:spacing w:after="0"/>
        <w:rPr>
          <w:sz w:val="24"/>
        </w:rPr>
      </w:pPr>
    </w:p>
    <w:p w:rsidR="00B27F4E" w:rsidRDefault="00B27F4E" w:rsidP="002976FF">
      <w:pPr>
        <w:spacing w:after="0"/>
        <w:rPr>
          <w:sz w:val="24"/>
        </w:rPr>
      </w:pPr>
    </w:p>
    <w:p w:rsidR="00B27F4E" w:rsidRDefault="00B27F4E" w:rsidP="002976FF">
      <w:pPr>
        <w:spacing w:after="0"/>
        <w:rPr>
          <w:sz w:val="24"/>
        </w:rPr>
      </w:pPr>
    </w:p>
    <w:p w:rsidR="00B27F4E" w:rsidRDefault="00B27F4E" w:rsidP="002976FF">
      <w:pPr>
        <w:spacing w:after="0"/>
        <w:rPr>
          <w:sz w:val="24"/>
        </w:rPr>
      </w:pPr>
    </w:p>
    <w:p w:rsidR="00B27F4E" w:rsidRDefault="00B27F4E" w:rsidP="002976FF">
      <w:pPr>
        <w:spacing w:after="0"/>
        <w:rPr>
          <w:sz w:val="24"/>
        </w:rPr>
      </w:pPr>
    </w:p>
    <w:p w:rsidR="00B27F4E" w:rsidRPr="00A238FD" w:rsidRDefault="00B27F4E" w:rsidP="002976FF">
      <w:pPr>
        <w:spacing w:after="0"/>
        <w:rPr>
          <w:sz w:val="24"/>
        </w:rPr>
      </w:pPr>
    </w:p>
    <w:p w:rsidR="00B27F4E" w:rsidRDefault="00B27F4E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B27F4E" w:rsidRPr="002976FF" w:rsidRDefault="00B27F4E" w:rsidP="002976FF">
      <w:pPr>
        <w:spacing w:after="0"/>
        <w:rPr>
          <w:b/>
          <w:sz w:val="28"/>
          <w:szCs w:val="28"/>
        </w:rPr>
      </w:pPr>
    </w:p>
    <w:p w:rsidR="00B27F4E" w:rsidRPr="007A73B1" w:rsidRDefault="00B27F4E" w:rsidP="001C1733">
      <w:pPr>
        <w:spacing w:after="0"/>
        <w:ind w:firstLine="720"/>
        <w:rPr>
          <w:rFonts w:cs="Vrinda"/>
          <w:sz w:val="28"/>
          <w:szCs w:val="28"/>
          <w:lang w:bidi="bn-BD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Abdul Malik</w:t>
      </w:r>
      <w:r>
        <w:rPr>
          <w:rFonts w:cs="Vrinda"/>
          <w:sz w:val="24"/>
          <w:szCs w:val="24"/>
          <w:lang w:bidi="bn-BD"/>
        </w:rPr>
        <w:t xml:space="preserve"> </w:t>
      </w:r>
    </w:p>
    <w:p w:rsidR="00B27F4E" w:rsidRDefault="00B27F4E" w:rsidP="001C173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Samsun Nahar Begum</w:t>
      </w:r>
    </w:p>
    <w:p w:rsidR="00B27F4E" w:rsidRPr="00091DFA" w:rsidRDefault="00B27F4E" w:rsidP="00BD0CA2">
      <w:pPr>
        <w:spacing w:after="0" w:line="240" w:lineRule="auto"/>
        <w:rPr>
          <w:sz w:val="24"/>
          <w:szCs w:val="24"/>
        </w:rPr>
      </w:pPr>
    </w:p>
    <w:p w:rsidR="00B27F4E" w:rsidRPr="008F1E75" w:rsidRDefault="00B27F4E" w:rsidP="008F1E75">
      <w:pPr>
        <w:spacing w:after="0" w:line="240" w:lineRule="auto"/>
        <w:ind w:firstLine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C/O. Safi Ullah Moulubi Bari</w:t>
      </w:r>
    </w:p>
    <w:p w:rsidR="00B27F4E" w:rsidRPr="00C2777D" w:rsidRDefault="00B27F4E" w:rsidP="008F1E75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Vill: Srirampur, Post: Ramballabpur</w:t>
      </w:r>
    </w:p>
    <w:p w:rsidR="00B27F4E" w:rsidRDefault="00B27F4E" w:rsidP="001C1733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 P.S: Sadar, Dist:Noakhali</w:t>
      </w:r>
    </w:p>
    <w:p w:rsidR="00B27F4E" w:rsidRPr="00A167C5" w:rsidRDefault="00B27F4E" w:rsidP="001C1733">
      <w:pPr>
        <w:spacing w:after="0" w:line="240" w:lineRule="auto"/>
        <w:ind w:left="2880" w:firstLine="720"/>
        <w:rPr>
          <w:sz w:val="24"/>
        </w:rPr>
      </w:pPr>
    </w:p>
    <w:p w:rsidR="00B27F4E" w:rsidRPr="00091DFA" w:rsidRDefault="00B27F4E" w:rsidP="001C173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01/01/1987</w:t>
      </w:r>
    </w:p>
    <w:p w:rsidR="00B27F4E" w:rsidRDefault="00B27F4E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B27F4E" w:rsidRPr="00091DFA" w:rsidRDefault="00B27F4E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B27F4E" w:rsidRPr="00091DFA" w:rsidRDefault="00B27F4E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B27F4E" w:rsidRPr="00091DFA" w:rsidRDefault="00B27F4E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B27F4E" w:rsidRDefault="00B27F4E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O+ve</w:t>
      </w:r>
    </w:p>
    <w:p w:rsidR="00B27F4E" w:rsidRDefault="00B27F4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B27F4E" w:rsidRDefault="00B27F4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B27F4E" w:rsidRDefault="00B27F4E" w:rsidP="00F323D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:rsidR="00B27F4E" w:rsidRPr="0071699D" w:rsidRDefault="00B27F4E" w:rsidP="0071699D">
      <w:pPr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Cs/>
        </w:rPr>
        <w:t>Worked as a Medical Promotion Officer at Asiatic Laboratories Ltd. Maijdee, Noakhali since 1</w:t>
      </w:r>
      <w:r w:rsidRPr="0071699D">
        <w:rPr>
          <w:bCs/>
          <w:vertAlign w:val="superscript"/>
        </w:rPr>
        <w:t>st</w:t>
      </w:r>
      <w:r>
        <w:rPr>
          <w:bCs/>
        </w:rPr>
        <w:t xml:space="preserve"> December 2012 to 1</w:t>
      </w:r>
      <w:r w:rsidRPr="0071699D">
        <w:rPr>
          <w:bCs/>
          <w:vertAlign w:val="superscript"/>
        </w:rPr>
        <w:t>st</w:t>
      </w:r>
      <w:r>
        <w:rPr>
          <w:bCs/>
        </w:rPr>
        <w:t xml:space="preserve"> December 2013.</w:t>
      </w:r>
    </w:p>
    <w:p w:rsidR="00B27F4E" w:rsidRPr="0071699D" w:rsidRDefault="00B27F4E" w:rsidP="00393D88">
      <w:pPr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Cs/>
        </w:rPr>
        <w:t xml:space="preserve"> Working as a Senior Medical Promotion Officer at Amulet Pharmaceuticals Ltd. Maijdee, Noakhali since 1</w:t>
      </w:r>
      <w:r w:rsidRPr="0071699D">
        <w:rPr>
          <w:bCs/>
          <w:vertAlign w:val="superscript"/>
        </w:rPr>
        <w:t>st</w:t>
      </w:r>
      <w:r>
        <w:rPr>
          <w:bCs/>
        </w:rPr>
        <w:t xml:space="preserve"> January 2014 to till now.</w:t>
      </w:r>
    </w:p>
    <w:p w:rsidR="00B27F4E" w:rsidRDefault="00B27F4E" w:rsidP="0071699D">
      <w:pPr>
        <w:spacing w:after="0"/>
        <w:ind w:left="360"/>
        <w:rPr>
          <w:b/>
          <w:sz w:val="28"/>
          <w:szCs w:val="28"/>
        </w:rPr>
      </w:pPr>
    </w:p>
    <w:p w:rsidR="00B27F4E" w:rsidRDefault="00B27F4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B27F4E" w:rsidRDefault="00B27F4E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B27F4E" w:rsidRDefault="00B27F4E" w:rsidP="008C4918">
      <w:pPr>
        <w:spacing w:after="0"/>
        <w:rPr>
          <w:sz w:val="24"/>
          <w:szCs w:val="24"/>
        </w:rPr>
      </w:pPr>
    </w:p>
    <w:p w:rsidR="00B27F4E" w:rsidRPr="00C41924" w:rsidRDefault="00B27F4E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B27F4E" w:rsidRPr="00CC0C54">
        <w:trPr>
          <w:trHeight w:val="1241"/>
        </w:trPr>
        <w:tc>
          <w:tcPr>
            <w:tcW w:w="10080" w:type="dxa"/>
          </w:tcPr>
          <w:p w:rsidR="00B27F4E" w:rsidRPr="00CC0C54" w:rsidRDefault="00B27F4E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B27F4E" w:rsidRDefault="00B27F4E" w:rsidP="00C2777D">
      <w:pPr>
        <w:spacing w:after="0"/>
        <w:rPr>
          <w:sz w:val="24"/>
          <w:szCs w:val="24"/>
        </w:rPr>
      </w:pPr>
    </w:p>
    <w:p w:rsidR="00B27F4E" w:rsidRPr="00091DFA" w:rsidRDefault="00B27F4E" w:rsidP="00C2777D">
      <w:pPr>
        <w:spacing w:after="0"/>
        <w:rPr>
          <w:sz w:val="24"/>
          <w:szCs w:val="24"/>
        </w:rPr>
      </w:pPr>
    </w:p>
    <w:p w:rsidR="00B27F4E" w:rsidRDefault="00B27F4E" w:rsidP="00CE40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B27F4E" w:rsidRDefault="00B27F4E" w:rsidP="001C1733">
      <w:pPr>
        <w:spacing w:after="0"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Mahbubur Rahman</w:t>
      </w:r>
    </w:p>
    <w:p w:rsidR="00B27F4E" w:rsidRPr="001C1733" w:rsidRDefault="00B27F4E" w:rsidP="001C1733">
      <w:pPr>
        <w:spacing w:after="0" w:line="240" w:lineRule="auto"/>
        <w:rPr>
          <w:color w:val="000000"/>
          <w:sz w:val="18"/>
          <w:szCs w:val="8"/>
        </w:rPr>
      </w:pPr>
      <w:r>
        <w:rPr>
          <w:b/>
          <w:bCs/>
          <w:sz w:val="24"/>
          <w:szCs w:val="24"/>
        </w:rPr>
        <w:t xml:space="preserve">              </w:t>
      </w:r>
      <w:r w:rsidRPr="001C1733">
        <w:t>Applicant’s Signature</w:t>
      </w:r>
    </w:p>
    <w:p w:rsidR="00B27F4E" w:rsidRDefault="00B27F4E" w:rsidP="001D57CA">
      <w:pPr>
        <w:spacing w:after="0"/>
        <w:rPr>
          <w:sz w:val="24"/>
          <w:szCs w:val="24"/>
        </w:rPr>
      </w:pPr>
    </w:p>
    <w:p w:rsidR="00B27F4E" w:rsidRPr="000555B7" w:rsidRDefault="00B27F4E" w:rsidP="001D57CA">
      <w:pPr>
        <w:spacing w:after="0"/>
        <w:rPr>
          <w:sz w:val="24"/>
          <w:szCs w:val="24"/>
        </w:rPr>
      </w:pPr>
    </w:p>
    <w:p w:rsidR="00B27F4E" w:rsidRPr="00091DFA" w:rsidRDefault="00B27F4E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B27F4E" w:rsidRPr="00091DFA" w:rsidRDefault="00B27F4E" w:rsidP="00C2777D">
      <w:pPr>
        <w:spacing w:after="0"/>
        <w:rPr>
          <w:sz w:val="24"/>
          <w:szCs w:val="24"/>
        </w:rPr>
      </w:pPr>
    </w:p>
    <w:p w:rsidR="00B27F4E" w:rsidRPr="00091DFA" w:rsidRDefault="00B27F4E" w:rsidP="00852282">
      <w:pPr>
        <w:rPr>
          <w:sz w:val="24"/>
          <w:szCs w:val="24"/>
        </w:rPr>
      </w:pPr>
    </w:p>
    <w:p w:rsidR="00B27F4E" w:rsidRDefault="00B27F4E" w:rsidP="00266501"/>
    <w:sectPr w:rsidR="00B27F4E" w:rsidSect="007A694D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204A0"/>
    <w:multiLevelType w:val="hybridMultilevel"/>
    <w:tmpl w:val="2E643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0C1BD3"/>
    <w:rsid w:val="001026E8"/>
    <w:rsid w:val="001045DB"/>
    <w:rsid w:val="00115399"/>
    <w:rsid w:val="00194739"/>
    <w:rsid w:val="001C1733"/>
    <w:rsid w:val="001D57CA"/>
    <w:rsid w:val="001F5ABF"/>
    <w:rsid w:val="002107A8"/>
    <w:rsid w:val="00230BB4"/>
    <w:rsid w:val="00232E2F"/>
    <w:rsid w:val="00247AE1"/>
    <w:rsid w:val="0026364F"/>
    <w:rsid w:val="00266501"/>
    <w:rsid w:val="00267B66"/>
    <w:rsid w:val="002711E3"/>
    <w:rsid w:val="00274432"/>
    <w:rsid w:val="002976FF"/>
    <w:rsid w:val="002C1230"/>
    <w:rsid w:val="00326037"/>
    <w:rsid w:val="00351DC8"/>
    <w:rsid w:val="00353F52"/>
    <w:rsid w:val="00377AC0"/>
    <w:rsid w:val="00393D88"/>
    <w:rsid w:val="0042745E"/>
    <w:rsid w:val="004A41B2"/>
    <w:rsid w:val="004A58DB"/>
    <w:rsid w:val="00524836"/>
    <w:rsid w:val="0054363E"/>
    <w:rsid w:val="0056215A"/>
    <w:rsid w:val="005E4D15"/>
    <w:rsid w:val="005F663E"/>
    <w:rsid w:val="00644500"/>
    <w:rsid w:val="006542BA"/>
    <w:rsid w:val="006E3C54"/>
    <w:rsid w:val="006E5A7B"/>
    <w:rsid w:val="00700A55"/>
    <w:rsid w:val="00701596"/>
    <w:rsid w:val="00706AD6"/>
    <w:rsid w:val="0071699D"/>
    <w:rsid w:val="00785555"/>
    <w:rsid w:val="007A694D"/>
    <w:rsid w:val="007A73B1"/>
    <w:rsid w:val="007E61B8"/>
    <w:rsid w:val="00802784"/>
    <w:rsid w:val="00820602"/>
    <w:rsid w:val="008227AA"/>
    <w:rsid w:val="00834CB3"/>
    <w:rsid w:val="00845756"/>
    <w:rsid w:val="00852282"/>
    <w:rsid w:val="00855A6E"/>
    <w:rsid w:val="0085742D"/>
    <w:rsid w:val="0088028E"/>
    <w:rsid w:val="0089375D"/>
    <w:rsid w:val="008C4918"/>
    <w:rsid w:val="008F1E75"/>
    <w:rsid w:val="008F630F"/>
    <w:rsid w:val="00920DBA"/>
    <w:rsid w:val="00927DE5"/>
    <w:rsid w:val="0096683F"/>
    <w:rsid w:val="0099244E"/>
    <w:rsid w:val="00993563"/>
    <w:rsid w:val="009A0DEB"/>
    <w:rsid w:val="009C3A6F"/>
    <w:rsid w:val="009C4959"/>
    <w:rsid w:val="009C4C01"/>
    <w:rsid w:val="009D7EEB"/>
    <w:rsid w:val="009F5408"/>
    <w:rsid w:val="00A02B13"/>
    <w:rsid w:val="00A12C6B"/>
    <w:rsid w:val="00A167C5"/>
    <w:rsid w:val="00A21E9D"/>
    <w:rsid w:val="00A238FD"/>
    <w:rsid w:val="00A752D9"/>
    <w:rsid w:val="00B20519"/>
    <w:rsid w:val="00B245B2"/>
    <w:rsid w:val="00B27F4E"/>
    <w:rsid w:val="00B46D71"/>
    <w:rsid w:val="00B674C8"/>
    <w:rsid w:val="00BD0CA2"/>
    <w:rsid w:val="00C05E34"/>
    <w:rsid w:val="00C236B1"/>
    <w:rsid w:val="00C2777D"/>
    <w:rsid w:val="00C35901"/>
    <w:rsid w:val="00C41924"/>
    <w:rsid w:val="00C574B5"/>
    <w:rsid w:val="00C57823"/>
    <w:rsid w:val="00CC0C54"/>
    <w:rsid w:val="00CC7E81"/>
    <w:rsid w:val="00CE404C"/>
    <w:rsid w:val="00D172E9"/>
    <w:rsid w:val="00D21EBB"/>
    <w:rsid w:val="00D451B7"/>
    <w:rsid w:val="00D50A00"/>
    <w:rsid w:val="00D512BE"/>
    <w:rsid w:val="00D6281D"/>
    <w:rsid w:val="00D64172"/>
    <w:rsid w:val="00D7559A"/>
    <w:rsid w:val="00D933F1"/>
    <w:rsid w:val="00E06050"/>
    <w:rsid w:val="00E67D31"/>
    <w:rsid w:val="00EA542C"/>
    <w:rsid w:val="00EB47D9"/>
    <w:rsid w:val="00EC76BC"/>
    <w:rsid w:val="00ED3A21"/>
    <w:rsid w:val="00ED7413"/>
    <w:rsid w:val="00EE205E"/>
    <w:rsid w:val="00EE636E"/>
    <w:rsid w:val="00F072E5"/>
    <w:rsid w:val="00F20A96"/>
    <w:rsid w:val="00F23D73"/>
    <w:rsid w:val="00F323D8"/>
    <w:rsid w:val="00F87F83"/>
    <w:rsid w:val="00FA2E0B"/>
    <w:rsid w:val="00FB64B8"/>
    <w:rsid w:val="00FD2A59"/>
    <w:rsid w:val="00FE15E2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3</Pages>
  <Words>272</Words>
  <Characters>1553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10</cp:revision>
  <cp:lastPrinted>2015-04-08T06:01:00Z</cp:lastPrinted>
  <dcterms:created xsi:type="dcterms:W3CDTF">2015-04-08T05:40:00Z</dcterms:created>
  <dcterms:modified xsi:type="dcterms:W3CDTF">2015-04-08T06:05:00Z</dcterms:modified>
</cp:coreProperties>
</file>