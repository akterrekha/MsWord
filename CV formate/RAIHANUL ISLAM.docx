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92B" w:rsidRDefault="0097592B" w:rsidP="00545371">
      <w:pPr>
        <w:jc w:val="center"/>
        <w:rPr>
          <w:b/>
          <w:bCs/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41pt;margin-top:0;width:89.8pt;height:117pt;z-index:251658240;mso-wrap-style:none">
            <v:textbox style="mso-fit-shape-to-text:t">
              <w:txbxContent>
                <w:p w:rsidR="0097592B" w:rsidRPr="00EF4069" w:rsidRDefault="0097592B">
                  <w:pPr>
                    <w:rPr>
                      <w:b/>
                      <w:bCs/>
                    </w:rPr>
                  </w:pPr>
                  <w:r w:rsidRPr="00EF4069">
                    <w:rPr>
                      <w:b/>
                      <w:bCs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74.25pt;height:93.75pt">
                        <v:imagedata r:id="rId4" o:title=""/>
                      </v:shape>
                    </w:pict>
                  </w:r>
                </w:p>
                <w:p w:rsidR="0097592B" w:rsidRDefault="0097592B"/>
              </w:txbxContent>
            </v:textbox>
          </v:shape>
        </w:pict>
      </w:r>
      <w:r>
        <w:rPr>
          <w:b/>
          <w:bCs/>
          <w:noProof/>
        </w:rPr>
        <w:t>CV</w:t>
      </w:r>
    </w:p>
    <w:p w:rsidR="0097592B" w:rsidRPr="000F74C6" w:rsidRDefault="0097592B" w:rsidP="00545371">
      <w:pPr>
        <w:jc w:val="center"/>
        <w:rPr>
          <w:b/>
          <w:bCs/>
        </w:rPr>
      </w:pPr>
      <w:r w:rsidRPr="000F74C6">
        <w:rPr>
          <w:b/>
          <w:bCs/>
        </w:rPr>
        <w:t>Of</w:t>
      </w:r>
    </w:p>
    <w:p w:rsidR="0097592B" w:rsidRDefault="0097592B" w:rsidP="00545371">
      <w:pPr>
        <w:jc w:val="center"/>
        <w:rPr>
          <w:b/>
          <w:bCs/>
        </w:rPr>
      </w:pPr>
      <w:r>
        <w:rPr>
          <w:b/>
          <w:bCs/>
        </w:rPr>
        <w:t>RAIHANUL ISLAM</w:t>
      </w:r>
    </w:p>
    <w:p w:rsidR="0097592B" w:rsidRDefault="0097592B" w:rsidP="00545371">
      <w:pPr>
        <w:jc w:val="center"/>
        <w:rPr>
          <w:b/>
          <w:bCs/>
        </w:rPr>
      </w:pPr>
      <w:r>
        <w:rPr>
          <w:b/>
          <w:bCs/>
        </w:rPr>
        <w:t>Cell: 008801819680953</w:t>
      </w:r>
    </w:p>
    <w:p w:rsidR="0097592B" w:rsidRDefault="0097592B" w:rsidP="00545371">
      <w:pPr>
        <w:jc w:val="center"/>
        <w:rPr>
          <w:b/>
          <w:bCs/>
        </w:rPr>
      </w:pPr>
      <w:r>
        <w:rPr>
          <w:b/>
          <w:bCs/>
        </w:rPr>
        <w:t xml:space="preserve">Email – </w:t>
      </w:r>
      <w:hyperlink r:id="rId5" w:history="1">
        <w:r w:rsidRPr="00A759A5">
          <w:rPr>
            <w:rStyle w:val="Hyperlink"/>
            <w:b/>
            <w:bCs/>
          </w:rPr>
          <w:t>raihan.jony@yahoo.com</w:t>
        </w:r>
      </w:hyperlink>
      <w:r>
        <w:rPr>
          <w:b/>
          <w:bCs/>
        </w:rPr>
        <w:t xml:space="preserve">                       </w:t>
      </w:r>
    </w:p>
    <w:p w:rsidR="0097592B" w:rsidRDefault="0097592B" w:rsidP="00545371">
      <w:pPr>
        <w:jc w:val="center"/>
        <w:rPr>
          <w:b/>
          <w:bCs/>
        </w:rPr>
      </w:pPr>
    </w:p>
    <w:p w:rsidR="0097592B" w:rsidRDefault="0097592B" w:rsidP="00545371">
      <w:pPr>
        <w:jc w:val="center"/>
        <w:rPr>
          <w:b/>
          <w:bCs/>
        </w:rPr>
      </w:pPr>
      <w:r>
        <w:rPr>
          <w:b/>
          <w:bCs/>
        </w:rPr>
        <w:t>-:Present Address :-</w:t>
      </w:r>
    </w:p>
    <w:p w:rsidR="0097592B" w:rsidRDefault="0097592B" w:rsidP="00545371">
      <w:pPr>
        <w:jc w:val="center"/>
      </w:pPr>
      <w:r>
        <w:t>Vill: Nobogram, P.O: Nandiapara Bazar, P.S: Sonaimuri, Dist: Noakhali.</w:t>
      </w:r>
    </w:p>
    <w:p w:rsidR="0097592B" w:rsidRPr="00223B9C" w:rsidRDefault="0097592B" w:rsidP="00545371">
      <w:pPr>
        <w:jc w:val="center"/>
      </w:pPr>
    </w:p>
    <w:p w:rsidR="0097592B" w:rsidRDefault="0097592B" w:rsidP="00545371">
      <w:pPr>
        <w:jc w:val="center"/>
        <w:rPr>
          <w:b/>
          <w:bCs/>
        </w:rPr>
      </w:pPr>
      <w:r>
        <w:rPr>
          <w:b/>
          <w:bCs/>
        </w:rPr>
        <w:t>-: Permanent Address :-</w:t>
      </w:r>
    </w:p>
    <w:p w:rsidR="0097592B" w:rsidRPr="00223B9C" w:rsidRDefault="0097592B" w:rsidP="00601DFF">
      <w:pPr>
        <w:jc w:val="center"/>
      </w:pPr>
      <w:r>
        <w:t>Vill: Nobogram, P.O: Nandiapara Bazar, P.S: Sonaimuri, Dist: Noakhali.</w:t>
      </w:r>
    </w:p>
    <w:p w:rsidR="0097592B" w:rsidRDefault="0097592B" w:rsidP="00545371">
      <w:pPr>
        <w:rPr>
          <w:b/>
          <w:bCs/>
        </w:rPr>
      </w:pPr>
    </w:p>
    <w:p w:rsidR="0097592B" w:rsidRDefault="0097592B" w:rsidP="00545371">
      <w:pPr>
        <w:ind w:right="-900"/>
        <w:rPr>
          <w:b/>
          <w:bCs/>
        </w:rPr>
      </w:pPr>
    </w:p>
    <w:p w:rsidR="0097592B" w:rsidRPr="003A0A75" w:rsidRDefault="0097592B" w:rsidP="00545371">
      <w:pPr>
        <w:ind w:right="-900"/>
        <w:rPr>
          <w:b/>
          <w:bCs/>
          <w:u w:val="single"/>
        </w:rPr>
      </w:pPr>
      <w:r w:rsidRPr="003A0A75">
        <w:rPr>
          <w:b/>
          <w:bCs/>
          <w:u w:val="single"/>
        </w:rPr>
        <w:t>ACADEMIC QUALIFICATION :</w:t>
      </w:r>
    </w:p>
    <w:p w:rsidR="0097592B" w:rsidRDefault="0097592B" w:rsidP="00545371">
      <w:pPr>
        <w:ind w:right="-900"/>
        <w:rPr>
          <w:b/>
          <w:bCs/>
        </w:rPr>
      </w:pPr>
    </w:p>
    <w:p w:rsidR="0097592B" w:rsidRPr="003A0A75" w:rsidRDefault="0097592B" w:rsidP="00545371">
      <w:pPr>
        <w:ind w:right="-900" w:firstLine="720"/>
        <w:rPr>
          <w:b/>
          <w:bCs/>
          <w:u w:val="single"/>
        </w:rPr>
      </w:pPr>
      <w:r w:rsidRPr="003A0A75">
        <w:rPr>
          <w:b/>
          <w:bCs/>
          <w:u w:val="single"/>
        </w:rPr>
        <w:t>Higher Secondary Certificate (HSC )</w:t>
      </w:r>
    </w:p>
    <w:p w:rsidR="0097592B" w:rsidRDefault="0097592B" w:rsidP="00545371">
      <w:pPr>
        <w:ind w:right="-900"/>
        <w:rPr>
          <w:b/>
          <w:bCs/>
        </w:rPr>
      </w:pPr>
    </w:p>
    <w:p w:rsidR="0097592B" w:rsidRDefault="0097592B" w:rsidP="00545371">
      <w:pPr>
        <w:ind w:right="-900" w:firstLine="720"/>
      </w:pPr>
      <w:r>
        <w:t>Group</w:t>
      </w:r>
      <w:r>
        <w:tab/>
      </w:r>
      <w:r>
        <w:tab/>
      </w:r>
      <w:r>
        <w:tab/>
        <w:t xml:space="preserve">: Business Studies </w:t>
      </w:r>
    </w:p>
    <w:p w:rsidR="0097592B" w:rsidRDefault="0097592B" w:rsidP="00545371">
      <w:pPr>
        <w:ind w:right="-900" w:firstLine="720"/>
      </w:pPr>
      <w:r>
        <w:t>Session</w:t>
      </w:r>
      <w:r>
        <w:tab/>
      </w:r>
      <w:r>
        <w:tab/>
        <w:t>: 2006-2007</w:t>
      </w:r>
    </w:p>
    <w:p w:rsidR="0097592B" w:rsidRDefault="0097592B" w:rsidP="00545371">
      <w:pPr>
        <w:ind w:right="-900" w:firstLine="720"/>
      </w:pPr>
      <w:r>
        <w:t xml:space="preserve">Examination Year  </w:t>
      </w:r>
      <w:r>
        <w:tab/>
        <w:t>: 2008</w:t>
      </w:r>
    </w:p>
    <w:p w:rsidR="0097592B" w:rsidRDefault="0097592B" w:rsidP="00545371">
      <w:pPr>
        <w:ind w:right="-900" w:firstLine="720"/>
      </w:pPr>
      <w:r>
        <w:t xml:space="preserve">Education Board </w:t>
      </w:r>
      <w:r>
        <w:tab/>
        <w:t xml:space="preserve">: Comilla </w:t>
      </w:r>
    </w:p>
    <w:p w:rsidR="0097592B" w:rsidRDefault="0097592B" w:rsidP="00545371">
      <w:pPr>
        <w:ind w:right="-900" w:firstLine="720"/>
      </w:pPr>
      <w:r>
        <w:t xml:space="preserve">Institute </w:t>
      </w:r>
      <w:r>
        <w:tab/>
      </w:r>
      <w:r>
        <w:tab/>
        <w:t xml:space="preserve">: Nandiapara Degree College </w:t>
      </w:r>
    </w:p>
    <w:p w:rsidR="0097592B" w:rsidRDefault="0097592B" w:rsidP="0043670D">
      <w:pPr>
        <w:ind w:right="-900" w:firstLine="720"/>
      </w:pPr>
      <w:r>
        <w:t xml:space="preserve">Result </w:t>
      </w:r>
      <w:r>
        <w:tab/>
      </w:r>
      <w:r>
        <w:tab/>
      </w:r>
      <w:r>
        <w:tab/>
        <w:t>: G.P.A  3.90</w:t>
      </w:r>
    </w:p>
    <w:p w:rsidR="0097592B" w:rsidRDefault="0097592B" w:rsidP="00545371">
      <w:pPr>
        <w:ind w:right="-900" w:firstLine="720"/>
      </w:pPr>
    </w:p>
    <w:p w:rsidR="0097592B" w:rsidRDefault="0097592B" w:rsidP="00545371">
      <w:pPr>
        <w:ind w:right="-900"/>
      </w:pPr>
    </w:p>
    <w:p w:rsidR="0097592B" w:rsidRPr="003A0A75" w:rsidRDefault="0097592B" w:rsidP="00545371">
      <w:pPr>
        <w:ind w:right="-900" w:firstLine="720"/>
        <w:rPr>
          <w:b/>
          <w:bCs/>
          <w:u w:val="single"/>
        </w:rPr>
      </w:pPr>
      <w:r w:rsidRPr="003A0A75">
        <w:rPr>
          <w:b/>
          <w:bCs/>
          <w:u w:val="single"/>
        </w:rPr>
        <w:t>Secondary School Certificate (SSC)</w:t>
      </w:r>
    </w:p>
    <w:p w:rsidR="0097592B" w:rsidRDefault="0097592B" w:rsidP="00545371">
      <w:pPr>
        <w:ind w:right="-900"/>
        <w:rPr>
          <w:b/>
          <w:bCs/>
        </w:rPr>
      </w:pPr>
    </w:p>
    <w:p w:rsidR="0097592B" w:rsidRDefault="0097592B" w:rsidP="00545371">
      <w:pPr>
        <w:ind w:right="-900" w:firstLine="720"/>
      </w:pPr>
      <w:r>
        <w:t>Group</w:t>
      </w:r>
      <w:r>
        <w:tab/>
      </w:r>
      <w:r>
        <w:tab/>
      </w:r>
      <w:r>
        <w:tab/>
        <w:t xml:space="preserve">: Business Studies </w:t>
      </w:r>
    </w:p>
    <w:p w:rsidR="0097592B" w:rsidRDefault="0097592B" w:rsidP="00545371">
      <w:pPr>
        <w:ind w:right="-900" w:firstLine="720"/>
      </w:pPr>
      <w:r>
        <w:t>Session</w:t>
      </w:r>
      <w:r>
        <w:tab/>
      </w:r>
      <w:r>
        <w:tab/>
        <w:t>: 2004-2005</w:t>
      </w:r>
    </w:p>
    <w:p w:rsidR="0097592B" w:rsidRDefault="0097592B" w:rsidP="00545371">
      <w:pPr>
        <w:ind w:right="-900" w:firstLine="720"/>
      </w:pPr>
      <w:r>
        <w:t xml:space="preserve">Examination Year  </w:t>
      </w:r>
      <w:r>
        <w:tab/>
        <w:t>: 2006</w:t>
      </w:r>
    </w:p>
    <w:p w:rsidR="0097592B" w:rsidRDefault="0097592B" w:rsidP="00545371">
      <w:pPr>
        <w:ind w:right="-900" w:firstLine="720"/>
      </w:pPr>
      <w:r>
        <w:t xml:space="preserve">Education Board </w:t>
      </w:r>
      <w:r>
        <w:tab/>
        <w:t xml:space="preserve">: Comilla  </w:t>
      </w:r>
    </w:p>
    <w:p w:rsidR="0097592B" w:rsidRDefault="0097592B" w:rsidP="00545371">
      <w:pPr>
        <w:ind w:right="-900" w:firstLine="720"/>
      </w:pPr>
      <w:r>
        <w:t xml:space="preserve">Institute </w:t>
      </w:r>
      <w:r>
        <w:tab/>
      </w:r>
      <w:r>
        <w:tab/>
        <w:t>: Nandiapara High School</w:t>
      </w:r>
    </w:p>
    <w:p w:rsidR="0097592B" w:rsidRDefault="0097592B" w:rsidP="00545371">
      <w:pPr>
        <w:ind w:right="-900" w:firstLine="720"/>
      </w:pPr>
      <w:r>
        <w:t xml:space="preserve">Result </w:t>
      </w:r>
      <w:r>
        <w:tab/>
      </w:r>
      <w:r>
        <w:tab/>
      </w:r>
      <w:r>
        <w:tab/>
        <w:t>: G.P.A  3.19</w:t>
      </w:r>
    </w:p>
    <w:p w:rsidR="0097592B" w:rsidRDefault="0097592B" w:rsidP="00545371">
      <w:pPr>
        <w:ind w:right="-900" w:firstLine="720"/>
      </w:pPr>
    </w:p>
    <w:p w:rsidR="0097592B" w:rsidRDefault="0097592B" w:rsidP="00545371">
      <w:pPr>
        <w:ind w:right="-900"/>
      </w:pPr>
    </w:p>
    <w:p w:rsidR="0097592B" w:rsidRPr="003A0A75" w:rsidRDefault="0097592B" w:rsidP="00545371">
      <w:pPr>
        <w:ind w:right="-900"/>
        <w:rPr>
          <w:u w:val="single"/>
        </w:rPr>
      </w:pPr>
      <w:r w:rsidRPr="003A0A75">
        <w:rPr>
          <w:b/>
          <w:bCs/>
          <w:u w:val="single"/>
        </w:rPr>
        <w:t>PERSONNAL INFORMATION :</w:t>
      </w:r>
    </w:p>
    <w:p w:rsidR="0097592B" w:rsidRDefault="0097592B" w:rsidP="00545371">
      <w:pPr>
        <w:ind w:right="-900"/>
      </w:pPr>
    </w:p>
    <w:p w:rsidR="0097592B" w:rsidRDefault="0097592B" w:rsidP="00545371">
      <w:pPr>
        <w:ind w:right="-900" w:firstLine="720"/>
      </w:pPr>
      <w:r>
        <w:t xml:space="preserve">Father’s Name </w:t>
      </w:r>
      <w:r>
        <w:tab/>
        <w:t>: Noor Muhammad</w:t>
      </w:r>
    </w:p>
    <w:p w:rsidR="0097592B" w:rsidRDefault="0097592B" w:rsidP="00545371">
      <w:pPr>
        <w:ind w:right="-900" w:firstLine="720"/>
      </w:pPr>
      <w:r>
        <w:t xml:space="preserve">Mother’s Name </w:t>
      </w:r>
      <w:r>
        <w:tab/>
        <w:t>: Rehana Akhter</w:t>
      </w:r>
    </w:p>
    <w:p w:rsidR="0097592B" w:rsidRDefault="0097592B" w:rsidP="00545371">
      <w:pPr>
        <w:ind w:right="-900" w:firstLine="720"/>
      </w:pPr>
      <w:r>
        <w:t xml:space="preserve">Date of Birth </w:t>
      </w:r>
      <w:r>
        <w:tab/>
      </w:r>
      <w:r>
        <w:tab/>
        <w:t>: 01-03-1992</w:t>
      </w:r>
    </w:p>
    <w:p w:rsidR="0097592B" w:rsidRDefault="0097592B" w:rsidP="00545371">
      <w:pPr>
        <w:ind w:right="-900" w:firstLine="720"/>
      </w:pPr>
      <w:r>
        <w:t xml:space="preserve">Nationality </w:t>
      </w:r>
      <w:r>
        <w:tab/>
      </w:r>
      <w:r>
        <w:tab/>
        <w:t>: Bangladeshi ( By Birth )</w:t>
      </w:r>
    </w:p>
    <w:p w:rsidR="0097592B" w:rsidRDefault="0097592B" w:rsidP="00545371">
      <w:pPr>
        <w:ind w:right="-900" w:firstLine="720"/>
      </w:pPr>
      <w:r>
        <w:t xml:space="preserve">Religion </w:t>
      </w:r>
      <w:r>
        <w:tab/>
      </w:r>
      <w:r>
        <w:tab/>
        <w:t>: Islam (Sunni)</w:t>
      </w:r>
    </w:p>
    <w:p w:rsidR="0097592B" w:rsidRDefault="0097592B" w:rsidP="00545371">
      <w:pPr>
        <w:ind w:right="-900" w:firstLine="720"/>
      </w:pPr>
      <w:r>
        <w:t xml:space="preserve">Marital Status </w:t>
      </w:r>
      <w:r>
        <w:tab/>
      </w:r>
      <w:r>
        <w:tab/>
        <w:t xml:space="preserve">: Single </w:t>
      </w:r>
    </w:p>
    <w:p w:rsidR="0097592B" w:rsidRDefault="0097592B" w:rsidP="00545371">
      <w:pPr>
        <w:ind w:right="-900" w:firstLine="720"/>
      </w:pPr>
      <w:r>
        <w:t>Weight</w:t>
      </w:r>
      <w:r>
        <w:tab/>
      </w:r>
      <w:r>
        <w:tab/>
      </w:r>
      <w:r>
        <w:tab/>
        <w:t>: 64 kg</w:t>
      </w:r>
    </w:p>
    <w:p w:rsidR="0097592B" w:rsidRDefault="0097592B" w:rsidP="00545371">
      <w:pPr>
        <w:ind w:right="-900" w:firstLine="720"/>
      </w:pPr>
      <w:r>
        <w:t>Height</w:t>
      </w:r>
      <w:r>
        <w:tab/>
      </w:r>
      <w:r>
        <w:tab/>
      </w:r>
      <w:r>
        <w:tab/>
        <w:t>: 143cm</w:t>
      </w:r>
    </w:p>
    <w:p w:rsidR="0097592B" w:rsidRDefault="0097592B" w:rsidP="00545371">
      <w:pPr>
        <w:ind w:right="-900"/>
      </w:pPr>
    </w:p>
    <w:p w:rsidR="0097592B" w:rsidRDefault="0097592B" w:rsidP="00545371">
      <w:pPr>
        <w:ind w:left="720" w:right="-900"/>
      </w:pPr>
    </w:p>
    <w:p w:rsidR="0097592B" w:rsidRDefault="0097592B" w:rsidP="00545371">
      <w:pPr>
        <w:ind w:left="720" w:right="-900"/>
      </w:pPr>
    </w:p>
    <w:p w:rsidR="0097592B" w:rsidRDefault="0097592B" w:rsidP="00545371">
      <w:pPr>
        <w:ind w:left="720" w:right="-900"/>
      </w:pPr>
    </w:p>
    <w:p w:rsidR="0097592B" w:rsidRDefault="0097592B" w:rsidP="0082267E">
      <w:pPr>
        <w:ind w:right="-900"/>
      </w:pPr>
      <w:r>
        <w:pict>
          <v:shape id="_x0000_i1027" type="#_x0000_t75" style="width:186pt;height:33.75pt">
            <v:imagedata r:id="rId6" o:title=""/>
          </v:shape>
        </w:pict>
      </w:r>
    </w:p>
    <w:p w:rsidR="0097592B" w:rsidRDefault="0097592B">
      <w:pPr>
        <w:rPr>
          <w:b/>
          <w:bCs/>
        </w:rPr>
      </w:pPr>
      <w:r w:rsidRPr="007107FC">
        <w:rPr>
          <w:b/>
          <w:bCs/>
        </w:rPr>
        <w:t>Signature</w:t>
      </w:r>
      <w:r w:rsidRPr="007370EE">
        <w:rPr>
          <w:sz w:val="22"/>
          <w:szCs w:val="22"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97592B" w:rsidRDefault="0097592B">
      <w:r>
        <w:rPr>
          <w:b/>
          <w:bCs/>
        </w:rPr>
        <w:t>Date: 24/06/2012</w:t>
      </w:r>
    </w:p>
    <w:sectPr w:rsidR="0097592B" w:rsidSect="00387686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5371"/>
    <w:rsid w:val="000B5B06"/>
    <w:rsid w:val="000F74C6"/>
    <w:rsid w:val="00121693"/>
    <w:rsid w:val="00223B9C"/>
    <w:rsid w:val="002F170D"/>
    <w:rsid w:val="002F6DB8"/>
    <w:rsid w:val="00316A78"/>
    <w:rsid w:val="00387686"/>
    <w:rsid w:val="003A0A75"/>
    <w:rsid w:val="003B476A"/>
    <w:rsid w:val="003F0D9E"/>
    <w:rsid w:val="0043670D"/>
    <w:rsid w:val="004A24D0"/>
    <w:rsid w:val="00545371"/>
    <w:rsid w:val="005578D4"/>
    <w:rsid w:val="00601DFF"/>
    <w:rsid w:val="00642489"/>
    <w:rsid w:val="006A1F65"/>
    <w:rsid w:val="006F6A81"/>
    <w:rsid w:val="007107FC"/>
    <w:rsid w:val="007370EE"/>
    <w:rsid w:val="0082267E"/>
    <w:rsid w:val="009274EE"/>
    <w:rsid w:val="0097592B"/>
    <w:rsid w:val="00A759A5"/>
    <w:rsid w:val="00AF76EE"/>
    <w:rsid w:val="00BA0E51"/>
    <w:rsid w:val="00C453B5"/>
    <w:rsid w:val="00E85B12"/>
    <w:rsid w:val="00ED75A1"/>
    <w:rsid w:val="00EF4069"/>
    <w:rsid w:val="00F85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37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F40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raihan.jony@yahoo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25</TotalTime>
  <Pages>1</Pages>
  <Words>158</Words>
  <Characters>902</Characters>
  <Application>Microsoft Office Outlook</Application>
  <DocSecurity>0</DocSecurity>
  <Lines>0</Lines>
  <Paragraphs>0</Paragraphs>
  <ScaleCrop>false</ScaleCrop>
  <Company>plus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M-A-RAHIM</dc:creator>
  <cp:keywords/>
  <dc:description/>
  <cp:lastModifiedBy>dlink</cp:lastModifiedBy>
  <cp:revision>20</cp:revision>
  <dcterms:created xsi:type="dcterms:W3CDTF">2012-06-21T12:36:00Z</dcterms:created>
  <dcterms:modified xsi:type="dcterms:W3CDTF">2012-06-24T15:19:00Z</dcterms:modified>
</cp:coreProperties>
</file>