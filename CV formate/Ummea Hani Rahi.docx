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59" w:rsidRPr="00232E2F" w:rsidRDefault="009C4959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9C4959" w:rsidRPr="00232E2F" w:rsidRDefault="009C4959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9C4959" w:rsidRPr="00232E2F" w:rsidRDefault="009C4959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Ummea Hani Rahi</w:t>
      </w:r>
    </w:p>
    <w:p w:rsidR="009C4959" w:rsidRPr="00C2777D" w:rsidRDefault="009C4959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Parokote, Post: Baishsindur Bazar</w:t>
      </w:r>
    </w:p>
    <w:p w:rsidR="009C4959" w:rsidRPr="00C2777D" w:rsidRDefault="009C4959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Chatkhil, Dist:Noakhali</w:t>
      </w:r>
    </w:p>
    <w:p w:rsidR="009C4959" w:rsidRPr="009C4C01" w:rsidRDefault="009C4959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  <w:lang w:val="it-IT"/>
        </w:rPr>
      </w:pPr>
      <w:r w:rsidRPr="009C4C01">
        <w:rPr>
          <w:sz w:val="24"/>
          <w:lang w:val="it-IT"/>
        </w:rPr>
        <w:t>Mobile: 01732980244</w:t>
      </w:r>
    </w:p>
    <w:p w:rsidR="009C4959" w:rsidRPr="009C4C01" w:rsidRDefault="009C4959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  <w:lang w:val="it-IT"/>
        </w:rPr>
      </w:pPr>
    </w:p>
    <w:p w:rsidR="009C4959" w:rsidRPr="00A238FD" w:rsidRDefault="009C4959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9C4959" w:rsidRPr="00A238FD" w:rsidRDefault="009C4959" w:rsidP="00C2777D">
      <w:pPr>
        <w:spacing w:after="0"/>
        <w:ind w:left="1440" w:hanging="1440"/>
        <w:rPr>
          <w:b/>
          <w:sz w:val="28"/>
        </w:rPr>
      </w:pPr>
    </w:p>
    <w:p w:rsidR="009C4959" w:rsidRPr="00EE636E" w:rsidRDefault="009C4959" w:rsidP="00C2777D">
      <w:pPr>
        <w:spacing w:after="0"/>
        <w:rPr>
          <w:sz w:val="12"/>
          <w:szCs w:val="6"/>
        </w:rPr>
      </w:pPr>
    </w:p>
    <w:p w:rsidR="009C4959" w:rsidRDefault="009C4959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9C4959" w:rsidRPr="00A238FD" w:rsidRDefault="009C4959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B.B.S</w:t>
      </w:r>
      <w:r w:rsidRPr="00A238FD">
        <w:rPr>
          <w:b/>
          <w:sz w:val="24"/>
          <w:u w:val="single"/>
        </w:rPr>
        <w:t xml:space="preserve">  (Honours)</w:t>
      </w:r>
    </w:p>
    <w:p w:rsidR="009C4959" w:rsidRPr="00A238FD" w:rsidRDefault="009C4959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9C4959" w:rsidRPr="00A238FD" w:rsidRDefault="009C4959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9C4959" w:rsidRPr="00A238FD" w:rsidRDefault="009C4959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2012</w:t>
      </w:r>
    </w:p>
    <w:p w:rsidR="009C4959" w:rsidRDefault="009C4959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Appeared</w:t>
      </w:r>
    </w:p>
    <w:p w:rsidR="009C4959" w:rsidRPr="00A238FD" w:rsidRDefault="009C4959" w:rsidP="00D7559A">
      <w:pPr>
        <w:spacing w:after="0"/>
        <w:rPr>
          <w:sz w:val="24"/>
        </w:rPr>
      </w:pPr>
    </w:p>
    <w:p w:rsidR="009C4959" w:rsidRPr="00A238FD" w:rsidRDefault="009C4959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9C4959" w:rsidRPr="00A238FD" w:rsidRDefault="009C4959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9C4959" w:rsidRPr="00A238FD" w:rsidRDefault="009C4959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9C4959" w:rsidRPr="00A238FD" w:rsidRDefault="009C4959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2008</w:t>
      </w:r>
    </w:p>
    <w:p w:rsidR="009C4959" w:rsidRPr="00A238FD" w:rsidRDefault="009C4959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5.00</w:t>
      </w:r>
    </w:p>
    <w:p w:rsidR="009C4959" w:rsidRPr="00A238FD" w:rsidRDefault="009C4959" w:rsidP="00C2777D">
      <w:pPr>
        <w:spacing w:after="0"/>
        <w:rPr>
          <w:sz w:val="24"/>
        </w:rPr>
      </w:pPr>
    </w:p>
    <w:p w:rsidR="009C4959" w:rsidRPr="00A238FD" w:rsidRDefault="009C4959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9C4959" w:rsidRPr="00A238FD" w:rsidRDefault="009C4959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9C4959" w:rsidRPr="00A238FD" w:rsidRDefault="009C4959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Science</w:t>
      </w:r>
    </w:p>
    <w:p w:rsidR="009C4959" w:rsidRPr="00A238FD" w:rsidRDefault="009C4959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2006</w:t>
      </w:r>
    </w:p>
    <w:p w:rsidR="009C4959" w:rsidRPr="00A238FD" w:rsidRDefault="009C4959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4.44</w:t>
      </w:r>
    </w:p>
    <w:p w:rsidR="009C4959" w:rsidRPr="00A238FD" w:rsidRDefault="009C4959" w:rsidP="00C2777D">
      <w:pPr>
        <w:spacing w:after="0"/>
        <w:rPr>
          <w:sz w:val="24"/>
        </w:rPr>
      </w:pPr>
    </w:p>
    <w:p w:rsidR="009C4959" w:rsidRPr="00A238FD" w:rsidRDefault="009C4959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9C4959" w:rsidRPr="00A238FD" w:rsidRDefault="009C4959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9C4959" w:rsidRPr="00A238FD" w:rsidRDefault="009C4959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9C4959" w:rsidRDefault="009C4959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9C4959" w:rsidRDefault="009C4959" w:rsidP="002976FF">
      <w:pPr>
        <w:spacing w:after="0"/>
        <w:rPr>
          <w:sz w:val="24"/>
        </w:rPr>
      </w:pPr>
    </w:p>
    <w:p w:rsidR="009C4959" w:rsidRDefault="009C4959" w:rsidP="002976FF">
      <w:pPr>
        <w:spacing w:after="0"/>
        <w:rPr>
          <w:sz w:val="24"/>
        </w:rPr>
      </w:pPr>
    </w:p>
    <w:p w:rsidR="009C4959" w:rsidRDefault="009C4959" w:rsidP="002976FF">
      <w:pPr>
        <w:spacing w:after="0"/>
        <w:rPr>
          <w:sz w:val="24"/>
        </w:rPr>
      </w:pPr>
    </w:p>
    <w:p w:rsidR="009C4959" w:rsidRDefault="009C4959" w:rsidP="002976FF">
      <w:pPr>
        <w:spacing w:after="0"/>
        <w:rPr>
          <w:sz w:val="24"/>
        </w:rPr>
      </w:pPr>
    </w:p>
    <w:p w:rsidR="009C4959" w:rsidRDefault="009C4959" w:rsidP="002976FF">
      <w:pPr>
        <w:spacing w:after="0"/>
        <w:rPr>
          <w:sz w:val="24"/>
        </w:rPr>
      </w:pPr>
    </w:p>
    <w:p w:rsidR="009C4959" w:rsidRPr="00A238FD" w:rsidRDefault="009C4959" w:rsidP="002976FF">
      <w:pPr>
        <w:spacing w:after="0"/>
        <w:rPr>
          <w:sz w:val="24"/>
        </w:rPr>
      </w:pPr>
    </w:p>
    <w:p w:rsidR="009C4959" w:rsidRDefault="009C4959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9C4959" w:rsidRPr="002976FF" w:rsidRDefault="009C4959" w:rsidP="002976FF">
      <w:pPr>
        <w:spacing w:after="0"/>
        <w:rPr>
          <w:b/>
          <w:sz w:val="28"/>
          <w:szCs w:val="28"/>
        </w:rPr>
      </w:pPr>
    </w:p>
    <w:p w:rsidR="009C4959" w:rsidRPr="00091DFA" w:rsidRDefault="009C4959" w:rsidP="0026364F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Bellal Hossain</w:t>
      </w:r>
    </w:p>
    <w:p w:rsidR="009C4959" w:rsidRPr="00091DFA" w:rsidRDefault="009C4959" w:rsidP="0026364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Amena Begum</w:t>
      </w:r>
    </w:p>
    <w:p w:rsidR="009C4959" w:rsidRPr="00091DFA" w:rsidRDefault="009C4959" w:rsidP="00BD0CA2">
      <w:pPr>
        <w:spacing w:after="0" w:line="240" w:lineRule="auto"/>
        <w:rPr>
          <w:sz w:val="24"/>
          <w:szCs w:val="24"/>
        </w:rPr>
      </w:pPr>
    </w:p>
    <w:p w:rsidR="009C4959" w:rsidRPr="00C2777D" w:rsidRDefault="009C4959" w:rsidP="0026364F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Parokote, Post: Baishsindur Bazar</w:t>
      </w:r>
    </w:p>
    <w:p w:rsidR="009C4959" w:rsidRPr="00C2777D" w:rsidRDefault="009C4959" w:rsidP="0026364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Chatkhil, Dist:Noakhali</w:t>
      </w:r>
    </w:p>
    <w:p w:rsidR="009C4959" w:rsidRPr="00A167C5" w:rsidRDefault="009C4959" w:rsidP="002976FF">
      <w:pPr>
        <w:spacing w:after="0"/>
        <w:rPr>
          <w:sz w:val="24"/>
        </w:rPr>
      </w:pPr>
    </w:p>
    <w:p w:rsidR="009C4959" w:rsidRPr="00091DFA" w:rsidRDefault="009C4959" w:rsidP="0026364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01/01/1991</w:t>
      </w:r>
    </w:p>
    <w:p w:rsidR="009C4959" w:rsidRDefault="009C4959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9C4959" w:rsidRPr="00091DFA" w:rsidRDefault="009C4959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9C4959" w:rsidRPr="00091DFA" w:rsidRDefault="009C4959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Married </w:t>
      </w:r>
    </w:p>
    <w:p w:rsidR="009C4959" w:rsidRPr="00091DFA" w:rsidRDefault="009C4959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9C4959" w:rsidRDefault="009C4959" w:rsidP="00A02B1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01732980244</w:t>
      </w:r>
    </w:p>
    <w:p w:rsidR="009C4959" w:rsidRDefault="009C4959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A+ve</w:t>
      </w:r>
    </w:p>
    <w:p w:rsidR="009C4959" w:rsidRDefault="009C4959" w:rsidP="00A02B1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t>19917511066000137</w:t>
      </w:r>
    </w:p>
    <w:p w:rsidR="009C4959" w:rsidRDefault="009C495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9C4959" w:rsidRDefault="009C495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9C4959" w:rsidRDefault="009C4959" w:rsidP="008C4918">
      <w:pPr>
        <w:spacing w:after="0"/>
        <w:rPr>
          <w:sz w:val="24"/>
          <w:szCs w:val="24"/>
        </w:rPr>
      </w:pPr>
    </w:p>
    <w:p w:rsidR="009C4959" w:rsidRDefault="009C4959" w:rsidP="008C4918">
      <w:pPr>
        <w:spacing w:after="0"/>
        <w:rPr>
          <w:sz w:val="24"/>
          <w:szCs w:val="24"/>
        </w:rPr>
      </w:pPr>
    </w:p>
    <w:p w:rsidR="009C4959" w:rsidRDefault="009C4959" w:rsidP="008C4918">
      <w:pPr>
        <w:spacing w:after="0"/>
        <w:rPr>
          <w:sz w:val="24"/>
          <w:szCs w:val="24"/>
        </w:rPr>
      </w:pPr>
    </w:p>
    <w:p w:rsidR="009C4959" w:rsidRPr="00C41924" w:rsidRDefault="009C4959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9C4959" w:rsidRPr="00CC0C54">
        <w:trPr>
          <w:trHeight w:val="1241"/>
        </w:trPr>
        <w:tc>
          <w:tcPr>
            <w:tcW w:w="10080" w:type="dxa"/>
          </w:tcPr>
          <w:p w:rsidR="009C4959" w:rsidRPr="00CC0C54" w:rsidRDefault="009C4959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9C4959" w:rsidRPr="00091DFA" w:rsidRDefault="009C4959" w:rsidP="00C2777D">
      <w:pPr>
        <w:spacing w:after="0"/>
        <w:rPr>
          <w:sz w:val="24"/>
          <w:szCs w:val="24"/>
        </w:rPr>
      </w:pPr>
    </w:p>
    <w:p w:rsidR="009C4959" w:rsidRPr="00091DFA" w:rsidRDefault="009C4959" w:rsidP="00C2777D">
      <w:pPr>
        <w:spacing w:after="0"/>
        <w:rPr>
          <w:sz w:val="24"/>
          <w:szCs w:val="24"/>
        </w:rPr>
      </w:pPr>
    </w:p>
    <w:p w:rsidR="009C4959" w:rsidRDefault="009C4959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9C4959" w:rsidRPr="00CE404C" w:rsidRDefault="009C4959" w:rsidP="00CE404C">
      <w:pPr>
        <w:spacing w:after="0"/>
        <w:rPr>
          <w:b/>
          <w:bCs/>
          <w:sz w:val="24"/>
          <w:szCs w:val="24"/>
        </w:rPr>
      </w:pPr>
      <w:r w:rsidRPr="00CE404C">
        <w:rPr>
          <w:b/>
          <w:bCs/>
          <w:sz w:val="24"/>
          <w:szCs w:val="24"/>
        </w:rPr>
        <w:t xml:space="preserve">   (</w:t>
      </w:r>
      <w:r w:rsidRPr="00CE404C">
        <w:rPr>
          <w:b/>
          <w:bCs/>
          <w:sz w:val="32"/>
        </w:rPr>
        <w:t>Ummea Hani Rahi)</w:t>
      </w:r>
    </w:p>
    <w:p w:rsidR="009C4959" w:rsidRPr="000555B7" w:rsidRDefault="009C4959" w:rsidP="001D57CA">
      <w:pPr>
        <w:spacing w:after="0"/>
        <w:rPr>
          <w:sz w:val="24"/>
          <w:szCs w:val="24"/>
        </w:rPr>
      </w:pPr>
    </w:p>
    <w:p w:rsidR="009C4959" w:rsidRPr="00091DFA" w:rsidRDefault="009C495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9C4959" w:rsidRPr="00091DFA" w:rsidRDefault="009C4959" w:rsidP="00C2777D">
      <w:pPr>
        <w:spacing w:after="0"/>
        <w:rPr>
          <w:sz w:val="24"/>
          <w:szCs w:val="24"/>
        </w:rPr>
      </w:pPr>
    </w:p>
    <w:p w:rsidR="009C4959" w:rsidRPr="00091DFA" w:rsidRDefault="009C4959" w:rsidP="00852282">
      <w:pPr>
        <w:rPr>
          <w:sz w:val="24"/>
          <w:szCs w:val="24"/>
        </w:rPr>
      </w:pPr>
    </w:p>
    <w:p w:rsidR="009C4959" w:rsidRDefault="009C4959" w:rsidP="00266501"/>
    <w:sectPr w:rsidR="009C4959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D57CA"/>
    <w:rsid w:val="001F5ABF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51DC8"/>
    <w:rsid w:val="00377AC0"/>
    <w:rsid w:val="0042745E"/>
    <w:rsid w:val="004A41B2"/>
    <w:rsid w:val="004A58DB"/>
    <w:rsid w:val="0054363E"/>
    <w:rsid w:val="005E4D15"/>
    <w:rsid w:val="005F663E"/>
    <w:rsid w:val="006542BA"/>
    <w:rsid w:val="006E3C54"/>
    <w:rsid w:val="006E5A7B"/>
    <w:rsid w:val="00701596"/>
    <w:rsid w:val="00785555"/>
    <w:rsid w:val="007E61B8"/>
    <w:rsid w:val="00802784"/>
    <w:rsid w:val="00820602"/>
    <w:rsid w:val="008227AA"/>
    <w:rsid w:val="00834CB3"/>
    <w:rsid w:val="00845756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6683F"/>
    <w:rsid w:val="0099244E"/>
    <w:rsid w:val="00993563"/>
    <w:rsid w:val="009A0DEB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C0C54"/>
    <w:rsid w:val="00CC7E81"/>
    <w:rsid w:val="00CE404C"/>
    <w:rsid w:val="00D172E9"/>
    <w:rsid w:val="00D451B7"/>
    <w:rsid w:val="00D50A00"/>
    <w:rsid w:val="00D512BE"/>
    <w:rsid w:val="00D6281D"/>
    <w:rsid w:val="00D64172"/>
    <w:rsid w:val="00D7559A"/>
    <w:rsid w:val="00D933F1"/>
    <w:rsid w:val="00E06050"/>
    <w:rsid w:val="00E67D31"/>
    <w:rsid w:val="00EA542C"/>
    <w:rsid w:val="00EC76BC"/>
    <w:rsid w:val="00ED3A21"/>
    <w:rsid w:val="00EE636E"/>
    <w:rsid w:val="00F20A96"/>
    <w:rsid w:val="00F23D73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222</Words>
  <Characters>1267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3</cp:revision>
  <cp:lastPrinted>2014-08-24T06:12:00Z</cp:lastPrinted>
  <dcterms:created xsi:type="dcterms:W3CDTF">2014-12-15T05:03:00Z</dcterms:created>
  <dcterms:modified xsi:type="dcterms:W3CDTF">2014-12-15T05:07:00Z</dcterms:modified>
</cp:coreProperties>
</file>