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8E" w:rsidRPr="00232E2F" w:rsidRDefault="0011028E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Resume</w:t>
      </w:r>
    </w:p>
    <w:p w:rsidR="0011028E" w:rsidRPr="00232E2F" w:rsidRDefault="0011028E" w:rsidP="00C2777D">
      <w:pPr>
        <w:spacing w:after="0" w:line="240" w:lineRule="auto"/>
        <w:jc w:val="center"/>
        <w:rPr>
          <w:color w:val="000080"/>
          <w:sz w:val="28"/>
        </w:rPr>
      </w:pPr>
      <w:r w:rsidRPr="00232E2F">
        <w:rPr>
          <w:color w:val="000080"/>
          <w:sz w:val="28"/>
        </w:rPr>
        <w:t>of</w:t>
      </w:r>
    </w:p>
    <w:p w:rsidR="0011028E" w:rsidRPr="00232E2F" w:rsidRDefault="0011028E" w:rsidP="0099244E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Md. Abdul Malek</w:t>
      </w:r>
    </w:p>
    <w:p w:rsidR="0011028E" w:rsidRPr="00C2777D" w:rsidRDefault="0011028E" w:rsidP="00F71088">
      <w:pPr>
        <w:spacing w:after="0" w:line="240" w:lineRule="auto"/>
        <w:jc w:val="center"/>
        <w:rPr>
          <w:sz w:val="24"/>
        </w:rPr>
      </w:pPr>
      <w:r>
        <w:rPr>
          <w:sz w:val="24"/>
        </w:rPr>
        <w:t>Vill: Uttar Shullukia, Post: Karmullah Bazar</w:t>
      </w:r>
    </w:p>
    <w:p w:rsidR="0011028E" w:rsidRPr="00C2777D" w:rsidRDefault="0011028E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Sadar, Dist:Noakhali</w:t>
      </w:r>
    </w:p>
    <w:p w:rsidR="0011028E" w:rsidRDefault="0011028E" w:rsidP="00F71088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C2777D">
        <w:rPr>
          <w:sz w:val="24"/>
        </w:rPr>
        <w:t>Mobile:</w:t>
      </w:r>
      <w:r>
        <w:rPr>
          <w:sz w:val="24"/>
        </w:rPr>
        <w:t xml:space="preserve"> 01856768782</w:t>
      </w:r>
    </w:p>
    <w:p w:rsidR="0011028E" w:rsidRDefault="0011028E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11028E" w:rsidRPr="00091DFA" w:rsidRDefault="0011028E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11028E" w:rsidRPr="00A238FD" w:rsidRDefault="0011028E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11028E" w:rsidRPr="00A238FD" w:rsidRDefault="0011028E" w:rsidP="00C2777D">
      <w:pPr>
        <w:spacing w:after="0"/>
        <w:ind w:left="1440" w:hanging="1440"/>
        <w:rPr>
          <w:b/>
          <w:sz w:val="28"/>
        </w:rPr>
      </w:pPr>
    </w:p>
    <w:p w:rsidR="0011028E" w:rsidRPr="00EE636E" w:rsidRDefault="0011028E" w:rsidP="00C2777D">
      <w:pPr>
        <w:spacing w:after="0"/>
        <w:rPr>
          <w:sz w:val="12"/>
          <w:szCs w:val="6"/>
        </w:rPr>
      </w:pPr>
    </w:p>
    <w:p w:rsidR="0011028E" w:rsidRDefault="0011028E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11028E" w:rsidRPr="00A238FD" w:rsidRDefault="0011028E" w:rsidP="00D451B7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>B.B.A</w:t>
      </w:r>
      <w:r w:rsidRPr="00A238FD">
        <w:rPr>
          <w:b/>
          <w:sz w:val="24"/>
          <w:u w:val="single"/>
        </w:rPr>
        <w:t xml:space="preserve">  (Honours)</w:t>
      </w:r>
    </w:p>
    <w:p w:rsidR="0011028E" w:rsidRPr="00A238FD" w:rsidRDefault="0011028E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11028E" w:rsidRPr="00A238FD" w:rsidRDefault="0011028E" w:rsidP="00F7108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Accounting</w:t>
      </w:r>
    </w:p>
    <w:p w:rsidR="0011028E" w:rsidRPr="00A238FD" w:rsidRDefault="0011028E" w:rsidP="00D451B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2013</w:t>
      </w:r>
    </w:p>
    <w:p w:rsidR="0011028E" w:rsidRDefault="0011028E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 xml:space="preserve">Appeared </w:t>
      </w:r>
    </w:p>
    <w:p w:rsidR="0011028E" w:rsidRPr="00A238FD" w:rsidRDefault="0011028E" w:rsidP="00D7559A">
      <w:pPr>
        <w:spacing w:after="0"/>
        <w:rPr>
          <w:sz w:val="24"/>
        </w:rPr>
      </w:pPr>
    </w:p>
    <w:p w:rsidR="0011028E" w:rsidRPr="00A238FD" w:rsidRDefault="0011028E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H.S.C</w:t>
      </w:r>
      <w:r w:rsidRPr="00A238FD">
        <w:rPr>
          <w:b/>
          <w:sz w:val="24"/>
          <w:u w:val="single"/>
        </w:rPr>
        <w:t>)</w:t>
      </w:r>
    </w:p>
    <w:p w:rsidR="0011028E" w:rsidRPr="00A238FD" w:rsidRDefault="0011028E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11028E" w:rsidRPr="00A238FD" w:rsidRDefault="0011028E" w:rsidP="00F7108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11028E" w:rsidRPr="00A238FD" w:rsidRDefault="0011028E" w:rsidP="00F7108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2009</w:t>
      </w:r>
    </w:p>
    <w:p w:rsidR="0011028E" w:rsidRPr="00A238FD" w:rsidRDefault="0011028E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4.70</w:t>
      </w:r>
    </w:p>
    <w:p w:rsidR="0011028E" w:rsidRPr="00A238FD" w:rsidRDefault="0011028E" w:rsidP="00C2777D">
      <w:pPr>
        <w:spacing w:after="0"/>
        <w:rPr>
          <w:sz w:val="24"/>
        </w:rPr>
      </w:pPr>
    </w:p>
    <w:p w:rsidR="0011028E" w:rsidRPr="00A238FD" w:rsidRDefault="0011028E" w:rsidP="00EC76B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 xml:space="preserve">Secondary </w:t>
      </w:r>
      <w:r>
        <w:rPr>
          <w:b/>
          <w:sz w:val="24"/>
          <w:u w:val="single"/>
        </w:rPr>
        <w:t xml:space="preserve">School </w:t>
      </w:r>
      <w:r w:rsidRPr="00A238FD">
        <w:rPr>
          <w:b/>
          <w:sz w:val="24"/>
          <w:u w:val="single"/>
        </w:rPr>
        <w:t>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S.S.C</w:t>
      </w:r>
      <w:r w:rsidRPr="00A238FD">
        <w:rPr>
          <w:b/>
          <w:sz w:val="24"/>
          <w:u w:val="single"/>
        </w:rPr>
        <w:t>)</w:t>
      </w:r>
    </w:p>
    <w:p w:rsidR="0011028E" w:rsidRPr="00A238FD" w:rsidRDefault="0011028E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11028E" w:rsidRDefault="0011028E" w:rsidP="00F7108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11028E" w:rsidRPr="00A238FD" w:rsidRDefault="0011028E" w:rsidP="00F7108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2007</w:t>
      </w:r>
    </w:p>
    <w:p w:rsidR="0011028E" w:rsidRPr="00A238FD" w:rsidRDefault="0011028E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4.19</w:t>
      </w:r>
    </w:p>
    <w:p w:rsidR="0011028E" w:rsidRPr="00A238FD" w:rsidRDefault="0011028E" w:rsidP="00C2777D">
      <w:pPr>
        <w:spacing w:after="0"/>
        <w:rPr>
          <w:sz w:val="24"/>
        </w:rPr>
      </w:pPr>
    </w:p>
    <w:p w:rsidR="0011028E" w:rsidRPr="00A238FD" w:rsidRDefault="0011028E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 Internet etc. </w:t>
      </w:r>
    </w:p>
    <w:p w:rsidR="0011028E" w:rsidRPr="00A238FD" w:rsidRDefault="0011028E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11028E" w:rsidRPr="00A238FD" w:rsidRDefault="0011028E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11028E" w:rsidRDefault="0011028E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 and Traveling.</w:t>
      </w:r>
    </w:p>
    <w:p w:rsidR="0011028E" w:rsidRDefault="0011028E" w:rsidP="002976FF">
      <w:pPr>
        <w:spacing w:after="0"/>
        <w:rPr>
          <w:sz w:val="24"/>
        </w:rPr>
      </w:pPr>
    </w:p>
    <w:p w:rsidR="0011028E" w:rsidRDefault="0011028E" w:rsidP="002976FF">
      <w:pPr>
        <w:spacing w:after="0"/>
        <w:rPr>
          <w:sz w:val="24"/>
        </w:rPr>
      </w:pPr>
    </w:p>
    <w:p w:rsidR="0011028E" w:rsidRDefault="0011028E" w:rsidP="002976FF">
      <w:pPr>
        <w:spacing w:after="0"/>
        <w:rPr>
          <w:sz w:val="24"/>
        </w:rPr>
      </w:pPr>
    </w:p>
    <w:p w:rsidR="0011028E" w:rsidRDefault="0011028E" w:rsidP="002976FF">
      <w:pPr>
        <w:spacing w:after="0"/>
        <w:rPr>
          <w:sz w:val="24"/>
        </w:rPr>
      </w:pPr>
    </w:p>
    <w:p w:rsidR="0011028E" w:rsidRPr="00A238FD" w:rsidRDefault="0011028E" w:rsidP="002976FF">
      <w:pPr>
        <w:spacing w:after="0"/>
        <w:rPr>
          <w:sz w:val="24"/>
        </w:rPr>
      </w:pPr>
    </w:p>
    <w:p w:rsidR="0011028E" w:rsidRDefault="0011028E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11028E" w:rsidRPr="002976FF" w:rsidRDefault="0011028E" w:rsidP="002976FF">
      <w:pPr>
        <w:spacing w:after="0"/>
        <w:rPr>
          <w:b/>
          <w:sz w:val="28"/>
          <w:szCs w:val="28"/>
        </w:rPr>
      </w:pPr>
    </w:p>
    <w:p w:rsidR="0011028E" w:rsidRPr="00091DFA" w:rsidRDefault="0011028E" w:rsidP="00F40157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Abul Hossain</w:t>
      </w:r>
    </w:p>
    <w:p w:rsidR="0011028E" w:rsidRPr="00091DFA" w:rsidRDefault="0011028E" w:rsidP="00F4015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Jibaner Nesa</w:t>
      </w:r>
    </w:p>
    <w:p w:rsidR="0011028E" w:rsidRPr="00091DFA" w:rsidRDefault="0011028E" w:rsidP="00BD0CA2">
      <w:pPr>
        <w:spacing w:after="0" w:line="240" w:lineRule="auto"/>
        <w:rPr>
          <w:sz w:val="24"/>
          <w:szCs w:val="24"/>
        </w:rPr>
      </w:pPr>
    </w:p>
    <w:p w:rsidR="0011028E" w:rsidRPr="00C2777D" w:rsidRDefault="0011028E" w:rsidP="00F40157">
      <w:pPr>
        <w:spacing w:after="0" w:line="240" w:lineRule="auto"/>
        <w:ind w:left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Vill: Monipur, Post: Khaliferhat</w:t>
      </w:r>
    </w:p>
    <w:p w:rsidR="0011028E" w:rsidRPr="00C2777D" w:rsidRDefault="0011028E" w:rsidP="0026364F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>P.S: Sadar, Dist:Noakhali</w:t>
      </w:r>
    </w:p>
    <w:p w:rsidR="0011028E" w:rsidRPr="00A167C5" w:rsidRDefault="0011028E" w:rsidP="002976FF">
      <w:pPr>
        <w:spacing w:after="0"/>
        <w:rPr>
          <w:sz w:val="24"/>
        </w:rPr>
      </w:pPr>
    </w:p>
    <w:p w:rsidR="0011028E" w:rsidRPr="00091DFA" w:rsidRDefault="0011028E" w:rsidP="003D428B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25/12/1990</w:t>
      </w:r>
    </w:p>
    <w:p w:rsidR="0011028E" w:rsidRDefault="0011028E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11028E" w:rsidRPr="00091DFA" w:rsidRDefault="0011028E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11028E" w:rsidRPr="00091DFA" w:rsidRDefault="0011028E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Unmarried </w:t>
      </w:r>
    </w:p>
    <w:p w:rsidR="0011028E" w:rsidRPr="00091DFA" w:rsidRDefault="0011028E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11028E" w:rsidRDefault="0011028E" w:rsidP="003D428B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 xml:space="preserve">Mobile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01725908239</w:t>
      </w:r>
    </w:p>
    <w:p w:rsidR="0011028E" w:rsidRDefault="0011028E" w:rsidP="003D428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t>19907518745000103</w:t>
      </w:r>
    </w:p>
    <w:p w:rsidR="0011028E" w:rsidRDefault="0011028E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11028E" w:rsidRDefault="0011028E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11028E" w:rsidRDefault="0011028E" w:rsidP="008C4918">
      <w:pPr>
        <w:spacing w:after="0"/>
        <w:rPr>
          <w:sz w:val="24"/>
          <w:szCs w:val="24"/>
        </w:rPr>
      </w:pPr>
    </w:p>
    <w:p w:rsidR="0011028E" w:rsidRDefault="0011028E" w:rsidP="008C4918">
      <w:pPr>
        <w:spacing w:after="0"/>
        <w:rPr>
          <w:sz w:val="24"/>
          <w:szCs w:val="24"/>
        </w:rPr>
      </w:pPr>
    </w:p>
    <w:p w:rsidR="0011028E" w:rsidRDefault="0011028E" w:rsidP="008C4918">
      <w:pPr>
        <w:spacing w:after="0"/>
        <w:rPr>
          <w:sz w:val="24"/>
          <w:szCs w:val="24"/>
        </w:rPr>
      </w:pPr>
    </w:p>
    <w:p w:rsidR="0011028E" w:rsidRPr="00C41924" w:rsidRDefault="0011028E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11028E" w:rsidRPr="00CC0C54">
        <w:trPr>
          <w:trHeight w:val="1241"/>
        </w:trPr>
        <w:tc>
          <w:tcPr>
            <w:tcW w:w="10080" w:type="dxa"/>
          </w:tcPr>
          <w:p w:rsidR="0011028E" w:rsidRPr="00CC0C54" w:rsidRDefault="0011028E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11028E" w:rsidRPr="00091DFA" w:rsidRDefault="0011028E" w:rsidP="00C2777D">
      <w:pPr>
        <w:spacing w:after="0"/>
        <w:rPr>
          <w:sz w:val="24"/>
          <w:szCs w:val="24"/>
        </w:rPr>
      </w:pPr>
    </w:p>
    <w:p w:rsidR="0011028E" w:rsidRDefault="0011028E" w:rsidP="00C2777D">
      <w:pPr>
        <w:spacing w:after="0"/>
        <w:rPr>
          <w:sz w:val="24"/>
          <w:szCs w:val="24"/>
        </w:rPr>
      </w:pPr>
    </w:p>
    <w:p w:rsidR="0011028E" w:rsidRPr="00091DFA" w:rsidRDefault="0011028E" w:rsidP="00C2777D">
      <w:pPr>
        <w:spacing w:after="0"/>
        <w:rPr>
          <w:sz w:val="24"/>
          <w:szCs w:val="24"/>
        </w:rPr>
      </w:pPr>
    </w:p>
    <w:p w:rsidR="0011028E" w:rsidRDefault="0011028E" w:rsidP="001B50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11028E" w:rsidRPr="000555B7" w:rsidRDefault="0011028E" w:rsidP="003D428B">
      <w:pPr>
        <w:spacing w:after="0"/>
        <w:rPr>
          <w:sz w:val="24"/>
          <w:szCs w:val="24"/>
        </w:rPr>
      </w:pPr>
      <w:r>
        <w:rPr>
          <w:sz w:val="24"/>
          <w:szCs w:val="24"/>
        </w:rPr>
        <w:t>(Najrul Islam Treque)</w:t>
      </w:r>
    </w:p>
    <w:p w:rsidR="0011028E" w:rsidRDefault="0011028E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11028E" w:rsidRPr="00091DFA" w:rsidRDefault="0011028E" w:rsidP="00C2777D">
      <w:pPr>
        <w:spacing w:after="0"/>
        <w:rPr>
          <w:sz w:val="24"/>
          <w:szCs w:val="24"/>
        </w:rPr>
      </w:pPr>
    </w:p>
    <w:p w:rsidR="0011028E" w:rsidRPr="00091DFA" w:rsidRDefault="0011028E" w:rsidP="00852282">
      <w:pPr>
        <w:rPr>
          <w:sz w:val="24"/>
          <w:szCs w:val="24"/>
        </w:rPr>
      </w:pPr>
    </w:p>
    <w:p w:rsidR="0011028E" w:rsidRDefault="0011028E" w:rsidP="00266501"/>
    <w:sectPr w:rsidR="0011028E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028E"/>
    <w:rsid w:val="00115399"/>
    <w:rsid w:val="00194739"/>
    <w:rsid w:val="001B50D9"/>
    <w:rsid w:val="001D57CA"/>
    <w:rsid w:val="001F5ABF"/>
    <w:rsid w:val="00230BB4"/>
    <w:rsid w:val="00232E2F"/>
    <w:rsid w:val="00247AE1"/>
    <w:rsid w:val="0026364F"/>
    <w:rsid w:val="00266501"/>
    <w:rsid w:val="00267B66"/>
    <w:rsid w:val="002711E3"/>
    <w:rsid w:val="00274432"/>
    <w:rsid w:val="002976FF"/>
    <w:rsid w:val="002C1230"/>
    <w:rsid w:val="00351DC8"/>
    <w:rsid w:val="00354C76"/>
    <w:rsid w:val="00377AC0"/>
    <w:rsid w:val="003D428B"/>
    <w:rsid w:val="003F5A2A"/>
    <w:rsid w:val="0042745E"/>
    <w:rsid w:val="004A41B2"/>
    <w:rsid w:val="004A58DB"/>
    <w:rsid w:val="004C3D7D"/>
    <w:rsid w:val="0054363E"/>
    <w:rsid w:val="005E4D15"/>
    <w:rsid w:val="005F663E"/>
    <w:rsid w:val="006542BA"/>
    <w:rsid w:val="00654908"/>
    <w:rsid w:val="006E3C54"/>
    <w:rsid w:val="006E5A7B"/>
    <w:rsid w:val="00701596"/>
    <w:rsid w:val="00785555"/>
    <w:rsid w:val="007E61B8"/>
    <w:rsid w:val="00802784"/>
    <w:rsid w:val="00820602"/>
    <w:rsid w:val="008227AA"/>
    <w:rsid w:val="00845756"/>
    <w:rsid w:val="00852282"/>
    <w:rsid w:val="00855A6E"/>
    <w:rsid w:val="0085742D"/>
    <w:rsid w:val="0088028E"/>
    <w:rsid w:val="0089375D"/>
    <w:rsid w:val="008C4918"/>
    <w:rsid w:val="008F630F"/>
    <w:rsid w:val="00920DBA"/>
    <w:rsid w:val="00927DE5"/>
    <w:rsid w:val="00932625"/>
    <w:rsid w:val="0099244E"/>
    <w:rsid w:val="00993563"/>
    <w:rsid w:val="009A0DEB"/>
    <w:rsid w:val="009D7EEB"/>
    <w:rsid w:val="009F5408"/>
    <w:rsid w:val="00A02B13"/>
    <w:rsid w:val="00A12C6B"/>
    <w:rsid w:val="00A167C5"/>
    <w:rsid w:val="00A21E9D"/>
    <w:rsid w:val="00A238FD"/>
    <w:rsid w:val="00A421EC"/>
    <w:rsid w:val="00A7240B"/>
    <w:rsid w:val="00A752D9"/>
    <w:rsid w:val="00B20519"/>
    <w:rsid w:val="00B245B2"/>
    <w:rsid w:val="00B46D71"/>
    <w:rsid w:val="00B674C8"/>
    <w:rsid w:val="00BD0CA2"/>
    <w:rsid w:val="00C236B1"/>
    <w:rsid w:val="00C2777D"/>
    <w:rsid w:val="00C41924"/>
    <w:rsid w:val="00C574B5"/>
    <w:rsid w:val="00C57823"/>
    <w:rsid w:val="00CC0C54"/>
    <w:rsid w:val="00CC7E81"/>
    <w:rsid w:val="00D172E9"/>
    <w:rsid w:val="00D451B7"/>
    <w:rsid w:val="00D50A00"/>
    <w:rsid w:val="00D512BE"/>
    <w:rsid w:val="00D6281D"/>
    <w:rsid w:val="00D64172"/>
    <w:rsid w:val="00D7559A"/>
    <w:rsid w:val="00D933F1"/>
    <w:rsid w:val="00E06050"/>
    <w:rsid w:val="00E67D31"/>
    <w:rsid w:val="00EA542C"/>
    <w:rsid w:val="00EC76BC"/>
    <w:rsid w:val="00ED3A21"/>
    <w:rsid w:val="00EE5526"/>
    <w:rsid w:val="00EE636E"/>
    <w:rsid w:val="00F20A96"/>
    <w:rsid w:val="00F23D73"/>
    <w:rsid w:val="00F40157"/>
    <w:rsid w:val="00F71088"/>
    <w:rsid w:val="00F87F83"/>
    <w:rsid w:val="00FA2E0B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2</Pages>
  <Words>221</Words>
  <Characters>1265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7</cp:revision>
  <cp:lastPrinted>2014-08-24T06:12:00Z</cp:lastPrinted>
  <dcterms:created xsi:type="dcterms:W3CDTF">2015-04-07T07:11:00Z</dcterms:created>
  <dcterms:modified xsi:type="dcterms:W3CDTF">2015-08-22T13:35:00Z</dcterms:modified>
</cp:coreProperties>
</file>