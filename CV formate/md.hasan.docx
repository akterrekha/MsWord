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6C" w:rsidRPr="00081EC4" w:rsidRDefault="00D32D6C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 xml:space="preserve">Resume of </w:t>
      </w:r>
    </w:p>
    <w:p w:rsidR="00D32D6C" w:rsidRPr="00081EC4" w:rsidRDefault="00D32D6C" w:rsidP="00C2777D">
      <w:pPr>
        <w:spacing w:after="0" w:line="240" w:lineRule="auto"/>
        <w:jc w:val="center"/>
        <w:rPr>
          <w:color w:val="000080"/>
          <w:sz w:val="28"/>
        </w:rPr>
      </w:pPr>
      <w:r>
        <w:rPr>
          <w:color w:val="000080"/>
          <w:sz w:val="28"/>
        </w:rPr>
        <w:t xml:space="preserve">of </w:t>
      </w:r>
    </w:p>
    <w:p w:rsidR="00D32D6C" w:rsidRPr="00081EC4" w:rsidRDefault="00D32D6C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Md. Hasan</w:t>
      </w:r>
    </w:p>
    <w:p w:rsidR="00D32D6C" w:rsidRPr="00C2777D" w:rsidRDefault="00D32D6C" w:rsidP="005F663E">
      <w:pPr>
        <w:spacing w:after="0" w:line="240" w:lineRule="auto"/>
        <w:jc w:val="center"/>
        <w:rPr>
          <w:sz w:val="24"/>
        </w:rPr>
      </w:pPr>
      <w:r>
        <w:rPr>
          <w:sz w:val="24"/>
        </w:rPr>
        <w:t>Vill: Char Lorence, Post: Torabgonj</w:t>
      </w:r>
    </w:p>
    <w:p w:rsidR="00D32D6C" w:rsidRPr="00C2777D" w:rsidRDefault="00D32D6C" w:rsidP="005F663E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Komolnagar, Dist: Luxmipur</w:t>
      </w:r>
    </w:p>
    <w:p w:rsidR="00D32D6C" w:rsidRPr="00091DFA" w:rsidRDefault="00D32D6C" w:rsidP="00BB7FFA">
      <w:pPr>
        <w:pBdr>
          <w:bottom w:val="single" w:sz="6" w:space="1" w:color="auto"/>
        </w:pBdr>
        <w:spacing w:after="0" w:line="240" w:lineRule="auto"/>
        <w:jc w:val="center"/>
        <w:rPr>
          <w:sz w:val="24"/>
        </w:rPr>
      </w:pPr>
      <w:r w:rsidRPr="00C2777D">
        <w:rPr>
          <w:sz w:val="24"/>
        </w:rPr>
        <w:t>Mobile:</w:t>
      </w:r>
      <w:r>
        <w:rPr>
          <w:sz w:val="24"/>
        </w:rPr>
        <w:t xml:space="preserve"> 01831107850</w:t>
      </w:r>
    </w:p>
    <w:p w:rsidR="00D32D6C" w:rsidRPr="00A238FD" w:rsidRDefault="00D32D6C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D32D6C" w:rsidRDefault="00D32D6C" w:rsidP="00C2777D">
      <w:pPr>
        <w:spacing w:after="0"/>
        <w:rPr>
          <w:sz w:val="24"/>
        </w:rPr>
      </w:pPr>
    </w:p>
    <w:p w:rsidR="00D32D6C" w:rsidRDefault="00D32D6C" w:rsidP="00BB7FFA">
      <w:pPr>
        <w:spacing w:after="0"/>
        <w:rPr>
          <w:b/>
          <w:sz w:val="24"/>
          <w:u w:val="single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  <w:r>
        <w:rPr>
          <w:b/>
          <w:sz w:val="24"/>
          <w:u w:val="single"/>
        </w:rPr>
        <w:t>B.B.S</w:t>
      </w:r>
      <w:r w:rsidRPr="00A238FD">
        <w:rPr>
          <w:b/>
          <w:sz w:val="24"/>
          <w:u w:val="single"/>
        </w:rPr>
        <w:t xml:space="preserve">  (Honours)</w:t>
      </w:r>
    </w:p>
    <w:p w:rsidR="00D32D6C" w:rsidRPr="00A238FD" w:rsidRDefault="00D32D6C" w:rsidP="00BB7FFA">
      <w:pPr>
        <w:spacing w:after="0"/>
        <w:rPr>
          <w:sz w:val="24"/>
        </w:rPr>
      </w:pPr>
    </w:p>
    <w:p w:rsidR="00D32D6C" w:rsidRPr="00A238FD" w:rsidRDefault="00D32D6C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D32D6C" w:rsidRPr="00A238FD" w:rsidRDefault="00D32D6C" w:rsidP="00BB7FFA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Subject</w:t>
      </w:r>
      <w:r>
        <w:rPr>
          <w:sz w:val="24"/>
        </w:rPr>
        <w:tab/>
      </w:r>
      <w:r>
        <w:rPr>
          <w:sz w:val="24"/>
        </w:rPr>
        <w:tab/>
        <w:t>: Management</w:t>
      </w:r>
    </w:p>
    <w:p w:rsidR="00D32D6C" w:rsidRPr="00A238FD" w:rsidRDefault="00D32D6C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2011</w:t>
      </w:r>
    </w:p>
    <w:p w:rsidR="00D32D6C" w:rsidRPr="00A238FD" w:rsidRDefault="00D32D6C" w:rsidP="00BB7FFA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2</w:t>
      </w:r>
      <w:r w:rsidRPr="00BB7FFA">
        <w:rPr>
          <w:sz w:val="24"/>
          <w:vertAlign w:val="superscript"/>
        </w:rPr>
        <w:t>nd</w:t>
      </w:r>
      <w:r>
        <w:rPr>
          <w:sz w:val="24"/>
        </w:rPr>
        <w:t xml:space="preserve"> Class</w:t>
      </w:r>
    </w:p>
    <w:p w:rsidR="00D32D6C" w:rsidRPr="00A238FD" w:rsidRDefault="00D32D6C" w:rsidP="00C2777D">
      <w:pPr>
        <w:spacing w:after="0"/>
        <w:rPr>
          <w:sz w:val="24"/>
        </w:rPr>
      </w:pPr>
    </w:p>
    <w:p w:rsidR="00D32D6C" w:rsidRDefault="00D32D6C" w:rsidP="00C2777D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Certificate(H.S.C)</w:t>
      </w:r>
    </w:p>
    <w:p w:rsidR="00D32D6C" w:rsidRPr="00A238FD" w:rsidRDefault="00D32D6C" w:rsidP="00C2777D">
      <w:pPr>
        <w:spacing w:after="0"/>
        <w:rPr>
          <w:b/>
          <w:sz w:val="24"/>
          <w:u w:val="single"/>
        </w:rPr>
      </w:pPr>
    </w:p>
    <w:p w:rsidR="00D32D6C" w:rsidRPr="00A238FD" w:rsidRDefault="00D32D6C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Comilla Board</w:t>
      </w:r>
    </w:p>
    <w:p w:rsidR="00D32D6C" w:rsidRPr="00A238FD" w:rsidRDefault="00D32D6C" w:rsidP="00E42AF1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Group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Business Studies</w:t>
      </w:r>
    </w:p>
    <w:p w:rsidR="00D32D6C" w:rsidRPr="00A238FD" w:rsidRDefault="00D32D6C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2007</w:t>
      </w:r>
    </w:p>
    <w:p w:rsidR="00D32D6C" w:rsidRPr="00A238FD" w:rsidRDefault="00D32D6C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3.60</w:t>
      </w:r>
    </w:p>
    <w:p w:rsidR="00D32D6C" w:rsidRPr="00A238FD" w:rsidRDefault="00D32D6C" w:rsidP="00C2777D">
      <w:pPr>
        <w:spacing w:after="0"/>
        <w:rPr>
          <w:sz w:val="24"/>
        </w:rPr>
      </w:pPr>
    </w:p>
    <w:p w:rsidR="00D32D6C" w:rsidRDefault="00D32D6C" w:rsidP="00C2777D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Secondary School Certificate(S.S.C)</w:t>
      </w:r>
    </w:p>
    <w:p w:rsidR="00D32D6C" w:rsidRPr="00A238FD" w:rsidRDefault="00D32D6C" w:rsidP="00C2777D">
      <w:pPr>
        <w:spacing w:after="0"/>
        <w:rPr>
          <w:b/>
          <w:sz w:val="24"/>
          <w:u w:val="single"/>
        </w:rPr>
      </w:pPr>
    </w:p>
    <w:p w:rsidR="00D32D6C" w:rsidRPr="00A238FD" w:rsidRDefault="00D32D6C" w:rsidP="00C2777D">
      <w:pPr>
        <w:spacing w:after="0"/>
        <w:ind w:left="720" w:firstLine="720"/>
        <w:rPr>
          <w:sz w:val="24"/>
        </w:rPr>
      </w:pPr>
      <w:r w:rsidRPr="00A238FD">
        <w:rPr>
          <w:sz w:val="24"/>
        </w:rPr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Comilla Board</w:t>
      </w:r>
    </w:p>
    <w:p w:rsidR="00D32D6C" w:rsidRPr="00A238FD" w:rsidRDefault="00D32D6C" w:rsidP="00E42AF1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Business Studies</w:t>
      </w:r>
    </w:p>
    <w:p w:rsidR="00D32D6C" w:rsidRPr="00A238FD" w:rsidRDefault="00D32D6C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2004</w:t>
      </w:r>
    </w:p>
    <w:p w:rsidR="00D32D6C" w:rsidRPr="00A238FD" w:rsidRDefault="00D32D6C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2.19</w:t>
      </w:r>
    </w:p>
    <w:p w:rsidR="00D32D6C" w:rsidRDefault="00D32D6C" w:rsidP="00F87F83">
      <w:pPr>
        <w:spacing w:after="0"/>
        <w:ind w:left="1440" w:hanging="1440"/>
        <w:rPr>
          <w:b/>
          <w:sz w:val="28"/>
        </w:rPr>
      </w:pPr>
    </w:p>
    <w:p w:rsidR="00D32D6C" w:rsidRPr="00A238FD" w:rsidRDefault="00D32D6C" w:rsidP="00E42AF1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I have successfully completed Training course in MS </w:t>
      </w:r>
      <w:r>
        <w:rPr>
          <w:sz w:val="24"/>
        </w:rPr>
        <w:t xml:space="preserve">office EXPERT program of three </w:t>
      </w:r>
      <w:r w:rsidRPr="00A238FD">
        <w:rPr>
          <w:sz w:val="24"/>
        </w:rPr>
        <w:t xml:space="preserve">months duration and duly passed the final examination from a Government Registered </w:t>
      </w:r>
    </w:p>
    <w:p w:rsidR="00D32D6C" w:rsidRPr="00A238FD" w:rsidRDefault="00D32D6C" w:rsidP="00C2777D">
      <w:pPr>
        <w:spacing w:after="0"/>
        <w:ind w:left="720" w:hanging="72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Institute,</w:t>
      </w:r>
      <w:r>
        <w:rPr>
          <w:sz w:val="24"/>
        </w:rPr>
        <w:t xml:space="preserve"> Luxmipur.</w:t>
      </w:r>
    </w:p>
    <w:p w:rsidR="00D32D6C" w:rsidRPr="00A238FD" w:rsidRDefault="00D32D6C" w:rsidP="00C2777D">
      <w:pPr>
        <w:spacing w:after="0"/>
        <w:ind w:left="720" w:hanging="720"/>
        <w:rPr>
          <w:sz w:val="24"/>
        </w:rPr>
      </w:pPr>
    </w:p>
    <w:p w:rsidR="00D32D6C" w:rsidRPr="00A238FD" w:rsidRDefault="00D32D6C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D32D6C" w:rsidRPr="00A238FD" w:rsidRDefault="00D32D6C" w:rsidP="00A315F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D32D6C" w:rsidRDefault="00D32D6C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 and Traveling.</w:t>
      </w:r>
    </w:p>
    <w:p w:rsidR="00D32D6C" w:rsidRDefault="00D32D6C" w:rsidP="00C2777D">
      <w:pPr>
        <w:spacing w:after="0"/>
        <w:ind w:left="720" w:hanging="720"/>
        <w:rPr>
          <w:sz w:val="24"/>
        </w:rPr>
      </w:pPr>
    </w:p>
    <w:p w:rsidR="00D32D6C" w:rsidRPr="00A238FD" w:rsidRDefault="00D32D6C" w:rsidP="00A315FD">
      <w:pPr>
        <w:spacing w:after="0"/>
        <w:rPr>
          <w:sz w:val="24"/>
        </w:rPr>
      </w:pPr>
    </w:p>
    <w:p w:rsidR="00D32D6C" w:rsidRDefault="00D32D6C" w:rsidP="00091DFA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D32D6C" w:rsidRDefault="00D32D6C" w:rsidP="0089375D">
      <w:pPr>
        <w:spacing w:after="0"/>
        <w:ind w:firstLine="720"/>
        <w:rPr>
          <w:sz w:val="24"/>
          <w:szCs w:val="24"/>
        </w:rPr>
      </w:pPr>
    </w:p>
    <w:p w:rsidR="00D32D6C" w:rsidRPr="00091DFA" w:rsidRDefault="00D32D6C" w:rsidP="005406A3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AbulKlama</w:t>
      </w:r>
    </w:p>
    <w:p w:rsidR="00D32D6C" w:rsidRPr="00091DFA" w:rsidRDefault="00D32D6C" w:rsidP="005406A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Jahanara Begum</w:t>
      </w:r>
    </w:p>
    <w:p w:rsidR="00D32D6C" w:rsidRDefault="00D32D6C" w:rsidP="005406A3">
      <w:pPr>
        <w:spacing w:after="0" w:line="240" w:lineRule="auto"/>
        <w:ind w:firstLine="720"/>
        <w:rPr>
          <w:sz w:val="24"/>
        </w:rPr>
      </w:pPr>
      <w:r>
        <w:rPr>
          <w:sz w:val="24"/>
          <w:szCs w:val="24"/>
        </w:rPr>
        <w:t>Permanente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8227AA">
        <w:rPr>
          <w:sz w:val="24"/>
        </w:rPr>
        <w:t xml:space="preserve"> </w:t>
      </w:r>
      <w:r>
        <w:rPr>
          <w:sz w:val="24"/>
        </w:rPr>
        <w:t>C/O. Abul Klam Miar Bari (Koritola)</w:t>
      </w:r>
    </w:p>
    <w:p w:rsidR="00D32D6C" w:rsidRPr="00C2777D" w:rsidRDefault="00D32D6C" w:rsidP="005406A3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 Vill: Char Lorence, Post: Torabgonj</w:t>
      </w:r>
    </w:p>
    <w:p w:rsidR="00D32D6C" w:rsidRPr="00C2777D" w:rsidRDefault="00D32D6C" w:rsidP="005406A3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        P.S: Komolnagar, Dist: Luxmipur</w:t>
      </w:r>
    </w:p>
    <w:p w:rsidR="00D32D6C" w:rsidRPr="00A167C5" w:rsidRDefault="00D32D6C" w:rsidP="005406A3">
      <w:pPr>
        <w:spacing w:after="0"/>
        <w:rPr>
          <w:sz w:val="24"/>
        </w:rPr>
      </w:pPr>
    </w:p>
    <w:p w:rsidR="00D32D6C" w:rsidRPr="00091DFA" w:rsidRDefault="00D32D6C" w:rsidP="005406A3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01/01/1987</w:t>
      </w:r>
    </w:p>
    <w:p w:rsidR="00D32D6C" w:rsidRDefault="00D32D6C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D32D6C" w:rsidRPr="00091DFA" w:rsidRDefault="00D32D6C" w:rsidP="005406A3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D32D6C" w:rsidRPr="00091DFA" w:rsidRDefault="00D32D6C" w:rsidP="0089375D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Unmarried </w:t>
      </w:r>
    </w:p>
    <w:p w:rsidR="00D32D6C" w:rsidRPr="00091DFA" w:rsidRDefault="00D32D6C" w:rsidP="005406A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AB+</w:t>
      </w:r>
    </w:p>
    <w:p w:rsidR="00D32D6C" w:rsidRPr="00091DFA" w:rsidRDefault="00D32D6C" w:rsidP="005406A3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Luxmipur</w:t>
      </w:r>
    </w:p>
    <w:p w:rsidR="00D32D6C" w:rsidRDefault="00D32D6C" w:rsidP="005406A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5" w:history="1">
        <w:r>
          <w:rPr>
            <w:rStyle w:val="Hyperlink"/>
            <w:color w:val="000080"/>
            <w:sz w:val="24"/>
            <w:szCs w:val="24"/>
            <w:u w:val="none"/>
          </w:rPr>
          <w:t>mdhasan2917@yahoo.com</w:t>
        </w:r>
      </w:hyperlink>
    </w:p>
    <w:p w:rsidR="00D32D6C" w:rsidRDefault="00D32D6C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D32D6C" w:rsidRDefault="00D32D6C" w:rsidP="008C4918">
      <w:pPr>
        <w:spacing w:after="0"/>
        <w:rPr>
          <w:sz w:val="24"/>
          <w:szCs w:val="24"/>
        </w:rPr>
      </w:pPr>
    </w:p>
    <w:p w:rsidR="00D32D6C" w:rsidRDefault="00D32D6C" w:rsidP="008C4918">
      <w:pPr>
        <w:spacing w:after="0"/>
        <w:rPr>
          <w:sz w:val="24"/>
          <w:szCs w:val="24"/>
        </w:rPr>
      </w:pPr>
    </w:p>
    <w:p w:rsidR="00D32D6C" w:rsidRPr="00C41924" w:rsidRDefault="00D32D6C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D32D6C" w:rsidRPr="00CC0C54">
        <w:trPr>
          <w:trHeight w:val="1241"/>
        </w:trPr>
        <w:tc>
          <w:tcPr>
            <w:tcW w:w="10080" w:type="dxa"/>
          </w:tcPr>
          <w:p w:rsidR="00D32D6C" w:rsidRPr="00CC0C54" w:rsidRDefault="00D32D6C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D32D6C" w:rsidRDefault="00D32D6C" w:rsidP="00C2777D">
      <w:pPr>
        <w:spacing w:after="0"/>
        <w:rPr>
          <w:sz w:val="24"/>
          <w:szCs w:val="24"/>
        </w:rPr>
      </w:pPr>
    </w:p>
    <w:p w:rsidR="00D32D6C" w:rsidRDefault="00D32D6C" w:rsidP="00C2777D">
      <w:pPr>
        <w:spacing w:after="0"/>
        <w:rPr>
          <w:sz w:val="24"/>
          <w:szCs w:val="24"/>
        </w:rPr>
      </w:pPr>
    </w:p>
    <w:p w:rsidR="00D32D6C" w:rsidRPr="00091DFA" w:rsidRDefault="00D32D6C" w:rsidP="00C2777D">
      <w:pPr>
        <w:spacing w:after="0"/>
        <w:rPr>
          <w:sz w:val="24"/>
          <w:szCs w:val="24"/>
        </w:rPr>
      </w:pPr>
    </w:p>
    <w:p w:rsidR="00D32D6C" w:rsidRPr="00091DFA" w:rsidRDefault="00D32D6C" w:rsidP="00C2777D">
      <w:pPr>
        <w:spacing w:after="0"/>
        <w:rPr>
          <w:sz w:val="24"/>
          <w:szCs w:val="24"/>
        </w:rPr>
      </w:pPr>
    </w:p>
    <w:p w:rsidR="00D32D6C" w:rsidRPr="00091DFA" w:rsidRDefault="00D32D6C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D32D6C" w:rsidRDefault="00D32D6C" w:rsidP="005406A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(</w:t>
      </w:r>
      <w:r>
        <w:rPr>
          <w:bCs/>
          <w:sz w:val="28"/>
          <w:szCs w:val="28"/>
        </w:rPr>
        <w:t>Md. Hasan</w:t>
      </w:r>
      <w:r>
        <w:rPr>
          <w:sz w:val="24"/>
          <w:szCs w:val="24"/>
        </w:rPr>
        <w:t>)</w:t>
      </w:r>
    </w:p>
    <w:p w:rsidR="00D32D6C" w:rsidRDefault="00D32D6C" w:rsidP="005406A3">
      <w:pPr>
        <w:spacing w:after="0"/>
        <w:rPr>
          <w:sz w:val="24"/>
          <w:szCs w:val="24"/>
        </w:rPr>
      </w:pPr>
    </w:p>
    <w:p w:rsidR="00D32D6C" w:rsidRPr="000555B7" w:rsidRDefault="00D32D6C" w:rsidP="005406A3">
      <w:pPr>
        <w:spacing w:after="0"/>
        <w:rPr>
          <w:sz w:val="24"/>
          <w:szCs w:val="24"/>
        </w:rPr>
      </w:pPr>
    </w:p>
    <w:p w:rsidR="00D32D6C" w:rsidRPr="00091DFA" w:rsidRDefault="00D32D6C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</w:p>
    <w:p w:rsidR="00D32D6C" w:rsidRPr="00091DFA" w:rsidRDefault="00D32D6C" w:rsidP="00C2777D">
      <w:pPr>
        <w:spacing w:after="0"/>
        <w:rPr>
          <w:sz w:val="24"/>
          <w:szCs w:val="24"/>
        </w:rPr>
      </w:pPr>
    </w:p>
    <w:p w:rsidR="00D32D6C" w:rsidRPr="00091DFA" w:rsidRDefault="00D32D6C" w:rsidP="00852282">
      <w:pPr>
        <w:rPr>
          <w:sz w:val="24"/>
          <w:szCs w:val="24"/>
        </w:rPr>
      </w:pPr>
    </w:p>
    <w:p w:rsidR="00D32D6C" w:rsidRDefault="00D32D6C" w:rsidP="00266501"/>
    <w:sectPr w:rsidR="00D32D6C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555B7"/>
    <w:rsid w:val="00081EC4"/>
    <w:rsid w:val="00091DFA"/>
    <w:rsid w:val="001045DB"/>
    <w:rsid w:val="00115399"/>
    <w:rsid w:val="00194739"/>
    <w:rsid w:val="001F5ABF"/>
    <w:rsid w:val="00247AE1"/>
    <w:rsid w:val="00266501"/>
    <w:rsid w:val="00267B66"/>
    <w:rsid w:val="00274432"/>
    <w:rsid w:val="002C1230"/>
    <w:rsid w:val="002D78D3"/>
    <w:rsid w:val="00377AC0"/>
    <w:rsid w:val="0042745E"/>
    <w:rsid w:val="004A58DB"/>
    <w:rsid w:val="005406A3"/>
    <w:rsid w:val="005951D1"/>
    <w:rsid w:val="005F663E"/>
    <w:rsid w:val="006E3C54"/>
    <w:rsid w:val="006E5A7B"/>
    <w:rsid w:val="00701596"/>
    <w:rsid w:val="007E61B8"/>
    <w:rsid w:val="00802784"/>
    <w:rsid w:val="00820602"/>
    <w:rsid w:val="008227AA"/>
    <w:rsid w:val="00852282"/>
    <w:rsid w:val="0085742D"/>
    <w:rsid w:val="0089375D"/>
    <w:rsid w:val="008C4918"/>
    <w:rsid w:val="00993563"/>
    <w:rsid w:val="009F5408"/>
    <w:rsid w:val="00A12C6B"/>
    <w:rsid w:val="00A167C5"/>
    <w:rsid w:val="00A21E9D"/>
    <w:rsid w:val="00A238FD"/>
    <w:rsid w:val="00A315FD"/>
    <w:rsid w:val="00A752D9"/>
    <w:rsid w:val="00B20519"/>
    <w:rsid w:val="00B245B2"/>
    <w:rsid w:val="00B46D71"/>
    <w:rsid w:val="00B674C8"/>
    <w:rsid w:val="00B82402"/>
    <w:rsid w:val="00BB7FFA"/>
    <w:rsid w:val="00C236B1"/>
    <w:rsid w:val="00C2777D"/>
    <w:rsid w:val="00C4063A"/>
    <w:rsid w:val="00C41924"/>
    <w:rsid w:val="00C574B5"/>
    <w:rsid w:val="00C57823"/>
    <w:rsid w:val="00CC0C54"/>
    <w:rsid w:val="00CC7E81"/>
    <w:rsid w:val="00D32D6C"/>
    <w:rsid w:val="00D50A00"/>
    <w:rsid w:val="00D512BE"/>
    <w:rsid w:val="00D6281D"/>
    <w:rsid w:val="00D64172"/>
    <w:rsid w:val="00D933F1"/>
    <w:rsid w:val="00E42AF1"/>
    <w:rsid w:val="00E67D31"/>
    <w:rsid w:val="00F20A96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kardebnath4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255</Words>
  <Characters>1457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3</cp:revision>
  <dcterms:created xsi:type="dcterms:W3CDTF">2014-08-29T11:44:00Z</dcterms:created>
  <dcterms:modified xsi:type="dcterms:W3CDTF">2014-08-29T11:45:00Z</dcterms:modified>
</cp:coreProperties>
</file>