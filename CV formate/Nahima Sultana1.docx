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FE" w:rsidRPr="00935A56" w:rsidRDefault="00D45AFE" w:rsidP="00484759">
      <w:pPr>
        <w:tabs>
          <w:tab w:val="left" w:pos="8085"/>
        </w:tabs>
        <w:spacing w:after="0" w:line="240" w:lineRule="auto"/>
        <w:rPr>
          <w:color w:val="333399"/>
        </w:rPr>
      </w:pPr>
      <w:r>
        <w:rPr>
          <w:color w:val="333399"/>
          <w:sz w:val="68"/>
          <w:szCs w:val="72"/>
        </w:rPr>
        <w:t>Resume of</w:t>
      </w:r>
      <w:r w:rsidRPr="00935A56">
        <w:rPr>
          <w:color w:val="333399"/>
        </w:rPr>
        <w:tab/>
      </w:r>
    </w:p>
    <w:p w:rsidR="00D45AFE" w:rsidRDefault="00D45AFE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D45AFE" w:rsidRPr="00585BD4" w:rsidRDefault="00D45AFE" w:rsidP="00CB2F3A">
      <w:pPr>
        <w:spacing w:after="0" w:line="240" w:lineRule="auto"/>
        <w:ind w:left="99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Nahima Sultana</w:t>
      </w:r>
    </w:p>
    <w:p w:rsidR="00D45AFE" w:rsidRDefault="00D45AFE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900D29">
        <w:rPr>
          <w:rFonts w:ascii="Times New Roman" w:hAnsi="Times New Roman"/>
          <w:b/>
          <w:sz w:val="24"/>
          <w:szCs w:val="24"/>
        </w:rPr>
        <w:pict>
          <v:rect id="_x0000_i1025" style="width:159.85pt;height:1pt" o:hrpct="382" o:hrstd="t" o:hr="t" fillcolor="#a0a0a0" stroked="f"/>
        </w:pict>
      </w:r>
    </w:p>
    <w:p w:rsidR="00D45AFE" w:rsidRDefault="00D45AFE" w:rsidP="00CB2F3A">
      <w:pPr>
        <w:spacing w:after="0" w:line="240" w:lineRule="auto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D45AFE" w:rsidRDefault="00D45AFE" w:rsidP="00CB2F3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C/O. Md. Khalilur Rahaman</w:t>
      </w:r>
    </w:p>
    <w:p w:rsidR="00D45AFE" w:rsidRPr="00C1207C" w:rsidRDefault="00D45AFE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>Village: Shahzadpur, Post: Rajgonj</w:t>
      </w:r>
    </w:p>
    <w:p w:rsidR="00D45AFE" w:rsidRPr="00C1207C" w:rsidRDefault="00D45AFE" w:rsidP="00C1207C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P.S: Sadar, District: Noakhali.</w:t>
      </w:r>
    </w:p>
    <w:p w:rsidR="00D45AFE" w:rsidRDefault="00D45AFE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Mobile: 01987500895</w:t>
      </w:r>
    </w:p>
    <w:p w:rsidR="00D45AFE" w:rsidRDefault="00D45AFE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Email: munnirose1@gmail.com</w:t>
      </w:r>
    </w:p>
    <w:p w:rsidR="00D45AFE" w:rsidRPr="00546720" w:rsidRDefault="00D45AFE" w:rsidP="00C56F2E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</w:rPr>
      </w:pPr>
    </w:p>
    <w:p w:rsidR="00D45AFE" w:rsidRPr="00993F8E" w:rsidRDefault="00D45AFE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</w:rPr>
      </w:pPr>
    </w:p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Pr="00993F8E" w:rsidRDefault="00D45AFE" w:rsidP="000D10D3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D45AFE" w:rsidRPr="00993F8E" w:rsidRDefault="00D45AFE" w:rsidP="000D10D3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Science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2005</w:t>
      </w:r>
    </w:p>
    <w:p w:rsidR="00D45AF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3.00</w:t>
      </w:r>
    </w:p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</w:p>
    <w:p w:rsidR="00D45AFE" w:rsidRPr="00993F8E" w:rsidRDefault="00D45AFE" w:rsidP="000D10D3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Humanities 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2007</w:t>
      </w:r>
    </w:p>
    <w:p w:rsidR="00D45AFE" w:rsidRPr="00993F8E" w:rsidRDefault="00D45AFE" w:rsidP="000D10D3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4.40</w:t>
      </w:r>
    </w:p>
    <w:p w:rsidR="00D45AFE" w:rsidRPr="00993F8E" w:rsidRDefault="00D45AFE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D45AFE" w:rsidRPr="00993F8E" w:rsidRDefault="00D45AFE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D45AFE" w:rsidRPr="00993F8E" w:rsidRDefault="00D45AFE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 w:rsidRPr="00993F8E">
        <w:rPr>
          <w:rFonts w:ascii="Times New Roman" w:hAnsi="Times New Roman"/>
          <w:b/>
          <w:i/>
        </w:rPr>
        <w:t xml:space="preserve">Bachelor of </w:t>
      </w:r>
      <w:r>
        <w:rPr>
          <w:rFonts w:ascii="Times New Roman" w:hAnsi="Times New Roman"/>
          <w:b/>
          <w:i/>
        </w:rPr>
        <w:t xml:space="preserve"> Social Science  </w:t>
      </w:r>
      <w:r w:rsidRPr="00993F8E">
        <w:rPr>
          <w:rFonts w:ascii="Times New Roman" w:hAnsi="Times New Roman"/>
          <w:b/>
          <w:i/>
        </w:rPr>
        <w:t>(B</w:t>
      </w:r>
      <w:r>
        <w:rPr>
          <w:rFonts w:ascii="Times New Roman" w:hAnsi="Times New Roman"/>
          <w:b/>
          <w:i/>
        </w:rPr>
        <w:t>.S.S Hons</w:t>
      </w:r>
      <w:r w:rsidRPr="00993F8E">
        <w:rPr>
          <w:rFonts w:ascii="Times New Roman" w:hAnsi="Times New Roman"/>
          <w:b/>
          <w:i/>
        </w:rPr>
        <w:t>.):</w:t>
      </w:r>
    </w:p>
    <w:p w:rsidR="00D45AFE" w:rsidRPr="00993F8E" w:rsidRDefault="00D45AFE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D45AFE" w:rsidRPr="00993F8E" w:rsidRDefault="00D45AFE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Economics</w:t>
      </w:r>
    </w:p>
    <w:p w:rsidR="00D45AFE" w:rsidRPr="00993F8E" w:rsidRDefault="00D45AFE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2011</w:t>
      </w:r>
    </w:p>
    <w:p w:rsidR="00D45AFE" w:rsidRPr="00993F8E" w:rsidRDefault="00D45AFE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Second Class </w:t>
      </w:r>
    </w:p>
    <w:p w:rsidR="00D45AFE" w:rsidRPr="00993F8E" w:rsidRDefault="00D45AFE" w:rsidP="00993F8E">
      <w:pPr>
        <w:keepNext/>
        <w:tabs>
          <w:tab w:val="left" w:pos="1260"/>
        </w:tabs>
        <w:spacing w:after="0" w:line="240" w:lineRule="auto"/>
        <w:ind w:left="1260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D45AFE" w:rsidRPr="00993F8E" w:rsidRDefault="00D45AFE" w:rsidP="000D10D3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Master</w:t>
      </w:r>
      <w:r w:rsidRPr="00993F8E">
        <w:rPr>
          <w:rFonts w:ascii="Times New Roman" w:hAnsi="Times New Roman"/>
          <w:b/>
          <w:i/>
        </w:rPr>
        <w:t xml:space="preserve"> of </w:t>
      </w:r>
      <w:r>
        <w:rPr>
          <w:rFonts w:ascii="Times New Roman" w:hAnsi="Times New Roman"/>
          <w:b/>
          <w:i/>
        </w:rPr>
        <w:t xml:space="preserve">Social Science  </w:t>
      </w:r>
      <w:r w:rsidRPr="00993F8E">
        <w:rPr>
          <w:rFonts w:ascii="Times New Roman" w:hAnsi="Times New Roman"/>
          <w:b/>
          <w:i/>
        </w:rPr>
        <w:t>(</w:t>
      </w:r>
      <w:r>
        <w:rPr>
          <w:rFonts w:ascii="Times New Roman" w:hAnsi="Times New Roman"/>
          <w:b/>
          <w:i/>
        </w:rPr>
        <w:t>M.S.S</w:t>
      </w:r>
      <w:r w:rsidRPr="00993F8E">
        <w:rPr>
          <w:rFonts w:ascii="Times New Roman" w:hAnsi="Times New Roman"/>
          <w:b/>
          <w:i/>
        </w:rPr>
        <w:t>.):</w:t>
      </w:r>
    </w:p>
    <w:p w:rsidR="00D45AFE" w:rsidRPr="00993F8E" w:rsidRDefault="00D45AFE" w:rsidP="000D10D3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D45AFE" w:rsidRPr="00993F8E" w:rsidRDefault="00D45AFE" w:rsidP="000D10D3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Economics</w:t>
      </w:r>
    </w:p>
    <w:p w:rsidR="00D45AFE" w:rsidRPr="00993F8E" w:rsidRDefault="00D45AFE" w:rsidP="000D10D3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2012</w:t>
      </w:r>
    </w:p>
    <w:p w:rsidR="00D45AFE" w:rsidRPr="00993F8E" w:rsidRDefault="00D45AFE" w:rsidP="000D10D3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Appeared  </w:t>
      </w:r>
    </w:p>
    <w:p w:rsidR="00D45AFE" w:rsidRDefault="00D45AFE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45AFE" w:rsidRDefault="00D45AFE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Computer Skills:</w:t>
      </w: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Pr="00993F8E" w:rsidRDefault="00D45AFE" w:rsidP="00C928D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>
        <w:rPr>
          <w:rFonts w:ascii="Times New Roman" w:hAnsi="Times New Roman"/>
        </w:rPr>
        <w:t>MS Word, MS Excel, Multimedia, Internet etc.</w:t>
      </w: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D45AFE" w:rsidRPr="00993F8E" w:rsidRDefault="00D45AFE" w:rsidP="00C928D6">
      <w:pPr>
        <w:spacing w:after="0" w:line="240" w:lineRule="auto"/>
        <w:rPr>
          <w:rFonts w:ascii="Times New Roman" w:hAnsi="Times New Roman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Pr="00993F8E" w:rsidRDefault="00D45AFE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D45AFE" w:rsidRPr="00993F8E" w:rsidRDefault="00D45AFE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D45AFE" w:rsidRDefault="00D45AFE" w:rsidP="00DE6B98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45AFE" w:rsidRPr="00993F8E" w:rsidRDefault="00D45AFE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D45AFE" w:rsidRPr="00993F8E" w:rsidRDefault="00D45AFE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 xml:space="preserve">Md. Khalilur Rahaman  </w:t>
      </w:r>
    </w:p>
    <w:p w:rsidR="00D45AFE" w:rsidRPr="00993F8E" w:rsidRDefault="00D45AFE" w:rsidP="00C21DD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Mother</w:t>
      </w:r>
      <w:r w:rsidRPr="00993F8E">
        <w:rPr>
          <w:rFonts w:ascii="Times New Roman" w:hAnsi="Times New Roman"/>
        </w:rPr>
        <w:t xml:space="preserve">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Rehana Begum</w:t>
      </w:r>
    </w:p>
    <w:p w:rsidR="00D45AFE" w:rsidRPr="00993F8E" w:rsidRDefault="00D45AFE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01</w:t>
      </w:r>
      <w:r w:rsidRPr="00BC1E8C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July 1989</w:t>
      </w:r>
    </w:p>
    <w:p w:rsidR="00D45AFE" w:rsidRPr="00993F8E" w:rsidRDefault="00D45AFE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Sex     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Female</w:t>
      </w:r>
    </w:p>
    <w:p w:rsidR="00D45AFE" w:rsidRPr="00993F8E" w:rsidRDefault="00D45AFE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D45AFE" w:rsidRPr="00993F8E" w:rsidRDefault="00D45AFE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</w:t>
      </w:r>
    </w:p>
    <w:p w:rsidR="00D45AFE" w:rsidRPr="00993F8E" w:rsidRDefault="00D45AFE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Islam</w:t>
      </w:r>
    </w:p>
    <w:p w:rsidR="00D45AFE" w:rsidRDefault="00D45AFE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5’-2</w:t>
      </w:r>
      <w:r w:rsidRPr="00993F8E">
        <w:rPr>
          <w:rFonts w:ascii="Times New Roman" w:hAnsi="Times New Roman"/>
        </w:rPr>
        <w:t>’’</w:t>
      </w:r>
    </w:p>
    <w:p w:rsidR="00D45AFE" w:rsidRDefault="00D45AFE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 O Ve+</w:t>
      </w:r>
    </w:p>
    <w:p w:rsidR="00D45AFE" w:rsidRDefault="00D45AFE" w:rsidP="00367520">
      <w:pPr>
        <w:tabs>
          <w:tab w:val="left" w:pos="2340"/>
        </w:tabs>
        <w:spacing w:after="0" w:line="240" w:lineRule="auto"/>
        <w:ind w:left="360"/>
        <w:rPr>
          <w:rFonts w:ascii="Times New Roman" w:hAnsi="Times New Roman"/>
        </w:rPr>
      </w:pPr>
    </w:p>
    <w:p w:rsidR="00D45AFE" w:rsidRDefault="00D45AFE" w:rsidP="00B0361E">
      <w:pPr>
        <w:spacing w:after="0" w:line="240" w:lineRule="auto"/>
        <w:rPr>
          <w:b/>
        </w:rPr>
      </w:pPr>
      <w:r w:rsidRPr="008F6740">
        <w:rPr>
          <w:rFonts w:ascii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/>
        </w:rPr>
        <w:t xml:space="preserve">                  : </w:t>
      </w:r>
      <w:r>
        <w:rPr>
          <w:b/>
        </w:rPr>
        <w:t>C/O. Md. Khalilur Rahman</w:t>
      </w:r>
    </w:p>
    <w:p w:rsidR="00D45AFE" w:rsidRPr="00C1207C" w:rsidRDefault="00D45AFE" w:rsidP="0023731A">
      <w:pPr>
        <w:spacing w:after="0"/>
        <w:ind w:left="2880" w:right="144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  <w:t xml:space="preserve">    Village: Shahzadpur, Post: Rajgonj</w:t>
      </w:r>
    </w:p>
    <w:p w:rsidR="00D45AFE" w:rsidRPr="00C1207C" w:rsidRDefault="00D45AFE" w:rsidP="0023731A">
      <w:pPr>
        <w:spacing w:after="0"/>
        <w:ind w:left="2160" w:right="144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P.S: Sadar, District: Noakhali.</w:t>
      </w:r>
    </w:p>
    <w:p w:rsidR="00D45AFE" w:rsidRPr="00C1207C" w:rsidRDefault="00D45AFE" w:rsidP="009F7BCA">
      <w:pPr>
        <w:spacing w:after="0"/>
        <w:ind w:left="3600" w:right="144" w:hanging="720"/>
        <w:rPr>
          <w:rFonts w:ascii="Times New Roman" w:hAnsi="Times New Roman"/>
        </w:rPr>
      </w:pPr>
    </w:p>
    <w:p w:rsidR="00D45AFE" w:rsidRDefault="00D45AFE" w:rsidP="00532612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>
        <w:rPr>
          <w:rFonts w:ascii="Times New Roman" w:hAnsi="Times New Roman"/>
          <w:b/>
          <w:smallCaps/>
          <w:color w:val="000000"/>
          <w:u w:val="single"/>
        </w:rPr>
        <w:t>REFERENCE</w:t>
      </w:r>
      <w:r w:rsidRPr="00993F8E">
        <w:rPr>
          <w:rFonts w:ascii="Times New Roman" w:hAnsi="Times New Roman"/>
          <w:b/>
          <w:smallCaps/>
          <w:color w:val="000000"/>
          <w:u w:val="single"/>
        </w:rPr>
        <w:t>:</w:t>
      </w:r>
    </w:p>
    <w:p w:rsidR="00D45AFE" w:rsidRPr="00546720" w:rsidRDefault="00D45AFE" w:rsidP="00532612">
      <w:pPr>
        <w:tabs>
          <w:tab w:val="left" w:pos="2700"/>
          <w:tab w:val="left" w:pos="288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</w:t>
      </w:r>
    </w:p>
    <w:tbl>
      <w:tblPr>
        <w:tblW w:w="0" w:type="auto"/>
        <w:tblInd w:w="-106" w:type="dxa"/>
        <w:tblLook w:val="01E0"/>
      </w:tblPr>
      <w:tblGrid>
        <w:gridCol w:w="634"/>
        <w:gridCol w:w="4486"/>
        <w:gridCol w:w="471"/>
        <w:gridCol w:w="3354"/>
      </w:tblGrid>
      <w:tr w:rsidR="00D45AFE" w:rsidRPr="00877EB7">
        <w:trPr>
          <w:trHeight w:val="2060"/>
        </w:trPr>
        <w:tc>
          <w:tcPr>
            <w:tcW w:w="634" w:type="dxa"/>
          </w:tcPr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>1.</w:t>
            </w:r>
          </w:p>
        </w:tc>
        <w:tc>
          <w:tcPr>
            <w:tcW w:w="4486" w:type="dxa"/>
          </w:tcPr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  <w:rPr>
                <w:b/>
              </w:rPr>
            </w:pPr>
            <w:r>
              <w:rPr>
                <w:b/>
              </w:rPr>
              <w:t>Md. Shafiqul Islam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 xml:space="preserve">Lecturer 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Department of Accounting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Govt. City College, Chittagong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 xml:space="preserve">Cell: </w:t>
            </w:r>
            <w:r>
              <w:t>01727025851</w:t>
            </w:r>
          </w:p>
        </w:tc>
        <w:tc>
          <w:tcPr>
            <w:tcW w:w="471" w:type="dxa"/>
          </w:tcPr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>2.</w:t>
            </w:r>
          </w:p>
        </w:tc>
        <w:tc>
          <w:tcPr>
            <w:tcW w:w="3354" w:type="dxa"/>
          </w:tcPr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  <w:rPr>
                <w:b/>
              </w:rPr>
            </w:pPr>
            <w:r>
              <w:rPr>
                <w:b/>
              </w:rPr>
              <w:t>Md. Sharif Hossain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Associate Professor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>
              <w:t>Department of Economics</w:t>
            </w:r>
          </w:p>
          <w:p w:rsidR="00D45AFE" w:rsidRPr="00877EB7" w:rsidRDefault="00D45AFE" w:rsidP="003A2F1F">
            <w:pPr>
              <w:tabs>
                <w:tab w:val="left" w:pos="2964"/>
                <w:tab w:val="left" w:pos="3477"/>
              </w:tabs>
              <w:jc w:val="both"/>
            </w:pPr>
            <w:r>
              <w:t>Noakhali Govt. College, Noakhali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  <w:r w:rsidRPr="00877EB7">
              <w:t xml:space="preserve">Cell: </w:t>
            </w:r>
            <w:r>
              <w:t>01712555344</w:t>
            </w:r>
          </w:p>
          <w:p w:rsidR="00D45AFE" w:rsidRPr="00877EB7" w:rsidRDefault="00D45AFE" w:rsidP="00C91318">
            <w:pPr>
              <w:tabs>
                <w:tab w:val="left" w:pos="2964"/>
                <w:tab w:val="left" w:pos="3477"/>
              </w:tabs>
              <w:jc w:val="both"/>
            </w:pPr>
          </w:p>
        </w:tc>
      </w:tr>
    </w:tbl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45AFE" w:rsidRDefault="00D45AFE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45AFE" w:rsidRPr="00993F8E" w:rsidRDefault="00D45AFE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  <w:color w:val="000000"/>
        </w:rPr>
        <w:t>I hereby declare that the information given above is correct to the best of my knowledge.</w:t>
      </w:r>
    </w:p>
    <w:p w:rsidR="00D45AFE" w:rsidRDefault="00D45AFE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5AFE" w:rsidRDefault="00D45AFE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5AFE" w:rsidRDefault="00D45AFE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5AFE" w:rsidRDefault="00D45AFE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</w:t>
      </w:r>
    </w:p>
    <w:p w:rsidR="00D45AFE" w:rsidRDefault="00D45AFE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Nahima Sultana </w:t>
      </w:r>
    </w:p>
    <w:p w:rsidR="00D45AFE" w:rsidRDefault="00D45AFE" w:rsidP="00F605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5AFE" w:rsidRDefault="00D45AFE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5AFE" w:rsidRPr="00D15E7E" w:rsidRDefault="00D45AFE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 xml:space="preserve">Date: </w:t>
      </w:r>
    </w:p>
    <w:p w:rsidR="00D45AFE" w:rsidRPr="00993F8E" w:rsidRDefault="00D45AFE" w:rsidP="00935A56">
      <w:pPr>
        <w:rPr>
          <w:lang w:val="en-GB"/>
        </w:rPr>
      </w:pPr>
    </w:p>
    <w:sectPr w:rsidR="00D45AFE" w:rsidRPr="00993F8E" w:rsidSect="00216B47">
      <w:pgSz w:w="12240" w:h="15840"/>
      <w:pgMar w:top="1008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FC46B0"/>
    <w:multiLevelType w:val="hybridMultilevel"/>
    <w:tmpl w:val="42F87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55F16"/>
    <w:multiLevelType w:val="hybridMultilevel"/>
    <w:tmpl w:val="49CEC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0511D8"/>
    <w:multiLevelType w:val="hybridMultilevel"/>
    <w:tmpl w:val="6F9C2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54496"/>
    <w:rsid w:val="00085456"/>
    <w:rsid w:val="000C3DC7"/>
    <w:rsid w:val="000D10D3"/>
    <w:rsid w:val="000F2798"/>
    <w:rsid w:val="00101965"/>
    <w:rsid w:val="00103D2B"/>
    <w:rsid w:val="00104A66"/>
    <w:rsid w:val="00132156"/>
    <w:rsid w:val="001510E5"/>
    <w:rsid w:val="002043FE"/>
    <w:rsid w:val="00216B47"/>
    <w:rsid w:val="00223CC9"/>
    <w:rsid w:val="0023731A"/>
    <w:rsid w:val="00250E4C"/>
    <w:rsid w:val="00252847"/>
    <w:rsid w:val="0026206F"/>
    <w:rsid w:val="00285AC0"/>
    <w:rsid w:val="00286A8F"/>
    <w:rsid w:val="002B6432"/>
    <w:rsid w:val="002E07AB"/>
    <w:rsid w:val="00367520"/>
    <w:rsid w:val="003A2F1F"/>
    <w:rsid w:val="003B62BD"/>
    <w:rsid w:val="003E1EF1"/>
    <w:rsid w:val="003F1EB7"/>
    <w:rsid w:val="00483924"/>
    <w:rsid w:val="00484759"/>
    <w:rsid w:val="00486885"/>
    <w:rsid w:val="004B6318"/>
    <w:rsid w:val="004C784E"/>
    <w:rsid w:val="004F42C4"/>
    <w:rsid w:val="00503853"/>
    <w:rsid w:val="00521845"/>
    <w:rsid w:val="00532612"/>
    <w:rsid w:val="00546720"/>
    <w:rsid w:val="00567337"/>
    <w:rsid w:val="00585BD4"/>
    <w:rsid w:val="005A64C8"/>
    <w:rsid w:val="005B5FA9"/>
    <w:rsid w:val="00620CF5"/>
    <w:rsid w:val="006249DE"/>
    <w:rsid w:val="0064420B"/>
    <w:rsid w:val="00647F44"/>
    <w:rsid w:val="006867AF"/>
    <w:rsid w:val="006A7706"/>
    <w:rsid w:val="006D5222"/>
    <w:rsid w:val="00722F92"/>
    <w:rsid w:val="007410C4"/>
    <w:rsid w:val="007972D3"/>
    <w:rsid w:val="00856A32"/>
    <w:rsid w:val="00877EB7"/>
    <w:rsid w:val="008A442E"/>
    <w:rsid w:val="008F57D6"/>
    <w:rsid w:val="008F6740"/>
    <w:rsid w:val="00900D29"/>
    <w:rsid w:val="009153B3"/>
    <w:rsid w:val="00922ABE"/>
    <w:rsid w:val="00935A56"/>
    <w:rsid w:val="0095599F"/>
    <w:rsid w:val="00957A3E"/>
    <w:rsid w:val="00993F8E"/>
    <w:rsid w:val="009B090F"/>
    <w:rsid w:val="009C114F"/>
    <w:rsid w:val="009F4033"/>
    <w:rsid w:val="009F7BCA"/>
    <w:rsid w:val="00A05B23"/>
    <w:rsid w:val="00A17988"/>
    <w:rsid w:val="00A47149"/>
    <w:rsid w:val="00A5024B"/>
    <w:rsid w:val="00A505CF"/>
    <w:rsid w:val="00A6779D"/>
    <w:rsid w:val="00A679CA"/>
    <w:rsid w:val="00AA5E33"/>
    <w:rsid w:val="00AA670B"/>
    <w:rsid w:val="00AE5EAF"/>
    <w:rsid w:val="00B0361E"/>
    <w:rsid w:val="00B30E6F"/>
    <w:rsid w:val="00B46A3C"/>
    <w:rsid w:val="00B85753"/>
    <w:rsid w:val="00B93A56"/>
    <w:rsid w:val="00BC1E8C"/>
    <w:rsid w:val="00BD0AD1"/>
    <w:rsid w:val="00BF25F3"/>
    <w:rsid w:val="00C1207C"/>
    <w:rsid w:val="00C21DD9"/>
    <w:rsid w:val="00C42EB3"/>
    <w:rsid w:val="00C54E50"/>
    <w:rsid w:val="00C56F2E"/>
    <w:rsid w:val="00C90624"/>
    <w:rsid w:val="00C91318"/>
    <w:rsid w:val="00C928D6"/>
    <w:rsid w:val="00CA6941"/>
    <w:rsid w:val="00CB2F3A"/>
    <w:rsid w:val="00CC0275"/>
    <w:rsid w:val="00CC3141"/>
    <w:rsid w:val="00D13741"/>
    <w:rsid w:val="00D15E7E"/>
    <w:rsid w:val="00D17EB3"/>
    <w:rsid w:val="00D2210B"/>
    <w:rsid w:val="00D45AFE"/>
    <w:rsid w:val="00D82A58"/>
    <w:rsid w:val="00DC44A0"/>
    <w:rsid w:val="00DE6B98"/>
    <w:rsid w:val="00E02889"/>
    <w:rsid w:val="00E50DA1"/>
    <w:rsid w:val="00E777BA"/>
    <w:rsid w:val="00E84170"/>
    <w:rsid w:val="00EA0BE6"/>
    <w:rsid w:val="00EC025C"/>
    <w:rsid w:val="00EE1A78"/>
    <w:rsid w:val="00F03418"/>
    <w:rsid w:val="00F038EC"/>
    <w:rsid w:val="00F17E5B"/>
    <w:rsid w:val="00F6052D"/>
    <w:rsid w:val="00F873CD"/>
    <w:rsid w:val="00FB586D"/>
    <w:rsid w:val="00FE069D"/>
    <w:rsid w:val="00FF04D5"/>
    <w:rsid w:val="00FF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3</Pages>
  <Words>323</Words>
  <Characters>1842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7</cp:revision>
  <cp:lastPrinted>2014-11-09T05:42:00Z</cp:lastPrinted>
  <dcterms:created xsi:type="dcterms:W3CDTF">2015-07-01T05:59:00Z</dcterms:created>
  <dcterms:modified xsi:type="dcterms:W3CDTF">2015-07-01T06:15:00Z</dcterms:modified>
</cp:coreProperties>
</file>