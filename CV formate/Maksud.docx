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C6" w:rsidRDefault="00430AC6" w:rsidP="00C2777D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430AC6" w:rsidRDefault="00430AC6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Resume </w:t>
      </w:r>
    </w:p>
    <w:p w:rsidR="00430AC6" w:rsidRPr="00A238FD" w:rsidRDefault="00430AC6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of </w:t>
      </w:r>
    </w:p>
    <w:p w:rsidR="00430AC6" w:rsidRPr="003551B0" w:rsidRDefault="00430AC6" w:rsidP="00C2777D">
      <w:pPr>
        <w:spacing w:after="0" w:line="240" w:lineRule="auto"/>
        <w:jc w:val="center"/>
        <w:rPr>
          <w:sz w:val="14"/>
          <w:szCs w:val="14"/>
        </w:rPr>
      </w:pPr>
    </w:p>
    <w:p w:rsidR="00430AC6" w:rsidRDefault="00430AC6" w:rsidP="005F663E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Maksuder Rahman</w:t>
      </w:r>
    </w:p>
    <w:p w:rsidR="00430AC6" w:rsidRDefault="00430AC6" w:rsidP="005F663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DA7C87">
        <w:rPr>
          <w:b/>
          <w:bCs/>
          <w:sz w:val="24"/>
          <w:szCs w:val="24"/>
        </w:rPr>
        <w:t xml:space="preserve">Vill: </w:t>
      </w:r>
      <w:r>
        <w:rPr>
          <w:b/>
          <w:bCs/>
          <w:sz w:val="24"/>
          <w:szCs w:val="24"/>
        </w:rPr>
        <w:t>Mohabbatpur, Post: Sonapur</w:t>
      </w:r>
    </w:p>
    <w:p w:rsidR="00430AC6" w:rsidRPr="00DA7C87" w:rsidRDefault="00430AC6" w:rsidP="005F663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P.S: Sadar, Dist: Noakhali</w:t>
      </w:r>
    </w:p>
    <w:p w:rsidR="00430AC6" w:rsidRPr="00091DFA" w:rsidRDefault="00430AC6" w:rsidP="005F663E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C2777D">
        <w:rPr>
          <w:sz w:val="24"/>
          <w:szCs w:val="24"/>
        </w:rPr>
        <w:t>Mobile:</w:t>
      </w:r>
      <w:r>
        <w:rPr>
          <w:sz w:val="24"/>
          <w:szCs w:val="24"/>
        </w:rPr>
        <w:t>01622385516</w:t>
      </w:r>
    </w:p>
    <w:p w:rsidR="00430AC6" w:rsidRPr="00A238FD" w:rsidRDefault="00430AC6" w:rsidP="00820602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Objective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To build up a respectable career in a reputed institute where I can be able to prove my competence.</w:t>
      </w:r>
    </w:p>
    <w:p w:rsidR="00430AC6" w:rsidRPr="00A238FD" w:rsidRDefault="00430AC6" w:rsidP="00C2777D">
      <w:pPr>
        <w:spacing w:after="0"/>
        <w:ind w:left="1440" w:hanging="1440"/>
        <w:rPr>
          <w:b/>
          <w:bCs/>
          <w:sz w:val="28"/>
          <w:szCs w:val="28"/>
        </w:rPr>
      </w:pPr>
    </w:p>
    <w:p w:rsidR="00430AC6" w:rsidRDefault="00430AC6" w:rsidP="00C2777D">
      <w:pPr>
        <w:spacing w:after="0"/>
        <w:rPr>
          <w:sz w:val="24"/>
          <w:szCs w:val="24"/>
        </w:rPr>
      </w:pPr>
    </w:p>
    <w:p w:rsidR="00430AC6" w:rsidRPr="00A238FD" w:rsidRDefault="00430AC6" w:rsidP="00C2777D">
      <w:pPr>
        <w:spacing w:after="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Education</w:t>
      </w:r>
      <w:r w:rsidRPr="00A238FD"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B.Sc (Pass</w:t>
      </w:r>
      <w:r w:rsidRPr="00A238FD">
        <w:rPr>
          <w:b/>
          <w:bCs/>
          <w:sz w:val="24"/>
          <w:szCs w:val="24"/>
          <w:u w:val="single"/>
        </w:rPr>
        <w:t>)</w:t>
      </w:r>
    </w:p>
    <w:p w:rsidR="00430AC6" w:rsidRPr="00A238FD" w:rsidRDefault="00430AC6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430AC6" w:rsidRPr="00A238FD" w:rsidRDefault="00430AC6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Subject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Bachelor of Science </w:t>
      </w:r>
    </w:p>
    <w:p w:rsidR="00430AC6" w:rsidRPr="00A238FD" w:rsidRDefault="00430AC6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: 2004</w:t>
      </w:r>
    </w:p>
    <w:p w:rsidR="00430AC6" w:rsidRPr="00A238FD" w:rsidRDefault="00430AC6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Pr="008741D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Class</w:t>
      </w:r>
    </w:p>
    <w:p w:rsidR="00430AC6" w:rsidRPr="00A238FD" w:rsidRDefault="00430AC6" w:rsidP="00C2777D">
      <w:pPr>
        <w:spacing w:after="0"/>
        <w:rPr>
          <w:sz w:val="24"/>
          <w:szCs w:val="24"/>
        </w:rPr>
      </w:pPr>
    </w:p>
    <w:p w:rsidR="00430AC6" w:rsidRPr="00A238FD" w:rsidRDefault="00430AC6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Higher Secondary Certificate</w:t>
      </w:r>
      <w:r>
        <w:rPr>
          <w:b/>
          <w:bCs/>
          <w:sz w:val="24"/>
          <w:szCs w:val="24"/>
          <w:u w:val="single"/>
        </w:rPr>
        <w:t xml:space="preserve"> </w:t>
      </w:r>
      <w:r w:rsidRPr="00A238FD">
        <w:rPr>
          <w:b/>
          <w:bCs/>
          <w:sz w:val="24"/>
          <w:szCs w:val="24"/>
          <w:u w:val="single"/>
        </w:rPr>
        <w:t>(</w:t>
      </w:r>
      <w:r>
        <w:rPr>
          <w:b/>
          <w:bCs/>
          <w:sz w:val="24"/>
          <w:szCs w:val="24"/>
          <w:u w:val="single"/>
        </w:rPr>
        <w:t>H.S.C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430AC6" w:rsidRPr="00A238FD" w:rsidRDefault="00430AC6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430AC6" w:rsidRPr="00A238FD" w:rsidRDefault="00430AC6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Science</w:t>
      </w:r>
    </w:p>
    <w:p w:rsidR="00430AC6" w:rsidRPr="00A238FD" w:rsidRDefault="00430AC6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2001</w:t>
      </w:r>
    </w:p>
    <w:p w:rsidR="00430AC6" w:rsidRDefault="00430AC6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2</w:t>
      </w:r>
      <w:r w:rsidRPr="0073369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Division </w:t>
      </w:r>
    </w:p>
    <w:p w:rsidR="00430AC6" w:rsidRPr="00A238FD" w:rsidRDefault="00430AC6" w:rsidP="00C2777D">
      <w:pPr>
        <w:spacing w:after="0"/>
        <w:rPr>
          <w:sz w:val="24"/>
          <w:szCs w:val="24"/>
        </w:rPr>
      </w:pPr>
    </w:p>
    <w:p w:rsidR="00430AC6" w:rsidRPr="00A238FD" w:rsidRDefault="00430AC6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Se</w:t>
      </w:r>
      <w:r>
        <w:rPr>
          <w:b/>
          <w:bCs/>
          <w:sz w:val="24"/>
          <w:szCs w:val="24"/>
          <w:u w:val="single"/>
        </w:rPr>
        <w:t>condary School Certificate(S.S.C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430AC6" w:rsidRPr="00A238FD" w:rsidRDefault="00430AC6" w:rsidP="00E01A8C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430AC6" w:rsidRPr="00A238FD" w:rsidRDefault="00430AC6" w:rsidP="00E01A8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Science</w:t>
      </w:r>
    </w:p>
    <w:p w:rsidR="00430AC6" w:rsidRPr="00A238FD" w:rsidRDefault="00430AC6" w:rsidP="00E01A8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1998</w:t>
      </w:r>
    </w:p>
    <w:p w:rsidR="00430AC6" w:rsidRDefault="00430AC6" w:rsidP="00E01A8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1</w:t>
      </w:r>
      <w:r w:rsidRPr="00E01A8C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 Division </w:t>
      </w:r>
    </w:p>
    <w:p w:rsidR="00430AC6" w:rsidRDefault="00430AC6" w:rsidP="00F87F83">
      <w:pPr>
        <w:spacing w:after="0"/>
        <w:ind w:left="1440" w:hanging="1440"/>
        <w:rPr>
          <w:b/>
          <w:bCs/>
          <w:sz w:val="28"/>
          <w:szCs w:val="28"/>
        </w:rPr>
      </w:pPr>
    </w:p>
    <w:p w:rsidR="00430AC6" w:rsidRPr="00A238FD" w:rsidRDefault="00430AC6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Computer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>
        <w:rPr>
          <w:sz w:val="24"/>
          <w:szCs w:val="24"/>
        </w:rPr>
        <w:t>MS Office, Multimedia, Internet etc</w:t>
      </w:r>
    </w:p>
    <w:p w:rsidR="00430AC6" w:rsidRPr="00A238FD" w:rsidRDefault="00430AC6" w:rsidP="00C2777D">
      <w:pPr>
        <w:spacing w:after="0"/>
        <w:ind w:left="720" w:hanging="720"/>
        <w:rPr>
          <w:sz w:val="24"/>
          <w:szCs w:val="24"/>
        </w:rPr>
      </w:pPr>
    </w:p>
    <w:p w:rsidR="00430AC6" w:rsidRPr="00A238FD" w:rsidRDefault="00430AC6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  <w:szCs w:val="24"/>
        </w:rPr>
        <w:t xml:space="preserve"> Bengali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Excellent</w:t>
      </w:r>
    </w:p>
    <w:p w:rsidR="00430AC6" w:rsidRPr="00A238FD" w:rsidRDefault="00430AC6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Proficiency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 xml:space="preserve">: </w:t>
      </w:r>
      <w:r w:rsidRPr="00A238FD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Good</w:t>
      </w:r>
    </w:p>
    <w:p w:rsidR="00430AC6" w:rsidRDefault="00430AC6" w:rsidP="00091DFA">
      <w:pPr>
        <w:spacing w:after="0"/>
        <w:rPr>
          <w:b/>
          <w:bCs/>
          <w:sz w:val="28"/>
          <w:szCs w:val="28"/>
        </w:rPr>
      </w:pPr>
    </w:p>
    <w:p w:rsidR="00430AC6" w:rsidRDefault="00430AC6" w:rsidP="00091DFA">
      <w:pPr>
        <w:spacing w:after="0"/>
        <w:rPr>
          <w:b/>
          <w:bCs/>
          <w:sz w:val="28"/>
          <w:szCs w:val="28"/>
        </w:rPr>
      </w:pPr>
    </w:p>
    <w:p w:rsidR="00430AC6" w:rsidRDefault="00430AC6" w:rsidP="00091DFA">
      <w:pPr>
        <w:spacing w:after="0"/>
        <w:rPr>
          <w:b/>
          <w:bCs/>
          <w:sz w:val="28"/>
          <w:szCs w:val="28"/>
        </w:rPr>
      </w:pPr>
    </w:p>
    <w:p w:rsidR="00430AC6" w:rsidRDefault="00430AC6" w:rsidP="00091DFA">
      <w:pPr>
        <w:spacing w:after="0"/>
        <w:rPr>
          <w:b/>
          <w:bCs/>
          <w:sz w:val="28"/>
          <w:szCs w:val="28"/>
        </w:rPr>
      </w:pPr>
    </w:p>
    <w:p w:rsidR="00430AC6" w:rsidRDefault="00430AC6" w:rsidP="00091DFA">
      <w:pPr>
        <w:spacing w:after="0"/>
        <w:rPr>
          <w:b/>
          <w:bCs/>
          <w:sz w:val="28"/>
          <w:szCs w:val="28"/>
        </w:rPr>
      </w:pPr>
    </w:p>
    <w:p w:rsidR="00430AC6" w:rsidRDefault="00430AC6" w:rsidP="00091DFA">
      <w:pPr>
        <w:spacing w:after="0"/>
        <w:rPr>
          <w:b/>
          <w:bCs/>
          <w:sz w:val="28"/>
          <w:szCs w:val="28"/>
        </w:rPr>
      </w:pPr>
    </w:p>
    <w:p w:rsidR="00430AC6" w:rsidRDefault="00430AC6" w:rsidP="00091DFA">
      <w:pPr>
        <w:spacing w:after="0"/>
        <w:rPr>
          <w:b/>
          <w:bCs/>
          <w:sz w:val="28"/>
          <w:szCs w:val="28"/>
        </w:rPr>
      </w:pPr>
    </w:p>
    <w:p w:rsidR="00430AC6" w:rsidRDefault="00430AC6" w:rsidP="00091DFA">
      <w:pPr>
        <w:spacing w:after="0"/>
        <w:rPr>
          <w:b/>
          <w:bCs/>
          <w:sz w:val="28"/>
          <w:szCs w:val="28"/>
        </w:rPr>
      </w:pPr>
    </w:p>
    <w:p w:rsidR="00430AC6" w:rsidRDefault="00430AC6" w:rsidP="00091DFA">
      <w:pPr>
        <w:spacing w:after="0"/>
        <w:rPr>
          <w:b/>
          <w:bCs/>
          <w:sz w:val="28"/>
          <w:szCs w:val="28"/>
        </w:rPr>
      </w:pPr>
      <w:r w:rsidRPr="00091DFA">
        <w:rPr>
          <w:b/>
          <w:bCs/>
          <w:sz w:val="28"/>
          <w:szCs w:val="28"/>
        </w:rPr>
        <w:t>Personal</w:t>
      </w:r>
      <w:r w:rsidRPr="00C574B5">
        <w:rPr>
          <w:b/>
          <w:bCs/>
          <w:sz w:val="28"/>
          <w:szCs w:val="28"/>
        </w:rPr>
        <w:t xml:space="preserve"> </w:t>
      </w:r>
      <w:r w:rsidRPr="00091DFA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>:</w:t>
      </w:r>
    </w:p>
    <w:p w:rsidR="00430AC6" w:rsidRDefault="00430AC6" w:rsidP="0089375D">
      <w:pPr>
        <w:spacing w:after="0"/>
        <w:ind w:firstLine="720"/>
        <w:rPr>
          <w:sz w:val="24"/>
          <w:szCs w:val="24"/>
        </w:rPr>
      </w:pPr>
    </w:p>
    <w:p w:rsidR="00430AC6" w:rsidRPr="00091DFA" w:rsidRDefault="00430AC6" w:rsidP="008227AA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Late Md. Monir Uddin</w:t>
      </w:r>
    </w:p>
    <w:p w:rsidR="00430AC6" w:rsidRPr="00091DFA" w:rsidRDefault="00430AC6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Azifa Khatun</w:t>
      </w:r>
    </w:p>
    <w:p w:rsidR="00430AC6" w:rsidRPr="00091DFA" w:rsidRDefault="00430AC6" w:rsidP="00DA7C87">
      <w:pPr>
        <w:spacing w:after="0" w:line="240" w:lineRule="auto"/>
        <w:rPr>
          <w:sz w:val="24"/>
          <w:szCs w:val="24"/>
        </w:rPr>
      </w:pPr>
    </w:p>
    <w:p w:rsidR="00430AC6" w:rsidRDefault="00430AC6" w:rsidP="00267AD5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 w:rsidRPr="00DA7C87">
        <w:rPr>
          <w:b/>
          <w:bCs/>
          <w:sz w:val="24"/>
          <w:szCs w:val="24"/>
        </w:rPr>
        <w:t xml:space="preserve">Vill: </w:t>
      </w:r>
      <w:r>
        <w:rPr>
          <w:b/>
          <w:bCs/>
          <w:sz w:val="24"/>
          <w:szCs w:val="24"/>
        </w:rPr>
        <w:t>Mohabbatpur, Post: Sonapur</w:t>
      </w:r>
    </w:p>
    <w:p w:rsidR="00430AC6" w:rsidRPr="00DA7C87" w:rsidRDefault="00430AC6" w:rsidP="00267AD5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P.S: Sadar, Dist: Noakhali</w:t>
      </w:r>
    </w:p>
    <w:p w:rsidR="00430AC6" w:rsidRPr="00A167C5" w:rsidRDefault="00430AC6" w:rsidP="008227AA">
      <w:pPr>
        <w:spacing w:after="0"/>
        <w:ind w:left="3600" w:hanging="2880"/>
        <w:rPr>
          <w:sz w:val="24"/>
          <w:szCs w:val="24"/>
        </w:rPr>
      </w:pPr>
    </w:p>
    <w:p w:rsidR="00430AC6" w:rsidRDefault="00430AC6" w:rsidP="00C4192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>17/03/1983</w:t>
      </w:r>
    </w:p>
    <w:p w:rsidR="00430AC6" w:rsidRPr="00C61FA7" w:rsidRDefault="00430AC6" w:rsidP="00C41924">
      <w:pPr>
        <w:spacing w:after="0"/>
        <w:ind w:left="720" w:hanging="720"/>
        <w:rPr>
          <w:sz w:val="2"/>
          <w:szCs w:val="2"/>
        </w:rPr>
      </w:pPr>
    </w:p>
    <w:p w:rsidR="00430AC6" w:rsidRDefault="00430AC6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430AC6" w:rsidRPr="00091DFA" w:rsidRDefault="00430AC6" w:rsidP="0089375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430AC6" w:rsidRPr="00091DFA" w:rsidRDefault="00430AC6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Married</w:t>
      </w:r>
    </w:p>
    <w:p w:rsidR="00430AC6" w:rsidRPr="00091DFA" w:rsidRDefault="00430AC6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AB+</w:t>
      </w:r>
    </w:p>
    <w:p w:rsidR="00430AC6" w:rsidRPr="00091DFA" w:rsidRDefault="00430AC6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430AC6" w:rsidRDefault="00430AC6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430AC6" w:rsidRPr="00621433" w:rsidRDefault="00430AC6" w:rsidP="00621433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Experience: </w:t>
      </w:r>
      <w:r w:rsidRPr="00621433">
        <w:rPr>
          <w:sz w:val="26"/>
          <w:szCs w:val="26"/>
        </w:rPr>
        <w:t>Worked</w:t>
      </w:r>
      <w:r>
        <w:rPr>
          <w:sz w:val="26"/>
          <w:szCs w:val="26"/>
        </w:rPr>
        <w:t xml:space="preserve"> as a Senior Medical Information Officer at Healthcare Pharmaceuticals Ltd. from 06/06/2008 to 30/07/2014</w:t>
      </w:r>
    </w:p>
    <w:p w:rsidR="00430AC6" w:rsidRDefault="00430AC6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430AC6" w:rsidRDefault="00430AC6" w:rsidP="001045DB">
      <w:pPr>
        <w:spacing w:after="120" w:line="240" w:lineRule="auto"/>
      </w:pPr>
      <w:r w:rsidRPr="00CC0C54">
        <w:t>.</w:t>
      </w:r>
      <w:r>
        <w:t xml:space="preserve">  </w:t>
      </w:r>
    </w:p>
    <w:p w:rsidR="00430AC6" w:rsidRDefault="00430AC6" w:rsidP="008C4918">
      <w:pPr>
        <w:spacing w:after="0"/>
        <w:rPr>
          <w:sz w:val="24"/>
          <w:szCs w:val="24"/>
        </w:rPr>
      </w:pPr>
    </w:p>
    <w:p w:rsidR="00430AC6" w:rsidRDefault="00430AC6" w:rsidP="008C4918">
      <w:pPr>
        <w:spacing w:after="0"/>
        <w:rPr>
          <w:sz w:val="24"/>
          <w:szCs w:val="24"/>
        </w:rPr>
      </w:pPr>
    </w:p>
    <w:p w:rsidR="00430AC6" w:rsidRDefault="00430AC6" w:rsidP="008C4918">
      <w:pPr>
        <w:spacing w:after="0"/>
        <w:rPr>
          <w:sz w:val="24"/>
          <w:szCs w:val="24"/>
        </w:rPr>
      </w:pPr>
    </w:p>
    <w:p w:rsidR="00430AC6" w:rsidRPr="00C41924" w:rsidRDefault="00430AC6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bCs/>
          <w:sz w:val="28"/>
          <w:szCs w:val="28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430AC6" w:rsidRPr="00CC0C54">
        <w:trPr>
          <w:trHeight w:val="1241"/>
        </w:trPr>
        <w:tc>
          <w:tcPr>
            <w:tcW w:w="10080" w:type="dxa"/>
          </w:tcPr>
          <w:p w:rsidR="00430AC6" w:rsidRPr="00CC0C54" w:rsidRDefault="00430AC6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430AC6" w:rsidRDefault="00430AC6" w:rsidP="00C2777D">
      <w:pPr>
        <w:spacing w:after="0"/>
        <w:rPr>
          <w:sz w:val="24"/>
          <w:szCs w:val="24"/>
        </w:rPr>
      </w:pPr>
    </w:p>
    <w:p w:rsidR="00430AC6" w:rsidRPr="00091DFA" w:rsidRDefault="00430AC6" w:rsidP="00C2777D">
      <w:pPr>
        <w:spacing w:after="0"/>
        <w:rPr>
          <w:sz w:val="24"/>
          <w:szCs w:val="24"/>
        </w:rPr>
      </w:pPr>
    </w:p>
    <w:p w:rsidR="00430AC6" w:rsidRPr="00091DFA" w:rsidRDefault="00430AC6" w:rsidP="00C2777D">
      <w:pPr>
        <w:spacing w:after="0"/>
        <w:rPr>
          <w:sz w:val="24"/>
          <w:szCs w:val="24"/>
        </w:rPr>
      </w:pPr>
    </w:p>
    <w:p w:rsidR="00430AC6" w:rsidRPr="00091DFA" w:rsidRDefault="00430AC6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</w:t>
      </w:r>
      <w:r>
        <w:rPr>
          <w:sz w:val="24"/>
          <w:szCs w:val="24"/>
        </w:rPr>
        <w:t>----------------</w:t>
      </w:r>
    </w:p>
    <w:p w:rsidR="00430AC6" w:rsidRDefault="00430AC6" w:rsidP="00EF3CEB">
      <w:pPr>
        <w:tabs>
          <w:tab w:val="left" w:pos="3456"/>
        </w:tabs>
        <w:spacing w:after="0"/>
        <w:rPr>
          <w:sz w:val="28"/>
          <w:szCs w:val="28"/>
        </w:rPr>
      </w:pPr>
      <w:r>
        <w:rPr>
          <w:sz w:val="24"/>
          <w:szCs w:val="24"/>
        </w:rPr>
        <w:t xml:space="preserve">   Maksuder Rahman</w:t>
      </w:r>
      <w:r>
        <w:rPr>
          <w:sz w:val="28"/>
          <w:szCs w:val="28"/>
        </w:rPr>
        <w:tab/>
      </w:r>
    </w:p>
    <w:p w:rsidR="00430AC6" w:rsidRPr="000555B7" w:rsidRDefault="00430AC6" w:rsidP="00EF3CEB">
      <w:pPr>
        <w:tabs>
          <w:tab w:val="left" w:pos="3456"/>
        </w:tabs>
        <w:spacing w:after="0"/>
        <w:rPr>
          <w:sz w:val="24"/>
          <w:szCs w:val="24"/>
        </w:rPr>
      </w:pPr>
    </w:p>
    <w:p w:rsidR="00430AC6" w:rsidRPr="00091DFA" w:rsidRDefault="00430AC6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</w:p>
    <w:p w:rsidR="00430AC6" w:rsidRPr="00091DFA" w:rsidRDefault="00430AC6" w:rsidP="00C2777D">
      <w:pPr>
        <w:spacing w:after="0"/>
        <w:rPr>
          <w:sz w:val="24"/>
          <w:szCs w:val="24"/>
        </w:rPr>
      </w:pPr>
    </w:p>
    <w:p w:rsidR="00430AC6" w:rsidRPr="00091DFA" w:rsidRDefault="00430AC6" w:rsidP="00852282">
      <w:pPr>
        <w:rPr>
          <w:sz w:val="24"/>
          <w:szCs w:val="24"/>
        </w:rPr>
      </w:pPr>
    </w:p>
    <w:p w:rsidR="00430AC6" w:rsidRDefault="00430AC6" w:rsidP="00266501"/>
    <w:sectPr w:rsidR="00430AC6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45DB"/>
    <w:rsid w:val="00115399"/>
    <w:rsid w:val="00194739"/>
    <w:rsid w:val="001F3B66"/>
    <w:rsid w:val="001F5ABF"/>
    <w:rsid w:val="00247AE1"/>
    <w:rsid w:val="00266501"/>
    <w:rsid w:val="00267AD5"/>
    <w:rsid w:val="00267B66"/>
    <w:rsid w:val="00274432"/>
    <w:rsid w:val="002B6C32"/>
    <w:rsid w:val="002C1230"/>
    <w:rsid w:val="002E6A7B"/>
    <w:rsid w:val="003551B0"/>
    <w:rsid w:val="00377AC0"/>
    <w:rsid w:val="00405E79"/>
    <w:rsid w:val="00411E1F"/>
    <w:rsid w:val="0042745E"/>
    <w:rsid w:val="00427F7C"/>
    <w:rsid w:val="00430AC6"/>
    <w:rsid w:val="00495F08"/>
    <w:rsid w:val="004A58DB"/>
    <w:rsid w:val="00514347"/>
    <w:rsid w:val="0053023C"/>
    <w:rsid w:val="005F663E"/>
    <w:rsid w:val="00621433"/>
    <w:rsid w:val="006E3C54"/>
    <w:rsid w:val="006E5A7B"/>
    <w:rsid w:val="00701596"/>
    <w:rsid w:val="00733691"/>
    <w:rsid w:val="007E61B8"/>
    <w:rsid w:val="00802784"/>
    <w:rsid w:val="00820602"/>
    <w:rsid w:val="008227AA"/>
    <w:rsid w:val="00852282"/>
    <w:rsid w:val="0085742D"/>
    <w:rsid w:val="008741DF"/>
    <w:rsid w:val="0089375D"/>
    <w:rsid w:val="008C4918"/>
    <w:rsid w:val="008C76E3"/>
    <w:rsid w:val="0097086A"/>
    <w:rsid w:val="00993563"/>
    <w:rsid w:val="009A0AFD"/>
    <w:rsid w:val="009F5408"/>
    <w:rsid w:val="00A12C6B"/>
    <w:rsid w:val="00A167C5"/>
    <w:rsid w:val="00A21E9D"/>
    <w:rsid w:val="00A238FD"/>
    <w:rsid w:val="00A752D9"/>
    <w:rsid w:val="00B20519"/>
    <w:rsid w:val="00B245B2"/>
    <w:rsid w:val="00B46D71"/>
    <w:rsid w:val="00B674C8"/>
    <w:rsid w:val="00B86194"/>
    <w:rsid w:val="00C236B1"/>
    <w:rsid w:val="00C2777D"/>
    <w:rsid w:val="00C41924"/>
    <w:rsid w:val="00C574B5"/>
    <w:rsid w:val="00C57823"/>
    <w:rsid w:val="00C61FA7"/>
    <w:rsid w:val="00CC0C54"/>
    <w:rsid w:val="00CC7E81"/>
    <w:rsid w:val="00D01A4C"/>
    <w:rsid w:val="00D50A00"/>
    <w:rsid w:val="00D512BE"/>
    <w:rsid w:val="00D6281D"/>
    <w:rsid w:val="00D64172"/>
    <w:rsid w:val="00D933F1"/>
    <w:rsid w:val="00DA7C87"/>
    <w:rsid w:val="00E01A8C"/>
    <w:rsid w:val="00E67D31"/>
    <w:rsid w:val="00EF3CEB"/>
    <w:rsid w:val="00F20A96"/>
    <w:rsid w:val="00F87F83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3</Pages>
  <Words>220</Words>
  <Characters>1260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10</cp:revision>
  <cp:lastPrinted>2014-12-12T07:30:00Z</cp:lastPrinted>
  <dcterms:created xsi:type="dcterms:W3CDTF">2014-12-12T07:21:00Z</dcterms:created>
  <dcterms:modified xsi:type="dcterms:W3CDTF">2014-12-12T07:34:00Z</dcterms:modified>
</cp:coreProperties>
</file>