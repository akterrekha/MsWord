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1E" w:rsidRDefault="00FE031E" w:rsidP="00971944">
      <w:pPr>
        <w:tabs>
          <w:tab w:val="left" w:pos="8070"/>
        </w:tabs>
        <w:rPr>
          <w:b/>
          <w:bCs/>
          <w:sz w:val="32"/>
          <w:szCs w:val="32"/>
        </w:rPr>
      </w:pPr>
    </w:p>
    <w:p w:rsidR="00FE031E" w:rsidRPr="00792932" w:rsidRDefault="00FE031E" w:rsidP="00971944">
      <w:pPr>
        <w:tabs>
          <w:tab w:val="left" w:pos="8070"/>
        </w:tabs>
        <w:rPr>
          <w:b/>
          <w:bCs/>
          <w:sz w:val="36"/>
          <w:szCs w:val="36"/>
        </w:rPr>
      </w:pPr>
      <w:r w:rsidRPr="00792932">
        <w:rPr>
          <w:b/>
          <w:bCs/>
          <w:sz w:val="36"/>
          <w:szCs w:val="36"/>
          <w:highlight w:val="lightGray"/>
        </w:rPr>
        <w:t>RESUME OF</w:t>
      </w:r>
      <w:r w:rsidRPr="00792932">
        <w:rPr>
          <w:b/>
          <w:bCs/>
          <w:sz w:val="36"/>
          <w:szCs w:val="36"/>
        </w:rPr>
        <w:t xml:space="preserve">                                                  </w:t>
      </w:r>
    </w:p>
    <w:p w:rsidR="00FE031E" w:rsidRDefault="00FE031E" w:rsidP="00792932">
      <w:pPr>
        <w:tabs>
          <w:tab w:val="left" w:pos="807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MOHAMMAD NUR NOBI SUJAN                                                   </w:t>
      </w:r>
    </w:p>
    <w:tbl>
      <w:tblPr>
        <w:tblpPr w:leftFromText="180" w:rightFromText="180" w:vertAnchor="text" w:horzAnchor="margin" w:tblpX="108" w:tblpY="164"/>
        <w:tblW w:w="9630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9630"/>
      </w:tblGrid>
      <w:tr w:rsidR="00FE031E">
        <w:trPr>
          <w:trHeight w:val="1194"/>
        </w:trPr>
        <w:tc>
          <w:tcPr>
            <w:tcW w:w="963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FE031E" w:rsidRDefault="00FE031E" w:rsidP="00F247CD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Present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C/O . Emrat Ali Faraji Bar, Vill: Modhusudanpur,Post: Maijdee Cour, P.S: Sudharam, Dist: Noakhali-3800</w:t>
            </w:r>
          </w:p>
          <w:p w:rsidR="00FE031E" w:rsidRDefault="00FE031E" w:rsidP="00F247CD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Permanent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As above</w:t>
            </w:r>
          </w:p>
          <w:p w:rsidR="00FE031E" w:rsidRDefault="00FE031E" w:rsidP="00F247CD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Mobile: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01815439038</w:t>
            </w:r>
          </w:p>
          <w:p w:rsidR="00FE031E" w:rsidRDefault="00FE031E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E-mail: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 md.sujan38@gmail.com</w:t>
            </w:r>
          </w:p>
        </w:tc>
      </w:tr>
    </w:tbl>
    <w:p w:rsidR="00FE031E" w:rsidRDefault="00FE031E" w:rsidP="00971944">
      <w:pPr>
        <w:jc w:val="both"/>
        <w:rPr>
          <w:sz w:val="24"/>
          <w:szCs w:val="24"/>
        </w:rPr>
      </w:pPr>
    </w:p>
    <w:p w:rsidR="00FE031E" w:rsidRDefault="00FE031E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FE031E" w:rsidRDefault="00FE031E" w:rsidP="00971944">
      <w:pPr>
        <w:jc w:val="both"/>
        <w:rPr>
          <w:sz w:val="24"/>
          <w:szCs w:val="24"/>
        </w:rPr>
      </w:pPr>
    </w:p>
    <w:p w:rsidR="00FE031E" w:rsidRDefault="00FE031E" w:rsidP="00747137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obtain an excellent job relating to marketing and brand in any multi-national or well reputed organization that offers development opportunity and where is plenty scope to learn, grow and achieve a significant position by one’s own performance and efforts. </w:t>
      </w:r>
    </w:p>
    <w:p w:rsidR="00FE031E" w:rsidRDefault="00FE031E" w:rsidP="00971944">
      <w:pPr>
        <w:jc w:val="both"/>
        <w:rPr>
          <w:color w:val="000000"/>
          <w:sz w:val="24"/>
          <w:szCs w:val="24"/>
        </w:rPr>
      </w:pPr>
    </w:p>
    <w:p w:rsidR="00FE031E" w:rsidRPr="00D9399C" w:rsidRDefault="00FE031E" w:rsidP="008A11F1">
      <w:pPr>
        <w:tabs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pPr w:leftFromText="180" w:rightFromText="180" w:vertAnchor="text" w:horzAnchor="margin" w:tblpXSpec="center" w:tblpY="620"/>
        <w:tblW w:w="9864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925"/>
        <w:gridCol w:w="1764"/>
        <w:gridCol w:w="4380"/>
        <w:gridCol w:w="1773"/>
        <w:gridCol w:w="1022"/>
      </w:tblGrid>
      <w:tr w:rsidR="00FE031E">
        <w:trPr>
          <w:trHeight w:val="532"/>
        </w:trPr>
        <w:tc>
          <w:tcPr>
            <w:tcW w:w="7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Concentration</w:t>
            </w:r>
          </w:p>
        </w:tc>
        <w:tc>
          <w:tcPr>
            <w:tcW w:w="4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Institute Name</w:t>
            </w: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0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Passing Year</w:t>
            </w:r>
          </w:p>
        </w:tc>
      </w:tr>
      <w:tr w:rsidR="00FE031E">
        <w:trPr>
          <w:trHeight w:val="539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M.B.S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Management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Noakhali Government College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Appeared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2011</w:t>
            </w:r>
          </w:p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E031E">
        <w:trPr>
          <w:trHeight w:val="587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B.B.S (Hon’s)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Management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FE031E" w:rsidRDefault="00FE031E">
            <w:pPr>
              <w:tabs>
                <w:tab w:val="left" w:pos="915"/>
              </w:tabs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Noakhali Government College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Pr="00821D3D">
              <w:rPr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color w:val="000000"/>
                <w:sz w:val="22"/>
                <w:szCs w:val="22"/>
              </w:rPr>
              <w:t xml:space="preserve"> class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2010</w:t>
            </w:r>
          </w:p>
        </w:tc>
      </w:tr>
      <w:tr w:rsidR="00FE031E">
        <w:trPr>
          <w:trHeight w:val="296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HSC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 w:rsidP="00827D37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Comilla Board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:3.30ut of 5.00)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2006</w:t>
            </w:r>
          </w:p>
        </w:tc>
      </w:tr>
      <w:tr w:rsidR="00FE031E">
        <w:trPr>
          <w:trHeight w:val="773"/>
        </w:trPr>
        <w:tc>
          <w:tcPr>
            <w:tcW w:w="766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SSC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031E" w:rsidRDefault="00FE031E" w:rsidP="00686174">
            <w:pPr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Comilla Board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 3.31t of 5.00)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031E" w:rsidRDefault="00FE031E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2003</w:t>
            </w:r>
          </w:p>
        </w:tc>
      </w:tr>
    </w:tbl>
    <w:p w:rsidR="00FE031E" w:rsidRDefault="00FE031E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INFORMATION</w:t>
      </w:r>
    </w:p>
    <w:p w:rsidR="00FE031E" w:rsidRDefault="00FE031E" w:rsidP="00971944">
      <w:pPr>
        <w:jc w:val="both"/>
        <w:rPr>
          <w:sz w:val="24"/>
          <w:szCs w:val="24"/>
        </w:rPr>
      </w:pPr>
    </w:p>
    <w:p w:rsidR="00FE031E" w:rsidRDefault="00FE031E" w:rsidP="00971944">
      <w:pPr>
        <w:jc w:val="both"/>
        <w:rPr>
          <w:sz w:val="22"/>
          <w:szCs w:val="22"/>
        </w:rPr>
      </w:pPr>
    </w:p>
    <w:p w:rsidR="00FE031E" w:rsidRDefault="00FE031E" w:rsidP="00971944">
      <w:pPr>
        <w:jc w:val="both"/>
        <w:rPr>
          <w:sz w:val="22"/>
          <w:szCs w:val="22"/>
        </w:rPr>
      </w:pPr>
    </w:p>
    <w:p w:rsidR="00FE031E" w:rsidRDefault="00FE031E" w:rsidP="00971944">
      <w:pPr>
        <w:jc w:val="both"/>
        <w:rPr>
          <w:sz w:val="22"/>
          <w:szCs w:val="22"/>
        </w:rPr>
      </w:pPr>
    </w:p>
    <w:p w:rsidR="00FE031E" w:rsidRDefault="00FE031E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ACHIEVEMENTS</w:t>
      </w:r>
    </w:p>
    <w:p w:rsidR="00FE031E" w:rsidRDefault="00FE031E" w:rsidP="00971944">
      <w:pPr>
        <w:tabs>
          <w:tab w:val="left" w:pos="540"/>
          <w:tab w:val="left" w:pos="2340"/>
          <w:tab w:val="left" w:pos="3060"/>
        </w:tabs>
        <w:jc w:val="both"/>
        <w:rPr>
          <w:b/>
          <w:bCs/>
          <w:sz w:val="24"/>
          <w:szCs w:val="24"/>
        </w:rPr>
      </w:pPr>
    </w:p>
    <w:p w:rsidR="00FE031E" w:rsidRDefault="00FE031E" w:rsidP="00971944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Member,  Noakhali college debating</w:t>
      </w:r>
      <w:r w:rsidRPr="00686CAD">
        <w:rPr>
          <w:sz w:val="22"/>
          <w:szCs w:val="22"/>
        </w:rPr>
        <w:t xml:space="preserve"> Club</w:t>
      </w:r>
      <w:r>
        <w:rPr>
          <w:sz w:val="22"/>
          <w:szCs w:val="22"/>
        </w:rPr>
        <w:t>.</w:t>
      </w:r>
    </w:p>
    <w:p w:rsidR="00FE031E" w:rsidRDefault="00FE031E" w:rsidP="00971944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Did captainship of Different cricket tournament.</w:t>
      </w:r>
    </w:p>
    <w:p w:rsidR="00FE031E" w:rsidRDefault="00FE031E" w:rsidP="00971944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Did research on victim peoples through river erosion at faridpur with ISD (Institute of sustainable development)</w:t>
      </w:r>
    </w:p>
    <w:p w:rsidR="00FE031E" w:rsidRPr="000E025A" w:rsidRDefault="00FE031E" w:rsidP="00971944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Take training from </w:t>
      </w:r>
      <w:r w:rsidRPr="004A69CA">
        <w:rPr>
          <w:b/>
          <w:bCs/>
          <w:sz w:val="22"/>
          <w:szCs w:val="22"/>
        </w:rPr>
        <w:t xml:space="preserve">saifur@s </w:t>
      </w:r>
      <w:r w:rsidRPr="004A69CA">
        <w:rPr>
          <w:sz w:val="22"/>
          <w:szCs w:val="22"/>
        </w:rPr>
        <w:t>get expart in ad writing</w:t>
      </w:r>
    </w:p>
    <w:p w:rsidR="00FE031E" w:rsidRDefault="00FE031E" w:rsidP="00971944">
      <w:pPr>
        <w:numPr>
          <w:ilvl w:val="0"/>
          <w:numId w:val="6"/>
        </w:numPr>
        <w:jc w:val="both"/>
        <w:rPr>
          <w:sz w:val="22"/>
          <w:szCs w:val="22"/>
        </w:rPr>
      </w:pPr>
      <w:r w:rsidRPr="00686CAD">
        <w:rPr>
          <w:sz w:val="22"/>
          <w:szCs w:val="22"/>
        </w:rPr>
        <w:t>Attended seminars by</w:t>
      </w:r>
      <w:r>
        <w:rPr>
          <w:sz w:val="22"/>
          <w:szCs w:val="22"/>
        </w:rPr>
        <w:t xml:space="preserve"> several organizations</w:t>
      </w:r>
      <w:r w:rsidRPr="00686CAD">
        <w:rPr>
          <w:sz w:val="22"/>
          <w:szCs w:val="22"/>
        </w:rPr>
        <w:t>.</w:t>
      </w:r>
    </w:p>
    <w:p w:rsidR="00FE031E" w:rsidRDefault="00FE031E" w:rsidP="00971944">
      <w:pPr>
        <w:jc w:val="both"/>
        <w:rPr>
          <w:color w:val="000000"/>
          <w:sz w:val="24"/>
          <w:szCs w:val="24"/>
        </w:rPr>
      </w:pPr>
    </w:p>
    <w:p w:rsidR="00FE031E" w:rsidRDefault="00FE031E" w:rsidP="00971944">
      <w:pPr>
        <w:jc w:val="both"/>
        <w:rPr>
          <w:color w:val="000000"/>
          <w:sz w:val="24"/>
          <w:szCs w:val="24"/>
        </w:rPr>
      </w:pPr>
    </w:p>
    <w:p w:rsidR="00FE031E" w:rsidRDefault="00FE031E" w:rsidP="00971944">
      <w:pPr>
        <w:jc w:val="both"/>
        <w:rPr>
          <w:color w:val="000000"/>
          <w:sz w:val="24"/>
          <w:szCs w:val="24"/>
        </w:rPr>
      </w:pPr>
    </w:p>
    <w:p w:rsidR="00FE031E" w:rsidRDefault="00FE031E" w:rsidP="00971944">
      <w:pPr>
        <w:jc w:val="both"/>
        <w:rPr>
          <w:color w:val="000000"/>
          <w:sz w:val="24"/>
          <w:szCs w:val="24"/>
        </w:rPr>
      </w:pPr>
    </w:p>
    <w:p w:rsidR="00FE031E" w:rsidRDefault="00FE031E" w:rsidP="00971944">
      <w:pPr>
        <w:jc w:val="both"/>
        <w:rPr>
          <w:color w:val="000000"/>
          <w:sz w:val="24"/>
          <w:szCs w:val="24"/>
        </w:rPr>
      </w:pPr>
    </w:p>
    <w:p w:rsidR="00FE031E" w:rsidRDefault="00FE031E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LITERACY</w:t>
      </w:r>
    </w:p>
    <w:p w:rsidR="00FE031E" w:rsidRDefault="00FE031E" w:rsidP="00971944">
      <w:pPr>
        <w:jc w:val="both"/>
        <w:rPr>
          <w:sz w:val="22"/>
          <w:szCs w:val="22"/>
        </w:rPr>
      </w:pPr>
    </w:p>
    <w:p w:rsidR="00FE031E" w:rsidRDefault="00FE031E" w:rsidP="00971944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System:</w:t>
      </w:r>
      <w:r>
        <w:rPr>
          <w:sz w:val="22"/>
          <w:szCs w:val="22"/>
        </w:rPr>
        <w:t xml:space="preserve"> Windows 98/2000, Windows XP, Windows Vista, Windows 7.</w:t>
      </w:r>
    </w:p>
    <w:p w:rsidR="00FE031E" w:rsidRDefault="00FE031E" w:rsidP="00971944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Office Management:</w:t>
      </w:r>
      <w:r>
        <w:rPr>
          <w:sz w:val="22"/>
          <w:szCs w:val="22"/>
        </w:rPr>
        <w:t xml:space="preserve"> MS Office (Word, Excel, Power Point).</w:t>
      </w:r>
    </w:p>
    <w:p w:rsidR="00FE031E" w:rsidRDefault="00FE031E" w:rsidP="00971944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Internet Operation:</w:t>
      </w:r>
      <w:r>
        <w:rPr>
          <w:sz w:val="22"/>
          <w:szCs w:val="22"/>
        </w:rPr>
        <w:t xml:space="preserve"> Specialized in internet communications and have good typing speed.</w:t>
      </w:r>
    </w:p>
    <w:p w:rsidR="00FE031E" w:rsidRDefault="00FE031E" w:rsidP="00971944">
      <w:pPr>
        <w:ind w:hanging="630"/>
        <w:jc w:val="both"/>
        <w:rPr>
          <w:sz w:val="24"/>
          <w:szCs w:val="24"/>
        </w:rPr>
      </w:pPr>
    </w:p>
    <w:p w:rsidR="00FE031E" w:rsidRDefault="00FE031E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PROFICIENCY</w:t>
      </w:r>
    </w:p>
    <w:p w:rsidR="00FE031E" w:rsidRDefault="00FE031E" w:rsidP="00971944">
      <w:pPr>
        <w:jc w:val="both"/>
        <w:rPr>
          <w:b/>
          <w:bCs/>
          <w:color w:val="008080"/>
          <w:sz w:val="24"/>
          <w:szCs w:val="24"/>
        </w:rPr>
      </w:pPr>
    </w:p>
    <w:p w:rsidR="00FE031E" w:rsidRDefault="00FE031E" w:rsidP="00971944">
      <w:pPr>
        <w:numPr>
          <w:ilvl w:val="0"/>
          <w:numId w:val="8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Bengali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Mother tongue</w:t>
      </w:r>
    </w:p>
    <w:p w:rsidR="00FE031E" w:rsidRDefault="00FE031E" w:rsidP="00971944">
      <w:pPr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English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Have good command both in writing and speaking</w:t>
      </w:r>
    </w:p>
    <w:p w:rsidR="00FE031E" w:rsidRDefault="00FE031E" w:rsidP="00971944">
      <w:pPr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Hindi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Have good command in speaking</w:t>
      </w:r>
    </w:p>
    <w:p w:rsidR="00FE031E" w:rsidRDefault="00FE031E" w:rsidP="00971944">
      <w:pPr>
        <w:ind w:firstLine="810"/>
        <w:jc w:val="both"/>
        <w:rPr>
          <w:sz w:val="24"/>
          <w:szCs w:val="24"/>
        </w:rPr>
      </w:pPr>
    </w:p>
    <w:p w:rsidR="00FE031E" w:rsidRDefault="00FE031E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COMPETENCIES</w:t>
      </w:r>
    </w:p>
    <w:p w:rsidR="00FE031E" w:rsidRDefault="00FE031E" w:rsidP="00971944">
      <w:pPr>
        <w:jc w:val="both"/>
        <w:rPr>
          <w:b/>
          <w:bCs/>
          <w:sz w:val="22"/>
          <w:szCs w:val="22"/>
        </w:rPr>
      </w:pPr>
    </w:p>
    <w:p w:rsidR="00FE031E" w:rsidRDefault="00FE031E" w:rsidP="0097194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inter-personal skills </w:t>
      </w:r>
    </w:p>
    <w:p w:rsidR="00FE031E" w:rsidRDefault="00FE031E" w:rsidP="0097194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Confident and self motivated </w:t>
      </w:r>
    </w:p>
    <w:p w:rsidR="00FE031E" w:rsidRDefault="00FE031E" w:rsidP="0097194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Quick learner and feedback oriented</w:t>
      </w:r>
    </w:p>
    <w:p w:rsidR="00FE031E" w:rsidRDefault="00FE031E" w:rsidP="0097194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color w:val="000000"/>
          <w:sz w:val="22"/>
          <w:szCs w:val="22"/>
        </w:rPr>
        <w:t>eadership ability</w:t>
      </w:r>
    </w:p>
    <w:p w:rsidR="00FE031E" w:rsidRDefault="00FE031E" w:rsidP="0097194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Good communication skills</w:t>
      </w:r>
      <w:r>
        <w:rPr>
          <w:b/>
          <w:bCs/>
          <w:sz w:val="22"/>
          <w:szCs w:val="22"/>
        </w:rPr>
        <w:t xml:space="preserve"> </w:t>
      </w:r>
    </w:p>
    <w:p w:rsidR="00FE031E" w:rsidRDefault="00FE031E" w:rsidP="0097194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Ability to work under stress and for long hours.</w:t>
      </w:r>
    </w:p>
    <w:p w:rsidR="00FE031E" w:rsidRDefault="00FE031E" w:rsidP="00971944">
      <w:pPr>
        <w:tabs>
          <w:tab w:val="left" w:pos="360"/>
        </w:tabs>
        <w:jc w:val="both"/>
        <w:rPr>
          <w:sz w:val="24"/>
          <w:szCs w:val="24"/>
        </w:rPr>
      </w:pPr>
    </w:p>
    <w:p w:rsidR="00FE031E" w:rsidRDefault="00FE031E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:rsidR="00FE031E" w:rsidRDefault="00FE031E" w:rsidP="00971944">
      <w:pPr>
        <w:tabs>
          <w:tab w:val="left" w:pos="540"/>
          <w:tab w:val="left" w:pos="2880"/>
        </w:tabs>
        <w:jc w:val="both"/>
        <w:rPr>
          <w:sz w:val="24"/>
          <w:szCs w:val="24"/>
        </w:rPr>
      </w:pPr>
    </w:p>
    <w:p w:rsidR="00FE031E" w:rsidRDefault="00FE031E" w:rsidP="00971944">
      <w:pPr>
        <w:tabs>
          <w:tab w:val="left" w:pos="540"/>
          <w:tab w:val="left" w:pos="2880"/>
        </w:tabs>
        <w:jc w:val="both"/>
        <w:rPr>
          <w:b/>
          <w:bCs/>
        </w:rPr>
      </w:pPr>
      <w:r w:rsidRPr="00D116FA">
        <w:rPr>
          <w:b/>
          <w:bCs/>
          <w:sz w:val="24"/>
          <w:szCs w:val="24"/>
        </w:rPr>
        <w:t>Father’s Name</w:t>
      </w:r>
      <w:r w:rsidRPr="00D116F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 w:rsidRPr="00D116FA">
        <w:rPr>
          <w:b/>
          <w:bCs/>
          <w:sz w:val="24"/>
          <w:szCs w:val="24"/>
        </w:rPr>
        <w:tab/>
      </w:r>
      <w:r w:rsidRPr="00D116FA">
        <w:rPr>
          <w:b/>
          <w:bCs/>
        </w:rPr>
        <w:t>Md. Dulal Mia</w:t>
      </w:r>
    </w:p>
    <w:p w:rsidR="00FE031E" w:rsidRPr="00D116FA" w:rsidRDefault="00FE031E" w:rsidP="00D116FA">
      <w:pPr>
        <w:tabs>
          <w:tab w:val="left" w:pos="540"/>
          <w:tab w:val="left" w:pos="2880"/>
          <w:tab w:val="left" w:pos="3615"/>
        </w:tabs>
        <w:jc w:val="both"/>
        <w:rPr>
          <w:b/>
          <w:bCs/>
          <w:sz w:val="24"/>
          <w:szCs w:val="24"/>
        </w:rPr>
      </w:pPr>
      <w:r>
        <w:rPr>
          <w:b/>
          <w:bCs/>
        </w:rPr>
        <w:t>Mother’s Name</w:t>
      </w:r>
      <w:r>
        <w:rPr>
          <w:b/>
          <w:bCs/>
        </w:rPr>
        <w:tab/>
        <w:t>:</w:t>
      </w:r>
      <w:r>
        <w:rPr>
          <w:b/>
          <w:bCs/>
        </w:rPr>
        <w:tab/>
        <w:t>Shamola khatun</w:t>
      </w:r>
    </w:p>
    <w:p w:rsidR="00FE031E" w:rsidRDefault="00FE031E" w:rsidP="00971944">
      <w:pPr>
        <w:tabs>
          <w:tab w:val="left" w:pos="540"/>
          <w:tab w:val="left" w:pos="2880"/>
        </w:tabs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Date of Birth</w:t>
      </w:r>
      <w:r>
        <w:rPr>
          <w:b/>
          <w:bCs/>
          <w:sz w:val="22"/>
          <w:szCs w:val="22"/>
        </w:rPr>
        <w:tab/>
        <w:t>: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>2</w:t>
      </w:r>
      <w:r w:rsidRPr="000507C1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January 1987</w:t>
      </w:r>
      <w:r>
        <w:rPr>
          <w:sz w:val="22"/>
          <w:szCs w:val="22"/>
        </w:rPr>
        <w:tab/>
      </w:r>
    </w:p>
    <w:p w:rsidR="00FE031E" w:rsidRDefault="00FE031E" w:rsidP="00971944">
      <w:pPr>
        <w:tabs>
          <w:tab w:val="left" w:pos="540"/>
          <w:tab w:val="left" w:pos="900"/>
          <w:tab w:val="left" w:pos="2880"/>
          <w:tab w:val="left" w:pos="3600"/>
        </w:tabs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Nationality</w:t>
      </w:r>
      <w:r>
        <w:rPr>
          <w:b/>
          <w:bCs/>
          <w:sz w:val="22"/>
          <w:szCs w:val="22"/>
        </w:rPr>
        <w:tab/>
        <w:t xml:space="preserve">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Bangladeshi</w:t>
      </w:r>
    </w:p>
    <w:p w:rsidR="00FE031E" w:rsidRDefault="00FE031E" w:rsidP="00971944">
      <w:pPr>
        <w:tabs>
          <w:tab w:val="left" w:pos="540"/>
          <w:tab w:val="left" w:pos="900"/>
          <w:tab w:val="left" w:pos="2880"/>
          <w:tab w:val="left" w:pos="3600"/>
        </w:tabs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Religion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Muslim (Sunni)</w:t>
      </w:r>
    </w:p>
    <w:p w:rsidR="00FE031E" w:rsidRDefault="00FE031E" w:rsidP="00971944">
      <w:pPr>
        <w:tabs>
          <w:tab w:val="left" w:pos="540"/>
          <w:tab w:val="left" w:pos="900"/>
          <w:tab w:val="left" w:pos="2880"/>
          <w:tab w:val="left" w:pos="3600"/>
        </w:tabs>
        <w:jc w:val="both"/>
        <w:rPr>
          <w:sz w:val="24"/>
          <w:szCs w:val="24"/>
        </w:rPr>
      </w:pPr>
    </w:p>
    <w:p w:rsidR="00FE031E" w:rsidRDefault="00FE031E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:rsidR="00FE031E" w:rsidRDefault="00FE031E" w:rsidP="00971944">
      <w:pPr>
        <w:jc w:val="both"/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.95pt;margin-top:1.75pt;width:70.2pt;height:44.25pt;z-index:251657216" o:allowincell="f" filled="f" strokecolor="white">
            <v:textbox style="mso-next-textbox:#_x0000_s1026">
              <w:txbxContent>
                <w:p w:rsidR="00FE031E" w:rsidRPr="000507C1" w:rsidRDefault="00FE031E" w:rsidP="008A11F1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220.05pt;margin-top:2.6pt;width:267.45pt;height:94.3pt;z-index:251656192" o:allowincell="f" filled="f" strokecolor="white">
            <v:textbox style="mso-next-textbox:#_x0000_s1027">
              <w:txbxContent>
                <w:p w:rsidR="00FE031E" w:rsidRDefault="00FE031E" w:rsidP="00971944">
                  <w:pPr>
                    <w:rPr>
                      <w:sz w:val="24"/>
                      <w:szCs w:val="24"/>
                    </w:rPr>
                  </w:pPr>
                </w:p>
                <w:p w:rsidR="00FE031E" w:rsidRDefault="00FE031E" w:rsidP="000507C1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4"/>
                      <w:szCs w:val="24"/>
                    </w:rPr>
                    <w:t>Md.Mokter Hossain</w:t>
                  </w:r>
                </w:p>
                <w:p w:rsidR="00FE031E" w:rsidRDefault="00FE031E" w:rsidP="000507C1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Associate Professor</w:t>
                  </w:r>
                </w:p>
                <w:p w:rsidR="00FE031E" w:rsidRDefault="00FE031E" w:rsidP="000507C1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Department of Political Science</w:t>
                  </w:r>
                </w:p>
                <w:p w:rsidR="00FE031E" w:rsidRDefault="00FE031E" w:rsidP="000507C1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Noakhali Government College </w:t>
                  </w:r>
                </w:p>
                <w:p w:rsidR="00FE031E" w:rsidRDefault="00FE031E" w:rsidP="000507C1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Cell: 01717302950</w:t>
                  </w:r>
                </w:p>
                <w:p w:rsidR="00FE031E" w:rsidRDefault="00FE031E" w:rsidP="000507C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</w:rPr>
        <w:t xml:space="preserve">      </w:t>
      </w:r>
    </w:p>
    <w:p w:rsidR="00FE031E" w:rsidRDefault="00FE031E" w:rsidP="00971944">
      <w:pPr>
        <w:jc w:val="both"/>
        <w:rPr>
          <w:sz w:val="22"/>
          <w:szCs w:val="22"/>
        </w:rPr>
      </w:pPr>
    </w:p>
    <w:p w:rsidR="00FE031E" w:rsidRDefault="00FE031E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>Md.Lokman Bhuiyan</w:t>
      </w:r>
    </w:p>
    <w:p w:rsidR="00FE031E" w:rsidRDefault="00FE031E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>Associate Professor</w:t>
      </w:r>
    </w:p>
    <w:p w:rsidR="00FE031E" w:rsidRDefault="00FE031E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>Department of Political Science</w:t>
      </w:r>
    </w:p>
    <w:p w:rsidR="00FE031E" w:rsidRDefault="00FE031E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Noakhali Government College </w:t>
      </w:r>
    </w:p>
    <w:p w:rsidR="00FE031E" w:rsidRDefault="00FE031E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>Cell: 01813141214</w:t>
      </w:r>
    </w:p>
    <w:p w:rsidR="00FE031E" w:rsidRDefault="00FE031E" w:rsidP="00971944">
      <w:pPr>
        <w:jc w:val="both"/>
        <w:rPr>
          <w:sz w:val="22"/>
          <w:szCs w:val="22"/>
        </w:rPr>
      </w:pPr>
    </w:p>
    <w:p w:rsidR="00FE031E" w:rsidRDefault="00FE031E" w:rsidP="00971944">
      <w:pPr>
        <w:jc w:val="both"/>
        <w:rPr>
          <w:sz w:val="22"/>
          <w:szCs w:val="22"/>
        </w:rPr>
      </w:pPr>
    </w:p>
    <w:p w:rsidR="00FE031E" w:rsidRDefault="00FE031E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FE031E" w:rsidRDefault="00FE031E" w:rsidP="00971944">
      <w:pPr>
        <w:jc w:val="both"/>
        <w:rPr>
          <w:sz w:val="22"/>
          <w:szCs w:val="22"/>
        </w:rPr>
      </w:pPr>
    </w:p>
    <w:p w:rsidR="00FE031E" w:rsidRDefault="00FE031E" w:rsidP="00D73E86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6.5pt;margin-top:.7pt;width:29.25pt;height:0;z-index:251659264" o:connectortype="straight"/>
        </w:pict>
      </w:r>
      <w:r>
        <w:rPr>
          <w:noProof/>
        </w:rPr>
        <w:pict>
          <v:shape id="_x0000_s1029" type="#_x0000_t32" style="position:absolute;left:0;text-align:left;margin-left:-7.5pt;margin-top:.7pt;width:59.25pt;height:0;z-index:251658240" o:connectortype="straight"/>
        </w:pict>
      </w:r>
      <w:r>
        <w:rPr>
          <w:sz w:val="22"/>
          <w:szCs w:val="22"/>
        </w:rPr>
        <w:t xml:space="preserve">     </w:t>
      </w:r>
      <w:r w:rsidRPr="00686CAD">
        <w:rPr>
          <w:sz w:val="22"/>
          <w:szCs w:val="22"/>
        </w:rPr>
        <w:t>Signature</w:t>
      </w:r>
      <w:bookmarkStart w:id="0" w:name="_PictureBullets"/>
      <w:r w:rsidRPr="00F46859">
        <w:rPr>
          <w:vanish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bullet="t">
            <v:imagedata r:id="rId7" o:title=""/>
          </v:shape>
        </w:pict>
      </w:r>
      <w:bookmarkEnd w:id="0"/>
    </w:p>
    <w:sectPr w:rsidR="00FE031E" w:rsidSect="0025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31E" w:rsidRDefault="00FE031E" w:rsidP="00B73112">
      <w:r>
        <w:separator/>
      </w:r>
    </w:p>
  </w:endnote>
  <w:endnote w:type="continuationSeparator" w:id="1">
    <w:p w:rsidR="00FE031E" w:rsidRDefault="00FE031E" w:rsidP="00B73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31E" w:rsidRDefault="00FE031E" w:rsidP="00B73112">
      <w:r>
        <w:separator/>
      </w:r>
    </w:p>
  </w:footnote>
  <w:footnote w:type="continuationSeparator" w:id="1">
    <w:p w:rsidR="00FE031E" w:rsidRDefault="00FE031E" w:rsidP="00B73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A8D"/>
    <w:multiLevelType w:val="hybridMultilevel"/>
    <w:tmpl w:val="4D760EF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F8A1844"/>
    <w:multiLevelType w:val="hybridMultilevel"/>
    <w:tmpl w:val="1E1C9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C1B2B"/>
    <w:multiLevelType w:val="hybridMultilevel"/>
    <w:tmpl w:val="FAA05C0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2E822BC"/>
    <w:multiLevelType w:val="hybridMultilevel"/>
    <w:tmpl w:val="3DA8CA3A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F0B4371"/>
    <w:multiLevelType w:val="hybridMultilevel"/>
    <w:tmpl w:val="6C462F9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32738B8"/>
    <w:multiLevelType w:val="hybridMultilevel"/>
    <w:tmpl w:val="D3BED878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5A0B153E"/>
    <w:multiLevelType w:val="hybridMultilevel"/>
    <w:tmpl w:val="892CF446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B7861E6"/>
    <w:multiLevelType w:val="hybridMultilevel"/>
    <w:tmpl w:val="91E6ADE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E97092F"/>
    <w:multiLevelType w:val="hybridMultilevel"/>
    <w:tmpl w:val="BA7E1FE0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7CB879E6"/>
    <w:multiLevelType w:val="hybridMultilevel"/>
    <w:tmpl w:val="B73635C2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944"/>
    <w:rsid w:val="00001DA1"/>
    <w:rsid w:val="00007DAF"/>
    <w:rsid w:val="000507C1"/>
    <w:rsid w:val="00061058"/>
    <w:rsid w:val="000632A4"/>
    <w:rsid w:val="00073682"/>
    <w:rsid w:val="00091824"/>
    <w:rsid w:val="000C374E"/>
    <w:rsid w:val="000D27EB"/>
    <w:rsid w:val="000E025A"/>
    <w:rsid w:val="000F0070"/>
    <w:rsid w:val="000F3E6A"/>
    <w:rsid w:val="001442F3"/>
    <w:rsid w:val="00190EBC"/>
    <w:rsid w:val="001F1B6C"/>
    <w:rsid w:val="00201DD9"/>
    <w:rsid w:val="00231E48"/>
    <w:rsid w:val="00234B7C"/>
    <w:rsid w:val="002530A1"/>
    <w:rsid w:val="00255E35"/>
    <w:rsid w:val="002663B7"/>
    <w:rsid w:val="002A4137"/>
    <w:rsid w:val="00331F8E"/>
    <w:rsid w:val="00352CCA"/>
    <w:rsid w:val="003B002E"/>
    <w:rsid w:val="003E62F3"/>
    <w:rsid w:val="003E6ED1"/>
    <w:rsid w:val="0043440B"/>
    <w:rsid w:val="0048554D"/>
    <w:rsid w:val="004A3CA8"/>
    <w:rsid w:val="004A69CA"/>
    <w:rsid w:val="004C69B4"/>
    <w:rsid w:val="004D0472"/>
    <w:rsid w:val="004E078A"/>
    <w:rsid w:val="00501506"/>
    <w:rsid w:val="005173E2"/>
    <w:rsid w:val="0054152B"/>
    <w:rsid w:val="00566A08"/>
    <w:rsid w:val="0058048C"/>
    <w:rsid w:val="005B37C0"/>
    <w:rsid w:val="005F546D"/>
    <w:rsid w:val="00666DCD"/>
    <w:rsid w:val="00686174"/>
    <w:rsid w:val="00686CAD"/>
    <w:rsid w:val="006B46D5"/>
    <w:rsid w:val="006D2CC7"/>
    <w:rsid w:val="006D3611"/>
    <w:rsid w:val="00712F6A"/>
    <w:rsid w:val="00727EBE"/>
    <w:rsid w:val="00730C8F"/>
    <w:rsid w:val="00747137"/>
    <w:rsid w:val="007661BF"/>
    <w:rsid w:val="00775BB9"/>
    <w:rsid w:val="00790531"/>
    <w:rsid w:val="00792932"/>
    <w:rsid w:val="007B70C5"/>
    <w:rsid w:val="00820CC1"/>
    <w:rsid w:val="00821D3D"/>
    <w:rsid w:val="00827D37"/>
    <w:rsid w:val="00832CF0"/>
    <w:rsid w:val="00842F6D"/>
    <w:rsid w:val="008929B1"/>
    <w:rsid w:val="008A11F1"/>
    <w:rsid w:val="008C09AE"/>
    <w:rsid w:val="00902A1B"/>
    <w:rsid w:val="00907822"/>
    <w:rsid w:val="009409DB"/>
    <w:rsid w:val="00956AD9"/>
    <w:rsid w:val="00963570"/>
    <w:rsid w:val="00971944"/>
    <w:rsid w:val="00A20201"/>
    <w:rsid w:val="00A212E9"/>
    <w:rsid w:val="00A416FF"/>
    <w:rsid w:val="00A53BDA"/>
    <w:rsid w:val="00B24A04"/>
    <w:rsid w:val="00B35B17"/>
    <w:rsid w:val="00B36E93"/>
    <w:rsid w:val="00B73112"/>
    <w:rsid w:val="00BC1980"/>
    <w:rsid w:val="00C42428"/>
    <w:rsid w:val="00C80081"/>
    <w:rsid w:val="00C816F9"/>
    <w:rsid w:val="00C9686A"/>
    <w:rsid w:val="00CB31C1"/>
    <w:rsid w:val="00CE0BA1"/>
    <w:rsid w:val="00CF7154"/>
    <w:rsid w:val="00D076E4"/>
    <w:rsid w:val="00D116FA"/>
    <w:rsid w:val="00D21D93"/>
    <w:rsid w:val="00D324C8"/>
    <w:rsid w:val="00D45F76"/>
    <w:rsid w:val="00D73E86"/>
    <w:rsid w:val="00D9399C"/>
    <w:rsid w:val="00DC1C85"/>
    <w:rsid w:val="00DC29BF"/>
    <w:rsid w:val="00DE4995"/>
    <w:rsid w:val="00E32B83"/>
    <w:rsid w:val="00E4619F"/>
    <w:rsid w:val="00E50504"/>
    <w:rsid w:val="00E747B2"/>
    <w:rsid w:val="00EF0279"/>
    <w:rsid w:val="00F1663C"/>
    <w:rsid w:val="00F17BC0"/>
    <w:rsid w:val="00F247CD"/>
    <w:rsid w:val="00F46859"/>
    <w:rsid w:val="00FD2623"/>
    <w:rsid w:val="00FE031E"/>
    <w:rsid w:val="00FE258A"/>
    <w:rsid w:val="00FF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44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97194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1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1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1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2</Pages>
  <Words>426</Words>
  <Characters>2429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SSA. SAZIB # 01671417741 # 01816746474</cp:lastModifiedBy>
  <cp:revision>8</cp:revision>
  <dcterms:created xsi:type="dcterms:W3CDTF">2014-09-17T03:55:00Z</dcterms:created>
  <dcterms:modified xsi:type="dcterms:W3CDTF">2014-09-17T04:05:00Z</dcterms:modified>
</cp:coreProperties>
</file>