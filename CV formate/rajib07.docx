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BF" w:rsidRPr="00232E2F" w:rsidRDefault="00DB14BF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DB14BF" w:rsidRPr="00232E2F" w:rsidRDefault="00DB14BF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DB14BF" w:rsidRPr="00232E2F" w:rsidRDefault="00DB14BF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 Abu Naime</w:t>
      </w:r>
    </w:p>
    <w:p w:rsidR="00DB14BF" w:rsidRPr="00C2777D" w:rsidRDefault="00DB14BF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Atiatoli, Post: Jackshin Bazar</w:t>
      </w:r>
    </w:p>
    <w:p w:rsidR="00DB14BF" w:rsidRPr="00C2777D" w:rsidRDefault="00DB14BF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Dist:Lakshmipur</w:t>
      </w:r>
    </w:p>
    <w:p w:rsidR="00DB14BF" w:rsidRDefault="00DB14BF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9C3A6F">
        <w:rPr>
          <w:sz w:val="24"/>
        </w:rPr>
        <w:t xml:space="preserve">Mobile: </w:t>
      </w:r>
      <w:r>
        <w:rPr>
          <w:sz w:val="24"/>
        </w:rPr>
        <w:t>01740886292</w:t>
      </w:r>
    </w:p>
    <w:p w:rsidR="00DB14BF" w:rsidRPr="009C3A6F" w:rsidRDefault="00DB14BF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>
        <w:rPr>
          <w:sz w:val="24"/>
        </w:rPr>
        <w:t>Email: abun491@gmail.com</w:t>
      </w:r>
    </w:p>
    <w:p w:rsidR="00DB14BF" w:rsidRPr="009C3A6F" w:rsidRDefault="00DB14BF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DB14BF" w:rsidRPr="00A238FD" w:rsidRDefault="00DB14BF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DB14BF" w:rsidRPr="00A238FD" w:rsidRDefault="00DB14BF" w:rsidP="007A694D">
      <w:pPr>
        <w:spacing w:after="0"/>
        <w:rPr>
          <w:b/>
          <w:sz w:val="28"/>
        </w:rPr>
      </w:pPr>
    </w:p>
    <w:p w:rsidR="00DB14BF" w:rsidRPr="00EE636E" w:rsidRDefault="00DB14BF" w:rsidP="00C2777D">
      <w:pPr>
        <w:spacing w:after="0"/>
        <w:rPr>
          <w:sz w:val="12"/>
          <w:szCs w:val="6"/>
        </w:rPr>
      </w:pPr>
    </w:p>
    <w:p w:rsidR="00DB14BF" w:rsidRDefault="00DB14BF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DB14BF" w:rsidRPr="00D21EBB" w:rsidRDefault="00DB14BF" w:rsidP="00D451B7">
      <w:pPr>
        <w:spacing w:after="0"/>
        <w:rPr>
          <w:sz w:val="14"/>
          <w:szCs w:val="12"/>
        </w:rPr>
      </w:pPr>
    </w:p>
    <w:p w:rsidR="00DB14BF" w:rsidRPr="00A238FD" w:rsidRDefault="00DB14BF" w:rsidP="00D451B7">
      <w:pPr>
        <w:spacing w:after="0"/>
        <w:ind w:left="720" w:firstLine="720"/>
        <w:rPr>
          <w:sz w:val="24"/>
        </w:rPr>
      </w:pPr>
      <w:r w:rsidRPr="009A55B8">
        <w:rPr>
          <w:b/>
          <w:sz w:val="24"/>
          <w:highlight w:val="lightGray"/>
          <w:u w:val="single"/>
        </w:rPr>
        <w:t>Fazil</w:t>
      </w:r>
    </w:p>
    <w:p w:rsidR="00DB14BF" w:rsidRPr="00A238FD" w:rsidRDefault="00DB14BF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 xml:space="preserve">: </w:t>
      </w:r>
      <w:r>
        <w:rPr>
          <w:sz w:val="24"/>
        </w:rPr>
        <w:t>Madrasah Board, Dhaka</w:t>
      </w:r>
    </w:p>
    <w:p w:rsidR="00DB14BF" w:rsidRPr="00A238FD" w:rsidRDefault="00DB14BF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Group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>General</w:t>
      </w:r>
    </w:p>
    <w:p w:rsidR="00DB14BF" w:rsidRPr="00A238FD" w:rsidRDefault="00DB14BF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2005</w:t>
      </w:r>
    </w:p>
    <w:p w:rsidR="00DB14BF" w:rsidRDefault="00DB14BF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 xml:space="preserve">Third Division </w:t>
      </w:r>
    </w:p>
    <w:p w:rsidR="00DB14BF" w:rsidRPr="00D21EBB" w:rsidRDefault="00DB14BF" w:rsidP="00D7559A">
      <w:pPr>
        <w:spacing w:after="0"/>
        <w:rPr>
          <w:sz w:val="18"/>
          <w:szCs w:val="16"/>
        </w:rPr>
      </w:pPr>
    </w:p>
    <w:p w:rsidR="00DB14BF" w:rsidRDefault="00DB14BF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9A55B8">
        <w:rPr>
          <w:b/>
          <w:sz w:val="24"/>
          <w:highlight w:val="lightGray"/>
          <w:u w:val="single"/>
        </w:rPr>
        <w:t>Alim</w:t>
      </w:r>
    </w:p>
    <w:p w:rsidR="00DB14BF" w:rsidRPr="00A238FD" w:rsidRDefault="00DB14BF" w:rsidP="00D7559A">
      <w:pPr>
        <w:spacing w:after="0"/>
        <w:rPr>
          <w:b/>
          <w:sz w:val="24"/>
          <w:u w:val="single"/>
        </w:rPr>
      </w:pPr>
    </w:p>
    <w:p w:rsidR="00DB14BF" w:rsidRPr="00A238FD" w:rsidRDefault="00DB14BF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Madrasah Board, Dhaka</w:t>
      </w:r>
    </w:p>
    <w:p w:rsidR="00DB14BF" w:rsidRPr="00A238FD" w:rsidRDefault="00DB14BF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General</w:t>
      </w:r>
    </w:p>
    <w:p w:rsidR="00DB14BF" w:rsidRPr="00A238FD" w:rsidRDefault="00DB14BF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2001</w:t>
      </w:r>
    </w:p>
    <w:p w:rsidR="00DB14BF" w:rsidRPr="00A238FD" w:rsidRDefault="00DB14BF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Division</w:t>
      </w:r>
    </w:p>
    <w:p w:rsidR="00DB14BF" w:rsidRPr="00A238FD" w:rsidRDefault="00DB14BF" w:rsidP="00C2777D">
      <w:pPr>
        <w:spacing w:after="0"/>
        <w:rPr>
          <w:sz w:val="24"/>
        </w:rPr>
      </w:pPr>
    </w:p>
    <w:p w:rsidR="00DB14BF" w:rsidRDefault="00DB14BF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b/>
          <w:sz w:val="24"/>
          <w:u w:val="single"/>
        </w:rPr>
        <w:t>Dakhil</w:t>
      </w:r>
    </w:p>
    <w:p w:rsidR="00DB14BF" w:rsidRPr="00A238FD" w:rsidRDefault="00DB14BF" w:rsidP="00EC76BC">
      <w:pPr>
        <w:spacing w:after="0"/>
        <w:rPr>
          <w:b/>
          <w:sz w:val="24"/>
          <w:u w:val="single"/>
        </w:rPr>
      </w:pPr>
    </w:p>
    <w:p w:rsidR="00DB14BF" w:rsidRPr="00A238FD" w:rsidRDefault="00DB14BF" w:rsidP="009A55B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Madrasah Board, Dhaka</w:t>
      </w:r>
    </w:p>
    <w:p w:rsidR="00DB14BF" w:rsidRPr="00A238FD" w:rsidRDefault="00DB14BF" w:rsidP="009A55B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General</w:t>
      </w:r>
    </w:p>
    <w:p w:rsidR="00DB14BF" w:rsidRPr="00A238FD" w:rsidRDefault="00DB14BF" w:rsidP="009A55B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1999</w:t>
      </w:r>
    </w:p>
    <w:p w:rsidR="00DB14BF" w:rsidRPr="00A238FD" w:rsidRDefault="00DB14BF" w:rsidP="009A55B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1</w:t>
      </w:r>
      <w:r w:rsidRPr="009A55B8">
        <w:rPr>
          <w:sz w:val="24"/>
          <w:vertAlign w:val="superscript"/>
        </w:rPr>
        <w:t>st</w:t>
      </w:r>
      <w:r>
        <w:rPr>
          <w:sz w:val="24"/>
        </w:rPr>
        <w:t xml:space="preserve"> Division</w:t>
      </w:r>
    </w:p>
    <w:p w:rsidR="00DB14BF" w:rsidRPr="00A238FD" w:rsidRDefault="00DB14BF" w:rsidP="00EC76BC">
      <w:pPr>
        <w:spacing w:after="0"/>
        <w:rPr>
          <w:sz w:val="24"/>
        </w:rPr>
      </w:pPr>
    </w:p>
    <w:p w:rsidR="00DB14BF" w:rsidRPr="00A238FD" w:rsidRDefault="00DB14BF" w:rsidP="00C2777D">
      <w:pPr>
        <w:spacing w:after="0"/>
        <w:rPr>
          <w:sz w:val="24"/>
        </w:rPr>
      </w:pPr>
    </w:p>
    <w:p w:rsidR="00DB14BF" w:rsidRPr="00A238FD" w:rsidRDefault="00DB14BF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Multimedia, Internet etc. </w:t>
      </w:r>
    </w:p>
    <w:p w:rsidR="00DB14BF" w:rsidRPr="00A238FD" w:rsidRDefault="00DB14BF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DB14BF" w:rsidRPr="00A238FD" w:rsidRDefault="00DB14BF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DB14BF" w:rsidRDefault="00DB14BF" w:rsidP="007A694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browsing.</w:t>
      </w:r>
    </w:p>
    <w:p w:rsidR="00DB14BF" w:rsidRPr="00A238FD" w:rsidRDefault="00DB14BF" w:rsidP="002976FF">
      <w:pPr>
        <w:spacing w:after="0"/>
        <w:rPr>
          <w:sz w:val="24"/>
        </w:rPr>
      </w:pPr>
    </w:p>
    <w:p w:rsidR="00DB14BF" w:rsidRDefault="00DB14BF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DB14BF" w:rsidRPr="002976FF" w:rsidRDefault="00DB14BF" w:rsidP="002976FF">
      <w:pPr>
        <w:spacing w:after="0"/>
        <w:rPr>
          <w:b/>
          <w:sz w:val="28"/>
          <w:szCs w:val="28"/>
        </w:rPr>
      </w:pPr>
    </w:p>
    <w:p w:rsidR="00DB14BF" w:rsidRPr="007A73B1" w:rsidRDefault="00DB14BF" w:rsidP="0026364F">
      <w:pPr>
        <w:spacing w:after="0"/>
        <w:ind w:firstLine="720"/>
        <w:rPr>
          <w:rFonts w:cs="Vrinda"/>
          <w:sz w:val="28"/>
          <w:szCs w:val="28"/>
          <w:lang w:bidi="bn-BD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Late Md. S</w:t>
      </w:r>
      <w:r>
        <w:rPr>
          <w:rFonts w:cs="Vrinda"/>
          <w:sz w:val="24"/>
          <w:szCs w:val="24"/>
          <w:lang w:bidi="bn-BD"/>
        </w:rPr>
        <w:t xml:space="preserve">ofi Ullah </w:t>
      </w:r>
    </w:p>
    <w:p w:rsidR="00DB14BF" w:rsidRDefault="00DB14BF" w:rsidP="0026364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Asiya Begum</w:t>
      </w:r>
    </w:p>
    <w:p w:rsidR="00DB14BF" w:rsidRPr="00091DFA" w:rsidRDefault="00DB14BF" w:rsidP="00BD0CA2">
      <w:pPr>
        <w:spacing w:after="0" w:line="240" w:lineRule="auto"/>
        <w:rPr>
          <w:sz w:val="24"/>
          <w:szCs w:val="24"/>
        </w:rPr>
      </w:pPr>
    </w:p>
    <w:p w:rsidR="00DB14BF" w:rsidRPr="00C2777D" w:rsidRDefault="00DB14BF" w:rsidP="00D21EBB">
      <w:pPr>
        <w:spacing w:after="0" w:line="240" w:lineRule="auto"/>
        <w:ind w:firstLine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Uttar Fakirpur, Post: Maijdee</w:t>
      </w:r>
    </w:p>
    <w:p w:rsidR="00DB14BF" w:rsidRPr="00C2777D" w:rsidRDefault="00DB14BF" w:rsidP="00D21EBB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 P.S: Sadar, Dist:Noakhali</w:t>
      </w:r>
    </w:p>
    <w:p w:rsidR="00DB14BF" w:rsidRPr="00C2777D" w:rsidRDefault="00DB14BF" w:rsidP="0026364F">
      <w:pPr>
        <w:spacing w:after="0" w:line="240" w:lineRule="auto"/>
        <w:ind w:left="2880" w:firstLine="720"/>
        <w:rPr>
          <w:sz w:val="24"/>
        </w:rPr>
      </w:pPr>
    </w:p>
    <w:p w:rsidR="00DB14BF" w:rsidRPr="00A167C5" w:rsidRDefault="00DB14BF" w:rsidP="002976FF">
      <w:pPr>
        <w:spacing w:after="0"/>
        <w:rPr>
          <w:sz w:val="24"/>
        </w:rPr>
      </w:pPr>
    </w:p>
    <w:p w:rsidR="00DB14BF" w:rsidRPr="00091DFA" w:rsidRDefault="00DB14BF" w:rsidP="0026364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  <w:r w:rsidRPr="0056215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February 1987</w:t>
      </w:r>
    </w:p>
    <w:p w:rsidR="00DB14BF" w:rsidRDefault="00DB14BF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DB14BF" w:rsidRPr="00091DFA" w:rsidRDefault="00DB14BF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DB14BF" w:rsidRPr="00091DFA" w:rsidRDefault="00DB14BF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DB14BF" w:rsidRPr="00091DFA" w:rsidRDefault="00DB14BF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DB14BF" w:rsidRDefault="00DB14BF" w:rsidP="00A02B1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NID</w:t>
      </w:r>
      <w:r w:rsidRPr="00091DFA">
        <w:rPr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19877528704449930</w:t>
      </w:r>
    </w:p>
    <w:p w:rsidR="00DB14BF" w:rsidRDefault="00DB14BF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B+ve</w:t>
      </w:r>
    </w:p>
    <w:p w:rsidR="00DB14BF" w:rsidRDefault="00DB14BF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B14BF" w:rsidRDefault="00DB14BF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B14BF" w:rsidRDefault="00DB14BF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B14BF" w:rsidRDefault="00DB14BF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B14BF" w:rsidRDefault="00DB14BF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B14BF" w:rsidRDefault="00DB14BF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B14BF" w:rsidRDefault="00DB14BF" w:rsidP="008C4918">
      <w:pPr>
        <w:spacing w:after="0"/>
        <w:rPr>
          <w:sz w:val="24"/>
          <w:szCs w:val="24"/>
        </w:rPr>
      </w:pPr>
    </w:p>
    <w:p w:rsidR="00DB14BF" w:rsidRDefault="00DB14BF" w:rsidP="008C4918">
      <w:pPr>
        <w:spacing w:after="0"/>
        <w:rPr>
          <w:sz w:val="24"/>
          <w:szCs w:val="24"/>
        </w:rPr>
      </w:pPr>
    </w:p>
    <w:p w:rsidR="00DB14BF" w:rsidRDefault="00DB14BF" w:rsidP="008C4918">
      <w:pPr>
        <w:spacing w:after="0"/>
        <w:rPr>
          <w:sz w:val="24"/>
          <w:szCs w:val="24"/>
        </w:rPr>
      </w:pPr>
    </w:p>
    <w:p w:rsidR="00DB14BF" w:rsidRPr="00C41924" w:rsidRDefault="00DB14BF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DB14BF" w:rsidRPr="00CC0C54">
        <w:trPr>
          <w:trHeight w:val="1241"/>
        </w:trPr>
        <w:tc>
          <w:tcPr>
            <w:tcW w:w="10080" w:type="dxa"/>
          </w:tcPr>
          <w:p w:rsidR="00DB14BF" w:rsidRPr="00CC0C54" w:rsidRDefault="00DB14BF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DB14BF" w:rsidRPr="00091DFA" w:rsidRDefault="00DB14BF" w:rsidP="00C2777D">
      <w:pPr>
        <w:spacing w:after="0"/>
        <w:rPr>
          <w:sz w:val="24"/>
          <w:szCs w:val="24"/>
        </w:rPr>
      </w:pPr>
    </w:p>
    <w:p w:rsidR="00DB14BF" w:rsidRDefault="00DB14BF" w:rsidP="00C2777D">
      <w:pPr>
        <w:spacing w:after="0"/>
        <w:rPr>
          <w:sz w:val="24"/>
          <w:szCs w:val="24"/>
        </w:rPr>
      </w:pPr>
    </w:p>
    <w:p w:rsidR="00DB14BF" w:rsidRDefault="00DB14BF" w:rsidP="00C2777D">
      <w:pPr>
        <w:spacing w:after="0"/>
        <w:rPr>
          <w:sz w:val="24"/>
          <w:szCs w:val="24"/>
        </w:rPr>
      </w:pPr>
    </w:p>
    <w:p w:rsidR="00DB14BF" w:rsidRDefault="00DB14BF" w:rsidP="00C2777D">
      <w:pPr>
        <w:spacing w:after="0"/>
        <w:rPr>
          <w:sz w:val="24"/>
          <w:szCs w:val="24"/>
        </w:rPr>
      </w:pPr>
    </w:p>
    <w:p w:rsidR="00DB14BF" w:rsidRPr="00091DFA" w:rsidRDefault="00DB14BF" w:rsidP="00C2777D">
      <w:pPr>
        <w:spacing w:after="0"/>
        <w:rPr>
          <w:sz w:val="24"/>
          <w:szCs w:val="24"/>
        </w:rPr>
      </w:pPr>
    </w:p>
    <w:p w:rsidR="00DB14BF" w:rsidRDefault="00DB14BF" w:rsidP="00CE40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DB14BF" w:rsidRPr="00D21EBB" w:rsidRDefault="00DB14BF" w:rsidP="00D21EBB">
      <w:pPr>
        <w:spacing w:after="0" w:line="240" w:lineRule="auto"/>
        <w:rPr>
          <w:b/>
          <w:color w:val="000000"/>
          <w:sz w:val="18"/>
          <w:szCs w:val="8"/>
        </w:rPr>
      </w:pPr>
      <w:r>
        <w:rPr>
          <w:b/>
          <w:bCs/>
          <w:sz w:val="24"/>
          <w:szCs w:val="24"/>
        </w:rPr>
        <w:t xml:space="preserve">      </w:t>
      </w:r>
      <w:r w:rsidRPr="00D21EBB">
        <w:rPr>
          <w:b/>
          <w:bCs/>
          <w:color w:val="000000"/>
          <w:sz w:val="24"/>
          <w:szCs w:val="24"/>
        </w:rPr>
        <w:t>K</w:t>
      </w:r>
      <w:r w:rsidRPr="00D21EBB">
        <w:rPr>
          <w:b/>
          <w:color w:val="000000"/>
          <w:sz w:val="24"/>
          <w:szCs w:val="14"/>
        </w:rPr>
        <w:t>haled Mohammad Ali Rajib</w:t>
      </w:r>
    </w:p>
    <w:p w:rsidR="00DB14BF" w:rsidRPr="000555B7" w:rsidRDefault="00DB14BF" w:rsidP="001D57CA">
      <w:pPr>
        <w:spacing w:after="0"/>
        <w:rPr>
          <w:sz w:val="24"/>
          <w:szCs w:val="24"/>
        </w:rPr>
      </w:pPr>
    </w:p>
    <w:p w:rsidR="00DB14BF" w:rsidRPr="00091DFA" w:rsidRDefault="00DB14BF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DB14BF" w:rsidRPr="00091DFA" w:rsidRDefault="00DB14BF" w:rsidP="00C2777D">
      <w:pPr>
        <w:spacing w:after="0"/>
        <w:rPr>
          <w:sz w:val="24"/>
          <w:szCs w:val="24"/>
        </w:rPr>
      </w:pPr>
    </w:p>
    <w:p w:rsidR="00DB14BF" w:rsidRPr="00091DFA" w:rsidRDefault="00DB14BF" w:rsidP="00852282">
      <w:pPr>
        <w:rPr>
          <w:sz w:val="24"/>
          <w:szCs w:val="24"/>
        </w:rPr>
      </w:pPr>
    </w:p>
    <w:p w:rsidR="00DB14BF" w:rsidRDefault="00DB14BF" w:rsidP="00266501"/>
    <w:sectPr w:rsidR="00DB14BF" w:rsidSect="007A694D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26E8"/>
    <w:rsid w:val="001045DB"/>
    <w:rsid w:val="00115399"/>
    <w:rsid w:val="00194739"/>
    <w:rsid w:val="001D57CA"/>
    <w:rsid w:val="001F5ABF"/>
    <w:rsid w:val="00230BB4"/>
    <w:rsid w:val="00231588"/>
    <w:rsid w:val="00232E2F"/>
    <w:rsid w:val="00236C64"/>
    <w:rsid w:val="00247AE1"/>
    <w:rsid w:val="0026364F"/>
    <w:rsid w:val="00266501"/>
    <w:rsid w:val="00267B66"/>
    <w:rsid w:val="002711E3"/>
    <w:rsid w:val="00274432"/>
    <w:rsid w:val="002976FF"/>
    <w:rsid w:val="002C1230"/>
    <w:rsid w:val="00326037"/>
    <w:rsid w:val="00351DC8"/>
    <w:rsid w:val="00377AC0"/>
    <w:rsid w:val="0042745E"/>
    <w:rsid w:val="004A41B2"/>
    <w:rsid w:val="004A58DB"/>
    <w:rsid w:val="0054363E"/>
    <w:rsid w:val="0056215A"/>
    <w:rsid w:val="005E4D15"/>
    <w:rsid w:val="005F663E"/>
    <w:rsid w:val="00644500"/>
    <w:rsid w:val="006542BA"/>
    <w:rsid w:val="006E3C54"/>
    <w:rsid w:val="006E5A7B"/>
    <w:rsid w:val="00701596"/>
    <w:rsid w:val="00706AD6"/>
    <w:rsid w:val="00785555"/>
    <w:rsid w:val="007A694D"/>
    <w:rsid w:val="007A73B1"/>
    <w:rsid w:val="007E61B8"/>
    <w:rsid w:val="00802784"/>
    <w:rsid w:val="00820602"/>
    <w:rsid w:val="008227AA"/>
    <w:rsid w:val="00834CB3"/>
    <w:rsid w:val="008368ED"/>
    <w:rsid w:val="00845756"/>
    <w:rsid w:val="00852282"/>
    <w:rsid w:val="00855A6E"/>
    <w:rsid w:val="0085742D"/>
    <w:rsid w:val="0088028E"/>
    <w:rsid w:val="0089375D"/>
    <w:rsid w:val="008C4918"/>
    <w:rsid w:val="008F630F"/>
    <w:rsid w:val="008F6353"/>
    <w:rsid w:val="00920DBA"/>
    <w:rsid w:val="00927DE5"/>
    <w:rsid w:val="0096683F"/>
    <w:rsid w:val="0099244E"/>
    <w:rsid w:val="00993563"/>
    <w:rsid w:val="009A0DEB"/>
    <w:rsid w:val="009A55B8"/>
    <w:rsid w:val="009C3A6F"/>
    <w:rsid w:val="009C4959"/>
    <w:rsid w:val="009C4C01"/>
    <w:rsid w:val="009D7EEB"/>
    <w:rsid w:val="009F5408"/>
    <w:rsid w:val="00A02B13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D0CA2"/>
    <w:rsid w:val="00C236B1"/>
    <w:rsid w:val="00C2777D"/>
    <w:rsid w:val="00C35901"/>
    <w:rsid w:val="00C41924"/>
    <w:rsid w:val="00C574B5"/>
    <w:rsid w:val="00C57823"/>
    <w:rsid w:val="00CC0C54"/>
    <w:rsid w:val="00CC7E81"/>
    <w:rsid w:val="00CE404C"/>
    <w:rsid w:val="00D172E9"/>
    <w:rsid w:val="00D21EBB"/>
    <w:rsid w:val="00D451B7"/>
    <w:rsid w:val="00D50A00"/>
    <w:rsid w:val="00D512BE"/>
    <w:rsid w:val="00D6281D"/>
    <w:rsid w:val="00D64172"/>
    <w:rsid w:val="00D7559A"/>
    <w:rsid w:val="00D933F1"/>
    <w:rsid w:val="00DB14BF"/>
    <w:rsid w:val="00E06050"/>
    <w:rsid w:val="00E67D31"/>
    <w:rsid w:val="00EA542C"/>
    <w:rsid w:val="00EC76BC"/>
    <w:rsid w:val="00ED3A21"/>
    <w:rsid w:val="00ED7413"/>
    <w:rsid w:val="00EE205E"/>
    <w:rsid w:val="00EE636E"/>
    <w:rsid w:val="00F072E5"/>
    <w:rsid w:val="00F20A96"/>
    <w:rsid w:val="00F23D73"/>
    <w:rsid w:val="00F87F83"/>
    <w:rsid w:val="00FA2E0B"/>
    <w:rsid w:val="00FB64B8"/>
    <w:rsid w:val="00FD2A59"/>
    <w:rsid w:val="00FE15E2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</TotalTime>
  <Pages>2</Pages>
  <Words>217</Words>
  <Characters>1240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17</cp:revision>
  <cp:lastPrinted>2015-01-05T13:36:00Z</cp:lastPrinted>
  <dcterms:created xsi:type="dcterms:W3CDTF">2015-01-05T13:08:00Z</dcterms:created>
  <dcterms:modified xsi:type="dcterms:W3CDTF">2015-08-17T14:39:00Z</dcterms:modified>
</cp:coreProperties>
</file>