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3186" w:rsidRPr="008769A0" w:rsidRDefault="00E43186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Resume</w:t>
      </w:r>
    </w:p>
    <w:p w:rsidR="00E43186" w:rsidRPr="008769A0" w:rsidRDefault="00E43186" w:rsidP="00C2777D">
      <w:pPr>
        <w:spacing w:after="0" w:line="240" w:lineRule="auto"/>
        <w:jc w:val="center"/>
        <w:rPr>
          <w:color w:val="000080"/>
          <w:sz w:val="28"/>
        </w:rPr>
      </w:pPr>
      <w:r>
        <w:rPr>
          <w:color w:val="000080"/>
          <w:sz w:val="28"/>
        </w:rPr>
        <w:t>of</w:t>
      </w:r>
    </w:p>
    <w:p w:rsidR="00E43186" w:rsidRPr="008769A0" w:rsidRDefault="00E43186" w:rsidP="00C2777D">
      <w:pPr>
        <w:spacing w:after="0" w:line="240" w:lineRule="auto"/>
        <w:jc w:val="center"/>
        <w:rPr>
          <w:b/>
          <w:color w:val="000080"/>
          <w:sz w:val="32"/>
        </w:rPr>
      </w:pPr>
      <w:r>
        <w:rPr>
          <w:b/>
          <w:color w:val="000080"/>
          <w:sz w:val="32"/>
        </w:rPr>
        <w:t>Md.Obayedul Hoq</w:t>
      </w:r>
    </w:p>
    <w:p w:rsidR="00E43186" w:rsidRPr="00C2777D" w:rsidRDefault="00E43186" w:rsidP="005F663E">
      <w:pPr>
        <w:spacing w:after="0" w:line="240" w:lineRule="auto"/>
        <w:jc w:val="center"/>
        <w:rPr>
          <w:sz w:val="24"/>
        </w:rPr>
      </w:pPr>
      <w:r>
        <w:rPr>
          <w:sz w:val="24"/>
        </w:rPr>
        <w:t>Vii &amp; Post: Mirwarishpur</w:t>
      </w:r>
    </w:p>
    <w:p w:rsidR="00E43186" w:rsidRDefault="00E43186" w:rsidP="005F663E">
      <w:pPr>
        <w:spacing w:after="0" w:line="240" w:lineRule="auto"/>
        <w:jc w:val="center"/>
        <w:rPr>
          <w:sz w:val="24"/>
        </w:rPr>
      </w:pPr>
      <w:r>
        <w:rPr>
          <w:sz w:val="24"/>
        </w:rPr>
        <w:t>P.S: Begumgonj, Dist: Noakhali-3823</w:t>
      </w:r>
    </w:p>
    <w:p w:rsidR="00E43186" w:rsidRDefault="00E43186" w:rsidP="005F663E">
      <w:pPr>
        <w:spacing w:after="0" w:line="240" w:lineRule="auto"/>
        <w:jc w:val="center"/>
        <w:rPr>
          <w:sz w:val="24"/>
        </w:rPr>
      </w:pPr>
      <w:r>
        <w:rPr>
          <w:sz w:val="24"/>
        </w:rPr>
        <w:t xml:space="preserve">Contact: 01840031067 </w:t>
      </w:r>
    </w:p>
    <w:p w:rsidR="00E43186" w:rsidRPr="00C2777D" w:rsidRDefault="00E43186" w:rsidP="005F663E">
      <w:pPr>
        <w:spacing w:after="0" w:line="240" w:lineRule="auto"/>
        <w:jc w:val="center"/>
        <w:rPr>
          <w:sz w:val="24"/>
        </w:rPr>
      </w:pPr>
    </w:p>
    <w:p w:rsidR="00E43186" w:rsidRPr="00A238FD" w:rsidRDefault="00E43186" w:rsidP="00820602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Objective</w:t>
      </w:r>
      <w:r w:rsidRPr="00A238FD">
        <w:rPr>
          <w:sz w:val="24"/>
        </w:rPr>
        <w:tab/>
      </w:r>
      <w:r w:rsidRPr="00C574B5">
        <w:rPr>
          <w:sz w:val="28"/>
          <w:szCs w:val="28"/>
        </w:rPr>
        <w:t>:</w:t>
      </w:r>
      <w:r w:rsidRPr="00A238FD">
        <w:rPr>
          <w:sz w:val="24"/>
        </w:rPr>
        <w:t xml:space="preserve"> To build up a respectable career in a reputed institute where I can be able to prove my competence.</w:t>
      </w:r>
    </w:p>
    <w:p w:rsidR="00E43186" w:rsidRDefault="00E43186" w:rsidP="00C2777D">
      <w:pPr>
        <w:spacing w:after="0"/>
        <w:rPr>
          <w:sz w:val="24"/>
        </w:rPr>
      </w:pPr>
    </w:p>
    <w:p w:rsidR="00E43186" w:rsidRPr="00A238FD" w:rsidRDefault="00E43186" w:rsidP="008769A0">
      <w:pPr>
        <w:spacing w:after="0"/>
        <w:rPr>
          <w:sz w:val="24"/>
        </w:rPr>
      </w:pPr>
      <w:r w:rsidRPr="00A238FD">
        <w:rPr>
          <w:b/>
          <w:sz w:val="28"/>
        </w:rPr>
        <w:t>Education</w:t>
      </w:r>
      <w:r w:rsidRPr="00A238FD">
        <w:rPr>
          <w:sz w:val="24"/>
        </w:rPr>
        <w:tab/>
      </w:r>
      <w:r>
        <w:rPr>
          <w:b/>
          <w:sz w:val="24"/>
          <w:u w:val="single"/>
        </w:rPr>
        <w:t>M</w:t>
      </w:r>
      <w:r w:rsidRPr="00A238FD">
        <w:rPr>
          <w:b/>
          <w:sz w:val="24"/>
          <w:u w:val="single"/>
        </w:rPr>
        <w:t xml:space="preserve">.Sc  </w:t>
      </w:r>
    </w:p>
    <w:p w:rsidR="00E43186" w:rsidRPr="00A238FD" w:rsidRDefault="00E43186" w:rsidP="008769A0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E43186" w:rsidRPr="00A238FD" w:rsidRDefault="00E43186" w:rsidP="008769A0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>: Chemistry</w:t>
      </w:r>
    </w:p>
    <w:p w:rsidR="00E43186" w:rsidRPr="00A238FD" w:rsidRDefault="00E43186" w:rsidP="008769A0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2009</w:t>
      </w:r>
    </w:p>
    <w:p w:rsidR="00E43186" w:rsidRPr="00A238FD" w:rsidRDefault="00E43186" w:rsidP="008769A0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Second Class</w:t>
      </w:r>
    </w:p>
    <w:p w:rsidR="00E43186" w:rsidRDefault="00E43186" w:rsidP="00C2777D">
      <w:pPr>
        <w:spacing w:after="0"/>
        <w:rPr>
          <w:sz w:val="24"/>
        </w:rPr>
      </w:pPr>
    </w:p>
    <w:p w:rsidR="00E43186" w:rsidRPr="00A238FD" w:rsidRDefault="00E43186" w:rsidP="008769A0">
      <w:pPr>
        <w:spacing w:after="0"/>
        <w:ind w:left="720" w:firstLine="720"/>
        <w:rPr>
          <w:sz w:val="24"/>
        </w:rPr>
      </w:pPr>
      <w:r w:rsidRPr="00A238FD">
        <w:rPr>
          <w:b/>
          <w:sz w:val="24"/>
          <w:u w:val="single"/>
        </w:rPr>
        <w:t>B.Sc  (Honours)</w:t>
      </w:r>
    </w:p>
    <w:p w:rsidR="00E43186" w:rsidRPr="00A238FD" w:rsidRDefault="00E4318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University</w:t>
      </w:r>
      <w:r w:rsidRPr="00A238FD">
        <w:rPr>
          <w:sz w:val="24"/>
        </w:rPr>
        <w:tab/>
      </w:r>
      <w:r w:rsidRPr="00A238FD">
        <w:rPr>
          <w:sz w:val="24"/>
        </w:rPr>
        <w:tab/>
        <w:t>: National University</w:t>
      </w:r>
    </w:p>
    <w:p w:rsidR="00E43186" w:rsidRPr="00A238FD" w:rsidRDefault="00E4318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Subject</w:t>
      </w:r>
      <w:r w:rsidRPr="00A238FD">
        <w:rPr>
          <w:sz w:val="24"/>
        </w:rPr>
        <w:tab/>
      </w:r>
      <w:r w:rsidRPr="00A238FD">
        <w:rPr>
          <w:sz w:val="24"/>
        </w:rPr>
        <w:tab/>
        <w:t>: Chemistry</w:t>
      </w:r>
    </w:p>
    <w:p w:rsidR="00E43186" w:rsidRPr="00A238FD" w:rsidRDefault="00E43186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</w:r>
      <w:r>
        <w:rPr>
          <w:sz w:val="24"/>
        </w:rPr>
        <w:t>: 2008</w:t>
      </w:r>
    </w:p>
    <w:p w:rsidR="00E43186" w:rsidRPr="00A238FD" w:rsidRDefault="00E43186" w:rsidP="00867145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 xml:space="preserve">: </w:t>
      </w:r>
      <w:r>
        <w:rPr>
          <w:sz w:val="24"/>
        </w:rPr>
        <w:t>Second Class</w:t>
      </w:r>
    </w:p>
    <w:p w:rsidR="00E43186" w:rsidRPr="00A238FD" w:rsidRDefault="00E43186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Higher Secondary Certificate(H.S.C)</w:t>
      </w:r>
    </w:p>
    <w:p w:rsidR="00E43186" w:rsidRPr="00A238FD" w:rsidRDefault="00E4318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E43186" w:rsidRPr="00A238FD" w:rsidRDefault="00E4318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 Science</w:t>
      </w:r>
    </w:p>
    <w:p w:rsidR="00E43186" w:rsidRPr="00A238FD" w:rsidRDefault="00E43186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2004</w:t>
      </w:r>
    </w:p>
    <w:p w:rsidR="00E43186" w:rsidRPr="00A238FD" w:rsidRDefault="00E43186" w:rsidP="00867145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3.90</w:t>
      </w:r>
    </w:p>
    <w:p w:rsidR="00E43186" w:rsidRPr="00A238FD" w:rsidRDefault="00E43186" w:rsidP="00C2777D">
      <w:pPr>
        <w:spacing w:after="0"/>
        <w:rPr>
          <w:b/>
          <w:sz w:val="24"/>
          <w:u w:val="single"/>
        </w:rPr>
      </w:pP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b/>
          <w:sz w:val="24"/>
          <w:u w:val="single"/>
        </w:rPr>
        <w:t>Secondary School Certificate(S.S.C)</w:t>
      </w:r>
    </w:p>
    <w:p w:rsidR="00E43186" w:rsidRPr="00A238FD" w:rsidRDefault="00E43186" w:rsidP="00C2777D">
      <w:pPr>
        <w:spacing w:after="0"/>
        <w:ind w:left="720" w:firstLine="720"/>
        <w:rPr>
          <w:sz w:val="24"/>
        </w:rPr>
      </w:pPr>
      <w:r w:rsidRPr="00A238FD">
        <w:rPr>
          <w:sz w:val="24"/>
        </w:rPr>
        <w:t>Board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Comilla Board</w:t>
      </w:r>
    </w:p>
    <w:p w:rsidR="00E43186" w:rsidRPr="00A238FD" w:rsidRDefault="00E43186" w:rsidP="00C2777D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Group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</w:t>
      </w:r>
      <w:r w:rsidRPr="00A238FD">
        <w:rPr>
          <w:sz w:val="24"/>
        </w:rPr>
        <w:t>Science</w:t>
      </w:r>
    </w:p>
    <w:p w:rsidR="00E43186" w:rsidRPr="00A238FD" w:rsidRDefault="00E43186" w:rsidP="00C2777D">
      <w:pPr>
        <w:spacing w:after="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Year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: 2002</w:t>
      </w:r>
    </w:p>
    <w:p w:rsidR="00E43186" w:rsidRPr="00867145" w:rsidRDefault="00E43186" w:rsidP="00867145">
      <w:pPr>
        <w:spacing w:after="0"/>
        <w:rPr>
          <w:sz w:val="24"/>
        </w:rPr>
      </w:pPr>
      <w:r w:rsidRPr="00A238FD">
        <w:rPr>
          <w:sz w:val="24"/>
        </w:rPr>
        <w:tab/>
      </w:r>
      <w:r w:rsidRPr="00A238FD">
        <w:rPr>
          <w:sz w:val="24"/>
        </w:rPr>
        <w:tab/>
        <w:t>Result</w:t>
      </w:r>
      <w:r w:rsidRPr="00A238FD">
        <w:rPr>
          <w:sz w:val="24"/>
        </w:rPr>
        <w:tab/>
      </w:r>
      <w:r w:rsidRPr="00A238FD">
        <w:rPr>
          <w:sz w:val="24"/>
        </w:rPr>
        <w:tab/>
      </w:r>
      <w:r w:rsidRPr="00A238FD">
        <w:rPr>
          <w:sz w:val="24"/>
        </w:rPr>
        <w:tab/>
        <w:t>:</w:t>
      </w:r>
      <w:r>
        <w:rPr>
          <w:sz w:val="24"/>
        </w:rPr>
        <w:t xml:space="preserve"> 4.25</w:t>
      </w:r>
    </w:p>
    <w:p w:rsidR="00E43186" w:rsidRPr="00A238FD" w:rsidRDefault="00E43186" w:rsidP="00867145">
      <w:pPr>
        <w:spacing w:after="0"/>
        <w:ind w:left="1440" w:hanging="1440"/>
        <w:rPr>
          <w:sz w:val="24"/>
        </w:rPr>
      </w:pPr>
      <w:r w:rsidRPr="00A238FD">
        <w:rPr>
          <w:b/>
          <w:sz w:val="28"/>
        </w:rPr>
        <w:t>Computer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I have successful</w:t>
      </w:r>
      <w:r>
        <w:rPr>
          <w:sz w:val="24"/>
        </w:rPr>
        <w:t>ly completed Bureau of Manpower, Employment and Training Certificate from Noakhali Technical Training Centre, April 2010.</w:t>
      </w:r>
    </w:p>
    <w:p w:rsidR="00E43186" w:rsidRPr="00A238FD" w:rsidRDefault="00E43186" w:rsidP="00C2777D">
      <w:pPr>
        <w:spacing w:after="0"/>
        <w:ind w:left="720" w:hanging="720"/>
        <w:rPr>
          <w:sz w:val="24"/>
        </w:rPr>
      </w:pPr>
    </w:p>
    <w:p w:rsidR="00E43186" w:rsidRPr="00A238FD" w:rsidRDefault="00E4318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Language</w:t>
      </w:r>
      <w:r w:rsidRPr="00C574B5">
        <w:rPr>
          <w:sz w:val="28"/>
          <w:szCs w:val="28"/>
        </w:rPr>
        <w:tab/>
        <w:t>:</w:t>
      </w:r>
      <w:r w:rsidRPr="00A238FD">
        <w:rPr>
          <w:sz w:val="24"/>
        </w:rPr>
        <w:t xml:space="preserve"> Bengali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Excellent</w:t>
      </w:r>
    </w:p>
    <w:p w:rsidR="00E43186" w:rsidRPr="00A238FD" w:rsidRDefault="00E4318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Proficiency</w:t>
      </w:r>
      <w:r w:rsidRPr="00A238FD">
        <w:rPr>
          <w:sz w:val="24"/>
        </w:rPr>
        <w:tab/>
      </w:r>
      <w:r w:rsidRPr="00C574B5">
        <w:rPr>
          <w:sz w:val="28"/>
        </w:rPr>
        <w:t xml:space="preserve">: </w:t>
      </w:r>
      <w:r w:rsidRPr="00A238FD">
        <w:rPr>
          <w:sz w:val="24"/>
        </w:rPr>
        <w:t>English</w:t>
      </w:r>
      <w:r>
        <w:rPr>
          <w:sz w:val="24"/>
        </w:rPr>
        <w:tab/>
      </w:r>
      <w:r>
        <w:rPr>
          <w:sz w:val="24"/>
        </w:rPr>
        <w:tab/>
      </w:r>
      <w:r w:rsidRPr="00A238FD">
        <w:rPr>
          <w:sz w:val="24"/>
        </w:rPr>
        <w:t>:</w:t>
      </w:r>
      <w:r>
        <w:rPr>
          <w:sz w:val="24"/>
        </w:rPr>
        <w:t xml:space="preserve"> </w:t>
      </w:r>
      <w:r w:rsidRPr="00A238FD">
        <w:rPr>
          <w:sz w:val="24"/>
        </w:rPr>
        <w:t>Good</w:t>
      </w:r>
    </w:p>
    <w:p w:rsidR="00E43186" w:rsidRPr="00A238FD" w:rsidRDefault="00E43186" w:rsidP="00C2777D">
      <w:pPr>
        <w:spacing w:after="0"/>
        <w:ind w:left="720" w:hanging="720"/>
        <w:rPr>
          <w:sz w:val="24"/>
        </w:rPr>
      </w:pPr>
    </w:p>
    <w:p w:rsidR="00E43186" w:rsidRDefault="00E43186" w:rsidP="00C2777D">
      <w:pPr>
        <w:spacing w:after="0"/>
        <w:ind w:left="720" w:hanging="720"/>
        <w:rPr>
          <w:sz w:val="24"/>
        </w:rPr>
      </w:pPr>
      <w:r w:rsidRPr="00A238FD">
        <w:rPr>
          <w:b/>
          <w:sz w:val="28"/>
        </w:rPr>
        <w:t>Hobbies</w:t>
      </w:r>
      <w:r w:rsidRPr="00A238FD">
        <w:rPr>
          <w:sz w:val="24"/>
        </w:rPr>
        <w:tab/>
      </w:r>
      <w:r w:rsidRPr="00C574B5">
        <w:rPr>
          <w:sz w:val="28"/>
        </w:rPr>
        <w:t>:</w:t>
      </w:r>
      <w:r w:rsidRPr="00A238FD">
        <w:rPr>
          <w:sz w:val="24"/>
        </w:rPr>
        <w:t xml:space="preserve"> Reading books, Internet browsing and Traveling.</w:t>
      </w:r>
    </w:p>
    <w:p w:rsidR="00E43186" w:rsidRPr="00A238FD" w:rsidRDefault="00E43186" w:rsidP="00C2777D">
      <w:pPr>
        <w:spacing w:after="0"/>
        <w:ind w:left="720" w:hanging="720"/>
        <w:rPr>
          <w:sz w:val="24"/>
        </w:rPr>
      </w:pPr>
    </w:p>
    <w:p w:rsidR="00E43186" w:rsidRPr="00D83762" w:rsidRDefault="00E43186" w:rsidP="00D83762">
      <w:pPr>
        <w:spacing w:after="0"/>
        <w:rPr>
          <w:b/>
          <w:sz w:val="28"/>
          <w:szCs w:val="28"/>
        </w:rPr>
      </w:pPr>
      <w:r w:rsidRPr="00091DFA">
        <w:rPr>
          <w:b/>
          <w:sz w:val="28"/>
          <w:szCs w:val="28"/>
        </w:rPr>
        <w:t>Personal</w:t>
      </w:r>
      <w:r w:rsidRPr="00C574B5">
        <w:rPr>
          <w:b/>
          <w:sz w:val="28"/>
          <w:szCs w:val="28"/>
        </w:rPr>
        <w:t xml:space="preserve"> </w:t>
      </w:r>
      <w:r w:rsidRPr="00091DFA">
        <w:rPr>
          <w:b/>
          <w:sz w:val="28"/>
          <w:szCs w:val="28"/>
        </w:rPr>
        <w:t>Details</w:t>
      </w:r>
      <w:r>
        <w:rPr>
          <w:b/>
          <w:sz w:val="28"/>
          <w:szCs w:val="28"/>
        </w:rPr>
        <w:t>:</w:t>
      </w:r>
    </w:p>
    <w:p w:rsidR="00E43186" w:rsidRPr="00091DFA" w:rsidRDefault="00E43186" w:rsidP="00CD2635">
      <w:pPr>
        <w:spacing w:after="0"/>
        <w:ind w:firstLine="720"/>
        <w:rPr>
          <w:sz w:val="28"/>
          <w:szCs w:val="28"/>
        </w:rPr>
      </w:pPr>
      <w:r>
        <w:rPr>
          <w:sz w:val="24"/>
          <w:szCs w:val="24"/>
        </w:rPr>
        <w:t>Father’s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Md.Nurul Hoq</w:t>
      </w:r>
    </w:p>
    <w:p w:rsidR="00E43186" w:rsidRPr="00091DFA" w:rsidRDefault="00E43186" w:rsidP="00CD263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Mother’s 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Manwara Begum</w:t>
      </w:r>
    </w:p>
    <w:p w:rsidR="00E43186" w:rsidRPr="00C2777D" w:rsidRDefault="00E43186" w:rsidP="00CD2635">
      <w:pPr>
        <w:spacing w:after="0" w:line="240" w:lineRule="auto"/>
        <w:ind w:firstLine="720"/>
        <w:rPr>
          <w:sz w:val="24"/>
        </w:rPr>
      </w:pPr>
      <w:r>
        <w:rPr>
          <w:sz w:val="24"/>
          <w:szCs w:val="24"/>
        </w:rPr>
        <w:t>Present Address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8227AA">
        <w:rPr>
          <w:sz w:val="24"/>
        </w:rPr>
        <w:t xml:space="preserve"> </w:t>
      </w:r>
      <w:r>
        <w:rPr>
          <w:sz w:val="24"/>
        </w:rPr>
        <w:t>Vill &amp; Post: Mirwarishpur</w:t>
      </w:r>
    </w:p>
    <w:p w:rsidR="00E43186" w:rsidRDefault="00E43186" w:rsidP="00CD2635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P.S: Begumgonj</w:t>
      </w:r>
    </w:p>
    <w:p w:rsidR="00E43186" w:rsidRDefault="00E43186" w:rsidP="00CD2635">
      <w:pPr>
        <w:spacing w:after="0" w:line="240" w:lineRule="auto"/>
        <w:ind w:left="2880" w:firstLine="720"/>
        <w:rPr>
          <w:sz w:val="24"/>
        </w:rPr>
      </w:pPr>
      <w:r>
        <w:rPr>
          <w:sz w:val="24"/>
        </w:rPr>
        <w:t xml:space="preserve">  Dist: Noakhali-3823</w:t>
      </w:r>
    </w:p>
    <w:p w:rsidR="00E43186" w:rsidRPr="00091DFA" w:rsidRDefault="00E43186" w:rsidP="00D83762">
      <w:pPr>
        <w:spacing w:after="0" w:line="240" w:lineRule="auto"/>
        <w:rPr>
          <w:sz w:val="24"/>
          <w:szCs w:val="24"/>
        </w:rPr>
      </w:pPr>
    </w:p>
    <w:p w:rsidR="00E43186" w:rsidRPr="00A167C5" w:rsidRDefault="00E43186" w:rsidP="00D83762">
      <w:pPr>
        <w:spacing w:after="0" w:line="240" w:lineRule="auto"/>
        <w:ind w:firstLine="720"/>
        <w:rPr>
          <w:sz w:val="24"/>
        </w:rPr>
      </w:pPr>
      <w:r w:rsidRPr="00091DFA">
        <w:rPr>
          <w:sz w:val="24"/>
          <w:szCs w:val="24"/>
        </w:rPr>
        <w:t>Permanent Address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 w:rsidRPr="00267B66">
        <w:rPr>
          <w:sz w:val="24"/>
          <w:szCs w:val="24"/>
        </w:rPr>
        <w:t xml:space="preserve"> </w:t>
      </w:r>
      <w:r>
        <w:rPr>
          <w:sz w:val="24"/>
        </w:rPr>
        <w:t>As above</w:t>
      </w:r>
    </w:p>
    <w:p w:rsidR="00E43186" w:rsidRPr="00091DFA" w:rsidRDefault="00E43186" w:rsidP="00CD2635">
      <w:pPr>
        <w:spacing w:after="0"/>
        <w:ind w:left="72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091DFA">
        <w:rPr>
          <w:sz w:val="24"/>
          <w:szCs w:val="24"/>
        </w:rPr>
        <w:t>Date of Birth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>20/02/1987</w:t>
      </w:r>
    </w:p>
    <w:p w:rsidR="00E43186" w:rsidRDefault="00E43186" w:rsidP="008227AA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Nationality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Bangladeshi (by birth)</w:t>
      </w:r>
    </w:p>
    <w:p w:rsidR="00E43186" w:rsidRPr="00091DFA" w:rsidRDefault="00E43186" w:rsidP="00CD2635">
      <w:pPr>
        <w:spacing w:after="0"/>
        <w:ind w:firstLine="720"/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Islam</w:t>
      </w:r>
    </w:p>
    <w:p w:rsidR="00E43186" w:rsidRPr="00091DFA" w:rsidRDefault="00E43186" w:rsidP="00CD263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Marital Status</w:t>
      </w:r>
      <w:r w:rsidRPr="00091DFA">
        <w:rPr>
          <w:sz w:val="24"/>
          <w:szCs w:val="24"/>
        </w:rPr>
        <w:tab/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>:</w:t>
      </w:r>
      <w:r>
        <w:rPr>
          <w:sz w:val="24"/>
          <w:szCs w:val="24"/>
        </w:rPr>
        <w:t xml:space="preserve"> Single</w:t>
      </w:r>
    </w:p>
    <w:p w:rsidR="00E43186" w:rsidRPr="00091DFA" w:rsidRDefault="00E43186" w:rsidP="00D46F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Blood Group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B+</w:t>
      </w:r>
    </w:p>
    <w:p w:rsidR="00E43186" w:rsidRPr="00091DFA" w:rsidRDefault="00E43186" w:rsidP="00D46FB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>Home District</w:t>
      </w:r>
      <w:r w:rsidRPr="00091DF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Noakhali</w:t>
      </w:r>
    </w:p>
    <w:p w:rsidR="00E43186" w:rsidRDefault="00E43186" w:rsidP="00D46FB5">
      <w:pPr>
        <w:spacing w:after="0"/>
        <w:ind w:left="720"/>
        <w:rPr>
          <w:sz w:val="24"/>
          <w:szCs w:val="24"/>
        </w:rPr>
      </w:pPr>
      <w:r w:rsidRPr="00091DFA">
        <w:rPr>
          <w:sz w:val="24"/>
          <w:szCs w:val="24"/>
        </w:rPr>
        <w:t xml:space="preserve">Mobile </w:t>
      </w:r>
      <w:r>
        <w:rPr>
          <w:sz w:val="24"/>
          <w:szCs w:val="24"/>
        </w:rPr>
        <w:t>No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</w:t>
      </w:r>
      <w:r>
        <w:rPr>
          <w:sz w:val="24"/>
        </w:rPr>
        <w:t>01840031067</w:t>
      </w:r>
    </w:p>
    <w:p w:rsidR="00E43186" w:rsidRDefault="00E43186" w:rsidP="00D46FB5">
      <w:pPr>
        <w:spacing w:after="0"/>
        <w:ind w:left="720"/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hyperlink r:id="rId5" w:history="1">
        <w:r w:rsidRPr="00D46FB5">
          <w:rPr>
            <w:rStyle w:val="Hyperlink"/>
            <w:color w:val="000080"/>
            <w:sz w:val="24"/>
            <w:szCs w:val="24"/>
            <w:u w:val="none"/>
          </w:rPr>
          <w:t>o</w:t>
        </w:r>
      </w:hyperlink>
      <w:r>
        <w:rPr>
          <w:color w:val="000080"/>
        </w:rPr>
        <w:t>hoq30@gmail.com</w:t>
      </w:r>
    </w:p>
    <w:p w:rsidR="00E43186" w:rsidRDefault="00E43186" w:rsidP="00C41924">
      <w:pPr>
        <w:pStyle w:val="BodyText2"/>
        <w:tabs>
          <w:tab w:val="center" w:pos="8820"/>
        </w:tabs>
        <w:spacing w:after="0" w:line="240" w:lineRule="auto"/>
        <w:jc w:val="both"/>
        <w:rPr>
          <w:rFonts w:ascii="Verdana" w:hAnsi="Verdana"/>
          <w:b/>
          <w:sz w:val="22"/>
          <w:u w:val="single"/>
        </w:rPr>
      </w:pPr>
    </w:p>
    <w:p w:rsidR="00E43186" w:rsidRDefault="00E43186" w:rsidP="008C4918">
      <w:pPr>
        <w:spacing w:after="0"/>
        <w:rPr>
          <w:sz w:val="24"/>
          <w:szCs w:val="24"/>
        </w:rPr>
      </w:pPr>
    </w:p>
    <w:p w:rsidR="00E43186" w:rsidRDefault="00E43186" w:rsidP="008C4918">
      <w:pPr>
        <w:spacing w:after="0"/>
        <w:rPr>
          <w:sz w:val="24"/>
          <w:szCs w:val="24"/>
        </w:rPr>
      </w:pPr>
    </w:p>
    <w:p w:rsidR="00E43186" w:rsidRPr="00C41924" w:rsidRDefault="00E43186" w:rsidP="00C41924">
      <w:pPr>
        <w:spacing w:after="0"/>
        <w:ind w:left="1440" w:firstLine="720"/>
        <w:rPr>
          <w:sz w:val="24"/>
          <w:szCs w:val="24"/>
        </w:rPr>
      </w:pPr>
      <w:r w:rsidRPr="00091DFA">
        <w:rPr>
          <w:sz w:val="24"/>
          <w:szCs w:val="24"/>
        </w:rPr>
        <w:t xml:space="preserve"> </w:t>
      </w:r>
      <w:r w:rsidRPr="00091DFA">
        <w:rPr>
          <w:b/>
          <w:sz w:val="28"/>
          <w:szCs w:val="24"/>
        </w:rPr>
        <w:t>Declaration of Authenticity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0080"/>
      </w:tblGrid>
      <w:tr w:rsidR="00E43186" w:rsidRPr="00CC0C54">
        <w:trPr>
          <w:trHeight w:val="1241"/>
        </w:trPr>
        <w:tc>
          <w:tcPr>
            <w:tcW w:w="10080" w:type="dxa"/>
          </w:tcPr>
          <w:p w:rsidR="00E43186" w:rsidRPr="00CC0C54" w:rsidRDefault="00E43186" w:rsidP="00CC0C54">
            <w:pPr>
              <w:spacing w:after="0" w:line="240" w:lineRule="auto"/>
              <w:rPr>
                <w:sz w:val="24"/>
                <w:szCs w:val="24"/>
              </w:rPr>
            </w:pPr>
            <w:r w:rsidRPr="00CC0C54">
              <w:rPr>
                <w:sz w:val="24"/>
                <w:szCs w:val="24"/>
              </w:rPr>
              <w:t>I do hereby declare that all information have presented are true to my knowledge, If required and where applicable, this document can be supported by appropriate authentic certificates or papers.</w:t>
            </w:r>
          </w:p>
        </w:tc>
      </w:tr>
    </w:tbl>
    <w:p w:rsidR="00E43186" w:rsidRPr="00091DFA" w:rsidRDefault="00E43186" w:rsidP="00C2777D">
      <w:pPr>
        <w:spacing w:after="0"/>
        <w:rPr>
          <w:sz w:val="24"/>
          <w:szCs w:val="24"/>
        </w:rPr>
      </w:pPr>
    </w:p>
    <w:p w:rsidR="00E43186" w:rsidRPr="00091DFA" w:rsidRDefault="00E43186" w:rsidP="00C2777D">
      <w:pPr>
        <w:spacing w:after="0"/>
        <w:rPr>
          <w:sz w:val="24"/>
          <w:szCs w:val="24"/>
        </w:rPr>
      </w:pPr>
    </w:p>
    <w:p w:rsidR="00E43186" w:rsidRDefault="00E43186" w:rsidP="004752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091DFA">
        <w:rPr>
          <w:sz w:val="24"/>
          <w:szCs w:val="24"/>
        </w:rPr>
        <w:t>----------------------------------------------</w:t>
      </w:r>
    </w:p>
    <w:p w:rsidR="00E43186" w:rsidRDefault="00E43186" w:rsidP="0047529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(</w:t>
      </w:r>
      <w:r w:rsidRPr="00475296">
        <w:rPr>
          <w:b/>
          <w:sz w:val="24"/>
          <w:szCs w:val="14"/>
        </w:rPr>
        <w:t>Md.Obayedul Hoq</w:t>
      </w:r>
      <w:r>
        <w:rPr>
          <w:sz w:val="24"/>
          <w:szCs w:val="24"/>
        </w:rPr>
        <w:t>)</w:t>
      </w:r>
    </w:p>
    <w:p w:rsidR="00E43186" w:rsidRPr="000555B7" w:rsidRDefault="00E43186" w:rsidP="00475296">
      <w:pPr>
        <w:spacing w:after="0"/>
        <w:rPr>
          <w:sz w:val="24"/>
          <w:szCs w:val="24"/>
        </w:rPr>
      </w:pPr>
    </w:p>
    <w:p w:rsidR="00E43186" w:rsidRPr="00091DFA" w:rsidRDefault="00E43186" w:rsidP="00C2777D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091DFA">
        <w:rPr>
          <w:sz w:val="24"/>
          <w:szCs w:val="24"/>
        </w:rPr>
        <w:t>Date</w:t>
      </w:r>
      <w:r w:rsidRPr="00091DFA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26/08/2014</w:t>
      </w:r>
    </w:p>
    <w:p w:rsidR="00E43186" w:rsidRPr="00091DFA" w:rsidRDefault="00E43186" w:rsidP="00C2777D">
      <w:pPr>
        <w:spacing w:after="0"/>
        <w:rPr>
          <w:sz w:val="24"/>
          <w:szCs w:val="24"/>
        </w:rPr>
      </w:pPr>
    </w:p>
    <w:p w:rsidR="00E43186" w:rsidRPr="00091DFA" w:rsidRDefault="00E43186" w:rsidP="00852282">
      <w:pPr>
        <w:rPr>
          <w:sz w:val="24"/>
          <w:szCs w:val="24"/>
        </w:rPr>
      </w:pPr>
    </w:p>
    <w:p w:rsidR="00E43186" w:rsidRDefault="00E43186" w:rsidP="00266501"/>
    <w:sectPr w:rsidR="00E43186" w:rsidSect="00A238FD">
      <w:pgSz w:w="12240" w:h="15840"/>
      <w:pgMar w:top="144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446F1"/>
    <w:multiLevelType w:val="hybridMultilevel"/>
    <w:tmpl w:val="AF3AF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501"/>
    <w:rsid w:val="000013EB"/>
    <w:rsid w:val="000030B3"/>
    <w:rsid w:val="00025140"/>
    <w:rsid w:val="000555B7"/>
    <w:rsid w:val="00091DFA"/>
    <w:rsid w:val="001045DB"/>
    <w:rsid w:val="00115399"/>
    <w:rsid w:val="00175E88"/>
    <w:rsid w:val="00194739"/>
    <w:rsid w:val="001F5ABF"/>
    <w:rsid w:val="00247AE1"/>
    <w:rsid w:val="00266501"/>
    <w:rsid w:val="00267B66"/>
    <w:rsid w:val="00274432"/>
    <w:rsid w:val="002C1230"/>
    <w:rsid w:val="00377AC0"/>
    <w:rsid w:val="003E22CE"/>
    <w:rsid w:val="0042745E"/>
    <w:rsid w:val="00475296"/>
    <w:rsid w:val="004A58DB"/>
    <w:rsid w:val="005F663E"/>
    <w:rsid w:val="006E3C54"/>
    <w:rsid w:val="006E5A7B"/>
    <w:rsid w:val="00701596"/>
    <w:rsid w:val="00722174"/>
    <w:rsid w:val="007E61B8"/>
    <w:rsid w:val="00802784"/>
    <w:rsid w:val="00820602"/>
    <w:rsid w:val="008227AA"/>
    <w:rsid w:val="00852282"/>
    <w:rsid w:val="0085742D"/>
    <w:rsid w:val="00867145"/>
    <w:rsid w:val="008769A0"/>
    <w:rsid w:val="0089375D"/>
    <w:rsid w:val="008C4918"/>
    <w:rsid w:val="00942AF1"/>
    <w:rsid w:val="00993563"/>
    <w:rsid w:val="009F4B56"/>
    <w:rsid w:val="009F5408"/>
    <w:rsid w:val="00A12C6B"/>
    <w:rsid w:val="00A167C5"/>
    <w:rsid w:val="00A21E9D"/>
    <w:rsid w:val="00A238FD"/>
    <w:rsid w:val="00A752D9"/>
    <w:rsid w:val="00B20519"/>
    <w:rsid w:val="00B245B2"/>
    <w:rsid w:val="00B46D71"/>
    <w:rsid w:val="00B674C8"/>
    <w:rsid w:val="00BA0B37"/>
    <w:rsid w:val="00BD6C94"/>
    <w:rsid w:val="00C236B1"/>
    <w:rsid w:val="00C2777D"/>
    <w:rsid w:val="00C41924"/>
    <w:rsid w:val="00C547D4"/>
    <w:rsid w:val="00C574B5"/>
    <w:rsid w:val="00C57823"/>
    <w:rsid w:val="00CC0C54"/>
    <w:rsid w:val="00CC7E81"/>
    <w:rsid w:val="00CD2635"/>
    <w:rsid w:val="00D46FB5"/>
    <w:rsid w:val="00D50A00"/>
    <w:rsid w:val="00D512BE"/>
    <w:rsid w:val="00D6281D"/>
    <w:rsid w:val="00D64172"/>
    <w:rsid w:val="00D83762"/>
    <w:rsid w:val="00D933F1"/>
    <w:rsid w:val="00E43186"/>
    <w:rsid w:val="00E62A0D"/>
    <w:rsid w:val="00E67D31"/>
    <w:rsid w:val="00F20A96"/>
    <w:rsid w:val="00F87F83"/>
    <w:rsid w:val="00FB64B8"/>
    <w:rsid w:val="00FD2A59"/>
    <w:rsid w:val="00FE51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8"/>
        <w:lang w:val="en-US" w:eastAsia="en-US" w:bidi="bn-BD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Body Text 2" w:unhideWhenUsed="0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140"/>
    <w:pPr>
      <w:spacing w:after="200" w:line="276" w:lineRule="auto"/>
    </w:pPr>
    <w:rPr>
      <w:szCs w:val="22"/>
      <w:lang w:bidi="ar-SA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B674C8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238FD"/>
    <w:pPr>
      <w:ind w:left="720"/>
    </w:pPr>
  </w:style>
  <w:style w:type="character" w:styleId="Hyperlink">
    <w:name w:val="Hyperlink"/>
    <w:basedOn w:val="DefaultParagraphFont"/>
    <w:uiPriority w:val="99"/>
    <w:rsid w:val="00C41924"/>
    <w:rPr>
      <w:rFonts w:cs="Times New Roman"/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rsid w:val="00C41924"/>
    <w:pPr>
      <w:suppressAutoHyphens/>
      <w:spacing w:after="120" w:line="48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C41924"/>
    <w:rPr>
      <w:rFonts w:ascii="Times New Roman" w:hAnsi="Times New Roman" w:cs="Times New Roman"/>
      <w:sz w:val="24"/>
      <w:szCs w:val="24"/>
      <w:lang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ankardebnath4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13</TotalTime>
  <Pages>2</Pages>
  <Words>261</Words>
  <Characters>1489</Characters>
  <Application>Microsoft Office Outlook</Application>
  <DocSecurity>0</DocSecurity>
  <Lines>0</Lines>
  <Paragraphs>0</Paragraphs>
  <ScaleCrop>false</ScaleCrop>
  <Company>COMPUTER'S PATHOLOGY @ UTTARA HM PLAZA SHOP # 35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DCL</dc:creator>
  <cp:keywords/>
  <dc:description/>
  <cp:lastModifiedBy>SSA. SAZIB # 01671417741 # 01816746474</cp:lastModifiedBy>
  <cp:revision>11</cp:revision>
  <dcterms:created xsi:type="dcterms:W3CDTF">2014-08-26T11:38:00Z</dcterms:created>
  <dcterms:modified xsi:type="dcterms:W3CDTF">2014-08-26T12:08:00Z</dcterms:modified>
</cp:coreProperties>
</file>