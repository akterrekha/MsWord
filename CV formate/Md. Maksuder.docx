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3D" w:rsidRPr="00D717E8" w:rsidRDefault="0050163D" w:rsidP="00484759">
      <w:pPr>
        <w:tabs>
          <w:tab w:val="left" w:pos="8085"/>
        </w:tabs>
        <w:spacing w:after="0" w:line="240" w:lineRule="auto"/>
        <w:rPr>
          <w:color w:val="333399"/>
        </w:rPr>
      </w:pPr>
      <w:r w:rsidRPr="00D717E8">
        <w:rPr>
          <w:color w:val="333399"/>
          <w:sz w:val="68"/>
          <w:szCs w:val="72"/>
        </w:rPr>
        <w:t>C</w:t>
      </w:r>
      <w:r w:rsidRPr="00D717E8">
        <w:rPr>
          <w:color w:val="333399"/>
        </w:rPr>
        <w:t>URRICULUM</w:t>
      </w:r>
      <w:r w:rsidRPr="00D717E8">
        <w:rPr>
          <w:color w:val="333399"/>
          <w:sz w:val="68"/>
          <w:szCs w:val="72"/>
        </w:rPr>
        <w:t>V</w:t>
      </w:r>
      <w:r w:rsidRPr="00D717E8">
        <w:rPr>
          <w:color w:val="333399"/>
        </w:rPr>
        <w:t>ITAE</w:t>
      </w:r>
      <w:r w:rsidRPr="00D717E8">
        <w:rPr>
          <w:color w:val="333399"/>
        </w:rPr>
        <w:tab/>
      </w:r>
    </w:p>
    <w:p w:rsidR="0050163D" w:rsidRDefault="0050163D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:rsidR="0050163D" w:rsidRDefault="0050163D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Md. Maksuder Rahman</w:t>
      </w:r>
    </w:p>
    <w:p w:rsidR="0050163D" w:rsidRDefault="0050163D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2E26F9">
        <w:rPr>
          <w:rFonts w:ascii="Times New Roman" w:hAnsi="Times New Roman"/>
          <w:b/>
          <w:sz w:val="24"/>
          <w:szCs w:val="24"/>
        </w:rPr>
        <w:pict>
          <v:rect id="_x0000_i1025" style="width:159.85pt;height:1pt" o:hrpct="382" o:hrstd="t" o:hr="t" fillcolor="#a0a0a0" stroked="f"/>
        </w:pict>
      </w:r>
    </w:p>
    <w:p w:rsidR="0050163D" w:rsidRDefault="0050163D" w:rsidP="00CB2F3A">
      <w:pPr>
        <w:spacing w:after="0" w:line="240" w:lineRule="auto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b/>
        </w:rPr>
        <w:t>Address:</w:t>
      </w:r>
    </w:p>
    <w:p w:rsidR="0050163D" w:rsidRDefault="0050163D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C/O: Shams Uddin Master Bari</w:t>
      </w:r>
    </w:p>
    <w:p w:rsidR="0050163D" w:rsidRDefault="0050163D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Vill: South Char Iswer Ray</w:t>
      </w:r>
    </w:p>
    <w:p w:rsidR="0050163D" w:rsidRDefault="0050163D" w:rsidP="00CB2F3A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Post: Dhonu Miar Hat</w:t>
      </w:r>
    </w:p>
    <w:p w:rsidR="0050163D" w:rsidRDefault="0050163D" w:rsidP="00CB2F3A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P.S: Hatiya</w:t>
      </w:r>
    </w:p>
    <w:p w:rsidR="0050163D" w:rsidRDefault="0050163D" w:rsidP="00CB2F3A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Dist: Noakhali</w:t>
      </w:r>
    </w:p>
    <w:p w:rsidR="0050163D" w:rsidRPr="00993F8E" w:rsidRDefault="0050163D" w:rsidP="00921FBA">
      <w:p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Contact: 01723946775</w:t>
      </w:r>
    </w:p>
    <w:p w:rsidR="0050163D" w:rsidRPr="00921FBA" w:rsidRDefault="0050163D" w:rsidP="00CB2F3A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  <w:sz w:val="4"/>
          <w:szCs w:val="4"/>
        </w:rPr>
      </w:pPr>
    </w:p>
    <w:p w:rsidR="0050163D" w:rsidRPr="00546720" w:rsidRDefault="0050163D" w:rsidP="00F25906">
      <w:pPr>
        <w:spacing w:after="0" w:line="240" w:lineRule="auto"/>
        <w:ind w:left="990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</w:rPr>
        <w:t>E-mail: dhaka900@yahoo.com</w:t>
      </w:r>
    </w:p>
    <w:p w:rsidR="0050163D" w:rsidRDefault="0050163D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50163D" w:rsidRPr="00993F8E" w:rsidRDefault="0050163D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u w:val="single"/>
        </w:rPr>
        <w:t>Career Objective:</w:t>
      </w:r>
    </w:p>
    <w:p w:rsidR="0050163D" w:rsidRPr="00993F8E" w:rsidRDefault="0050163D" w:rsidP="00993F8E">
      <w:pPr>
        <w:spacing w:after="0" w:line="240" w:lineRule="auto"/>
        <w:rPr>
          <w:rFonts w:ascii="Times New Roman" w:hAnsi="Times New Roman"/>
        </w:rPr>
      </w:pPr>
    </w:p>
    <w:p w:rsidR="0050163D" w:rsidRPr="00993F8E" w:rsidRDefault="0050163D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spacing w:val="30"/>
        </w:rPr>
      </w:pPr>
      <w:r w:rsidRPr="00993F8E">
        <w:rPr>
          <w:rFonts w:ascii="Times New Roman" w:hAnsi="Times New Roman"/>
          <w:bCs/>
          <w:color w:val="000000"/>
        </w:rPr>
        <w:t>To face challenges using knowledge, perception and innovation to pursue long-term successful career in dynamic and professional environment of any reputable organization through my aptitude, hard work, dedication and determination.</w:t>
      </w:r>
    </w:p>
    <w:p w:rsidR="0050163D" w:rsidRPr="00993F8E" w:rsidRDefault="0050163D" w:rsidP="00993F8E">
      <w:pPr>
        <w:spacing w:after="0" w:line="240" w:lineRule="auto"/>
        <w:rPr>
          <w:rFonts w:ascii="Times New Roman" w:hAnsi="Times New Roman"/>
        </w:rPr>
      </w:pPr>
    </w:p>
    <w:p w:rsidR="0050163D" w:rsidRPr="00993F8E" w:rsidRDefault="0050163D" w:rsidP="00993F8E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Academic Credentials:</w:t>
      </w:r>
    </w:p>
    <w:p w:rsidR="0050163D" w:rsidRPr="00993F8E" w:rsidRDefault="0050163D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50163D" w:rsidRPr="00993F8E" w:rsidRDefault="0050163D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Master of Arts (M.A</w:t>
      </w:r>
      <w:r w:rsidRPr="00993F8E">
        <w:rPr>
          <w:rFonts w:ascii="Times New Roman" w:hAnsi="Times New Roman"/>
          <w:b/>
          <w:i/>
        </w:rPr>
        <w:t>.):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Institute</w:t>
      </w:r>
      <w:r>
        <w:rPr>
          <w:rFonts w:ascii="Times New Roman" w:hAnsi="Times New Roman"/>
        </w:rPr>
        <w:t xml:space="preserve">   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Comilla Victoria College 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Islamic History &amp; Culture</w:t>
      </w:r>
    </w:p>
    <w:p w:rsidR="0050163D" w:rsidRPr="00993F8E" w:rsidRDefault="0050163D" w:rsidP="00993F8E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2010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2</w:t>
      </w:r>
      <w:r w:rsidRPr="00F25906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Class</w:t>
      </w:r>
    </w:p>
    <w:p w:rsidR="0050163D" w:rsidRPr="00993F8E" w:rsidRDefault="0050163D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50163D" w:rsidRPr="00993F8E" w:rsidRDefault="0050163D" w:rsidP="00F25906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B.A (Hon’s)</w:t>
      </w:r>
    </w:p>
    <w:p w:rsidR="0050163D" w:rsidRPr="00993F8E" w:rsidRDefault="0050163D" w:rsidP="00B56EEE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Institute</w:t>
      </w:r>
      <w:r>
        <w:rPr>
          <w:rFonts w:ascii="Times New Roman" w:hAnsi="Times New Roman"/>
        </w:rPr>
        <w:t xml:space="preserve">   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Noakhali Govt. College 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Islamic History &amp; Culture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2009</w:t>
      </w:r>
    </w:p>
    <w:p w:rsidR="0050163D" w:rsidRPr="00993F8E" w:rsidRDefault="0050163D" w:rsidP="00F25906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2</w:t>
      </w:r>
      <w:r w:rsidRPr="00F25906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Class</w:t>
      </w:r>
    </w:p>
    <w:p w:rsidR="0050163D" w:rsidRPr="00993F8E" w:rsidRDefault="0050163D" w:rsidP="00993F8E">
      <w:pPr>
        <w:keepNext/>
        <w:tabs>
          <w:tab w:val="left" w:pos="1260"/>
        </w:tabs>
        <w:spacing w:after="0" w:line="240" w:lineRule="auto"/>
        <w:ind w:left="1260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50163D" w:rsidRPr="00993F8E" w:rsidRDefault="0050163D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Higher Secondary Certificate:</w:t>
      </w:r>
    </w:p>
    <w:p w:rsidR="0050163D" w:rsidRPr="00993F8E" w:rsidRDefault="0050163D" w:rsidP="00177CE0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Institute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Hatiya Degree College</w:t>
      </w:r>
    </w:p>
    <w:p w:rsidR="0050163D" w:rsidRPr="00993F8E" w:rsidRDefault="0050163D" w:rsidP="00177CE0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Humanities</w:t>
      </w:r>
    </w:p>
    <w:p w:rsidR="0050163D" w:rsidRPr="00993F8E" w:rsidRDefault="0050163D" w:rsidP="00993F8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2005</w:t>
      </w:r>
    </w:p>
    <w:p w:rsidR="0050163D" w:rsidRPr="00993F8E" w:rsidRDefault="0050163D" w:rsidP="00177CE0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GPA-2.20</w:t>
      </w:r>
      <w:r w:rsidRPr="00993F8E">
        <w:rPr>
          <w:rFonts w:ascii="Times New Roman" w:hAnsi="Times New Roman"/>
        </w:rPr>
        <w:t xml:space="preserve"> out of GPA-5</w:t>
      </w:r>
    </w:p>
    <w:p w:rsidR="0050163D" w:rsidRPr="00993F8E" w:rsidRDefault="0050163D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50163D" w:rsidRPr="00993F8E" w:rsidRDefault="0050163D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Secondary School Certificate:</w:t>
      </w:r>
    </w:p>
    <w:p w:rsidR="0050163D" w:rsidRPr="00993F8E" w:rsidRDefault="0050163D" w:rsidP="00177CE0">
      <w:pPr>
        <w:numPr>
          <w:ilvl w:val="0"/>
          <w:numId w:val="4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Institute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Boyalia Hogh School</w:t>
      </w:r>
    </w:p>
    <w:p w:rsidR="0050163D" w:rsidRPr="00993F8E" w:rsidRDefault="0050163D" w:rsidP="00993F8E">
      <w:pPr>
        <w:numPr>
          <w:ilvl w:val="0"/>
          <w:numId w:val="4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>: Science</w:t>
      </w:r>
    </w:p>
    <w:p w:rsidR="0050163D" w:rsidRPr="00993F8E" w:rsidRDefault="0050163D" w:rsidP="00993F8E">
      <w:pPr>
        <w:numPr>
          <w:ilvl w:val="0"/>
          <w:numId w:val="4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Year of Passing</w:t>
      </w:r>
      <w:r w:rsidRPr="00993F8E">
        <w:rPr>
          <w:rFonts w:ascii="Times New Roman" w:hAnsi="Times New Roman"/>
        </w:rPr>
        <w:tab/>
      </w:r>
      <w:r>
        <w:rPr>
          <w:rFonts w:ascii="Times New Roman" w:hAnsi="Times New Roman"/>
        </w:rPr>
        <w:t>: 2003</w:t>
      </w:r>
    </w:p>
    <w:p w:rsidR="0050163D" w:rsidRPr="00993F8E" w:rsidRDefault="0050163D" w:rsidP="00993F8E">
      <w:pPr>
        <w:numPr>
          <w:ilvl w:val="0"/>
          <w:numId w:val="4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GPA-2.44</w:t>
      </w:r>
      <w:r w:rsidRPr="00993F8E">
        <w:rPr>
          <w:rFonts w:ascii="Times New Roman" w:hAnsi="Times New Roman"/>
        </w:rPr>
        <w:t xml:space="preserve"> out of GPA-5</w:t>
      </w:r>
    </w:p>
    <w:p w:rsidR="0050163D" w:rsidRDefault="0050163D" w:rsidP="00993F8E">
      <w:pPr>
        <w:spacing w:after="0" w:line="240" w:lineRule="auto"/>
        <w:rPr>
          <w:rFonts w:ascii="Times New Roman" w:hAnsi="Times New Roman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Language Efficiency:</w:t>
      </w:r>
    </w:p>
    <w:p w:rsidR="0050163D" w:rsidRPr="00993F8E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50163D" w:rsidRPr="00993F8E" w:rsidRDefault="0050163D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50163D" w:rsidRPr="00E604F4" w:rsidRDefault="0050163D" w:rsidP="00E604F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50163D" w:rsidRPr="00993F8E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50163D" w:rsidRDefault="0050163D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Personal Details:</w:t>
      </w:r>
    </w:p>
    <w:p w:rsidR="0050163D" w:rsidRPr="00993F8E" w:rsidRDefault="0050163D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50163D" w:rsidRPr="00993F8E" w:rsidRDefault="0050163D" w:rsidP="00063704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 xml:space="preserve">Shams Uddin </w:t>
      </w:r>
    </w:p>
    <w:p w:rsidR="0050163D" w:rsidRPr="00993F8E" w:rsidRDefault="0050163D" w:rsidP="00063704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Mother’s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Mohima Begum</w:t>
      </w:r>
    </w:p>
    <w:p w:rsidR="0050163D" w:rsidRPr="00993F8E" w:rsidRDefault="0050163D" w:rsidP="00063704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1</w:t>
      </w:r>
      <w:r w:rsidRPr="00063704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September 1987</w:t>
      </w:r>
    </w:p>
    <w:p w:rsidR="0050163D" w:rsidRPr="00993F8E" w:rsidRDefault="0050163D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Single </w:t>
      </w:r>
    </w:p>
    <w:p w:rsidR="0050163D" w:rsidRPr="00993F8E" w:rsidRDefault="0050163D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by birth</w:t>
      </w:r>
    </w:p>
    <w:p w:rsidR="0050163D" w:rsidRPr="00993F8E" w:rsidRDefault="0050163D" w:rsidP="00063704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Islam</w:t>
      </w:r>
    </w:p>
    <w:p w:rsidR="0050163D" w:rsidRDefault="0050163D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Height                                   : </w:t>
      </w:r>
      <w:r>
        <w:rPr>
          <w:rFonts w:ascii="Times New Roman" w:hAnsi="Times New Roman"/>
        </w:rPr>
        <w:t>5’-6</w:t>
      </w:r>
      <w:r w:rsidRPr="00993F8E">
        <w:rPr>
          <w:rFonts w:ascii="Times New Roman" w:hAnsi="Times New Roman"/>
        </w:rPr>
        <w:t>’’</w:t>
      </w:r>
    </w:p>
    <w:p w:rsidR="0050163D" w:rsidRDefault="0050163D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Contact 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01723946775</w:t>
      </w:r>
    </w:p>
    <w:p w:rsidR="0050163D" w:rsidRDefault="0050163D" w:rsidP="00EE287A">
      <w:pPr>
        <w:tabs>
          <w:tab w:val="left" w:pos="2340"/>
        </w:tabs>
        <w:spacing w:after="0" w:line="240" w:lineRule="auto"/>
        <w:ind w:left="360"/>
        <w:rPr>
          <w:rFonts w:ascii="Times New Roman" w:hAnsi="Times New Roman"/>
        </w:rPr>
      </w:pPr>
    </w:p>
    <w:p w:rsidR="0050163D" w:rsidRDefault="0050163D" w:rsidP="0006370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Permanent Address  </w:t>
      </w:r>
      <w:r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  <w:sz w:val="24"/>
          <w:szCs w:val="24"/>
        </w:rPr>
        <w:t>C/O: Shamsuddin Master Bari</w:t>
      </w:r>
    </w:p>
    <w:p w:rsidR="0050163D" w:rsidRDefault="0050163D" w:rsidP="00E604F4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Vill: South Char Iswer Ray</w:t>
      </w:r>
    </w:p>
    <w:p w:rsidR="0050163D" w:rsidRDefault="0050163D" w:rsidP="00063704">
      <w:pPr>
        <w:spacing w:after="0" w:line="24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Post: </w:t>
      </w:r>
      <w:r>
        <w:rPr>
          <w:rFonts w:ascii="Times New Roman" w:hAnsi="Times New Roman"/>
        </w:rPr>
        <w:t>Dhonu Miar Hat</w:t>
      </w:r>
    </w:p>
    <w:p w:rsidR="0050163D" w:rsidRDefault="0050163D" w:rsidP="00063704">
      <w:pPr>
        <w:spacing w:after="0" w:line="24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P.S:  Hatiya</w:t>
      </w:r>
    </w:p>
    <w:p w:rsidR="0050163D" w:rsidRDefault="0050163D" w:rsidP="00063704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      Dist: Noakhali</w:t>
      </w:r>
    </w:p>
    <w:p w:rsidR="0050163D" w:rsidRPr="00063704" w:rsidRDefault="0050163D" w:rsidP="00063704">
      <w:pPr>
        <w:spacing w:after="0" w:line="240" w:lineRule="auto"/>
        <w:ind w:left="360" w:right="-367"/>
        <w:rPr>
          <w:rFonts w:ascii="Times New Roman" w:hAnsi="Times New Roman"/>
          <w:color w:val="000000"/>
        </w:rPr>
      </w:pPr>
    </w:p>
    <w:p w:rsidR="0050163D" w:rsidRDefault="0050163D" w:rsidP="00063704">
      <w:pPr>
        <w:spacing w:after="0" w:line="240" w:lineRule="auto"/>
        <w:ind w:left="2880" w:right="-367"/>
        <w:rPr>
          <w:rFonts w:ascii="Times New Roman" w:hAnsi="Times New Roman"/>
          <w:color w:val="000000"/>
        </w:rPr>
      </w:pPr>
    </w:p>
    <w:p w:rsidR="0050163D" w:rsidRDefault="0050163D" w:rsidP="00252847">
      <w:pPr>
        <w:rPr>
          <w:lang w:val="en-GB"/>
        </w:rPr>
      </w:pPr>
    </w:p>
    <w:p w:rsidR="0050163D" w:rsidRDefault="0050163D" w:rsidP="00252847">
      <w:pPr>
        <w:rPr>
          <w:lang w:val="en-GB"/>
        </w:rPr>
      </w:pPr>
      <w:r>
        <w:rPr>
          <w:lang w:val="en-GB"/>
        </w:rPr>
        <w:t>……………………………………….</w:t>
      </w:r>
    </w:p>
    <w:p w:rsidR="0050163D" w:rsidRDefault="0050163D" w:rsidP="000637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Md. Maksuder Rahman</w:t>
      </w:r>
    </w:p>
    <w:p w:rsidR="0050163D" w:rsidRPr="00063704" w:rsidRDefault="0050163D" w:rsidP="00252847">
      <w:pPr>
        <w:rPr>
          <w:sz w:val="2"/>
          <w:szCs w:val="2"/>
          <w:lang w:val="en-GB"/>
        </w:rPr>
      </w:pPr>
    </w:p>
    <w:p w:rsidR="0050163D" w:rsidRDefault="0050163D" w:rsidP="00252847">
      <w:pPr>
        <w:rPr>
          <w:lang w:val="en-GB"/>
        </w:rPr>
      </w:pPr>
      <w:r>
        <w:rPr>
          <w:lang w:val="en-GB"/>
        </w:rPr>
        <w:t>Applicant’s Signature</w:t>
      </w:r>
    </w:p>
    <w:p w:rsidR="0050163D" w:rsidRDefault="0050163D" w:rsidP="00252847">
      <w:pPr>
        <w:rPr>
          <w:lang w:val="en-GB"/>
        </w:rPr>
      </w:pPr>
    </w:p>
    <w:p w:rsidR="0050163D" w:rsidRDefault="0050163D" w:rsidP="00252847">
      <w:pPr>
        <w:rPr>
          <w:lang w:val="en-GB"/>
        </w:rPr>
      </w:pPr>
      <w:r>
        <w:rPr>
          <w:lang w:val="en-GB"/>
        </w:rPr>
        <w:t xml:space="preserve">Date: </w:t>
      </w:r>
    </w:p>
    <w:p w:rsidR="0050163D" w:rsidRDefault="0050163D" w:rsidP="00252847">
      <w:pPr>
        <w:rPr>
          <w:lang w:val="en-GB"/>
        </w:rPr>
      </w:pPr>
    </w:p>
    <w:p w:rsidR="0050163D" w:rsidRDefault="0050163D" w:rsidP="00252847">
      <w:pPr>
        <w:rPr>
          <w:lang w:val="en-GB"/>
        </w:rPr>
      </w:pPr>
    </w:p>
    <w:p w:rsidR="0050163D" w:rsidRPr="00993F8E" w:rsidRDefault="0050163D" w:rsidP="00252847">
      <w:pPr>
        <w:rPr>
          <w:lang w:val="en-GB"/>
        </w:rPr>
      </w:pPr>
    </w:p>
    <w:sectPr w:rsidR="0050163D" w:rsidRPr="00993F8E" w:rsidSect="00D55BBD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0511D8"/>
    <w:multiLevelType w:val="hybridMultilevel"/>
    <w:tmpl w:val="7464A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54496"/>
    <w:rsid w:val="00063704"/>
    <w:rsid w:val="000F2798"/>
    <w:rsid w:val="00132156"/>
    <w:rsid w:val="00160A7F"/>
    <w:rsid w:val="00177CE0"/>
    <w:rsid w:val="00223CC9"/>
    <w:rsid w:val="00252847"/>
    <w:rsid w:val="002758CE"/>
    <w:rsid w:val="00285AC0"/>
    <w:rsid w:val="002B6432"/>
    <w:rsid w:val="002E26F9"/>
    <w:rsid w:val="003E1EF1"/>
    <w:rsid w:val="00484759"/>
    <w:rsid w:val="00486885"/>
    <w:rsid w:val="004F17AB"/>
    <w:rsid w:val="004F42C4"/>
    <w:rsid w:val="0050163D"/>
    <w:rsid w:val="00546720"/>
    <w:rsid w:val="005A64C8"/>
    <w:rsid w:val="00620CF5"/>
    <w:rsid w:val="0064420B"/>
    <w:rsid w:val="00651E59"/>
    <w:rsid w:val="006A7706"/>
    <w:rsid w:val="007410C4"/>
    <w:rsid w:val="007F4959"/>
    <w:rsid w:val="00856A32"/>
    <w:rsid w:val="00921FBA"/>
    <w:rsid w:val="00993F8E"/>
    <w:rsid w:val="00A05B23"/>
    <w:rsid w:val="00A17988"/>
    <w:rsid w:val="00A5024B"/>
    <w:rsid w:val="00A505CF"/>
    <w:rsid w:val="00AA5E33"/>
    <w:rsid w:val="00AA670B"/>
    <w:rsid w:val="00AE0A6A"/>
    <w:rsid w:val="00B56EEE"/>
    <w:rsid w:val="00B85753"/>
    <w:rsid w:val="00BF25F3"/>
    <w:rsid w:val="00C42EB3"/>
    <w:rsid w:val="00CB2F3A"/>
    <w:rsid w:val="00CC0275"/>
    <w:rsid w:val="00CC3141"/>
    <w:rsid w:val="00CF01F7"/>
    <w:rsid w:val="00D55BBD"/>
    <w:rsid w:val="00D717E8"/>
    <w:rsid w:val="00DE6B98"/>
    <w:rsid w:val="00E604F4"/>
    <w:rsid w:val="00E84170"/>
    <w:rsid w:val="00EA0BE6"/>
    <w:rsid w:val="00EE1A78"/>
    <w:rsid w:val="00EE287A"/>
    <w:rsid w:val="00F17E5B"/>
    <w:rsid w:val="00F25906"/>
    <w:rsid w:val="00F873CD"/>
    <w:rsid w:val="00FB586D"/>
    <w:rsid w:val="00FE069D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0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288</Words>
  <Characters>1646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7</cp:revision>
  <cp:lastPrinted>2014-08-10T12:59:00Z</cp:lastPrinted>
  <dcterms:created xsi:type="dcterms:W3CDTF">2014-08-10T12:41:00Z</dcterms:created>
  <dcterms:modified xsi:type="dcterms:W3CDTF">2014-08-10T12:59:00Z</dcterms:modified>
</cp:coreProperties>
</file>