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20" w:rsidRPr="003D7E09" w:rsidRDefault="00F53020" w:rsidP="00484759">
      <w:pPr>
        <w:tabs>
          <w:tab w:val="left" w:pos="8085"/>
        </w:tabs>
        <w:spacing w:after="0" w:line="240" w:lineRule="auto"/>
        <w:rPr>
          <w:color w:val="333399"/>
        </w:rPr>
      </w:pPr>
      <w:r w:rsidRPr="003D7E09">
        <w:rPr>
          <w:color w:val="333399"/>
          <w:sz w:val="68"/>
          <w:szCs w:val="72"/>
        </w:rPr>
        <w:t>C</w:t>
      </w:r>
      <w:r w:rsidRPr="003D7E09">
        <w:rPr>
          <w:color w:val="333399"/>
        </w:rPr>
        <w:t>URRICULUM</w:t>
      </w:r>
      <w:r w:rsidRPr="003D7E09">
        <w:rPr>
          <w:color w:val="333399"/>
          <w:sz w:val="68"/>
          <w:szCs w:val="72"/>
        </w:rPr>
        <w:t>V</w:t>
      </w:r>
      <w:r w:rsidRPr="003D7E09">
        <w:rPr>
          <w:color w:val="333399"/>
        </w:rPr>
        <w:t>ITAE</w:t>
      </w:r>
      <w:r w:rsidRPr="003D7E09">
        <w:rPr>
          <w:color w:val="333399"/>
        </w:rPr>
        <w:tab/>
      </w:r>
    </w:p>
    <w:p w:rsidR="00F53020" w:rsidRPr="003A16E6" w:rsidRDefault="00F53020" w:rsidP="00CB2F3A">
      <w:pPr>
        <w:spacing w:after="0" w:line="240" w:lineRule="auto"/>
        <w:ind w:left="990"/>
        <w:rPr>
          <w:rFonts w:ascii="Times New Roman" w:hAnsi="Times New Roman"/>
          <w:b/>
          <w:sz w:val="2"/>
          <w:szCs w:val="2"/>
        </w:rPr>
      </w:pPr>
    </w:p>
    <w:p w:rsidR="00F53020" w:rsidRPr="003D7E09" w:rsidRDefault="00F53020" w:rsidP="00CB2F3A">
      <w:pPr>
        <w:spacing w:after="0" w:line="240" w:lineRule="auto"/>
        <w:ind w:left="99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Mohammad Badrul Islam</w:t>
      </w:r>
    </w:p>
    <w:p w:rsidR="00F53020" w:rsidRPr="00DB2DE6" w:rsidRDefault="00F53020" w:rsidP="00CB2F3A">
      <w:pPr>
        <w:spacing w:after="0" w:line="240" w:lineRule="auto"/>
        <w:ind w:left="990"/>
        <w:rPr>
          <w:rFonts w:ascii="Times New Roman" w:hAnsi="Times New Roman"/>
          <w:b/>
          <w:sz w:val="2"/>
          <w:szCs w:val="2"/>
        </w:rPr>
      </w:pPr>
    </w:p>
    <w:p w:rsidR="00F53020" w:rsidRDefault="00F53020" w:rsidP="00CB2F3A">
      <w:pPr>
        <w:spacing w:after="0" w:line="240" w:lineRule="auto"/>
        <w:rPr>
          <w:rFonts w:ascii="Times New Roman" w:hAnsi="Times New Roman"/>
          <w:b/>
          <w:highlight w:val="lightGray"/>
        </w:rPr>
      </w:pPr>
    </w:p>
    <w:p w:rsidR="00F53020" w:rsidRPr="00780123" w:rsidRDefault="00F53020" w:rsidP="00CB2F3A">
      <w:pPr>
        <w:spacing w:after="0" w:line="240" w:lineRule="auto"/>
        <w:rPr>
          <w:b/>
        </w:rPr>
      </w:pPr>
      <w:r w:rsidRPr="00780123">
        <w:rPr>
          <w:rFonts w:ascii="Times New Roman" w:hAnsi="Times New Roman"/>
          <w:b/>
          <w:highlight w:val="lightGray"/>
        </w:rPr>
        <w:t>CONTACT ADDRESS</w:t>
      </w:r>
    </w:p>
    <w:p w:rsidR="00F53020" w:rsidRDefault="00F53020" w:rsidP="00CB2F3A">
      <w:pPr>
        <w:spacing w:after="0" w:line="240" w:lineRule="auto"/>
        <w:rPr>
          <w:b/>
        </w:rPr>
      </w:pPr>
    </w:p>
    <w:p w:rsidR="00F53020" w:rsidRDefault="00F53020" w:rsidP="00E02874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C/O</w:t>
      </w:r>
      <w:r>
        <w:rPr>
          <w:rFonts w:ascii="Times New Roman" w:hAnsi="Times New Roman"/>
          <w:sz w:val="24"/>
          <w:szCs w:val="24"/>
        </w:rPr>
        <w:tab/>
        <w:t>: Abu Taher Mowlanar Bari</w:t>
      </w:r>
    </w:p>
    <w:p w:rsidR="00F53020" w:rsidRDefault="00F53020" w:rsidP="00E02874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Vill</w:t>
      </w:r>
      <w:r>
        <w:rPr>
          <w:rFonts w:ascii="Times New Roman" w:hAnsi="Times New Roman"/>
          <w:sz w:val="24"/>
          <w:szCs w:val="24"/>
        </w:rPr>
        <w:tab/>
        <w:t>: Fatehpur</w:t>
      </w:r>
    </w:p>
    <w:p w:rsidR="00F53020" w:rsidRPr="00546720" w:rsidRDefault="00F53020" w:rsidP="00E02874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Post : Maijdee Bazar</w:t>
      </w:r>
    </w:p>
    <w:p w:rsidR="00F53020" w:rsidRDefault="00F53020" w:rsidP="00E02874">
      <w:pPr>
        <w:spacing w:after="0" w:line="240" w:lineRule="auto"/>
        <w:ind w:left="990"/>
        <w:rPr>
          <w:rFonts w:ascii="Times New Roman" w:hAnsi="Times New Roman"/>
        </w:rPr>
      </w:pPr>
      <w:r w:rsidRPr="003D7E09">
        <w:rPr>
          <w:rFonts w:ascii="Times New Roman" w:hAnsi="Times New Roman"/>
        </w:rPr>
        <w:t>P.S</w:t>
      </w:r>
      <w:r>
        <w:rPr>
          <w:rFonts w:ascii="Times New Roman" w:hAnsi="Times New Roman"/>
        </w:rPr>
        <w:tab/>
      </w:r>
      <w:r w:rsidRPr="003D7E0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Sadar</w:t>
      </w:r>
    </w:p>
    <w:p w:rsidR="00F53020" w:rsidRPr="003D7E09" w:rsidRDefault="00F53020" w:rsidP="00E02874">
      <w:pPr>
        <w:spacing w:after="0" w:line="240" w:lineRule="auto"/>
        <w:ind w:left="99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>Dist : Noakhali</w:t>
      </w:r>
    </w:p>
    <w:p w:rsidR="00F53020" w:rsidRPr="00993F8E" w:rsidRDefault="00F53020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Default="00F53020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780123">
        <w:rPr>
          <w:rFonts w:ascii="Times New Roman" w:hAnsi="Times New Roman"/>
          <w:b/>
          <w:smallCaps/>
          <w:color w:val="000000"/>
          <w:highlight w:val="lightGray"/>
          <w:u w:val="single"/>
        </w:rPr>
        <w:t>Personal Details:</w:t>
      </w:r>
    </w:p>
    <w:p w:rsidR="00F53020" w:rsidRPr="00993F8E" w:rsidRDefault="00F53020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F53020" w:rsidRPr="00993F8E" w:rsidRDefault="00F53020" w:rsidP="004C681F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A.T.M Fakrul Islam</w:t>
      </w:r>
    </w:p>
    <w:p w:rsidR="00F53020" w:rsidRPr="00993F8E" w:rsidRDefault="00F53020" w:rsidP="004C681F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Mother’s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Setara Begum</w:t>
      </w:r>
    </w:p>
    <w:p w:rsidR="00F53020" w:rsidRPr="00993F8E" w:rsidRDefault="00F53020" w:rsidP="00850FE3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28</w:t>
      </w:r>
      <w:r w:rsidRPr="00850FE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December 1989</w:t>
      </w:r>
    </w:p>
    <w:p w:rsidR="00F53020" w:rsidRPr="00993F8E" w:rsidRDefault="00F53020" w:rsidP="004C681F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 w:rsidRPr="00993F8E">
        <w:rPr>
          <w:rFonts w:ascii="Times New Roman" w:hAnsi="Times New Roman"/>
        </w:rPr>
        <w:t xml:space="preserve">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O+</w:t>
      </w:r>
    </w:p>
    <w:p w:rsidR="00F53020" w:rsidRPr="00993F8E" w:rsidRDefault="00F53020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F53020" w:rsidRPr="00993F8E" w:rsidRDefault="00F53020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by birth</w:t>
      </w:r>
    </w:p>
    <w:p w:rsidR="00F53020" w:rsidRDefault="00F53020" w:rsidP="00850FE3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Islam</w:t>
      </w:r>
    </w:p>
    <w:p w:rsidR="00F53020" w:rsidRPr="00993F8E" w:rsidRDefault="00F53020" w:rsidP="00850FE3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Permanent addre</w:t>
      </w:r>
      <w:r>
        <w:rPr>
          <w:rFonts w:ascii="Times New Roman" w:hAnsi="Times New Roman"/>
        </w:rPr>
        <w:t xml:space="preserve">ss   </w:t>
      </w:r>
    </w:p>
    <w:p w:rsidR="00F53020" w:rsidRDefault="00F53020" w:rsidP="004C681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  <w:sz w:val="24"/>
          <w:szCs w:val="24"/>
        </w:rPr>
        <w:t>C/O- Abu Taher Mowlanar Bari</w:t>
      </w:r>
    </w:p>
    <w:p w:rsidR="00F53020" w:rsidRDefault="00F53020" w:rsidP="004C681F">
      <w:pPr>
        <w:spacing w:after="0" w:line="240" w:lineRule="auto"/>
        <w:ind w:left="3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Vill: Fatehpur</w:t>
      </w:r>
    </w:p>
    <w:p w:rsidR="00F53020" w:rsidRPr="00546720" w:rsidRDefault="00F53020" w:rsidP="004C681F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Post : Maijdee Bazar</w:t>
      </w:r>
    </w:p>
    <w:p w:rsidR="00F53020" w:rsidRDefault="00F53020" w:rsidP="004C681F">
      <w:pPr>
        <w:spacing w:after="0" w:line="240" w:lineRule="auto"/>
        <w:ind w:left="2430" w:firstLine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3D7E09">
        <w:rPr>
          <w:rFonts w:ascii="Times New Roman" w:hAnsi="Times New Roman"/>
        </w:rPr>
        <w:t xml:space="preserve">P.S: </w:t>
      </w:r>
      <w:r>
        <w:rPr>
          <w:rFonts w:ascii="Times New Roman" w:hAnsi="Times New Roman"/>
        </w:rPr>
        <w:t>Sadar</w:t>
      </w:r>
    </w:p>
    <w:p w:rsidR="00F53020" w:rsidRDefault="00F53020" w:rsidP="004C681F">
      <w:pPr>
        <w:spacing w:after="0" w:line="240" w:lineRule="auto"/>
        <w:ind w:left="2430" w:firstLine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Dist: Noakhali</w:t>
      </w:r>
    </w:p>
    <w:p w:rsidR="00F53020" w:rsidRPr="00B80EE1" w:rsidRDefault="00F53020" w:rsidP="00D15317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:rsidR="00F53020" w:rsidRDefault="00F53020" w:rsidP="00850FE3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Contact</w:t>
      </w:r>
      <w:r>
        <w:rPr>
          <w:rFonts w:ascii="Times New Roman" w:hAnsi="Times New Roman"/>
        </w:rPr>
        <w:tab/>
        <w:t xml:space="preserve"> Number</w:t>
      </w:r>
      <w:r>
        <w:rPr>
          <w:rFonts w:ascii="Times New Roman" w:hAnsi="Times New Roman"/>
        </w:rPr>
        <w:tab/>
        <w:t xml:space="preserve">        : 01688951436</w:t>
      </w:r>
    </w:p>
    <w:p w:rsidR="00F53020" w:rsidRPr="00850FE3" w:rsidRDefault="00F53020" w:rsidP="00850FE3">
      <w:pPr>
        <w:spacing w:after="0" w:line="240" w:lineRule="auto"/>
        <w:rPr>
          <w:rFonts w:ascii="Times New Roman" w:hAnsi="Times New Roman"/>
        </w:rPr>
      </w:pPr>
    </w:p>
    <w:p w:rsidR="00F53020" w:rsidRPr="00B80EE1" w:rsidRDefault="00F53020" w:rsidP="00850FE3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:rsidR="00F53020" w:rsidRPr="00993F8E" w:rsidRDefault="00F53020" w:rsidP="00850FE3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  <w:r w:rsidRPr="00780123">
        <w:rPr>
          <w:rFonts w:ascii="Times New Roman" w:hAnsi="Times New Roman"/>
          <w:b/>
          <w:smallCaps/>
          <w:color w:val="000000"/>
          <w:highlight w:val="lightGray"/>
          <w:u w:val="single"/>
        </w:rPr>
        <w:t>EDUCATIONAL QUALIFICATION</w:t>
      </w:r>
    </w:p>
    <w:p w:rsidR="00F53020" w:rsidRPr="00B80EE1" w:rsidRDefault="00F53020" w:rsidP="00850FE3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  <w:sz w:val="10"/>
          <w:szCs w:val="10"/>
        </w:rPr>
      </w:pPr>
    </w:p>
    <w:p w:rsidR="00F53020" w:rsidRPr="00993F8E" w:rsidRDefault="00F53020" w:rsidP="00190904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Secondary School Certificate (S.S.C</w:t>
      </w:r>
      <w:r w:rsidRPr="00993F8E">
        <w:rPr>
          <w:rFonts w:ascii="Times New Roman" w:hAnsi="Times New Roman"/>
          <w:b/>
          <w:i/>
        </w:rPr>
        <w:t>):</w:t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Comilla 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53020" w:rsidRPr="00993F8E" w:rsidRDefault="00F53020" w:rsidP="00FE5E0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Business Studies          </w:t>
      </w:r>
    </w:p>
    <w:p w:rsidR="00F53020" w:rsidRPr="00993F8E" w:rsidRDefault="00F53020" w:rsidP="00FE5E0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Year of Passing</w:t>
      </w:r>
      <w:r w:rsidRPr="00993F8E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2005</w:t>
      </w:r>
    </w:p>
    <w:p w:rsidR="00F53020" w:rsidRDefault="00F53020" w:rsidP="00FE5E0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4.00 Out of 5.00</w:t>
      </w:r>
    </w:p>
    <w:p w:rsidR="00F53020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F53020" w:rsidRPr="00993F8E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Higher Secondary School Certificate (H.S.C</w:t>
      </w:r>
      <w:r w:rsidRPr="00993F8E">
        <w:rPr>
          <w:rFonts w:ascii="Times New Roman" w:hAnsi="Times New Roman"/>
          <w:b/>
          <w:i/>
        </w:rPr>
        <w:t>):</w:t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Comilla 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Business Studies          </w:t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Year of Passing</w:t>
      </w:r>
      <w:r w:rsidRPr="00993F8E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2007</w:t>
      </w:r>
    </w:p>
    <w:p w:rsidR="00F53020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3.30 Out of 5.00</w:t>
      </w:r>
    </w:p>
    <w:p w:rsidR="00F53020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F53020" w:rsidRPr="00993F8E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B.B.S (Hon’s)in Accounting </w:t>
      </w:r>
      <w:r>
        <w:rPr>
          <w:rFonts w:ascii="Times New Roman" w:hAnsi="Times New Roman"/>
          <w:b/>
          <w:i/>
        </w:rPr>
        <w:tab/>
      </w:r>
      <w:r w:rsidRPr="00993F8E">
        <w:rPr>
          <w:rFonts w:ascii="Times New Roman" w:hAnsi="Times New Roman"/>
          <w:b/>
          <w:i/>
        </w:rPr>
        <w:t>:</w:t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University</w:t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  <w:r>
        <w:rPr>
          <w:rFonts w:ascii="Times New Roman" w:hAnsi="Times New Roman"/>
        </w:rPr>
        <w:tab/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Major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Accounting          </w:t>
      </w:r>
    </w:p>
    <w:p w:rsidR="00F53020" w:rsidRPr="00993F8E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Year of Passing</w:t>
      </w:r>
      <w:r w:rsidRPr="00993F8E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2011</w:t>
      </w:r>
    </w:p>
    <w:p w:rsidR="00F53020" w:rsidRDefault="00F53020" w:rsidP="008A569F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2</w:t>
      </w:r>
      <w:r w:rsidRPr="008A569F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Class</w:t>
      </w:r>
    </w:p>
    <w:p w:rsidR="00F53020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F53020" w:rsidRDefault="00F53020" w:rsidP="008A569F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F53020" w:rsidRDefault="00F53020" w:rsidP="00506E7B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</w:rPr>
      </w:pPr>
    </w:p>
    <w:p w:rsidR="00F53020" w:rsidRPr="00506E7B" w:rsidRDefault="00F53020" w:rsidP="00506E7B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  <w:sz w:val="10"/>
          <w:szCs w:val="10"/>
        </w:rPr>
      </w:pPr>
    </w:p>
    <w:p w:rsidR="00F53020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Pr="00993F8E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EF5DAD">
        <w:rPr>
          <w:rFonts w:ascii="Times New Roman" w:hAnsi="Times New Roman"/>
          <w:b/>
          <w:smallCaps/>
          <w:color w:val="000000"/>
          <w:highlight w:val="lightGray"/>
          <w:u w:val="single"/>
        </w:rPr>
        <w:t>Computer Skills:</w:t>
      </w:r>
    </w:p>
    <w:p w:rsidR="00F53020" w:rsidRPr="00993F8E" w:rsidRDefault="00F53020" w:rsidP="00B90211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F53020" w:rsidRPr="00993F8E" w:rsidRDefault="00F53020" w:rsidP="00B90211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  <w:bCs/>
        </w:rPr>
        <w:t>Have good knowledge in</w:t>
      </w:r>
      <w:r>
        <w:rPr>
          <w:rFonts w:ascii="Times New Roman" w:hAnsi="Times New Roman"/>
          <w:bCs/>
        </w:rPr>
        <w:t xml:space="preserve"> </w:t>
      </w:r>
      <w:r w:rsidRPr="00993F8E">
        <w:rPr>
          <w:rFonts w:ascii="Times New Roman" w:hAnsi="Times New Roman"/>
        </w:rPr>
        <w:t>Microsoft Word, Excel and PowerPoint.</w:t>
      </w:r>
    </w:p>
    <w:p w:rsidR="00F53020" w:rsidRPr="00993F8E" w:rsidRDefault="00F53020" w:rsidP="00B90211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Have good knowledge of using Internet &amp; e-mail.</w:t>
      </w:r>
    </w:p>
    <w:p w:rsidR="00F53020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EF5DAD">
        <w:rPr>
          <w:rFonts w:ascii="Times New Roman" w:hAnsi="Times New Roman"/>
          <w:b/>
          <w:smallCaps/>
          <w:color w:val="000000"/>
          <w:highlight w:val="lightGray"/>
          <w:u w:val="single"/>
        </w:rPr>
        <w:t>Language Efficiency:</w:t>
      </w:r>
    </w:p>
    <w:p w:rsidR="00F53020" w:rsidRPr="00993F8E" w:rsidRDefault="00F53020" w:rsidP="00B90211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F53020" w:rsidRPr="00993F8E" w:rsidRDefault="00F53020" w:rsidP="00B9021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F53020" w:rsidRPr="00993F8E" w:rsidRDefault="00F53020" w:rsidP="00B9021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F53020" w:rsidRDefault="00F53020" w:rsidP="005B4F64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</w:rPr>
      </w:pPr>
    </w:p>
    <w:p w:rsidR="00F53020" w:rsidRDefault="00F53020" w:rsidP="005B4F64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</w:rPr>
      </w:pPr>
    </w:p>
    <w:p w:rsidR="00F53020" w:rsidRDefault="00F53020" w:rsidP="005B4F64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</w:rPr>
      </w:pPr>
    </w:p>
    <w:p w:rsidR="00F53020" w:rsidRDefault="00F53020" w:rsidP="005B4F64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</w:rPr>
      </w:pPr>
    </w:p>
    <w:p w:rsidR="00F53020" w:rsidRPr="003A16E6" w:rsidRDefault="00F53020" w:rsidP="00506E7B">
      <w:pPr>
        <w:tabs>
          <w:tab w:val="left" w:pos="1260"/>
        </w:tabs>
        <w:spacing w:after="0" w:line="240" w:lineRule="auto"/>
        <w:ind w:left="900"/>
        <w:jc w:val="both"/>
        <w:rPr>
          <w:rFonts w:ascii="Times New Roman" w:hAnsi="Times New Roman"/>
          <w:sz w:val="2"/>
          <w:szCs w:val="2"/>
        </w:rPr>
      </w:pPr>
    </w:p>
    <w:p w:rsidR="00F53020" w:rsidRDefault="00F53020" w:rsidP="003A16E6">
      <w:pPr>
        <w:rPr>
          <w:lang w:val="en-GB"/>
        </w:rPr>
      </w:pPr>
      <w:r>
        <w:rPr>
          <w:lang w:val="en-GB"/>
        </w:rPr>
        <w:t>…………………………………</w:t>
      </w:r>
    </w:p>
    <w:p w:rsidR="00F53020" w:rsidRPr="00B90211" w:rsidRDefault="00F53020" w:rsidP="00B90211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B90211">
        <w:rPr>
          <w:rFonts w:ascii="Times New Roman" w:hAnsi="Times New Roman"/>
          <w:b/>
          <w:sz w:val="18"/>
          <w:szCs w:val="18"/>
        </w:rPr>
        <w:t>Mohammad Badrul Islam</w:t>
      </w:r>
    </w:p>
    <w:p w:rsidR="00F53020" w:rsidRPr="00B90211" w:rsidRDefault="00F53020" w:rsidP="00B90211">
      <w:pPr>
        <w:rPr>
          <w:sz w:val="2"/>
          <w:szCs w:val="2"/>
          <w:lang w:val="en-GB"/>
        </w:rPr>
      </w:pPr>
    </w:p>
    <w:p w:rsidR="00F53020" w:rsidRDefault="00F53020" w:rsidP="003A16E6">
      <w:pPr>
        <w:rPr>
          <w:lang w:val="en-GB"/>
        </w:rPr>
      </w:pPr>
      <w:r>
        <w:rPr>
          <w:lang w:val="en-GB"/>
        </w:rPr>
        <w:t xml:space="preserve"> (Applicants Signature)</w:t>
      </w:r>
    </w:p>
    <w:p w:rsidR="00F53020" w:rsidRDefault="00F53020" w:rsidP="003A16E6">
      <w:pPr>
        <w:rPr>
          <w:lang w:val="en-GB"/>
        </w:rPr>
      </w:pPr>
    </w:p>
    <w:p w:rsidR="00F53020" w:rsidRDefault="00F53020" w:rsidP="003A16E6">
      <w:pPr>
        <w:rPr>
          <w:sz w:val="16"/>
          <w:szCs w:val="16"/>
          <w:lang w:val="en-GB"/>
        </w:rPr>
      </w:pPr>
      <w:r>
        <w:rPr>
          <w:lang w:val="en-GB"/>
        </w:rPr>
        <w:t xml:space="preserve">Date: </w:t>
      </w:r>
    </w:p>
    <w:p w:rsidR="00F53020" w:rsidRPr="00993F8E" w:rsidRDefault="00F53020" w:rsidP="003A16E6">
      <w:pPr>
        <w:rPr>
          <w:lang w:val="en-GB"/>
        </w:rPr>
      </w:pPr>
    </w:p>
    <w:p w:rsidR="00F53020" w:rsidRPr="00D62D03" w:rsidRDefault="00F53020" w:rsidP="007C62EE">
      <w:pPr>
        <w:spacing w:after="0" w:line="240" w:lineRule="auto"/>
        <w:jc w:val="both"/>
        <w:rPr>
          <w:rFonts w:ascii="Times New Roman" w:hAnsi="Times New Roman"/>
          <w:bCs/>
          <w:smallCaps/>
        </w:rPr>
      </w:pPr>
    </w:p>
    <w:p w:rsidR="00F53020" w:rsidRDefault="00F53020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sectPr w:rsidR="00F53020" w:rsidSect="00DB2DE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A1C"/>
    <w:multiLevelType w:val="hybridMultilevel"/>
    <w:tmpl w:val="F54C0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0511D8"/>
    <w:multiLevelType w:val="hybridMultilevel"/>
    <w:tmpl w:val="6F9C2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54496"/>
    <w:rsid w:val="00090802"/>
    <w:rsid w:val="000C74F6"/>
    <w:rsid w:val="000D5739"/>
    <w:rsid w:val="000F2798"/>
    <w:rsid w:val="00132156"/>
    <w:rsid w:val="00190904"/>
    <w:rsid w:val="00223CC9"/>
    <w:rsid w:val="00252847"/>
    <w:rsid w:val="00285AC0"/>
    <w:rsid w:val="002B6432"/>
    <w:rsid w:val="003A16E6"/>
    <w:rsid w:val="003D7E09"/>
    <w:rsid w:val="003E1EF1"/>
    <w:rsid w:val="003F1893"/>
    <w:rsid w:val="00416287"/>
    <w:rsid w:val="00484759"/>
    <w:rsid w:val="00486885"/>
    <w:rsid w:val="004C681F"/>
    <w:rsid w:val="004D7CCB"/>
    <w:rsid w:val="004F42C4"/>
    <w:rsid w:val="00506E7B"/>
    <w:rsid w:val="00546720"/>
    <w:rsid w:val="005A64C8"/>
    <w:rsid w:val="005B4F64"/>
    <w:rsid w:val="00620CF5"/>
    <w:rsid w:val="0064420B"/>
    <w:rsid w:val="00654946"/>
    <w:rsid w:val="006A7706"/>
    <w:rsid w:val="007410C4"/>
    <w:rsid w:val="00780123"/>
    <w:rsid w:val="007A6B2B"/>
    <w:rsid w:val="007C62EE"/>
    <w:rsid w:val="00850FE3"/>
    <w:rsid w:val="00856A32"/>
    <w:rsid w:val="0087228D"/>
    <w:rsid w:val="008A569F"/>
    <w:rsid w:val="00993F8E"/>
    <w:rsid w:val="00A05B23"/>
    <w:rsid w:val="00A17988"/>
    <w:rsid w:val="00A37E61"/>
    <w:rsid w:val="00A5024B"/>
    <w:rsid w:val="00A505CF"/>
    <w:rsid w:val="00AA5E33"/>
    <w:rsid w:val="00AA670B"/>
    <w:rsid w:val="00AB123E"/>
    <w:rsid w:val="00B80EE1"/>
    <w:rsid w:val="00B85753"/>
    <w:rsid w:val="00B90211"/>
    <w:rsid w:val="00BF25F3"/>
    <w:rsid w:val="00C0117A"/>
    <w:rsid w:val="00C40612"/>
    <w:rsid w:val="00C42EB3"/>
    <w:rsid w:val="00C44D40"/>
    <w:rsid w:val="00CB2F3A"/>
    <w:rsid w:val="00CC0275"/>
    <w:rsid w:val="00CC3141"/>
    <w:rsid w:val="00D15317"/>
    <w:rsid w:val="00D62D03"/>
    <w:rsid w:val="00D75BD6"/>
    <w:rsid w:val="00DB2DE6"/>
    <w:rsid w:val="00DE6B98"/>
    <w:rsid w:val="00E02874"/>
    <w:rsid w:val="00E64139"/>
    <w:rsid w:val="00E84170"/>
    <w:rsid w:val="00EA0BE6"/>
    <w:rsid w:val="00EE1A78"/>
    <w:rsid w:val="00EF5DAD"/>
    <w:rsid w:val="00F0596D"/>
    <w:rsid w:val="00F17E5B"/>
    <w:rsid w:val="00F53020"/>
    <w:rsid w:val="00F873CD"/>
    <w:rsid w:val="00FB586D"/>
    <w:rsid w:val="00FE069D"/>
    <w:rsid w:val="00FE5E0B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222</Words>
  <Characters>1266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10</cp:revision>
  <cp:lastPrinted>2014-08-05T13:43:00Z</cp:lastPrinted>
  <dcterms:created xsi:type="dcterms:W3CDTF">2014-08-11T05:09:00Z</dcterms:created>
  <dcterms:modified xsi:type="dcterms:W3CDTF">2014-08-11T05:22:00Z</dcterms:modified>
</cp:coreProperties>
</file>