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2FE" w:rsidRPr="001D498A" w:rsidRDefault="00D522FE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</w:pPr>
    </w:p>
    <w:p w:rsidR="00D522FE" w:rsidRPr="001D498A" w:rsidRDefault="00D522FE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</w:pPr>
      <w:r>
        <w:rPr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68.5pt;margin-top:9.75pt;width:104.5pt;height:99pt;z-index:251660288">
            <v:textbox>
              <w:txbxContent>
                <w:p w:rsidR="00D522FE" w:rsidRDefault="00D522FE" w:rsidP="00830C74">
                  <w:pPr>
                    <w:jc w:val="center"/>
                    <w:rPr>
                      <w:rFonts w:cs="Times New Roman"/>
                    </w:rPr>
                  </w:pPr>
                  <w:r w:rsidRPr="00A20EFE">
                    <w:rPr>
                      <w:rFonts w:cs="Times New Roman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85.5pt;height:109.5pt">
                        <v:imagedata r:id="rId5" o:title=""/>
                      </v:shape>
                    </w:pict>
                  </w:r>
                </w:p>
                <w:p w:rsidR="00D522FE" w:rsidRDefault="00D522FE" w:rsidP="00830C74">
                  <w:pPr>
                    <w:jc w:val="center"/>
                    <w:rPr>
                      <w:rFonts w:cs="Times New Roman"/>
                    </w:rPr>
                  </w:pPr>
                </w:p>
              </w:txbxContent>
            </v:textbox>
          </v:shape>
        </w:pict>
      </w:r>
    </w:p>
    <w:p w:rsidR="00D522FE" w:rsidRPr="001D498A" w:rsidRDefault="00D522FE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1D498A">
        <w:rPr>
          <w:rFonts w:ascii="Times New Roman" w:hAnsi="Times New Roman" w:cs="Times New Roman"/>
          <w:b/>
          <w:bCs/>
          <w:sz w:val="30"/>
          <w:szCs w:val="30"/>
          <w:lang w:val="en-US"/>
        </w:rPr>
        <w:t>CURRICULUM VITAE</w:t>
      </w:r>
    </w:p>
    <w:p w:rsidR="00D522FE" w:rsidRPr="001D498A" w:rsidRDefault="00D522FE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1D498A">
        <w:rPr>
          <w:rFonts w:ascii="Times New Roman" w:hAnsi="Times New Roman" w:cs="Times New Roman"/>
          <w:b/>
          <w:bCs/>
          <w:sz w:val="30"/>
          <w:szCs w:val="30"/>
          <w:lang w:val="en-US"/>
        </w:rPr>
        <w:t>OF</w:t>
      </w:r>
    </w:p>
    <w:p w:rsidR="00D522FE" w:rsidRDefault="00D522FE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1D498A">
        <w:rPr>
          <w:rFonts w:ascii="Times New Roman" w:hAnsi="Times New Roman" w:cs="Times New Roman"/>
          <w:b/>
          <w:bCs/>
          <w:sz w:val="30"/>
          <w:szCs w:val="30"/>
          <w:lang w:val="en-US"/>
        </w:rPr>
        <w:t>MD. OSMAN GANI SHAMIM</w:t>
      </w:r>
    </w:p>
    <w:p w:rsidR="00D522FE" w:rsidRDefault="00D522FE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:rsidR="00D522FE" w:rsidRPr="001D498A" w:rsidRDefault="00D522FE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:rsidR="00D522FE" w:rsidRPr="00200513" w:rsidRDefault="00D522FE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val="en-US" w:eastAsia="en-US"/>
        </w:rPr>
        <w:pict>
          <v:shape id="_tx_id_23_" o:spid="_x0000_s1027" type="#_x0000_t202" style="position:absolute;margin-left:-.15pt;margin-top:12.3pt;width:414.15pt;height:19.5pt;z-index:251655168;mso-wrap-distance-left:0;mso-wrap-distance-right:0" fillcolor="#cff">
            <v:textbox inset="0,0,0,0">
              <w:txbxContent>
                <w:p w:rsidR="00D522FE" w:rsidRDefault="00D522FE" w:rsidP="00477DB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</w:tabs>
                    <w:spacing w:before="40" w:after="40"/>
                    <w:rPr>
                      <w:rFonts w:ascii="Arial" w:hAnsi="Arial" w:cs="Arial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4"/>
                      <w:szCs w:val="24"/>
                    </w:rPr>
                    <w:t>CAREER OBJECT:</w:t>
                  </w:r>
                </w:p>
              </w:txbxContent>
            </v:textbox>
            <w10:wrap type="square"/>
          </v:shape>
        </w:pict>
      </w:r>
    </w:p>
    <w:p w:rsidR="00D522FE" w:rsidRPr="00200513" w:rsidRDefault="00D522FE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D522FE" w:rsidRPr="00C64893" w:rsidRDefault="00D522FE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64893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To be </w:t>
      </w:r>
      <w:r w:rsidRPr="00C64893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lang w:val="en-US"/>
        </w:rPr>
        <w:t>a member</w:t>
      </w:r>
      <w:r w:rsidRPr="00C64893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of your company so that I can share my acquired knowledge with You and contribute to the national &amp; international development in the fields of sales, marketing, accounts  and in many other fields where I get opportunity. I can assure you that I put my 100% effort to be an expert in very short period</w:t>
      </w:r>
      <w:r w:rsidRPr="00C64893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</w:p>
    <w:p w:rsidR="00D522FE" w:rsidRPr="00200513" w:rsidRDefault="00D522FE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D522FE" w:rsidRPr="00200513" w:rsidRDefault="00D522FE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  <w:r>
        <w:rPr>
          <w:noProof/>
          <w:lang w:val="en-US" w:eastAsia="en-US"/>
        </w:rPr>
        <w:pict>
          <v:shape id="_tx_id_24_" o:spid="_x0000_s1028" type="#_x0000_t202" style="position:absolute;margin-left:-.15pt;margin-top:12.3pt;width:414.15pt;height:19.5pt;z-index:251656192;mso-wrap-distance-left:0;mso-wrap-distance-right:0" fillcolor="#cff">
            <v:textbox style="mso-next-textbox:#_tx_id_24_" inset="0,0,0,0">
              <w:txbxContent>
                <w:p w:rsidR="00D522FE" w:rsidRDefault="00D522FE" w:rsidP="00477DB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</w:tabs>
                    <w:spacing w:before="40" w:after="40"/>
                    <w:rPr>
                      <w:rFonts w:ascii="Arial" w:hAnsi="Arial" w:cs="Arial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4"/>
                      <w:szCs w:val="24"/>
                    </w:rPr>
                    <w:t>PERSONAL INFORMATION:</w:t>
                  </w:r>
                </w:p>
              </w:txbxContent>
            </v:textbox>
            <w10:wrap type="square"/>
          </v:shape>
        </w:pict>
      </w:r>
    </w:p>
    <w:p w:rsidR="00D522FE" w:rsidRDefault="00D522FE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D522FE" w:rsidRPr="00200513" w:rsidRDefault="00D522FE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D522FE" w:rsidRPr="00200513" w:rsidRDefault="00D522FE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Name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Md. Osman Gani Shamim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</w:p>
    <w:p w:rsidR="00D522FE" w:rsidRPr="00200513" w:rsidRDefault="00D522FE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Father’s Name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Mohammad Hossain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</w:p>
    <w:p w:rsidR="00D522FE" w:rsidRPr="00200513" w:rsidRDefault="00D522FE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00513">
        <w:rPr>
          <w:rFonts w:ascii="Times New Roman" w:hAnsi="Times New Roman" w:cs="Times New Roman"/>
          <w:sz w:val="26"/>
          <w:szCs w:val="26"/>
          <w:lang w:val="en-US"/>
        </w:rPr>
        <w:t>Mother’s Name</w:t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Saleha Begum</w:t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D522FE" w:rsidRDefault="00D522FE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00513">
        <w:rPr>
          <w:rFonts w:ascii="Times New Roman" w:hAnsi="Times New Roman" w:cs="Times New Roman"/>
          <w:sz w:val="26"/>
          <w:szCs w:val="26"/>
          <w:lang w:val="en-US"/>
        </w:rPr>
        <w:t>Permanent Address</w:t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C/O. Hossain Miar Bari</w:t>
      </w:r>
    </w:p>
    <w:p w:rsidR="00D522FE" w:rsidRDefault="00D522FE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Vill: Jahajmara</w:t>
      </w:r>
    </w:p>
    <w:p w:rsidR="00D522FE" w:rsidRDefault="00D522FE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Post: West Char Jabber </w:t>
      </w:r>
    </w:p>
    <w:p w:rsidR="00D522FE" w:rsidRDefault="00D522FE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P.S: Char Jabber</w:t>
      </w:r>
    </w:p>
    <w:p w:rsidR="00D522FE" w:rsidRPr="00200513" w:rsidRDefault="00D522FE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Dist:Noakhali</w:t>
      </w:r>
      <w:r>
        <w:rPr>
          <w:rFonts w:ascii="Times New Roman" w:hAnsi="Times New Roman" w:cs="Times New Roman"/>
          <w:sz w:val="26"/>
          <w:szCs w:val="26"/>
          <w:lang w:val="en-US"/>
        </w:rPr>
        <w:br/>
      </w:r>
    </w:p>
    <w:p w:rsidR="00D522FE" w:rsidRPr="00200513" w:rsidRDefault="00D522FE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00513">
        <w:rPr>
          <w:rFonts w:ascii="Times New Roman" w:hAnsi="Times New Roman" w:cs="Times New Roman"/>
          <w:sz w:val="26"/>
          <w:szCs w:val="26"/>
          <w:lang w:val="en-US"/>
        </w:rPr>
        <w:t>Contact No.</w:t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01725475199</w:t>
      </w:r>
    </w:p>
    <w:p w:rsidR="00D522FE" w:rsidRPr="00200513" w:rsidRDefault="00D522FE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00513">
        <w:rPr>
          <w:rFonts w:ascii="Times New Roman" w:hAnsi="Times New Roman" w:cs="Times New Roman"/>
          <w:sz w:val="26"/>
          <w:szCs w:val="26"/>
          <w:lang w:val="en-US"/>
        </w:rPr>
        <w:t xml:space="preserve">Date of Birth </w:t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01/01/1988</w:t>
      </w:r>
    </w:p>
    <w:p w:rsidR="00D522FE" w:rsidRPr="00200513" w:rsidRDefault="00D522FE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00513">
        <w:rPr>
          <w:rFonts w:ascii="Times New Roman" w:hAnsi="Times New Roman" w:cs="Times New Roman"/>
          <w:sz w:val="26"/>
          <w:szCs w:val="26"/>
          <w:lang w:val="en-US"/>
        </w:rPr>
        <w:t xml:space="preserve">Marital Status </w:t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ab/>
        <w:t xml:space="preserve">Single </w:t>
      </w:r>
    </w:p>
    <w:p w:rsidR="00D522FE" w:rsidRPr="00200513" w:rsidRDefault="00D522FE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00513">
        <w:rPr>
          <w:rFonts w:ascii="Times New Roman" w:hAnsi="Times New Roman" w:cs="Times New Roman"/>
          <w:sz w:val="26"/>
          <w:szCs w:val="26"/>
          <w:lang w:val="en-US"/>
        </w:rPr>
        <w:t xml:space="preserve">Nationality </w:t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ab/>
        <w:t xml:space="preserve">Bangladeshi </w:t>
      </w:r>
    </w:p>
    <w:p w:rsidR="00D522FE" w:rsidRPr="00200513" w:rsidRDefault="00D522FE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00513">
        <w:rPr>
          <w:rFonts w:ascii="Times New Roman" w:hAnsi="Times New Roman" w:cs="Times New Roman"/>
          <w:sz w:val="26"/>
          <w:szCs w:val="26"/>
          <w:lang w:val="en-US"/>
        </w:rPr>
        <w:t xml:space="preserve">Religion </w:t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ab/>
        <w:t>Islam (Sunny)</w:t>
      </w:r>
    </w:p>
    <w:p w:rsidR="00D522FE" w:rsidRPr="00200513" w:rsidRDefault="00D522FE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00513">
        <w:rPr>
          <w:rFonts w:ascii="Times New Roman" w:hAnsi="Times New Roman" w:cs="Times New Roman"/>
          <w:sz w:val="26"/>
          <w:szCs w:val="26"/>
          <w:lang w:val="en-US"/>
        </w:rPr>
        <w:t xml:space="preserve">Blood Group </w:t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200513">
        <w:rPr>
          <w:rFonts w:ascii="Times New Roman" w:hAnsi="Times New Roman" w:cs="Times New Roman"/>
          <w:position w:val="6"/>
          <w:sz w:val="26"/>
          <w:szCs w:val="26"/>
          <w:lang w:val="en-US"/>
        </w:rPr>
        <w:t xml:space="preserve"> (+ve)</w:t>
      </w:r>
    </w:p>
    <w:p w:rsidR="00D522FE" w:rsidRPr="00200513" w:rsidRDefault="00D522FE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00513">
        <w:rPr>
          <w:rFonts w:ascii="Times New Roman" w:hAnsi="Times New Roman" w:cs="Times New Roman"/>
          <w:sz w:val="26"/>
          <w:szCs w:val="26"/>
          <w:lang w:val="en-US"/>
        </w:rPr>
        <w:t xml:space="preserve">Height </w:t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ab/>
        <w:t>5</w:t>
      </w:r>
      <w:r w:rsidRPr="00200513">
        <w:rPr>
          <w:rFonts w:ascii="Symbol" w:hAnsi="Symbol" w:cs="Symbol"/>
          <w:sz w:val="26"/>
          <w:szCs w:val="26"/>
          <w:lang w:val="en-US"/>
        </w:rPr>
        <w:t></w:t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>-</w:t>
      </w:r>
      <w:r>
        <w:rPr>
          <w:rFonts w:ascii="Times New Roman" w:hAnsi="Times New Roman" w:cs="Times New Roman"/>
          <w:sz w:val="26"/>
          <w:szCs w:val="26"/>
          <w:lang w:val="en-US"/>
        </w:rPr>
        <w:t>6.5</w:t>
      </w:r>
      <w:r w:rsidRPr="00200513">
        <w:rPr>
          <w:rFonts w:ascii="Symbol" w:hAnsi="Symbol" w:cs="Symbol"/>
          <w:sz w:val="26"/>
          <w:szCs w:val="26"/>
          <w:lang w:val="en-US"/>
        </w:rPr>
        <w:t></w:t>
      </w:r>
      <w:r w:rsidRPr="00200513">
        <w:rPr>
          <w:rFonts w:ascii="Symbol" w:hAnsi="Symbol" w:cs="Symbol"/>
          <w:sz w:val="26"/>
          <w:szCs w:val="26"/>
          <w:lang w:val="en-US"/>
        </w:rPr>
        <w:t></w:t>
      </w:r>
    </w:p>
    <w:p w:rsidR="00D522FE" w:rsidRPr="00200513" w:rsidRDefault="00D522FE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Weight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63</w:t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 xml:space="preserve"> kg.</w:t>
      </w:r>
    </w:p>
    <w:p w:rsidR="00D522FE" w:rsidRDefault="00D522FE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D522FE" w:rsidRPr="00477DBC" w:rsidRDefault="00D522FE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D522FE" w:rsidRPr="00200513" w:rsidRDefault="00D522FE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val="en-US" w:eastAsia="en-US"/>
        </w:rPr>
        <w:pict>
          <v:shape id="_tx_id_25_" o:spid="_x0000_s1029" type="#_x0000_t202" style="position:absolute;margin-left:-.15pt;margin-top:12.3pt;width:414.15pt;height:19.5pt;z-index:251657216;mso-wrap-distance-left:0;mso-wrap-distance-right:0" fillcolor="#cff">
            <v:textbox style="mso-next-textbox:#_tx_id_25_" inset="0,0,0,0">
              <w:txbxContent>
                <w:p w:rsidR="00D522FE" w:rsidRDefault="00D522FE" w:rsidP="00477DB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</w:tabs>
                    <w:spacing w:before="40" w:after="40"/>
                    <w:rPr>
                      <w:rFonts w:ascii="Arial" w:hAnsi="Arial" w:cs="Arial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4"/>
                      <w:szCs w:val="24"/>
                    </w:rPr>
                    <w:t>ACADEMIC QUALIFICATION:</w:t>
                  </w:r>
                </w:p>
              </w:txbxContent>
            </v:textbox>
            <w10:wrap type="square"/>
          </v:shape>
        </w:pic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M.Sc (Mathematics)   </w:t>
      </w:r>
    </w:p>
    <w:p w:rsidR="00D522FE" w:rsidRPr="001C555A" w:rsidRDefault="00D522FE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C555A">
        <w:rPr>
          <w:rFonts w:ascii="Times New Roman" w:hAnsi="Times New Roman" w:cs="Times New Roman"/>
          <w:sz w:val="26"/>
          <w:szCs w:val="26"/>
          <w:lang w:val="en-US"/>
        </w:rPr>
        <w:t>Institution</w:t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  <w:t>Noakhali Govt. College</w:t>
      </w:r>
    </w:p>
    <w:p w:rsidR="00D522FE" w:rsidRPr="001C555A" w:rsidRDefault="00D522FE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C555A">
        <w:rPr>
          <w:rFonts w:ascii="Times New Roman" w:hAnsi="Times New Roman" w:cs="Times New Roman"/>
          <w:sz w:val="26"/>
          <w:szCs w:val="26"/>
          <w:lang w:val="en-US"/>
        </w:rPr>
        <w:t xml:space="preserve">Major </w:t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  <w:t>Mathematics</w:t>
      </w:r>
    </w:p>
    <w:p w:rsidR="00D522FE" w:rsidRPr="001C555A" w:rsidRDefault="00D522FE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Year of Passing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  <w:lang w:val="en-US"/>
        </w:rPr>
        <w:t>2010</w:t>
      </w:r>
    </w:p>
    <w:p w:rsidR="00D522FE" w:rsidRPr="001C555A" w:rsidRDefault="00D522FE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Result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1</w:t>
      </w:r>
      <w:r w:rsidRPr="002A412F"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>st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Class</w:t>
      </w:r>
    </w:p>
    <w:p w:rsidR="00D522FE" w:rsidRPr="006A0A1C" w:rsidRDefault="00D522FE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1C555A">
        <w:rPr>
          <w:rFonts w:ascii="Times New Roman" w:hAnsi="Times New Roman" w:cs="Times New Roman"/>
          <w:sz w:val="26"/>
          <w:szCs w:val="26"/>
          <w:lang w:val="en-US"/>
        </w:rPr>
        <w:t xml:space="preserve">Board/ University </w:t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  <w:t xml:space="preserve">: </w:t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  <w:t>National University</w:t>
      </w:r>
      <w:r w:rsidRPr="001C55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</w:p>
    <w:p w:rsidR="00D522FE" w:rsidRPr="00200513" w:rsidRDefault="00D522FE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B.Sc</w:t>
      </w:r>
      <w:r w:rsidRPr="0020051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Hons </w:t>
      </w:r>
      <w:r w:rsidRPr="00200513">
        <w:rPr>
          <w:rFonts w:ascii="Times New Roman" w:hAnsi="Times New Roman" w:cs="Times New Roman"/>
          <w:b/>
          <w:bCs/>
          <w:sz w:val="26"/>
          <w:szCs w:val="26"/>
          <w:lang w:val="en-US"/>
        </w:rPr>
        <w:t>(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Mathematics</w:t>
      </w:r>
      <w:r w:rsidRPr="0020051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) </w:t>
      </w:r>
    </w:p>
    <w:p w:rsidR="00D522FE" w:rsidRPr="001C555A" w:rsidRDefault="00D522FE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C555A">
        <w:rPr>
          <w:rFonts w:ascii="Times New Roman" w:hAnsi="Times New Roman" w:cs="Times New Roman"/>
          <w:sz w:val="26"/>
          <w:szCs w:val="26"/>
          <w:lang w:val="en-US"/>
        </w:rPr>
        <w:t xml:space="preserve">Institution </w:t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  <w:t xml:space="preserve">: </w:t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  <w:t xml:space="preserve"> Noakhali Govt. College</w:t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</w:r>
    </w:p>
    <w:p w:rsidR="00D522FE" w:rsidRPr="001C555A" w:rsidRDefault="00D522FE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C555A">
        <w:rPr>
          <w:rFonts w:ascii="Times New Roman" w:hAnsi="Times New Roman" w:cs="Times New Roman"/>
          <w:sz w:val="26"/>
          <w:szCs w:val="26"/>
          <w:lang w:val="en-US"/>
        </w:rPr>
        <w:t xml:space="preserve">Passing Year </w:t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  <w:t xml:space="preserve">:  </w:t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  <w:t>2009</w:t>
      </w:r>
    </w:p>
    <w:p w:rsidR="00D522FE" w:rsidRPr="001C555A" w:rsidRDefault="00D522FE" w:rsidP="001A09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C555A">
        <w:rPr>
          <w:rFonts w:ascii="Times New Roman" w:hAnsi="Times New Roman" w:cs="Times New Roman"/>
          <w:sz w:val="26"/>
          <w:szCs w:val="26"/>
          <w:lang w:val="en-US"/>
        </w:rPr>
        <w:t xml:space="preserve">Major </w:t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  <w:t>Mathematics</w:t>
      </w:r>
    </w:p>
    <w:p w:rsidR="00D522FE" w:rsidRPr="001C555A" w:rsidRDefault="00D522FE" w:rsidP="001A09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C555A">
        <w:rPr>
          <w:rFonts w:ascii="Times New Roman" w:hAnsi="Times New Roman" w:cs="Times New Roman"/>
          <w:sz w:val="26"/>
          <w:szCs w:val="26"/>
          <w:lang w:val="en-US"/>
        </w:rPr>
        <w:t>Result</w:t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  <w:t xml:space="preserve">:  </w:t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  <w:t>1</w:t>
      </w:r>
      <w:r w:rsidRPr="001C555A"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>st</w:t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 xml:space="preserve"> Class</w:t>
      </w:r>
    </w:p>
    <w:p w:rsidR="00D522FE" w:rsidRPr="001C555A" w:rsidRDefault="00D522FE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C555A">
        <w:rPr>
          <w:rFonts w:ascii="Times New Roman" w:hAnsi="Times New Roman" w:cs="Times New Roman"/>
          <w:sz w:val="26"/>
          <w:szCs w:val="26"/>
          <w:lang w:val="en-US"/>
        </w:rPr>
        <w:t xml:space="preserve">Board/ University </w:t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  <w:t xml:space="preserve">: </w:t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  <w:t xml:space="preserve">National University </w:t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  <w:t xml:space="preserve">  </w:t>
      </w:r>
    </w:p>
    <w:p w:rsidR="00D522FE" w:rsidRPr="001C555A" w:rsidRDefault="00D522FE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D522FE" w:rsidRPr="00200513" w:rsidRDefault="00D522FE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00513">
        <w:rPr>
          <w:rFonts w:ascii="Times New Roman" w:hAnsi="Times New Roman" w:cs="Times New Roman"/>
          <w:b/>
          <w:bCs/>
          <w:sz w:val="26"/>
          <w:szCs w:val="26"/>
          <w:lang w:val="en-US"/>
        </w:rPr>
        <w:t>H.S.C (Higher Secondary Certificate)</w:t>
      </w:r>
    </w:p>
    <w:p w:rsidR="00D522FE" w:rsidRPr="001C555A" w:rsidRDefault="00D522FE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C555A">
        <w:rPr>
          <w:rFonts w:ascii="Times New Roman" w:hAnsi="Times New Roman" w:cs="Times New Roman"/>
          <w:sz w:val="26"/>
          <w:szCs w:val="26"/>
          <w:lang w:val="en-US"/>
        </w:rPr>
        <w:t xml:space="preserve">Institution </w:t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  <w:t xml:space="preserve">:  </w:t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  <w:t>Noakhali Govt. College</w:t>
      </w:r>
    </w:p>
    <w:p w:rsidR="00D522FE" w:rsidRPr="001C555A" w:rsidRDefault="00D522FE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C555A">
        <w:rPr>
          <w:rFonts w:ascii="Times New Roman" w:hAnsi="Times New Roman" w:cs="Times New Roman"/>
          <w:sz w:val="26"/>
          <w:szCs w:val="26"/>
          <w:lang w:val="en-US"/>
        </w:rPr>
        <w:t xml:space="preserve">Passing Year </w:t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  <w:t xml:space="preserve">:  </w:t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  <w:t>2005</w:t>
      </w:r>
    </w:p>
    <w:p w:rsidR="00D522FE" w:rsidRPr="001C555A" w:rsidRDefault="00D522FE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C555A">
        <w:rPr>
          <w:rFonts w:ascii="Times New Roman" w:hAnsi="Times New Roman" w:cs="Times New Roman"/>
          <w:sz w:val="26"/>
          <w:szCs w:val="26"/>
          <w:lang w:val="en-US"/>
        </w:rPr>
        <w:t xml:space="preserve">Group </w:t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  <w:t xml:space="preserve">:  </w:t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  <w:t xml:space="preserve">Science </w:t>
      </w:r>
    </w:p>
    <w:p w:rsidR="00D522FE" w:rsidRPr="001C555A" w:rsidRDefault="00D522FE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C555A">
        <w:rPr>
          <w:rFonts w:ascii="Times New Roman" w:hAnsi="Times New Roman" w:cs="Times New Roman"/>
          <w:sz w:val="26"/>
          <w:szCs w:val="26"/>
          <w:lang w:val="en-US"/>
        </w:rPr>
        <w:t>GPA</w:t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  <w:t xml:space="preserve">:  </w:t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  <w:t>3.10</w:t>
      </w:r>
    </w:p>
    <w:p w:rsidR="00D522FE" w:rsidRPr="001C555A" w:rsidRDefault="00D522FE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C555A">
        <w:rPr>
          <w:rFonts w:ascii="Times New Roman" w:hAnsi="Times New Roman" w:cs="Times New Roman"/>
          <w:sz w:val="26"/>
          <w:szCs w:val="26"/>
          <w:lang w:val="en-US"/>
        </w:rPr>
        <w:t xml:space="preserve">Board </w:t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  <w:t xml:space="preserve">:  </w:t>
      </w:r>
      <w:r w:rsidRPr="001C555A">
        <w:rPr>
          <w:rFonts w:ascii="Times New Roman" w:hAnsi="Times New Roman" w:cs="Times New Roman"/>
          <w:sz w:val="26"/>
          <w:szCs w:val="26"/>
          <w:lang w:val="en-US"/>
        </w:rPr>
        <w:tab/>
        <w:t>Comilla</w:t>
      </w:r>
    </w:p>
    <w:p w:rsidR="00D522FE" w:rsidRPr="00200513" w:rsidRDefault="00D522FE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D522FE" w:rsidRPr="00200513" w:rsidRDefault="00D522FE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00513">
        <w:rPr>
          <w:rFonts w:ascii="Times New Roman" w:hAnsi="Times New Roman" w:cs="Times New Roman"/>
          <w:b/>
          <w:bCs/>
          <w:sz w:val="26"/>
          <w:szCs w:val="26"/>
          <w:lang w:val="en-US"/>
        </w:rPr>
        <w:t>S.S.C (Secondary School Certificate)</w:t>
      </w:r>
    </w:p>
    <w:p w:rsidR="00D522FE" w:rsidRPr="00200513" w:rsidRDefault="00D522FE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Institution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: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 Ramgoti B.B.K Pilot Model High School</w:t>
      </w:r>
    </w:p>
    <w:p w:rsidR="00D522FE" w:rsidRPr="00200513" w:rsidRDefault="00D522FE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00513">
        <w:rPr>
          <w:rFonts w:ascii="Times New Roman" w:hAnsi="Times New Roman" w:cs="Times New Roman"/>
          <w:sz w:val="26"/>
          <w:szCs w:val="26"/>
          <w:lang w:val="en-US"/>
        </w:rPr>
        <w:t xml:space="preserve">Passing Year </w:t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ab/>
        <w:t xml:space="preserve">: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>2</w:t>
      </w:r>
      <w:r>
        <w:rPr>
          <w:rFonts w:ascii="Times New Roman" w:hAnsi="Times New Roman" w:cs="Times New Roman"/>
          <w:sz w:val="26"/>
          <w:szCs w:val="26"/>
          <w:lang w:val="en-US"/>
        </w:rPr>
        <w:t>003</w:t>
      </w:r>
    </w:p>
    <w:p w:rsidR="00D522FE" w:rsidRPr="00200513" w:rsidRDefault="00D522FE" w:rsidP="00804E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00513">
        <w:rPr>
          <w:rFonts w:ascii="Times New Roman" w:hAnsi="Times New Roman" w:cs="Times New Roman"/>
          <w:sz w:val="26"/>
          <w:szCs w:val="26"/>
          <w:lang w:val="en-US"/>
        </w:rPr>
        <w:t xml:space="preserve">Group </w:t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ab/>
        <w:t xml:space="preserve">: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Science</w:t>
      </w:r>
      <w:r w:rsidRPr="0020051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D522FE" w:rsidRPr="00200513" w:rsidRDefault="00D522FE" w:rsidP="00804E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GPA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: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3.56</w:t>
      </w:r>
    </w:p>
    <w:p w:rsidR="00D522FE" w:rsidRPr="00200513" w:rsidRDefault="00D522FE" w:rsidP="00804E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Board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: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Comilla</w:t>
      </w:r>
    </w:p>
    <w:p w:rsidR="00D522FE" w:rsidRPr="00F937D3" w:rsidRDefault="00D522FE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  <w:lang w:val="en-US"/>
        </w:rPr>
      </w:pPr>
    </w:p>
    <w:p w:rsidR="00D522FE" w:rsidRPr="00200513" w:rsidRDefault="00D522FE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val="en-US" w:eastAsia="en-US"/>
        </w:rPr>
        <w:pict>
          <v:shape id="_tx_id_27_" o:spid="_x0000_s1030" type="#_x0000_t202" style="position:absolute;margin-left:-.15pt;margin-top:12.3pt;width:414.15pt;height:19.5pt;z-index:251658240;mso-wrap-distance-left:0;mso-wrap-distance-right:0" fillcolor="#cff">
            <v:textbox style="mso-next-textbox:#_tx_id_27_" inset="0,0,0,0">
              <w:txbxContent>
                <w:p w:rsidR="00D522FE" w:rsidRDefault="00D522FE" w:rsidP="00477DB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</w:tabs>
                    <w:spacing w:before="40" w:after="40"/>
                    <w:rPr>
                      <w:rFonts w:ascii="Arial" w:hAnsi="Arial" w:cs="Arial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4"/>
                      <w:szCs w:val="24"/>
                    </w:rPr>
                    <w:t>LANGUAGE PROFICIENCY:</w:t>
                  </w:r>
                </w:p>
              </w:txbxContent>
            </v:textbox>
            <w10:wrap type="square"/>
          </v:shape>
        </w:pict>
      </w:r>
    </w:p>
    <w:p w:rsidR="00D522FE" w:rsidRPr="00D8053C" w:rsidRDefault="00D522FE" w:rsidP="00477DBC">
      <w:pPr>
        <w:numPr>
          <w:ilvl w:val="0"/>
          <w:numId w:val="1"/>
        </w:numPr>
        <w:tabs>
          <w:tab w:val="left" w:pos="159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after="0" w:line="240" w:lineRule="auto"/>
        <w:ind w:left="1596"/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D8053C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English</w:t>
      </w:r>
      <w:r w:rsidRPr="00D8053C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ab/>
      </w:r>
      <w:r w:rsidRPr="00D8053C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ab/>
        <w:t>:</w:t>
      </w:r>
      <w:r w:rsidRPr="00D8053C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ab/>
      </w:r>
      <w:r w:rsidRPr="00D8053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Fluent in reading, writing and speaking.</w:t>
      </w:r>
    </w:p>
    <w:p w:rsidR="00D522FE" w:rsidRPr="00D8053C" w:rsidRDefault="00D522FE" w:rsidP="00477DBC">
      <w:pPr>
        <w:numPr>
          <w:ilvl w:val="0"/>
          <w:numId w:val="1"/>
        </w:numPr>
        <w:tabs>
          <w:tab w:val="left" w:pos="159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after="0" w:line="240" w:lineRule="auto"/>
        <w:ind w:left="1596"/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D8053C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Bengali</w:t>
      </w:r>
      <w:r w:rsidRPr="00D8053C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ab/>
      </w:r>
      <w:r w:rsidRPr="00D8053C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ab/>
        <w:t>:</w:t>
      </w:r>
      <w:r w:rsidRPr="00D8053C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ab/>
      </w:r>
      <w:r w:rsidRPr="00D8053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Mother tongue.</w:t>
      </w:r>
    </w:p>
    <w:p w:rsidR="00D522FE" w:rsidRPr="00200513" w:rsidRDefault="00D522FE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D522FE" w:rsidRPr="00200513" w:rsidRDefault="00D522FE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val="en-US" w:eastAsia="en-US"/>
        </w:rPr>
        <w:pict>
          <v:shape id="_tx_id_31_" o:spid="_x0000_s1031" type="#_x0000_t202" style="position:absolute;margin-left:-.15pt;margin-top:12.3pt;width:414.15pt;height:19.5pt;z-index:251659264;mso-wrap-distance-left:0;mso-wrap-distance-right:0" fillcolor="#cff">
            <v:textbox inset="0,0,0,0">
              <w:txbxContent>
                <w:p w:rsidR="00D522FE" w:rsidRDefault="00D522FE" w:rsidP="00477DB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</w:tabs>
                    <w:spacing w:before="40" w:after="40"/>
                    <w:rPr>
                      <w:rFonts w:ascii="Arial" w:hAnsi="Arial" w:cs="Arial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4"/>
                      <w:szCs w:val="24"/>
                    </w:rPr>
                    <w:t>COMPUTER PROFICIENCY:</w:t>
                  </w:r>
                </w:p>
              </w:txbxContent>
            </v:textbox>
            <w10:wrap type="square"/>
          </v:shape>
        </w:pict>
      </w:r>
    </w:p>
    <w:p w:rsidR="00D522FE" w:rsidRPr="00200513" w:rsidRDefault="00D522FE" w:rsidP="00477DBC">
      <w:pPr>
        <w:numPr>
          <w:ilvl w:val="0"/>
          <w:numId w:val="1"/>
        </w:numPr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00513">
        <w:rPr>
          <w:rFonts w:ascii="Times New Roman" w:hAnsi="Times New Roman" w:cs="Times New Roman"/>
          <w:sz w:val="26"/>
          <w:szCs w:val="26"/>
          <w:lang w:val="en-US"/>
        </w:rPr>
        <w:t>MS Word, MS Excel, Power Point, Internet &amp; E-mail.</w:t>
      </w:r>
    </w:p>
    <w:p w:rsidR="00D522FE" w:rsidRPr="00200513" w:rsidRDefault="00D522FE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10"/>
          <w:szCs w:val="10"/>
          <w:lang w:val="en-US"/>
        </w:rPr>
      </w:pPr>
    </w:p>
    <w:p w:rsidR="00D522FE" w:rsidRDefault="00D522FE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D522FE" w:rsidRDefault="00D522FE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D522FE" w:rsidRDefault="00D522FE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D522FE" w:rsidRPr="00200513" w:rsidRDefault="00D522FE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---------------------------</w:t>
      </w:r>
    </w:p>
    <w:p w:rsidR="00D522FE" w:rsidRDefault="00D522FE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Osman Gani Shamim</w:t>
      </w:r>
    </w:p>
    <w:p w:rsidR="00D522FE" w:rsidRPr="00F937D3" w:rsidRDefault="00D522FE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:rsidR="00D522FE" w:rsidRDefault="00D522FE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Date:</w:t>
      </w:r>
    </w:p>
    <w:p w:rsidR="00D522FE" w:rsidRPr="00477DBC" w:rsidRDefault="00D522FE" w:rsidP="0047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sectPr w:rsidR="00D522FE" w:rsidRPr="00477DBC" w:rsidSect="00AA0BE3">
      <w:pgSz w:w="11906" w:h="16838" w:code="9"/>
      <w:pgMar w:top="1080" w:right="1699" w:bottom="1080" w:left="1699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?l?r ??fc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i w:val="0"/>
        <w:iCs w:val="0"/>
        <w:strike w:val="0"/>
        <w:color w:val="auto"/>
        <w:sz w:val="26"/>
        <w:szCs w:val="26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6"/>
        <w:szCs w:val="26"/>
        <w:u w:val="none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6"/>
        <w:szCs w:val="26"/>
        <w:u w:val="none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6"/>
        <w:szCs w:val="26"/>
        <w:u w:val="none"/>
      </w:rPr>
    </w:lvl>
    <w:lvl w:ilvl="4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6"/>
        <w:szCs w:val="26"/>
        <w:u w:val="none"/>
      </w:rPr>
    </w:lvl>
    <w:lvl w:ilvl="5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6"/>
        <w:szCs w:val="26"/>
        <w:u w:val="none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6"/>
        <w:szCs w:val="26"/>
        <w:u w:val="none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6"/>
        <w:szCs w:val="26"/>
        <w:u w:val="none"/>
      </w:rPr>
    </w:lvl>
    <w:lvl w:ilvl="8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6"/>
        <w:szCs w:val="26"/>
        <w:u w:val="none"/>
      </w:rPr>
    </w:lvl>
  </w:abstractNum>
  <w:abstractNum w:abstractNumId="1">
    <w:nsid w:val="10FE1078"/>
    <w:multiLevelType w:val="hybridMultilevel"/>
    <w:tmpl w:val="01C2B5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nsid w:val="7D05743F"/>
    <w:multiLevelType w:val="hybridMultilevel"/>
    <w:tmpl w:val="B30443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77DBC"/>
    <w:rsid w:val="00046A61"/>
    <w:rsid w:val="000670AF"/>
    <w:rsid w:val="000741D8"/>
    <w:rsid w:val="00090095"/>
    <w:rsid w:val="0009135C"/>
    <w:rsid w:val="000C68F6"/>
    <w:rsid w:val="000E68A2"/>
    <w:rsid w:val="00107827"/>
    <w:rsid w:val="00155AC5"/>
    <w:rsid w:val="00180FCD"/>
    <w:rsid w:val="001A0913"/>
    <w:rsid w:val="001A3B48"/>
    <w:rsid w:val="001A5E4B"/>
    <w:rsid w:val="001B094D"/>
    <w:rsid w:val="001C555A"/>
    <w:rsid w:val="001D498A"/>
    <w:rsid w:val="001F77FB"/>
    <w:rsid w:val="00200513"/>
    <w:rsid w:val="00215943"/>
    <w:rsid w:val="002377AF"/>
    <w:rsid w:val="00247F83"/>
    <w:rsid w:val="00271D0D"/>
    <w:rsid w:val="0029664A"/>
    <w:rsid w:val="002A412F"/>
    <w:rsid w:val="002A560F"/>
    <w:rsid w:val="002C2415"/>
    <w:rsid w:val="002E3CEA"/>
    <w:rsid w:val="003222A6"/>
    <w:rsid w:val="003B01E8"/>
    <w:rsid w:val="003C5952"/>
    <w:rsid w:val="003E6131"/>
    <w:rsid w:val="00401BA5"/>
    <w:rsid w:val="004042B6"/>
    <w:rsid w:val="00405C43"/>
    <w:rsid w:val="0042482E"/>
    <w:rsid w:val="00426BC1"/>
    <w:rsid w:val="00477DBC"/>
    <w:rsid w:val="004853CB"/>
    <w:rsid w:val="004F4A23"/>
    <w:rsid w:val="00517D03"/>
    <w:rsid w:val="00565F4E"/>
    <w:rsid w:val="005B6322"/>
    <w:rsid w:val="005D6908"/>
    <w:rsid w:val="0061438D"/>
    <w:rsid w:val="006344DB"/>
    <w:rsid w:val="00634703"/>
    <w:rsid w:val="00670A41"/>
    <w:rsid w:val="00670E8E"/>
    <w:rsid w:val="00680F63"/>
    <w:rsid w:val="006A0A1C"/>
    <w:rsid w:val="006C487A"/>
    <w:rsid w:val="00766CD1"/>
    <w:rsid w:val="007B3F9C"/>
    <w:rsid w:val="007C295A"/>
    <w:rsid w:val="007D16E5"/>
    <w:rsid w:val="007E63A3"/>
    <w:rsid w:val="00804E56"/>
    <w:rsid w:val="008158AA"/>
    <w:rsid w:val="00830C74"/>
    <w:rsid w:val="0084744B"/>
    <w:rsid w:val="008660EE"/>
    <w:rsid w:val="00886D3D"/>
    <w:rsid w:val="008A3D45"/>
    <w:rsid w:val="008B620E"/>
    <w:rsid w:val="008E0764"/>
    <w:rsid w:val="008F5493"/>
    <w:rsid w:val="00961A22"/>
    <w:rsid w:val="00986A2F"/>
    <w:rsid w:val="009966CB"/>
    <w:rsid w:val="00A0771D"/>
    <w:rsid w:val="00A20EFE"/>
    <w:rsid w:val="00A40E0B"/>
    <w:rsid w:val="00A51B86"/>
    <w:rsid w:val="00AA0BE3"/>
    <w:rsid w:val="00AD2F9B"/>
    <w:rsid w:val="00B10979"/>
    <w:rsid w:val="00B337C2"/>
    <w:rsid w:val="00B5631E"/>
    <w:rsid w:val="00B609E9"/>
    <w:rsid w:val="00BD561E"/>
    <w:rsid w:val="00C11A60"/>
    <w:rsid w:val="00C46FC6"/>
    <w:rsid w:val="00C64893"/>
    <w:rsid w:val="00CB50DB"/>
    <w:rsid w:val="00CD7B32"/>
    <w:rsid w:val="00D0204D"/>
    <w:rsid w:val="00D331DF"/>
    <w:rsid w:val="00D47F4F"/>
    <w:rsid w:val="00D522FE"/>
    <w:rsid w:val="00D8053C"/>
    <w:rsid w:val="00D8306E"/>
    <w:rsid w:val="00DA6A6F"/>
    <w:rsid w:val="00DB1FFA"/>
    <w:rsid w:val="00E11070"/>
    <w:rsid w:val="00E642CD"/>
    <w:rsid w:val="00E97CFF"/>
    <w:rsid w:val="00EB1EBB"/>
    <w:rsid w:val="00EB2704"/>
    <w:rsid w:val="00ED649B"/>
    <w:rsid w:val="00EE7238"/>
    <w:rsid w:val="00F40807"/>
    <w:rsid w:val="00F40C4C"/>
    <w:rsid w:val="00F4606C"/>
    <w:rsid w:val="00F937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DBC"/>
    <w:pPr>
      <w:spacing w:after="200" w:line="276" w:lineRule="auto"/>
    </w:pPr>
    <w:rPr>
      <w:rFonts w:cs="Calibri"/>
      <w:lang w:val="en-GB" w:eastAsia="ja-JP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77DBC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</TotalTime>
  <Pages>3</Pages>
  <Words>257</Words>
  <Characters>1471</Characters>
  <Application>Microsoft Office Outlook</Application>
  <DocSecurity>0</DocSecurity>
  <Lines>0</Lines>
  <Paragraphs>0</Paragraphs>
  <ScaleCrop>false</ScaleCrop>
  <Company>Toshiba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Riaz</dc:creator>
  <cp:keywords/>
  <dc:description/>
  <cp:lastModifiedBy>SSA. SAZIB # 01671417741 # 01816746474</cp:lastModifiedBy>
  <cp:revision>4</cp:revision>
  <cp:lastPrinted>2013-11-17T05:35:00Z</cp:lastPrinted>
  <dcterms:created xsi:type="dcterms:W3CDTF">2013-11-17T05:36:00Z</dcterms:created>
  <dcterms:modified xsi:type="dcterms:W3CDTF">2014-09-28T07:40:00Z</dcterms:modified>
</cp:coreProperties>
</file>