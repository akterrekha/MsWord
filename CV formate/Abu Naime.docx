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40" w:rsidRPr="00232E2F" w:rsidRDefault="00347940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347940" w:rsidRPr="00232E2F" w:rsidRDefault="00347940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347940" w:rsidRPr="00232E2F" w:rsidRDefault="00347940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Abu Naime</w:t>
      </w:r>
    </w:p>
    <w:p w:rsidR="00347940" w:rsidRPr="00C2777D" w:rsidRDefault="00347940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Atiatoli, Post: Jackshin Bazar</w:t>
      </w:r>
    </w:p>
    <w:p w:rsidR="00347940" w:rsidRPr="00C2777D" w:rsidRDefault="00347940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Dist:Lakshmipur</w:t>
      </w:r>
    </w:p>
    <w:p w:rsidR="00347940" w:rsidRDefault="00347940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9C3A6F">
        <w:rPr>
          <w:sz w:val="24"/>
        </w:rPr>
        <w:t xml:space="preserve">Mobile: </w:t>
      </w:r>
      <w:r>
        <w:rPr>
          <w:sz w:val="24"/>
        </w:rPr>
        <w:t>01740886292</w:t>
      </w:r>
    </w:p>
    <w:p w:rsidR="00347940" w:rsidRPr="009C3A6F" w:rsidRDefault="00347940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>Email: abun491@gmail.com</w:t>
      </w:r>
    </w:p>
    <w:p w:rsidR="00347940" w:rsidRPr="009C3A6F" w:rsidRDefault="00347940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347940" w:rsidRPr="00A238FD" w:rsidRDefault="00347940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347940" w:rsidRPr="00A238FD" w:rsidRDefault="00347940" w:rsidP="007A694D">
      <w:pPr>
        <w:spacing w:after="0"/>
        <w:rPr>
          <w:b/>
          <w:sz w:val="28"/>
        </w:rPr>
      </w:pPr>
    </w:p>
    <w:p w:rsidR="00347940" w:rsidRPr="00EE636E" w:rsidRDefault="00347940" w:rsidP="00C2777D">
      <w:pPr>
        <w:spacing w:after="0"/>
        <w:rPr>
          <w:sz w:val="12"/>
          <w:szCs w:val="6"/>
        </w:rPr>
      </w:pPr>
    </w:p>
    <w:p w:rsidR="00347940" w:rsidRDefault="00347940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347940" w:rsidRPr="00D21EBB" w:rsidRDefault="00347940" w:rsidP="00D451B7">
      <w:pPr>
        <w:spacing w:after="0"/>
        <w:rPr>
          <w:sz w:val="14"/>
          <w:szCs w:val="12"/>
        </w:rPr>
      </w:pPr>
    </w:p>
    <w:p w:rsidR="00347940" w:rsidRPr="00A238FD" w:rsidRDefault="00347940" w:rsidP="00D451B7">
      <w:pPr>
        <w:spacing w:after="0"/>
        <w:ind w:left="720" w:firstLine="720"/>
        <w:rPr>
          <w:sz w:val="24"/>
        </w:rPr>
      </w:pPr>
      <w:r w:rsidRPr="009A55B8">
        <w:rPr>
          <w:b/>
          <w:sz w:val="24"/>
          <w:highlight w:val="lightGray"/>
          <w:u w:val="single"/>
        </w:rPr>
        <w:t>Fazil</w:t>
      </w:r>
    </w:p>
    <w:p w:rsidR="00347940" w:rsidRPr="00A238FD" w:rsidRDefault="00347940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 xml:space="preserve">: </w:t>
      </w:r>
      <w:r>
        <w:rPr>
          <w:sz w:val="24"/>
        </w:rPr>
        <w:t>Madrasah Board, Dhaka</w:t>
      </w:r>
    </w:p>
    <w:p w:rsidR="00347940" w:rsidRPr="00A238FD" w:rsidRDefault="00347940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Group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>General</w:t>
      </w:r>
    </w:p>
    <w:p w:rsidR="00347940" w:rsidRPr="00A238FD" w:rsidRDefault="00347940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2005</w:t>
      </w:r>
    </w:p>
    <w:p w:rsidR="00347940" w:rsidRDefault="00347940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 xml:space="preserve">Third Division </w:t>
      </w:r>
    </w:p>
    <w:p w:rsidR="00347940" w:rsidRPr="00D21EBB" w:rsidRDefault="00347940" w:rsidP="00D7559A">
      <w:pPr>
        <w:spacing w:after="0"/>
        <w:rPr>
          <w:sz w:val="18"/>
          <w:szCs w:val="16"/>
        </w:rPr>
      </w:pPr>
    </w:p>
    <w:p w:rsidR="00347940" w:rsidRDefault="00347940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9A55B8">
        <w:rPr>
          <w:b/>
          <w:sz w:val="24"/>
          <w:highlight w:val="lightGray"/>
          <w:u w:val="single"/>
        </w:rPr>
        <w:t>Alim</w:t>
      </w:r>
    </w:p>
    <w:p w:rsidR="00347940" w:rsidRPr="00A238FD" w:rsidRDefault="00347940" w:rsidP="00D7559A">
      <w:pPr>
        <w:spacing w:after="0"/>
        <w:rPr>
          <w:b/>
          <w:sz w:val="24"/>
          <w:u w:val="single"/>
        </w:rPr>
      </w:pPr>
    </w:p>
    <w:p w:rsidR="00347940" w:rsidRPr="00A238FD" w:rsidRDefault="00347940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 Board, Dhaka</w:t>
      </w:r>
    </w:p>
    <w:p w:rsidR="00347940" w:rsidRPr="00A238FD" w:rsidRDefault="00347940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347940" w:rsidRPr="00A238FD" w:rsidRDefault="00347940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2001</w:t>
      </w:r>
    </w:p>
    <w:p w:rsidR="00347940" w:rsidRPr="00A238FD" w:rsidRDefault="00347940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347940" w:rsidRPr="00A238FD" w:rsidRDefault="00347940" w:rsidP="00C2777D">
      <w:pPr>
        <w:spacing w:after="0"/>
        <w:rPr>
          <w:sz w:val="24"/>
        </w:rPr>
      </w:pPr>
    </w:p>
    <w:p w:rsidR="00347940" w:rsidRDefault="00347940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4158B8">
        <w:rPr>
          <w:b/>
          <w:sz w:val="24"/>
          <w:highlight w:val="lightGray"/>
          <w:u w:val="single"/>
        </w:rPr>
        <w:t>Dakhil</w:t>
      </w:r>
    </w:p>
    <w:p w:rsidR="00347940" w:rsidRPr="00A238FD" w:rsidRDefault="00347940" w:rsidP="00EC76BC">
      <w:pPr>
        <w:spacing w:after="0"/>
        <w:rPr>
          <w:b/>
          <w:sz w:val="24"/>
          <w:u w:val="single"/>
        </w:rPr>
      </w:pPr>
    </w:p>
    <w:p w:rsidR="00347940" w:rsidRPr="00A238FD" w:rsidRDefault="00347940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 Board, Dhaka</w:t>
      </w:r>
    </w:p>
    <w:p w:rsidR="00347940" w:rsidRPr="00A238FD" w:rsidRDefault="00347940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347940" w:rsidRPr="00A238FD" w:rsidRDefault="00347940" w:rsidP="009A55B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1999</w:t>
      </w:r>
    </w:p>
    <w:p w:rsidR="00347940" w:rsidRPr="00A238FD" w:rsidRDefault="00347940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1</w:t>
      </w:r>
      <w:r w:rsidRPr="009A55B8">
        <w:rPr>
          <w:sz w:val="24"/>
          <w:vertAlign w:val="superscript"/>
        </w:rPr>
        <w:t>st</w:t>
      </w:r>
      <w:r>
        <w:rPr>
          <w:sz w:val="24"/>
        </w:rPr>
        <w:t xml:space="preserve"> Division</w:t>
      </w:r>
    </w:p>
    <w:p w:rsidR="00347940" w:rsidRPr="00A238FD" w:rsidRDefault="00347940" w:rsidP="00EC76BC">
      <w:pPr>
        <w:spacing w:after="0"/>
        <w:rPr>
          <w:sz w:val="24"/>
        </w:rPr>
      </w:pPr>
    </w:p>
    <w:p w:rsidR="00347940" w:rsidRPr="00A238FD" w:rsidRDefault="00347940" w:rsidP="00C2777D">
      <w:pPr>
        <w:spacing w:after="0"/>
        <w:rPr>
          <w:sz w:val="24"/>
        </w:rPr>
      </w:pPr>
    </w:p>
    <w:p w:rsidR="00347940" w:rsidRPr="00A238FD" w:rsidRDefault="00347940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Multimedia, Internet etc. </w:t>
      </w:r>
    </w:p>
    <w:p w:rsidR="00347940" w:rsidRPr="00A238FD" w:rsidRDefault="00347940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347940" w:rsidRPr="00A238FD" w:rsidRDefault="00347940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347940" w:rsidRDefault="00347940" w:rsidP="007A694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347940" w:rsidRDefault="00347940" w:rsidP="002976FF">
      <w:pPr>
        <w:spacing w:after="0"/>
        <w:rPr>
          <w:sz w:val="24"/>
        </w:rPr>
      </w:pPr>
    </w:p>
    <w:p w:rsidR="00347940" w:rsidRDefault="00347940" w:rsidP="002976FF">
      <w:pPr>
        <w:spacing w:after="0"/>
        <w:rPr>
          <w:sz w:val="24"/>
        </w:rPr>
      </w:pPr>
    </w:p>
    <w:p w:rsidR="00347940" w:rsidRDefault="00347940" w:rsidP="002976FF">
      <w:pPr>
        <w:spacing w:after="0"/>
        <w:rPr>
          <w:sz w:val="24"/>
        </w:rPr>
      </w:pPr>
    </w:p>
    <w:p w:rsidR="00347940" w:rsidRPr="00A238FD" w:rsidRDefault="00347940" w:rsidP="002976FF">
      <w:pPr>
        <w:spacing w:after="0"/>
        <w:rPr>
          <w:sz w:val="24"/>
        </w:rPr>
      </w:pPr>
    </w:p>
    <w:p w:rsidR="00347940" w:rsidRPr="002976FF" w:rsidRDefault="00347940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347940" w:rsidRPr="007A73B1" w:rsidRDefault="00347940" w:rsidP="0026364F">
      <w:pPr>
        <w:spacing w:after="0"/>
        <w:ind w:firstLine="720"/>
        <w:rPr>
          <w:rFonts w:cs="Vrinda"/>
          <w:sz w:val="28"/>
          <w:szCs w:val="28"/>
          <w:lang w:bidi="bn-BD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Saleh Ahmed</w:t>
      </w:r>
      <w:r>
        <w:rPr>
          <w:rFonts w:cs="Vrinda"/>
          <w:sz w:val="24"/>
          <w:szCs w:val="24"/>
          <w:lang w:bidi="bn-BD"/>
        </w:rPr>
        <w:t xml:space="preserve"> </w:t>
      </w:r>
    </w:p>
    <w:p w:rsidR="00347940" w:rsidRDefault="00347940" w:rsidP="0026364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Alaya Begum</w:t>
      </w:r>
    </w:p>
    <w:p w:rsidR="00347940" w:rsidRPr="00091DFA" w:rsidRDefault="00347940" w:rsidP="00BD0CA2">
      <w:pPr>
        <w:spacing w:after="0" w:line="240" w:lineRule="auto"/>
        <w:rPr>
          <w:sz w:val="24"/>
          <w:szCs w:val="24"/>
        </w:rPr>
      </w:pPr>
    </w:p>
    <w:p w:rsidR="00347940" w:rsidRPr="00C2777D" w:rsidRDefault="00347940" w:rsidP="00C23E36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Atiatoli, Post: Jackshin Bazar</w:t>
      </w:r>
    </w:p>
    <w:p w:rsidR="00347940" w:rsidRPr="00C2777D" w:rsidRDefault="00347940" w:rsidP="00C23E36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Dist:Lakshmipur</w:t>
      </w:r>
    </w:p>
    <w:p w:rsidR="00347940" w:rsidRPr="00A167C5" w:rsidRDefault="00347940" w:rsidP="002976FF">
      <w:pPr>
        <w:spacing w:after="0"/>
        <w:rPr>
          <w:sz w:val="24"/>
        </w:rPr>
      </w:pPr>
    </w:p>
    <w:p w:rsidR="00347940" w:rsidRPr="00091DFA" w:rsidRDefault="00347940" w:rsidP="0026364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5</w:t>
      </w:r>
      <w:r w:rsidRPr="00C23E3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February 1985</w:t>
      </w:r>
    </w:p>
    <w:p w:rsidR="00347940" w:rsidRDefault="00347940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347940" w:rsidRPr="00091DFA" w:rsidRDefault="00347940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347940" w:rsidRPr="00091DFA" w:rsidRDefault="00347940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Married/</w:t>
      </w:r>
    </w:p>
    <w:p w:rsidR="00347940" w:rsidRPr="00091DFA" w:rsidRDefault="00347940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Lakshmipur</w:t>
      </w:r>
    </w:p>
    <w:p w:rsidR="00347940" w:rsidRDefault="00347940" w:rsidP="00A02B1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5 Fit 4 Inch</w:t>
      </w:r>
    </w:p>
    <w:p w:rsidR="00347940" w:rsidRDefault="00347940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B+ve</w:t>
      </w:r>
    </w:p>
    <w:p w:rsidR="00347940" w:rsidRDefault="00347940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347940" w:rsidRPr="00200A71" w:rsidRDefault="00347940" w:rsidP="00257EDF">
      <w:pPr>
        <w:spacing w:after="0"/>
        <w:rPr>
          <w:b/>
          <w:sz w:val="28"/>
          <w:szCs w:val="28"/>
        </w:rPr>
      </w:pPr>
      <w:r w:rsidRPr="00200A71">
        <w:rPr>
          <w:b/>
          <w:sz w:val="28"/>
          <w:szCs w:val="28"/>
        </w:rPr>
        <w:t>Experience</w:t>
      </w:r>
      <w:r w:rsidRPr="00200A71">
        <w:rPr>
          <w:b/>
          <w:sz w:val="28"/>
          <w:szCs w:val="28"/>
        </w:rPr>
        <w:tab/>
      </w:r>
      <w:r w:rsidRPr="00200A71">
        <w:rPr>
          <w:b/>
          <w:sz w:val="28"/>
          <w:szCs w:val="28"/>
        </w:rPr>
        <w:tab/>
        <w:t>:</w:t>
      </w:r>
      <w:r w:rsidRPr="00200A71">
        <w:rPr>
          <w:b/>
          <w:sz w:val="28"/>
          <w:szCs w:val="28"/>
        </w:rPr>
        <w:tab/>
      </w:r>
      <w:r w:rsidRPr="00200A71">
        <w:rPr>
          <w:b/>
          <w:sz w:val="28"/>
          <w:szCs w:val="28"/>
        </w:rPr>
        <w:tab/>
      </w:r>
    </w:p>
    <w:p w:rsidR="00347940" w:rsidRDefault="00347940" w:rsidP="008C49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106" w:type="dxa"/>
        <w:tblLook w:val="01E0"/>
      </w:tblPr>
      <w:tblGrid>
        <w:gridCol w:w="2193"/>
        <w:gridCol w:w="1917"/>
        <w:gridCol w:w="1182"/>
        <w:gridCol w:w="2304"/>
        <w:gridCol w:w="2700"/>
      </w:tblGrid>
      <w:tr w:rsidR="00347940" w:rsidTr="007E553F">
        <w:tc>
          <w:tcPr>
            <w:tcW w:w="2198" w:type="dxa"/>
          </w:tcPr>
          <w:p w:rsidR="00347940" w:rsidRPr="007E553F" w:rsidRDefault="00347940" w:rsidP="007E553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1920" w:type="dxa"/>
          </w:tcPr>
          <w:p w:rsidR="00347940" w:rsidRPr="007E553F" w:rsidRDefault="00347940" w:rsidP="007E553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160" w:type="dxa"/>
          </w:tcPr>
          <w:p w:rsidR="00347940" w:rsidRPr="007E553F" w:rsidRDefault="00347940" w:rsidP="007E553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Working Area</w:t>
            </w:r>
          </w:p>
        </w:tc>
        <w:tc>
          <w:tcPr>
            <w:tcW w:w="2310" w:type="dxa"/>
          </w:tcPr>
          <w:p w:rsidR="00347940" w:rsidRPr="007E553F" w:rsidRDefault="00347940" w:rsidP="007E553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Line</w:t>
            </w:r>
          </w:p>
        </w:tc>
        <w:tc>
          <w:tcPr>
            <w:tcW w:w="2708" w:type="dxa"/>
          </w:tcPr>
          <w:p w:rsidR="00347940" w:rsidRPr="007E553F" w:rsidRDefault="00347940" w:rsidP="007E553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347940" w:rsidTr="007E553F">
        <w:tc>
          <w:tcPr>
            <w:tcW w:w="2198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S. A Group of Industries</w:t>
            </w:r>
          </w:p>
        </w:tc>
        <w:tc>
          <w:tcPr>
            <w:tcW w:w="1920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Sales Officer</w:t>
            </w:r>
          </w:p>
        </w:tc>
        <w:tc>
          <w:tcPr>
            <w:tcW w:w="1160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Laxmipur</w:t>
            </w:r>
          </w:p>
        </w:tc>
        <w:tc>
          <w:tcPr>
            <w:tcW w:w="2310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Goalini Condensed Milk</w:t>
            </w:r>
          </w:p>
        </w:tc>
        <w:tc>
          <w:tcPr>
            <w:tcW w:w="2708" w:type="dxa"/>
          </w:tcPr>
          <w:p w:rsidR="00347940" w:rsidRPr="000E4EEF" w:rsidRDefault="00347940" w:rsidP="007E553F">
            <w:pPr>
              <w:spacing w:after="0"/>
            </w:pPr>
            <w:r w:rsidRPr="000E4EEF">
              <w:t>13/08/2005 to 14/09/2008</w:t>
            </w:r>
          </w:p>
          <w:p w:rsidR="00347940" w:rsidRPr="000E4EEF" w:rsidRDefault="00347940" w:rsidP="007E553F">
            <w:pPr>
              <w:spacing w:after="0"/>
            </w:pPr>
          </w:p>
          <w:p w:rsidR="00347940" w:rsidRPr="000E4EEF" w:rsidRDefault="00347940" w:rsidP="007E553F">
            <w:pPr>
              <w:spacing w:after="0"/>
            </w:pPr>
          </w:p>
        </w:tc>
      </w:tr>
      <w:tr w:rsidR="00347940" w:rsidTr="007E553F">
        <w:tc>
          <w:tcPr>
            <w:tcW w:w="2198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Padakhep Manobik Unnayan Kendra (NGO)</w:t>
            </w:r>
          </w:p>
        </w:tc>
        <w:tc>
          <w:tcPr>
            <w:tcW w:w="1920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Branch Manager</w:t>
            </w:r>
          </w:p>
        </w:tc>
        <w:tc>
          <w:tcPr>
            <w:tcW w:w="1160" w:type="dxa"/>
          </w:tcPr>
          <w:p w:rsidR="00347940" w:rsidRPr="000E4EEF" w:rsidRDefault="00347940" w:rsidP="007E553F">
            <w:pPr>
              <w:spacing w:after="0"/>
              <w:jc w:val="center"/>
            </w:pPr>
            <w:r w:rsidRPr="000E4EEF">
              <w:t>Rangamati</w:t>
            </w:r>
          </w:p>
          <w:p w:rsidR="00347940" w:rsidRPr="000E4EEF" w:rsidRDefault="00347940" w:rsidP="000E4EEF">
            <w:pPr>
              <w:spacing w:after="0"/>
              <w:jc w:val="center"/>
            </w:pPr>
            <w:r w:rsidRPr="000E4EEF">
              <w:t>Khagrachari</w:t>
            </w:r>
          </w:p>
          <w:p w:rsidR="00347940" w:rsidRPr="000E4EEF" w:rsidRDefault="00347940" w:rsidP="007E553F">
            <w:pPr>
              <w:spacing w:after="0"/>
              <w:jc w:val="center"/>
            </w:pPr>
          </w:p>
        </w:tc>
        <w:tc>
          <w:tcPr>
            <w:tcW w:w="2310" w:type="dxa"/>
          </w:tcPr>
          <w:p w:rsidR="00347940" w:rsidRPr="000E4EEF" w:rsidRDefault="00347940" w:rsidP="007E553F">
            <w:pPr>
              <w:spacing w:after="0"/>
              <w:jc w:val="center"/>
            </w:pPr>
          </w:p>
          <w:p w:rsidR="00347940" w:rsidRPr="000E4EEF" w:rsidRDefault="00347940" w:rsidP="007E553F">
            <w:pPr>
              <w:spacing w:after="0"/>
              <w:jc w:val="center"/>
            </w:pPr>
            <w:r w:rsidRPr="000E4EEF">
              <w:t>Micro Credit</w:t>
            </w:r>
          </w:p>
        </w:tc>
        <w:tc>
          <w:tcPr>
            <w:tcW w:w="2708" w:type="dxa"/>
          </w:tcPr>
          <w:p w:rsidR="00347940" w:rsidRPr="000E4EEF" w:rsidRDefault="00347940" w:rsidP="007E553F">
            <w:pPr>
              <w:spacing w:after="0"/>
              <w:jc w:val="center"/>
            </w:pPr>
            <w:r>
              <w:t>20/09/2008 to 15/11/2012</w:t>
            </w:r>
          </w:p>
        </w:tc>
      </w:tr>
      <w:tr w:rsidR="00347940" w:rsidTr="007E553F">
        <w:tc>
          <w:tcPr>
            <w:tcW w:w="2198" w:type="dxa"/>
          </w:tcPr>
          <w:p w:rsidR="00347940" w:rsidRPr="000E4EEF" w:rsidRDefault="00347940" w:rsidP="007E553F">
            <w:pPr>
              <w:spacing w:after="0"/>
              <w:jc w:val="center"/>
            </w:pPr>
            <w:r>
              <w:t>Sajeeb Corporation</w:t>
            </w:r>
          </w:p>
        </w:tc>
        <w:tc>
          <w:tcPr>
            <w:tcW w:w="1920" w:type="dxa"/>
          </w:tcPr>
          <w:p w:rsidR="00347940" w:rsidRPr="000E4EEF" w:rsidRDefault="00347940" w:rsidP="007E553F">
            <w:pPr>
              <w:spacing w:after="0"/>
              <w:jc w:val="center"/>
            </w:pPr>
            <w:r>
              <w:t>Zonal in Charge</w:t>
            </w:r>
          </w:p>
        </w:tc>
        <w:tc>
          <w:tcPr>
            <w:tcW w:w="1160" w:type="dxa"/>
          </w:tcPr>
          <w:p w:rsidR="00347940" w:rsidRPr="000E4EEF" w:rsidRDefault="00347940" w:rsidP="007E553F">
            <w:pPr>
              <w:spacing w:after="0"/>
              <w:jc w:val="center"/>
            </w:pPr>
            <w:r>
              <w:t>Noakhali</w:t>
            </w:r>
          </w:p>
        </w:tc>
        <w:tc>
          <w:tcPr>
            <w:tcW w:w="2310" w:type="dxa"/>
          </w:tcPr>
          <w:p w:rsidR="00347940" w:rsidRDefault="00347940" w:rsidP="007E553F">
            <w:pPr>
              <w:spacing w:after="0"/>
              <w:jc w:val="center"/>
            </w:pPr>
            <w:r>
              <w:t>Sezan Jouce Pat Bottle</w:t>
            </w:r>
          </w:p>
          <w:p w:rsidR="00347940" w:rsidRPr="000E4EEF" w:rsidRDefault="00347940" w:rsidP="007E553F">
            <w:pPr>
              <w:spacing w:after="0"/>
              <w:jc w:val="center"/>
            </w:pPr>
            <w:r>
              <w:t xml:space="preserve">Sajeeb Nodoles </w:t>
            </w:r>
          </w:p>
        </w:tc>
        <w:tc>
          <w:tcPr>
            <w:tcW w:w="2708" w:type="dxa"/>
          </w:tcPr>
          <w:p w:rsidR="00347940" w:rsidRPr="000E4EEF" w:rsidRDefault="00347940" w:rsidP="007E553F">
            <w:pPr>
              <w:spacing w:after="0"/>
              <w:jc w:val="center"/>
            </w:pPr>
            <w:r>
              <w:t xml:space="preserve">10/01/2013 to till now. </w:t>
            </w:r>
          </w:p>
          <w:p w:rsidR="00347940" w:rsidRPr="000E4EEF" w:rsidRDefault="00347940" w:rsidP="007E553F">
            <w:pPr>
              <w:spacing w:after="0"/>
              <w:jc w:val="center"/>
            </w:pPr>
          </w:p>
        </w:tc>
      </w:tr>
    </w:tbl>
    <w:p w:rsidR="00347940" w:rsidRDefault="00347940" w:rsidP="008C4918">
      <w:pPr>
        <w:spacing w:after="0"/>
        <w:rPr>
          <w:sz w:val="24"/>
          <w:szCs w:val="24"/>
        </w:rPr>
      </w:pPr>
    </w:p>
    <w:p w:rsidR="00347940" w:rsidRDefault="00347940" w:rsidP="008C4918">
      <w:pPr>
        <w:spacing w:after="0"/>
        <w:rPr>
          <w:sz w:val="24"/>
          <w:szCs w:val="24"/>
        </w:rPr>
      </w:pPr>
    </w:p>
    <w:p w:rsidR="00347940" w:rsidRPr="00C41924" w:rsidRDefault="00347940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347940" w:rsidRPr="00CC0C54">
        <w:trPr>
          <w:trHeight w:val="1241"/>
        </w:trPr>
        <w:tc>
          <w:tcPr>
            <w:tcW w:w="10080" w:type="dxa"/>
          </w:tcPr>
          <w:p w:rsidR="00347940" w:rsidRPr="00CC0C54" w:rsidRDefault="00347940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347940" w:rsidRPr="00091DFA" w:rsidRDefault="00347940" w:rsidP="00C2777D">
      <w:pPr>
        <w:spacing w:after="0"/>
        <w:rPr>
          <w:sz w:val="24"/>
          <w:szCs w:val="24"/>
        </w:rPr>
      </w:pPr>
    </w:p>
    <w:p w:rsidR="00347940" w:rsidRDefault="00347940" w:rsidP="00C2777D">
      <w:pPr>
        <w:spacing w:after="0"/>
        <w:rPr>
          <w:sz w:val="24"/>
          <w:szCs w:val="24"/>
        </w:rPr>
      </w:pPr>
    </w:p>
    <w:p w:rsidR="00347940" w:rsidRPr="00091DFA" w:rsidRDefault="00347940" w:rsidP="00C2777D">
      <w:pPr>
        <w:spacing w:after="0"/>
        <w:rPr>
          <w:sz w:val="24"/>
          <w:szCs w:val="24"/>
        </w:rPr>
      </w:pPr>
    </w:p>
    <w:p w:rsidR="00347940" w:rsidRDefault="00347940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-------------------</w:t>
      </w:r>
    </w:p>
    <w:p w:rsidR="00347940" w:rsidRPr="00D21EBB" w:rsidRDefault="00347940" w:rsidP="00D21EBB">
      <w:pPr>
        <w:spacing w:after="0" w:line="240" w:lineRule="auto"/>
        <w:rPr>
          <w:b/>
          <w:color w:val="000000"/>
          <w:sz w:val="18"/>
          <w:szCs w:val="8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color w:val="000000"/>
          <w:sz w:val="24"/>
          <w:szCs w:val="24"/>
        </w:rPr>
        <w:t>Md. Abu Naime</w:t>
      </w:r>
    </w:p>
    <w:p w:rsidR="00347940" w:rsidRPr="000555B7" w:rsidRDefault="00347940" w:rsidP="001D57CA">
      <w:pPr>
        <w:spacing w:after="0"/>
        <w:rPr>
          <w:sz w:val="24"/>
          <w:szCs w:val="24"/>
        </w:rPr>
      </w:pPr>
    </w:p>
    <w:p w:rsidR="00347940" w:rsidRPr="00091DFA" w:rsidRDefault="00347940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347940" w:rsidRPr="00091DFA" w:rsidRDefault="00347940" w:rsidP="00C2777D">
      <w:pPr>
        <w:spacing w:after="0"/>
        <w:rPr>
          <w:sz w:val="24"/>
          <w:szCs w:val="24"/>
        </w:rPr>
      </w:pPr>
    </w:p>
    <w:p w:rsidR="00347940" w:rsidRPr="00091DFA" w:rsidRDefault="00347940" w:rsidP="00852282">
      <w:pPr>
        <w:rPr>
          <w:sz w:val="24"/>
          <w:szCs w:val="24"/>
        </w:rPr>
      </w:pPr>
    </w:p>
    <w:p w:rsidR="00347940" w:rsidRDefault="00347940" w:rsidP="00266501"/>
    <w:sectPr w:rsidR="00347940" w:rsidSect="007A694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F33"/>
    <w:multiLevelType w:val="hybridMultilevel"/>
    <w:tmpl w:val="CC906E1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0E4EEF"/>
    <w:rsid w:val="001026E8"/>
    <w:rsid w:val="001045DB"/>
    <w:rsid w:val="00115399"/>
    <w:rsid w:val="00194739"/>
    <w:rsid w:val="001D57CA"/>
    <w:rsid w:val="001F5ABF"/>
    <w:rsid w:val="00200A71"/>
    <w:rsid w:val="00230BB4"/>
    <w:rsid w:val="00231588"/>
    <w:rsid w:val="00232E2F"/>
    <w:rsid w:val="00236C64"/>
    <w:rsid w:val="00241738"/>
    <w:rsid w:val="00247AE1"/>
    <w:rsid w:val="00257EDF"/>
    <w:rsid w:val="0026364F"/>
    <w:rsid w:val="00266501"/>
    <w:rsid w:val="00267B66"/>
    <w:rsid w:val="002711E3"/>
    <w:rsid w:val="00274432"/>
    <w:rsid w:val="002976FF"/>
    <w:rsid w:val="002C1230"/>
    <w:rsid w:val="00326037"/>
    <w:rsid w:val="00347940"/>
    <w:rsid w:val="00351DC8"/>
    <w:rsid w:val="00377AC0"/>
    <w:rsid w:val="004158B8"/>
    <w:rsid w:val="0042745E"/>
    <w:rsid w:val="004A41B2"/>
    <w:rsid w:val="004A58DB"/>
    <w:rsid w:val="0054363E"/>
    <w:rsid w:val="0056215A"/>
    <w:rsid w:val="005E4D15"/>
    <w:rsid w:val="005F663E"/>
    <w:rsid w:val="0061602C"/>
    <w:rsid w:val="00644500"/>
    <w:rsid w:val="006542BA"/>
    <w:rsid w:val="006A37D0"/>
    <w:rsid w:val="006E3C54"/>
    <w:rsid w:val="006E5A7B"/>
    <w:rsid w:val="00701596"/>
    <w:rsid w:val="00706AD6"/>
    <w:rsid w:val="0071467F"/>
    <w:rsid w:val="00785555"/>
    <w:rsid w:val="007A694D"/>
    <w:rsid w:val="007A73B1"/>
    <w:rsid w:val="007E553F"/>
    <w:rsid w:val="007E61B8"/>
    <w:rsid w:val="00802784"/>
    <w:rsid w:val="00820602"/>
    <w:rsid w:val="008227AA"/>
    <w:rsid w:val="00834CB3"/>
    <w:rsid w:val="008368ED"/>
    <w:rsid w:val="00845756"/>
    <w:rsid w:val="00852282"/>
    <w:rsid w:val="00855A6E"/>
    <w:rsid w:val="0085742D"/>
    <w:rsid w:val="0088028E"/>
    <w:rsid w:val="0089375D"/>
    <w:rsid w:val="008C4918"/>
    <w:rsid w:val="008F630F"/>
    <w:rsid w:val="008F6353"/>
    <w:rsid w:val="00920DBA"/>
    <w:rsid w:val="00927DE5"/>
    <w:rsid w:val="0096683F"/>
    <w:rsid w:val="0099244E"/>
    <w:rsid w:val="00993563"/>
    <w:rsid w:val="009A0DEB"/>
    <w:rsid w:val="009A55B8"/>
    <w:rsid w:val="009C3A6F"/>
    <w:rsid w:val="009C4959"/>
    <w:rsid w:val="009C4C01"/>
    <w:rsid w:val="009D7EEB"/>
    <w:rsid w:val="009E10DF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3E36"/>
    <w:rsid w:val="00C2777D"/>
    <w:rsid w:val="00C35901"/>
    <w:rsid w:val="00C41924"/>
    <w:rsid w:val="00C574B5"/>
    <w:rsid w:val="00C57823"/>
    <w:rsid w:val="00C76DC1"/>
    <w:rsid w:val="00CC0C54"/>
    <w:rsid w:val="00CC7E81"/>
    <w:rsid w:val="00CE404C"/>
    <w:rsid w:val="00D172E9"/>
    <w:rsid w:val="00D21EBB"/>
    <w:rsid w:val="00D451B7"/>
    <w:rsid w:val="00D50A00"/>
    <w:rsid w:val="00D512BE"/>
    <w:rsid w:val="00D6281D"/>
    <w:rsid w:val="00D64172"/>
    <w:rsid w:val="00D7559A"/>
    <w:rsid w:val="00D933F1"/>
    <w:rsid w:val="00DD7124"/>
    <w:rsid w:val="00E06050"/>
    <w:rsid w:val="00E23352"/>
    <w:rsid w:val="00E67D31"/>
    <w:rsid w:val="00EA542C"/>
    <w:rsid w:val="00EC76BC"/>
    <w:rsid w:val="00ED3A21"/>
    <w:rsid w:val="00ED7413"/>
    <w:rsid w:val="00EE205E"/>
    <w:rsid w:val="00EE636E"/>
    <w:rsid w:val="00F072E5"/>
    <w:rsid w:val="00F20A96"/>
    <w:rsid w:val="00F23D73"/>
    <w:rsid w:val="00F24EB5"/>
    <w:rsid w:val="00F87F83"/>
    <w:rsid w:val="00FA2E0B"/>
    <w:rsid w:val="00FB64B8"/>
    <w:rsid w:val="00FD2A59"/>
    <w:rsid w:val="00FE15E2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3</Pages>
  <Words>271</Words>
  <Characters>1549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11</cp:revision>
  <cp:lastPrinted>2015-08-17T14:49:00Z</cp:lastPrinted>
  <dcterms:created xsi:type="dcterms:W3CDTF">2015-08-17T14:39:00Z</dcterms:created>
  <dcterms:modified xsi:type="dcterms:W3CDTF">2015-08-29T13:30:00Z</dcterms:modified>
</cp:coreProperties>
</file>