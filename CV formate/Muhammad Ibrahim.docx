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94" w:rsidRPr="00A238FD" w:rsidRDefault="00B86194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Of </w:t>
      </w:r>
    </w:p>
    <w:p w:rsidR="00B86194" w:rsidRPr="00A238FD" w:rsidRDefault="00B86194" w:rsidP="00C2777D">
      <w:pPr>
        <w:spacing w:after="0" w:line="240" w:lineRule="auto"/>
        <w:jc w:val="center"/>
        <w:rPr>
          <w:sz w:val="28"/>
          <w:szCs w:val="28"/>
        </w:rPr>
      </w:pPr>
    </w:p>
    <w:p w:rsidR="00B86194" w:rsidRDefault="00B86194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Ibrahim</w:t>
      </w:r>
    </w:p>
    <w:p w:rsidR="00B86194" w:rsidRDefault="00B86194" w:rsidP="005F663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DA7C87">
        <w:rPr>
          <w:b/>
          <w:bCs/>
          <w:sz w:val="24"/>
          <w:szCs w:val="24"/>
        </w:rPr>
        <w:t>Vill: Char kakra</w:t>
      </w:r>
      <w:r>
        <w:rPr>
          <w:b/>
          <w:bCs/>
          <w:sz w:val="24"/>
          <w:szCs w:val="24"/>
        </w:rPr>
        <w:t>, Post: Peskarhat</w:t>
      </w:r>
    </w:p>
    <w:p w:rsidR="00B86194" w:rsidRPr="00DA7C87" w:rsidRDefault="00B86194" w:rsidP="005F663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Companygonj, Dist: Noakhali</w:t>
      </w:r>
    </w:p>
    <w:p w:rsidR="00B86194" w:rsidRPr="00091DFA" w:rsidRDefault="00B86194" w:rsidP="005F663E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>01813769223</w:t>
      </w:r>
    </w:p>
    <w:p w:rsidR="00B86194" w:rsidRPr="00A238FD" w:rsidRDefault="00B86194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B86194" w:rsidRPr="00A238FD" w:rsidRDefault="00B86194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B86194" w:rsidRDefault="00B86194" w:rsidP="00C2777D">
      <w:pPr>
        <w:spacing w:after="0"/>
        <w:rPr>
          <w:sz w:val="24"/>
          <w:szCs w:val="24"/>
        </w:rPr>
      </w:pPr>
    </w:p>
    <w:p w:rsidR="00B86194" w:rsidRPr="00A238FD" w:rsidRDefault="00B86194" w:rsidP="00C2777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B.Sc  (Honours)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Subject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Physics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2011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Pr="008741D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</w:p>
    <w:p w:rsidR="00B86194" w:rsidRPr="00A238FD" w:rsidRDefault="00B86194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Certificate(</w:t>
      </w:r>
      <w:r>
        <w:rPr>
          <w:b/>
          <w:bCs/>
          <w:sz w:val="24"/>
          <w:szCs w:val="24"/>
          <w:u w:val="single"/>
        </w:rPr>
        <w:t>Alim</w:t>
      </w:r>
      <w:r w:rsidRPr="00A238FD">
        <w:rPr>
          <w:b/>
          <w:bCs/>
          <w:sz w:val="24"/>
          <w:szCs w:val="24"/>
          <w:u w:val="single"/>
        </w:rPr>
        <w:t>)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Madrasah</w:t>
      </w:r>
      <w:r w:rsidRPr="00A238FD">
        <w:rPr>
          <w:sz w:val="24"/>
          <w:szCs w:val="24"/>
        </w:rPr>
        <w:t xml:space="preserve"> Board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Science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2006</w:t>
      </w:r>
    </w:p>
    <w:p w:rsidR="00B86194" w:rsidRDefault="00B86194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3.58</w:t>
      </w:r>
    </w:p>
    <w:p w:rsidR="00B86194" w:rsidRPr="00A238FD" w:rsidRDefault="00B86194" w:rsidP="00C2777D">
      <w:pPr>
        <w:spacing w:after="0"/>
        <w:rPr>
          <w:sz w:val="24"/>
          <w:szCs w:val="24"/>
        </w:rPr>
      </w:pPr>
    </w:p>
    <w:p w:rsidR="00B86194" w:rsidRPr="00A238FD" w:rsidRDefault="00B86194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Certificate(Dakhil</w:t>
      </w:r>
      <w:r w:rsidRPr="00A238FD">
        <w:rPr>
          <w:b/>
          <w:bCs/>
          <w:sz w:val="24"/>
          <w:szCs w:val="24"/>
          <w:u w:val="single"/>
        </w:rPr>
        <w:t>)</w:t>
      </w:r>
    </w:p>
    <w:p w:rsidR="00B86194" w:rsidRPr="00A238FD" w:rsidRDefault="00B86194" w:rsidP="0097086A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Madrasah</w:t>
      </w:r>
      <w:r w:rsidRPr="00A238FD">
        <w:rPr>
          <w:sz w:val="24"/>
          <w:szCs w:val="24"/>
        </w:rPr>
        <w:t xml:space="preserve"> Board</w:t>
      </w:r>
    </w:p>
    <w:p w:rsidR="00B86194" w:rsidRPr="00A238FD" w:rsidRDefault="00B86194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Science</w:t>
      </w:r>
    </w:p>
    <w:p w:rsidR="00B86194" w:rsidRPr="00A238FD" w:rsidRDefault="00B86194" w:rsidP="0097086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2003</w:t>
      </w:r>
    </w:p>
    <w:p w:rsidR="00B86194" w:rsidRDefault="00B86194" w:rsidP="0097086A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4.33</w:t>
      </w:r>
    </w:p>
    <w:p w:rsidR="00B86194" w:rsidRDefault="00B86194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B86194" w:rsidRPr="00A238FD" w:rsidRDefault="00B86194" w:rsidP="00F87F83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I have successfully completed Training course in MS </w:t>
      </w:r>
      <w:r>
        <w:rPr>
          <w:sz w:val="24"/>
          <w:szCs w:val="24"/>
        </w:rPr>
        <w:t xml:space="preserve">office EXPERT program of 3 </w:t>
      </w:r>
      <w:r w:rsidRPr="00A238FD">
        <w:rPr>
          <w:sz w:val="24"/>
          <w:szCs w:val="24"/>
        </w:rPr>
        <w:t xml:space="preserve">months duration and duly passed the final examination from a Government Registered </w:t>
      </w:r>
    </w:p>
    <w:p w:rsidR="00B86194" w:rsidRPr="00A238FD" w:rsidRDefault="00B86194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Institute,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Noakhali.</w:t>
      </w:r>
    </w:p>
    <w:p w:rsidR="00B86194" w:rsidRPr="00A238FD" w:rsidRDefault="00B86194" w:rsidP="00C2777D">
      <w:pPr>
        <w:spacing w:after="0"/>
        <w:ind w:left="720" w:hanging="720"/>
        <w:rPr>
          <w:sz w:val="24"/>
          <w:szCs w:val="24"/>
        </w:rPr>
      </w:pPr>
    </w:p>
    <w:p w:rsidR="00B86194" w:rsidRPr="00A238FD" w:rsidRDefault="00B86194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B86194" w:rsidRPr="00A238FD" w:rsidRDefault="00B86194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</w:p>
    <w:p w:rsidR="00B86194" w:rsidRDefault="00B86194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B86194" w:rsidRDefault="00B86194" w:rsidP="0089375D">
      <w:pPr>
        <w:spacing w:after="0"/>
        <w:ind w:firstLine="720"/>
        <w:rPr>
          <w:sz w:val="24"/>
          <w:szCs w:val="24"/>
        </w:rPr>
      </w:pPr>
    </w:p>
    <w:p w:rsidR="00B86194" w:rsidRPr="00091DFA" w:rsidRDefault="00B86194" w:rsidP="008227AA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Muhammad Abul kalam</w:t>
      </w:r>
    </w:p>
    <w:p w:rsidR="00B86194" w:rsidRPr="00091DFA" w:rsidRDefault="00B86194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Nur Jahan</w:t>
      </w:r>
    </w:p>
    <w:p w:rsidR="00B86194" w:rsidRPr="00091DFA" w:rsidRDefault="00B86194" w:rsidP="00DA7C87">
      <w:pPr>
        <w:spacing w:after="0" w:line="240" w:lineRule="auto"/>
        <w:rPr>
          <w:sz w:val="24"/>
          <w:szCs w:val="24"/>
        </w:rPr>
      </w:pPr>
    </w:p>
    <w:p w:rsidR="00B86194" w:rsidRDefault="00B86194" w:rsidP="00DA7C87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DA7C87">
        <w:rPr>
          <w:b/>
          <w:bCs/>
          <w:sz w:val="24"/>
          <w:szCs w:val="24"/>
        </w:rPr>
        <w:t>Vill: Char kakra</w:t>
      </w:r>
      <w:r>
        <w:rPr>
          <w:b/>
          <w:bCs/>
          <w:sz w:val="24"/>
          <w:szCs w:val="24"/>
        </w:rPr>
        <w:t>, Post: Peskarhat</w:t>
      </w:r>
    </w:p>
    <w:p w:rsidR="00B86194" w:rsidRPr="00DA7C87" w:rsidRDefault="00B86194" w:rsidP="00DA7C87">
      <w:pPr>
        <w:spacing w:after="0" w:line="24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P.S: Companygonj, Dist: Noakhali</w:t>
      </w:r>
    </w:p>
    <w:p w:rsidR="00B86194" w:rsidRPr="00C2777D" w:rsidRDefault="00B86194" w:rsidP="008227AA">
      <w:pPr>
        <w:spacing w:after="0" w:line="240" w:lineRule="auto"/>
        <w:jc w:val="center"/>
        <w:rPr>
          <w:sz w:val="24"/>
          <w:szCs w:val="24"/>
        </w:rPr>
      </w:pPr>
    </w:p>
    <w:p w:rsidR="00B86194" w:rsidRPr="00A167C5" w:rsidRDefault="00B86194" w:rsidP="008227AA">
      <w:pPr>
        <w:spacing w:after="0"/>
        <w:ind w:left="3600" w:hanging="2880"/>
        <w:rPr>
          <w:sz w:val="24"/>
          <w:szCs w:val="24"/>
        </w:rPr>
      </w:pPr>
    </w:p>
    <w:p w:rsidR="00B86194" w:rsidRPr="00091DFA" w:rsidRDefault="00B86194" w:rsidP="00C4192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01/3/1989</w:t>
      </w:r>
    </w:p>
    <w:p w:rsidR="00B86194" w:rsidRDefault="00B86194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B86194" w:rsidRPr="00091DFA" w:rsidRDefault="00B86194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B86194" w:rsidRPr="00091DFA" w:rsidRDefault="00B86194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 </w:t>
      </w:r>
    </w:p>
    <w:p w:rsidR="00B86194" w:rsidRPr="00091DFA" w:rsidRDefault="00B86194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A+</w:t>
      </w:r>
    </w:p>
    <w:p w:rsidR="00B86194" w:rsidRPr="00091DFA" w:rsidRDefault="00B86194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B86194" w:rsidRDefault="00B8619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B86194" w:rsidRDefault="00B86194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B86194" w:rsidRDefault="00B86194" w:rsidP="001045DB">
      <w:pPr>
        <w:spacing w:after="120" w:line="240" w:lineRule="auto"/>
      </w:pPr>
      <w:r w:rsidRPr="00CC0C54">
        <w:t>.</w:t>
      </w:r>
      <w:r>
        <w:t xml:space="preserve">  </w:t>
      </w:r>
    </w:p>
    <w:p w:rsidR="00B86194" w:rsidRDefault="00B86194" w:rsidP="008C4918">
      <w:pPr>
        <w:spacing w:after="0"/>
        <w:rPr>
          <w:sz w:val="24"/>
          <w:szCs w:val="24"/>
        </w:rPr>
      </w:pPr>
    </w:p>
    <w:p w:rsidR="00B86194" w:rsidRDefault="00B86194" w:rsidP="008C4918">
      <w:pPr>
        <w:spacing w:after="0"/>
        <w:rPr>
          <w:sz w:val="24"/>
          <w:szCs w:val="24"/>
        </w:rPr>
      </w:pPr>
    </w:p>
    <w:p w:rsidR="00B86194" w:rsidRDefault="00B86194" w:rsidP="008C4918">
      <w:pPr>
        <w:spacing w:after="0"/>
        <w:rPr>
          <w:sz w:val="24"/>
          <w:szCs w:val="24"/>
        </w:rPr>
      </w:pPr>
    </w:p>
    <w:p w:rsidR="00B86194" w:rsidRPr="00C41924" w:rsidRDefault="00B86194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B86194" w:rsidRPr="00CC0C54">
        <w:trPr>
          <w:trHeight w:val="1241"/>
        </w:trPr>
        <w:tc>
          <w:tcPr>
            <w:tcW w:w="10080" w:type="dxa"/>
          </w:tcPr>
          <w:p w:rsidR="00B86194" w:rsidRPr="00CC0C54" w:rsidRDefault="00B86194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B86194" w:rsidRPr="00091DFA" w:rsidRDefault="00B86194" w:rsidP="00C2777D">
      <w:pPr>
        <w:spacing w:after="0"/>
        <w:rPr>
          <w:sz w:val="24"/>
          <w:szCs w:val="24"/>
        </w:rPr>
      </w:pPr>
    </w:p>
    <w:p w:rsidR="00B86194" w:rsidRPr="00091DFA" w:rsidRDefault="00B86194" w:rsidP="00C2777D">
      <w:pPr>
        <w:spacing w:after="0"/>
        <w:rPr>
          <w:sz w:val="24"/>
          <w:szCs w:val="24"/>
        </w:rPr>
      </w:pPr>
    </w:p>
    <w:p w:rsidR="00B86194" w:rsidRPr="00091DFA" w:rsidRDefault="00B8619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B86194" w:rsidRDefault="00B86194" w:rsidP="00EF3CEB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  (</w:t>
      </w:r>
      <w:r>
        <w:rPr>
          <w:sz w:val="28"/>
          <w:szCs w:val="28"/>
        </w:rPr>
        <w:t>Muhammad Ibrahim</w:t>
      </w:r>
      <w:r>
        <w:rPr>
          <w:sz w:val="28"/>
          <w:szCs w:val="28"/>
        </w:rPr>
        <w:tab/>
      </w:r>
    </w:p>
    <w:p w:rsidR="00B86194" w:rsidRPr="000555B7" w:rsidRDefault="00B86194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B86194" w:rsidRPr="00091DFA" w:rsidRDefault="00B86194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31/08/2014</w:t>
      </w:r>
    </w:p>
    <w:p w:rsidR="00B86194" w:rsidRPr="00091DFA" w:rsidRDefault="00B86194" w:rsidP="00C2777D">
      <w:pPr>
        <w:spacing w:after="0"/>
        <w:rPr>
          <w:sz w:val="24"/>
          <w:szCs w:val="24"/>
        </w:rPr>
      </w:pPr>
    </w:p>
    <w:p w:rsidR="00B86194" w:rsidRPr="00091DFA" w:rsidRDefault="00B86194" w:rsidP="00852282">
      <w:pPr>
        <w:rPr>
          <w:sz w:val="24"/>
          <w:szCs w:val="24"/>
        </w:rPr>
      </w:pPr>
    </w:p>
    <w:p w:rsidR="00B86194" w:rsidRDefault="00B86194" w:rsidP="00266501"/>
    <w:sectPr w:rsidR="00B86194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94739"/>
    <w:rsid w:val="001F5ABF"/>
    <w:rsid w:val="00247AE1"/>
    <w:rsid w:val="00266501"/>
    <w:rsid w:val="00267B66"/>
    <w:rsid w:val="00274432"/>
    <w:rsid w:val="002B6C32"/>
    <w:rsid w:val="002C1230"/>
    <w:rsid w:val="002E6A7B"/>
    <w:rsid w:val="00377AC0"/>
    <w:rsid w:val="00405E79"/>
    <w:rsid w:val="0042745E"/>
    <w:rsid w:val="00495F08"/>
    <w:rsid w:val="004A58DB"/>
    <w:rsid w:val="00514347"/>
    <w:rsid w:val="0053023C"/>
    <w:rsid w:val="005F663E"/>
    <w:rsid w:val="006E3C54"/>
    <w:rsid w:val="006E5A7B"/>
    <w:rsid w:val="00701596"/>
    <w:rsid w:val="007E61B8"/>
    <w:rsid w:val="00802784"/>
    <w:rsid w:val="00820602"/>
    <w:rsid w:val="008227AA"/>
    <w:rsid w:val="00852282"/>
    <w:rsid w:val="0085742D"/>
    <w:rsid w:val="008741DF"/>
    <w:rsid w:val="0089375D"/>
    <w:rsid w:val="008C4918"/>
    <w:rsid w:val="0097086A"/>
    <w:rsid w:val="00993563"/>
    <w:rsid w:val="009A0AFD"/>
    <w:rsid w:val="009F5408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86194"/>
    <w:rsid w:val="00C236B1"/>
    <w:rsid w:val="00C2777D"/>
    <w:rsid w:val="00C41924"/>
    <w:rsid w:val="00C574B5"/>
    <w:rsid w:val="00C57823"/>
    <w:rsid w:val="00CC0C54"/>
    <w:rsid w:val="00CC7E81"/>
    <w:rsid w:val="00D50A00"/>
    <w:rsid w:val="00D512BE"/>
    <w:rsid w:val="00D6281D"/>
    <w:rsid w:val="00D64172"/>
    <w:rsid w:val="00D933F1"/>
    <w:rsid w:val="00DA7C87"/>
    <w:rsid w:val="00E67D31"/>
    <w:rsid w:val="00EF3CEB"/>
    <w:rsid w:val="00F20A96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227</Words>
  <Characters>1299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dcterms:created xsi:type="dcterms:W3CDTF">2014-08-31T05:57:00Z</dcterms:created>
  <dcterms:modified xsi:type="dcterms:W3CDTF">2014-08-31T06:03:00Z</dcterms:modified>
</cp:coreProperties>
</file>