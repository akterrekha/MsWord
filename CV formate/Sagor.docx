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F7D" w:rsidRDefault="000C7F7D" w:rsidP="00C2777D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0C7F7D" w:rsidRDefault="000C7F7D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Resume </w:t>
      </w:r>
    </w:p>
    <w:p w:rsidR="000C7F7D" w:rsidRPr="00A238FD" w:rsidRDefault="000C7F7D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of </w:t>
      </w:r>
    </w:p>
    <w:p w:rsidR="000C7F7D" w:rsidRPr="003551B0" w:rsidRDefault="000C7F7D" w:rsidP="00C2777D">
      <w:pPr>
        <w:spacing w:after="0" w:line="240" w:lineRule="auto"/>
        <w:jc w:val="center"/>
        <w:rPr>
          <w:sz w:val="14"/>
          <w:szCs w:val="14"/>
        </w:rPr>
      </w:pPr>
    </w:p>
    <w:p w:rsidR="000C7F7D" w:rsidRDefault="000C7F7D" w:rsidP="005F663E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Akramul Hasan Sagor</w:t>
      </w:r>
    </w:p>
    <w:p w:rsidR="000C7F7D" w:rsidRDefault="000C7F7D" w:rsidP="00C97D8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C/O, Rashid Companir Puraton Bari</w:t>
      </w:r>
    </w:p>
    <w:p w:rsidR="000C7F7D" w:rsidRPr="00B75978" w:rsidRDefault="000C7F7D" w:rsidP="00673211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75978">
        <w:rPr>
          <w:sz w:val="24"/>
          <w:szCs w:val="24"/>
        </w:rPr>
        <w:t xml:space="preserve">Vill: </w:t>
      </w:r>
      <w:r>
        <w:rPr>
          <w:sz w:val="24"/>
          <w:szCs w:val="24"/>
        </w:rPr>
        <w:t>Eklashpu</w:t>
      </w:r>
      <w:r w:rsidRPr="00B75978">
        <w:rPr>
          <w:sz w:val="24"/>
          <w:szCs w:val="24"/>
        </w:rPr>
        <w:t xml:space="preserve">r, Post: </w:t>
      </w:r>
      <w:r>
        <w:rPr>
          <w:sz w:val="24"/>
          <w:szCs w:val="24"/>
        </w:rPr>
        <w:t>Eklashpur Bazar</w:t>
      </w:r>
    </w:p>
    <w:p w:rsidR="000C7F7D" w:rsidRPr="00C97D82" w:rsidRDefault="000C7F7D" w:rsidP="003D132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75978">
        <w:rPr>
          <w:sz w:val="24"/>
          <w:szCs w:val="24"/>
        </w:rPr>
        <w:t xml:space="preserve">P.S: </w:t>
      </w:r>
      <w:r>
        <w:rPr>
          <w:sz w:val="24"/>
          <w:szCs w:val="24"/>
        </w:rPr>
        <w:t>Begumgonj, Dist: Noakhali</w:t>
      </w:r>
    </w:p>
    <w:p w:rsidR="000C7F7D" w:rsidRPr="00B75978" w:rsidRDefault="000C7F7D" w:rsidP="00036AEF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B75978">
        <w:rPr>
          <w:sz w:val="24"/>
          <w:szCs w:val="24"/>
        </w:rPr>
        <w:t>Mobile:</w:t>
      </w:r>
      <w:r>
        <w:rPr>
          <w:sz w:val="24"/>
          <w:szCs w:val="24"/>
        </w:rPr>
        <w:t xml:space="preserve"> 01670484770</w:t>
      </w:r>
    </w:p>
    <w:p w:rsidR="000C7F7D" w:rsidRPr="00B75978" w:rsidRDefault="000C7F7D" w:rsidP="00036AEF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B75978">
        <w:rPr>
          <w:sz w:val="24"/>
          <w:szCs w:val="24"/>
        </w:rPr>
        <w:t xml:space="preserve">E-mail: </w:t>
      </w:r>
      <w:r>
        <w:rPr>
          <w:sz w:val="24"/>
          <w:szCs w:val="24"/>
        </w:rPr>
        <w:t>salma.crazy111@gmail.com</w:t>
      </w:r>
    </w:p>
    <w:p w:rsidR="000C7F7D" w:rsidRPr="00A238FD" w:rsidRDefault="000C7F7D" w:rsidP="00820602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Objective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To build up a respectable career in a reputed institute where I can be able to prove my competence.</w:t>
      </w:r>
    </w:p>
    <w:p w:rsidR="000C7F7D" w:rsidRPr="00A238FD" w:rsidRDefault="000C7F7D" w:rsidP="00C2777D">
      <w:pPr>
        <w:spacing w:after="0"/>
        <w:ind w:left="1440" w:hanging="1440"/>
        <w:rPr>
          <w:b/>
          <w:bCs/>
          <w:sz w:val="28"/>
          <w:szCs w:val="28"/>
        </w:rPr>
      </w:pPr>
    </w:p>
    <w:p w:rsidR="000C7F7D" w:rsidRDefault="000C7F7D" w:rsidP="00C2777D">
      <w:pPr>
        <w:spacing w:after="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Education</w:t>
      </w:r>
      <w:r w:rsidRPr="00A238FD">
        <w:rPr>
          <w:sz w:val="24"/>
          <w:szCs w:val="24"/>
        </w:rPr>
        <w:tab/>
      </w:r>
    </w:p>
    <w:p w:rsidR="000C7F7D" w:rsidRDefault="000C7F7D" w:rsidP="00C2777D">
      <w:pPr>
        <w:spacing w:after="0"/>
        <w:rPr>
          <w:sz w:val="24"/>
          <w:szCs w:val="24"/>
        </w:rPr>
      </w:pPr>
    </w:p>
    <w:p w:rsidR="000C7F7D" w:rsidRPr="00A238FD" w:rsidRDefault="000C7F7D" w:rsidP="00E73872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Se</w:t>
      </w:r>
      <w:r>
        <w:rPr>
          <w:b/>
          <w:bCs/>
          <w:sz w:val="24"/>
          <w:szCs w:val="24"/>
          <w:u w:val="single"/>
        </w:rPr>
        <w:t>condary School Certificate(S.S.C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0C7F7D" w:rsidRPr="00A238FD" w:rsidRDefault="000C7F7D" w:rsidP="00E73872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0C7F7D" w:rsidRPr="00A238FD" w:rsidRDefault="000C7F7D" w:rsidP="00E73872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Science</w:t>
      </w:r>
    </w:p>
    <w:p w:rsidR="000C7F7D" w:rsidRPr="00A238FD" w:rsidRDefault="000C7F7D" w:rsidP="00E7387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2006</w:t>
      </w:r>
    </w:p>
    <w:p w:rsidR="000C7F7D" w:rsidRPr="00A238FD" w:rsidRDefault="000C7F7D" w:rsidP="00E73872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GPA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3.31</w:t>
      </w:r>
    </w:p>
    <w:p w:rsidR="000C7F7D" w:rsidRPr="00A238FD" w:rsidRDefault="000C7F7D" w:rsidP="00C2777D">
      <w:pPr>
        <w:spacing w:after="0"/>
        <w:rPr>
          <w:sz w:val="24"/>
          <w:szCs w:val="24"/>
        </w:rPr>
      </w:pPr>
    </w:p>
    <w:p w:rsidR="000C7F7D" w:rsidRPr="00A238FD" w:rsidRDefault="000C7F7D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Higher Secondary Certificate</w:t>
      </w:r>
      <w:r>
        <w:rPr>
          <w:b/>
          <w:bCs/>
          <w:sz w:val="24"/>
          <w:szCs w:val="24"/>
          <w:u w:val="single"/>
        </w:rPr>
        <w:t xml:space="preserve"> </w:t>
      </w:r>
      <w:r w:rsidRPr="00A238FD">
        <w:rPr>
          <w:b/>
          <w:bCs/>
          <w:sz w:val="24"/>
          <w:szCs w:val="24"/>
          <w:u w:val="single"/>
        </w:rPr>
        <w:t>(</w:t>
      </w:r>
      <w:r>
        <w:rPr>
          <w:b/>
          <w:bCs/>
          <w:sz w:val="24"/>
          <w:szCs w:val="24"/>
          <w:u w:val="single"/>
        </w:rPr>
        <w:t>H.S.C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0C7F7D" w:rsidRPr="00A238FD" w:rsidRDefault="000C7F7D" w:rsidP="00C72356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0C7F7D" w:rsidRPr="00A238FD" w:rsidRDefault="000C7F7D" w:rsidP="00C72356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Business Studies</w:t>
      </w:r>
    </w:p>
    <w:p w:rsidR="000C7F7D" w:rsidRPr="00A238FD" w:rsidRDefault="000C7F7D" w:rsidP="00C7235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2008</w:t>
      </w:r>
    </w:p>
    <w:p w:rsidR="000C7F7D" w:rsidRPr="00A238FD" w:rsidRDefault="000C7F7D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GPA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3.00</w:t>
      </w:r>
    </w:p>
    <w:p w:rsidR="000C7F7D" w:rsidRDefault="000C7F7D" w:rsidP="00AB7E2C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</w:p>
    <w:p w:rsidR="000C7F7D" w:rsidRPr="00A238FD" w:rsidRDefault="000C7F7D" w:rsidP="00E73872">
      <w:pPr>
        <w:spacing w:after="0"/>
        <w:ind w:left="720" w:firstLine="7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B.B.S (Pass) </w:t>
      </w:r>
    </w:p>
    <w:p w:rsidR="000C7F7D" w:rsidRPr="00A238FD" w:rsidRDefault="000C7F7D" w:rsidP="00E73872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University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National University</w:t>
      </w:r>
    </w:p>
    <w:p w:rsidR="000C7F7D" w:rsidRPr="00A238FD" w:rsidRDefault="000C7F7D" w:rsidP="00E73872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Subject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Bachelor of Business Studies</w:t>
      </w:r>
    </w:p>
    <w:p w:rsidR="000C7F7D" w:rsidRPr="00A238FD" w:rsidRDefault="000C7F7D" w:rsidP="00E7387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: Studying</w:t>
      </w:r>
    </w:p>
    <w:p w:rsidR="000C7F7D" w:rsidRDefault="000C7F7D" w:rsidP="00AB7E2C">
      <w:pPr>
        <w:spacing w:after="0"/>
        <w:rPr>
          <w:sz w:val="24"/>
          <w:szCs w:val="24"/>
        </w:rPr>
      </w:pPr>
    </w:p>
    <w:p w:rsidR="000C7F7D" w:rsidRDefault="000C7F7D" w:rsidP="00AB7E2C">
      <w:pPr>
        <w:spacing w:after="0"/>
        <w:rPr>
          <w:b/>
          <w:bCs/>
          <w:sz w:val="28"/>
          <w:szCs w:val="28"/>
        </w:rPr>
      </w:pPr>
    </w:p>
    <w:p w:rsidR="000C7F7D" w:rsidRDefault="000C7F7D" w:rsidP="00AB7E2C">
      <w:pPr>
        <w:spacing w:after="0"/>
        <w:rPr>
          <w:b/>
          <w:bCs/>
          <w:sz w:val="28"/>
          <w:szCs w:val="28"/>
        </w:rPr>
      </w:pPr>
    </w:p>
    <w:p w:rsidR="000C7F7D" w:rsidRDefault="000C7F7D" w:rsidP="00AB7E2C">
      <w:pPr>
        <w:spacing w:after="0"/>
        <w:rPr>
          <w:b/>
          <w:bCs/>
          <w:sz w:val="28"/>
          <w:szCs w:val="28"/>
        </w:rPr>
      </w:pPr>
    </w:p>
    <w:p w:rsidR="000C7F7D" w:rsidRDefault="000C7F7D" w:rsidP="00AB7E2C">
      <w:pPr>
        <w:spacing w:after="0"/>
        <w:rPr>
          <w:b/>
          <w:bCs/>
          <w:sz w:val="28"/>
          <w:szCs w:val="28"/>
        </w:rPr>
      </w:pPr>
    </w:p>
    <w:p w:rsidR="000C7F7D" w:rsidRDefault="000C7F7D" w:rsidP="00AB7E2C">
      <w:pPr>
        <w:spacing w:after="0"/>
        <w:rPr>
          <w:b/>
          <w:bCs/>
          <w:sz w:val="28"/>
          <w:szCs w:val="28"/>
        </w:rPr>
      </w:pPr>
    </w:p>
    <w:p w:rsidR="000C7F7D" w:rsidRDefault="000C7F7D" w:rsidP="00AB7E2C">
      <w:pPr>
        <w:spacing w:after="0"/>
        <w:rPr>
          <w:b/>
          <w:bCs/>
          <w:sz w:val="28"/>
          <w:szCs w:val="28"/>
        </w:rPr>
      </w:pPr>
    </w:p>
    <w:p w:rsidR="000C7F7D" w:rsidRDefault="000C7F7D" w:rsidP="00AB7E2C">
      <w:pPr>
        <w:spacing w:after="0"/>
        <w:rPr>
          <w:b/>
          <w:bCs/>
          <w:sz w:val="28"/>
          <w:szCs w:val="28"/>
        </w:rPr>
      </w:pPr>
    </w:p>
    <w:p w:rsidR="000C7F7D" w:rsidRDefault="000C7F7D" w:rsidP="00AB7E2C">
      <w:pPr>
        <w:spacing w:after="0"/>
        <w:rPr>
          <w:b/>
          <w:bCs/>
          <w:sz w:val="28"/>
          <w:szCs w:val="28"/>
        </w:rPr>
      </w:pPr>
    </w:p>
    <w:p w:rsidR="000C7F7D" w:rsidRDefault="000C7F7D" w:rsidP="00AB7E2C">
      <w:pPr>
        <w:spacing w:after="0"/>
        <w:rPr>
          <w:b/>
          <w:bCs/>
          <w:sz w:val="28"/>
          <w:szCs w:val="28"/>
        </w:rPr>
      </w:pPr>
    </w:p>
    <w:p w:rsidR="000C7F7D" w:rsidRDefault="000C7F7D" w:rsidP="00AB7E2C">
      <w:pPr>
        <w:spacing w:after="0"/>
        <w:rPr>
          <w:b/>
          <w:bCs/>
          <w:sz w:val="28"/>
          <w:szCs w:val="28"/>
        </w:rPr>
      </w:pPr>
    </w:p>
    <w:p w:rsidR="000C7F7D" w:rsidRDefault="000C7F7D" w:rsidP="00AB7E2C">
      <w:pPr>
        <w:spacing w:after="0"/>
        <w:rPr>
          <w:b/>
          <w:bCs/>
          <w:sz w:val="28"/>
          <w:szCs w:val="28"/>
        </w:rPr>
      </w:pPr>
    </w:p>
    <w:p w:rsidR="000C7F7D" w:rsidRDefault="000C7F7D" w:rsidP="00AB7E2C">
      <w:pPr>
        <w:spacing w:after="0"/>
        <w:rPr>
          <w:b/>
          <w:bCs/>
          <w:sz w:val="28"/>
          <w:szCs w:val="28"/>
        </w:rPr>
      </w:pPr>
    </w:p>
    <w:p w:rsidR="000C7F7D" w:rsidRPr="00A238FD" w:rsidRDefault="000C7F7D" w:rsidP="00F73844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Computer</w:t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>
        <w:rPr>
          <w:sz w:val="24"/>
          <w:szCs w:val="24"/>
        </w:rPr>
        <w:t xml:space="preserve"> MS Office, Multimedia, Internet etc.</w:t>
      </w:r>
    </w:p>
    <w:p w:rsidR="000C7F7D" w:rsidRPr="00A238FD" w:rsidRDefault="000C7F7D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Language</w:t>
      </w:r>
      <w:r w:rsidRPr="00C574B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Bengali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Excellent</w:t>
      </w:r>
    </w:p>
    <w:p w:rsidR="000C7F7D" w:rsidRPr="00B75978" w:rsidRDefault="000C7F7D" w:rsidP="00B75978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Proficiency</w:t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74B5">
        <w:rPr>
          <w:sz w:val="28"/>
          <w:szCs w:val="28"/>
        </w:rPr>
        <w:t xml:space="preserve">: </w:t>
      </w:r>
      <w:r w:rsidRPr="00A238FD"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Good</w:t>
      </w:r>
    </w:p>
    <w:p w:rsidR="000C7F7D" w:rsidRDefault="000C7F7D" w:rsidP="00091DFA">
      <w:pPr>
        <w:spacing w:after="0"/>
        <w:rPr>
          <w:b/>
          <w:bCs/>
          <w:sz w:val="28"/>
          <w:szCs w:val="28"/>
        </w:rPr>
      </w:pPr>
    </w:p>
    <w:p w:rsidR="000C7F7D" w:rsidRDefault="000C7F7D" w:rsidP="00091DFA">
      <w:pPr>
        <w:spacing w:after="0"/>
        <w:rPr>
          <w:b/>
          <w:bCs/>
          <w:sz w:val="28"/>
          <w:szCs w:val="28"/>
        </w:rPr>
      </w:pPr>
      <w:r w:rsidRPr="00091DFA">
        <w:rPr>
          <w:b/>
          <w:bCs/>
          <w:sz w:val="28"/>
          <w:szCs w:val="28"/>
        </w:rPr>
        <w:t>Personal</w:t>
      </w:r>
      <w:r w:rsidRPr="00C574B5">
        <w:rPr>
          <w:b/>
          <w:bCs/>
          <w:sz w:val="28"/>
          <w:szCs w:val="28"/>
        </w:rPr>
        <w:t xml:space="preserve"> </w:t>
      </w:r>
      <w:r w:rsidRPr="00091DFA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>:</w:t>
      </w:r>
    </w:p>
    <w:p w:rsidR="000C7F7D" w:rsidRDefault="000C7F7D" w:rsidP="0089375D">
      <w:pPr>
        <w:spacing w:after="0"/>
        <w:ind w:firstLine="720"/>
        <w:rPr>
          <w:sz w:val="24"/>
          <w:szCs w:val="24"/>
        </w:rPr>
      </w:pPr>
    </w:p>
    <w:p w:rsidR="000C7F7D" w:rsidRPr="00091DFA" w:rsidRDefault="000C7F7D" w:rsidP="00B75978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Sha Alam</w:t>
      </w:r>
    </w:p>
    <w:p w:rsidR="000C7F7D" w:rsidRPr="00091DFA" w:rsidRDefault="000C7F7D" w:rsidP="00B7597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Aleya Begum</w:t>
      </w:r>
    </w:p>
    <w:p w:rsidR="000C7F7D" w:rsidRPr="00091DFA" w:rsidRDefault="000C7F7D" w:rsidP="00DA7C87">
      <w:pPr>
        <w:spacing w:after="0" w:line="240" w:lineRule="auto"/>
        <w:rPr>
          <w:sz w:val="24"/>
          <w:szCs w:val="24"/>
        </w:rPr>
      </w:pPr>
    </w:p>
    <w:p w:rsidR="000C7F7D" w:rsidRPr="00A67367" w:rsidRDefault="000C7F7D" w:rsidP="00C97D82">
      <w:pPr>
        <w:spacing w:after="0" w:line="240" w:lineRule="auto"/>
        <w:ind w:firstLine="720"/>
        <w:rPr>
          <w:sz w:val="24"/>
          <w:szCs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 w:rsidRPr="00A67367">
        <w:rPr>
          <w:sz w:val="24"/>
          <w:szCs w:val="24"/>
        </w:rPr>
        <w:t xml:space="preserve">C/O, </w:t>
      </w:r>
      <w:r>
        <w:rPr>
          <w:sz w:val="24"/>
          <w:szCs w:val="24"/>
        </w:rPr>
        <w:t>Rashid Companir Puraton Bari</w:t>
      </w:r>
      <w:r w:rsidRPr="00A67367">
        <w:rPr>
          <w:sz w:val="24"/>
          <w:szCs w:val="24"/>
        </w:rPr>
        <w:t xml:space="preserve"> </w:t>
      </w:r>
    </w:p>
    <w:p w:rsidR="000C7F7D" w:rsidRPr="00B75978" w:rsidRDefault="000C7F7D" w:rsidP="00F61C24">
      <w:pPr>
        <w:spacing w:after="0" w:line="240" w:lineRule="auto"/>
        <w:ind w:firstLine="720"/>
        <w:jc w:val="center"/>
        <w:rPr>
          <w:sz w:val="24"/>
          <w:szCs w:val="24"/>
        </w:rPr>
      </w:pPr>
      <w:r w:rsidRPr="00A67367">
        <w:rPr>
          <w:sz w:val="24"/>
          <w:szCs w:val="24"/>
        </w:rPr>
        <w:t xml:space="preserve">  </w:t>
      </w:r>
      <w:r w:rsidRPr="00B75978">
        <w:rPr>
          <w:sz w:val="24"/>
          <w:szCs w:val="24"/>
        </w:rPr>
        <w:t xml:space="preserve">Vill: </w:t>
      </w:r>
      <w:r>
        <w:rPr>
          <w:sz w:val="24"/>
          <w:szCs w:val="24"/>
        </w:rPr>
        <w:t>Eklashpu</w:t>
      </w:r>
      <w:r w:rsidRPr="00B75978">
        <w:rPr>
          <w:sz w:val="24"/>
          <w:szCs w:val="24"/>
        </w:rPr>
        <w:t xml:space="preserve">r, Post: </w:t>
      </w:r>
      <w:r>
        <w:rPr>
          <w:sz w:val="24"/>
          <w:szCs w:val="24"/>
        </w:rPr>
        <w:t>Eklashpur Bazar</w:t>
      </w:r>
    </w:p>
    <w:p w:rsidR="000C7F7D" w:rsidRPr="00F73844" w:rsidRDefault="000C7F7D" w:rsidP="00F7384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75978">
        <w:rPr>
          <w:sz w:val="24"/>
          <w:szCs w:val="24"/>
        </w:rPr>
        <w:t xml:space="preserve">P.S: </w:t>
      </w:r>
      <w:r>
        <w:rPr>
          <w:sz w:val="24"/>
          <w:szCs w:val="24"/>
        </w:rPr>
        <w:t>Begumgonj, Dist: Noakhali</w:t>
      </w:r>
    </w:p>
    <w:p w:rsidR="000C7F7D" w:rsidRPr="00A167C5" w:rsidRDefault="000C7F7D" w:rsidP="008227AA">
      <w:pPr>
        <w:spacing w:after="0"/>
        <w:ind w:left="3600" w:hanging="2880"/>
        <w:rPr>
          <w:sz w:val="24"/>
          <w:szCs w:val="24"/>
        </w:rPr>
      </w:pPr>
    </w:p>
    <w:p w:rsidR="000C7F7D" w:rsidRDefault="000C7F7D" w:rsidP="007545BB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  <w:r w:rsidRPr="00F61C2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January 1989</w:t>
      </w:r>
    </w:p>
    <w:p w:rsidR="000C7F7D" w:rsidRPr="00C61FA7" w:rsidRDefault="000C7F7D" w:rsidP="00C41924">
      <w:pPr>
        <w:spacing w:after="0"/>
        <w:ind w:left="720" w:hanging="720"/>
        <w:rPr>
          <w:sz w:val="2"/>
          <w:szCs w:val="2"/>
        </w:rPr>
      </w:pPr>
    </w:p>
    <w:p w:rsidR="000C7F7D" w:rsidRDefault="000C7F7D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0C7F7D" w:rsidRPr="00091DFA" w:rsidRDefault="000C7F7D" w:rsidP="0089375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0C7F7D" w:rsidRPr="00091DFA" w:rsidRDefault="000C7F7D" w:rsidP="006611E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</w:t>
      </w:r>
    </w:p>
    <w:p w:rsidR="000C7F7D" w:rsidRPr="00091DFA" w:rsidRDefault="000C7F7D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O+</w:t>
      </w:r>
    </w:p>
    <w:p w:rsidR="000C7F7D" w:rsidRPr="00091DFA" w:rsidRDefault="000C7F7D" w:rsidP="006611E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0C7F7D" w:rsidRDefault="000C7F7D" w:rsidP="008C4918">
      <w:pPr>
        <w:spacing w:after="0"/>
        <w:rPr>
          <w:sz w:val="24"/>
          <w:szCs w:val="24"/>
        </w:rPr>
      </w:pPr>
    </w:p>
    <w:p w:rsidR="000C7F7D" w:rsidRDefault="000C7F7D" w:rsidP="008C4918">
      <w:pPr>
        <w:spacing w:after="0"/>
        <w:rPr>
          <w:sz w:val="24"/>
          <w:szCs w:val="24"/>
        </w:rPr>
      </w:pPr>
    </w:p>
    <w:p w:rsidR="000C7F7D" w:rsidRPr="00C41924" w:rsidRDefault="000C7F7D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bCs/>
          <w:sz w:val="28"/>
          <w:szCs w:val="28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0C7F7D" w:rsidRPr="00CC0C54">
        <w:trPr>
          <w:trHeight w:val="1241"/>
        </w:trPr>
        <w:tc>
          <w:tcPr>
            <w:tcW w:w="10080" w:type="dxa"/>
          </w:tcPr>
          <w:p w:rsidR="000C7F7D" w:rsidRPr="00CC0C54" w:rsidRDefault="000C7F7D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0C7F7D" w:rsidRDefault="000C7F7D" w:rsidP="00C2777D">
      <w:pPr>
        <w:spacing w:after="0"/>
        <w:rPr>
          <w:sz w:val="24"/>
          <w:szCs w:val="24"/>
        </w:rPr>
      </w:pPr>
    </w:p>
    <w:p w:rsidR="000C7F7D" w:rsidRPr="00091DFA" w:rsidRDefault="000C7F7D" w:rsidP="00C2777D">
      <w:pPr>
        <w:spacing w:after="0"/>
        <w:rPr>
          <w:sz w:val="24"/>
          <w:szCs w:val="24"/>
        </w:rPr>
      </w:pPr>
    </w:p>
    <w:p w:rsidR="000C7F7D" w:rsidRPr="00091DFA" w:rsidRDefault="000C7F7D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</w:t>
      </w:r>
      <w:r>
        <w:rPr>
          <w:sz w:val="24"/>
          <w:szCs w:val="24"/>
        </w:rPr>
        <w:t>----------------</w:t>
      </w:r>
    </w:p>
    <w:p w:rsidR="000C7F7D" w:rsidRDefault="000C7F7D" w:rsidP="00144CAD">
      <w:pPr>
        <w:tabs>
          <w:tab w:val="left" w:pos="3456"/>
        </w:tabs>
        <w:spacing w:after="0"/>
        <w:rPr>
          <w:sz w:val="28"/>
          <w:szCs w:val="28"/>
        </w:rPr>
      </w:pPr>
      <w:r>
        <w:rPr>
          <w:sz w:val="24"/>
          <w:szCs w:val="24"/>
        </w:rPr>
        <w:t xml:space="preserve">   Akramul Hasan Sagor</w:t>
      </w:r>
      <w:r>
        <w:rPr>
          <w:sz w:val="28"/>
          <w:szCs w:val="28"/>
        </w:rPr>
        <w:tab/>
      </w:r>
    </w:p>
    <w:p w:rsidR="000C7F7D" w:rsidRPr="000555B7" w:rsidRDefault="000C7F7D" w:rsidP="00EF3CEB">
      <w:pPr>
        <w:tabs>
          <w:tab w:val="left" w:pos="3456"/>
        </w:tabs>
        <w:spacing w:after="0"/>
        <w:rPr>
          <w:sz w:val="24"/>
          <w:szCs w:val="24"/>
        </w:rPr>
      </w:pPr>
    </w:p>
    <w:p w:rsidR="000C7F7D" w:rsidRPr="00091DFA" w:rsidRDefault="000C7F7D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</w:p>
    <w:p w:rsidR="000C7F7D" w:rsidRPr="00091DFA" w:rsidRDefault="000C7F7D" w:rsidP="00C2777D">
      <w:pPr>
        <w:spacing w:after="0"/>
        <w:rPr>
          <w:sz w:val="24"/>
          <w:szCs w:val="24"/>
        </w:rPr>
      </w:pPr>
    </w:p>
    <w:p w:rsidR="000C7F7D" w:rsidRPr="00091DFA" w:rsidRDefault="000C7F7D" w:rsidP="00852282">
      <w:pPr>
        <w:rPr>
          <w:sz w:val="24"/>
          <w:szCs w:val="24"/>
        </w:rPr>
      </w:pPr>
    </w:p>
    <w:p w:rsidR="000C7F7D" w:rsidRDefault="000C7F7D" w:rsidP="00266501"/>
    <w:sectPr w:rsidR="000C7F7D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36AEF"/>
    <w:rsid w:val="000555B7"/>
    <w:rsid w:val="00091DFA"/>
    <w:rsid w:val="000C7F7D"/>
    <w:rsid w:val="001045DB"/>
    <w:rsid w:val="00115399"/>
    <w:rsid w:val="00144CAD"/>
    <w:rsid w:val="00194739"/>
    <w:rsid w:val="001A24F7"/>
    <w:rsid w:val="001E1B94"/>
    <w:rsid w:val="001F3B66"/>
    <w:rsid w:val="001F5ABF"/>
    <w:rsid w:val="00232D9C"/>
    <w:rsid w:val="00247AE1"/>
    <w:rsid w:val="00266501"/>
    <w:rsid w:val="00267AD5"/>
    <w:rsid w:val="00267B66"/>
    <w:rsid w:val="00274432"/>
    <w:rsid w:val="002B6C32"/>
    <w:rsid w:val="002C1230"/>
    <w:rsid w:val="002E6A7B"/>
    <w:rsid w:val="003551B0"/>
    <w:rsid w:val="00377AC0"/>
    <w:rsid w:val="003B6271"/>
    <w:rsid w:val="003D1329"/>
    <w:rsid w:val="00405E79"/>
    <w:rsid w:val="00411E1F"/>
    <w:rsid w:val="004144C3"/>
    <w:rsid w:val="0042745E"/>
    <w:rsid w:val="00427F7C"/>
    <w:rsid w:val="00430AC6"/>
    <w:rsid w:val="00473170"/>
    <w:rsid w:val="00495F08"/>
    <w:rsid w:val="004A58DB"/>
    <w:rsid w:val="00514347"/>
    <w:rsid w:val="0053023C"/>
    <w:rsid w:val="00535E9F"/>
    <w:rsid w:val="005E2C3E"/>
    <w:rsid w:val="005F663E"/>
    <w:rsid w:val="00606A84"/>
    <w:rsid w:val="00621433"/>
    <w:rsid w:val="00645B3C"/>
    <w:rsid w:val="006611ED"/>
    <w:rsid w:val="00673211"/>
    <w:rsid w:val="006E3C54"/>
    <w:rsid w:val="006E5A7B"/>
    <w:rsid w:val="00701596"/>
    <w:rsid w:val="00733691"/>
    <w:rsid w:val="007545BB"/>
    <w:rsid w:val="00771CB0"/>
    <w:rsid w:val="007E61B8"/>
    <w:rsid w:val="00800733"/>
    <w:rsid w:val="00802784"/>
    <w:rsid w:val="00820602"/>
    <w:rsid w:val="008227AA"/>
    <w:rsid w:val="00840C76"/>
    <w:rsid w:val="00852282"/>
    <w:rsid w:val="0085742D"/>
    <w:rsid w:val="008741DF"/>
    <w:rsid w:val="0089375D"/>
    <w:rsid w:val="008C4918"/>
    <w:rsid w:val="008C76E3"/>
    <w:rsid w:val="00927043"/>
    <w:rsid w:val="00951DBC"/>
    <w:rsid w:val="0097086A"/>
    <w:rsid w:val="00993563"/>
    <w:rsid w:val="009A0AFD"/>
    <w:rsid w:val="009E48A4"/>
    <w:rsid w:val="009F5408"/>
    <w:rsid w:val="00A12C6B"/>
    <w:rsid w:val="00A167C5"/>
    <w:rsid w:val="00A21E9D"/>
    <w:rsid w:val="00A238FD"/>
    <w:rsid w:val="00A67367"/>
    <w:rsid w:val="00A752D9"/>
    <w:rsid w:val="00AB7E2C"/>
    <w:rsid w:val="00AF558C"/>
    <w:rsid w:val="00B20519"/>
    <w:rsid w:val="00B245B2"/>
    <w:rsid w:val="00B46D71"/>
    <w:rsid w:val="00B6190F"/>
    <w:rsid w:val="00B674C8"/>
    <w:rsid w:val="00B75978"/>
    <w:rsid w:val="00B86194"/>
    <w:rsid w:val="00B90096"/>
    <w:rsid w:val="00BD7249"/>
    <w:rsid w:val="00BF19D1"/>
    <w:rsid w:val="00C236B1"/>
    <w:rsid w:val="00C24A01"/>
    <w:rsid w:val="00C2777D"/>
    <w:rsid w:val="00C3114D"/>
    <w:rsid w:val="00C41924"/>
    <w:rsid w:val="00C574B5"/>
    <w:rsid w:val="00C57823"/>
    <w:rsid w:val="00C61FA7"/>
    <w:rsid w:val="00C72356"/>
    <w:rsid w:val="00C97D82"/>
    <w:rsid w:val="00CC0C54"/>
    <w:rsid w:val="00CC7E81"/>
    <w:rsid w:val="00D00C5B"/>
    <w:rsid w:val="00D01A4C"/>
    <w:rsid w:val="00D50A00"/>
    <w:rsid w:val="00D512BE"/>
    <w:rsid w:val="00D6281D"/>
    <w:rsid w:val="00D64172"/>
    <w:rsid w:val="00D933F1"/>
    <w:rsid w:val="00DA7C87"/>
    <w:rsid w:val="00E01A8C"/>
    <w:rsid w:val="00E67D31"/>
    <w:rsid w:val="00E73872"/>
    <w:rsid w:val="00ED5BF8"/>
    <w:rsid w:val="00EF3CEB"/>
    <w:rsid w:val="00F20A96"/>
    <w:rsid w:val="00F61C24"/>
    <w:rsid w:val="00F6575F"/>
    <w:rsid w:val="00F73844"/>
    <w:rsid w:val="00F87F83"/>
    <w:rsid w:val="00FB64B8"/>
    <w:rsid w:val="00FC42CD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</TotalTime>
  <Pages>3</Pages>
  <Words>220</Words>
  <Characters>1257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11</cp:revision>
  <cp:lastPrinted>2015-08-26T07:12:00Z</cp:lastPrinted>
  <dcterms:created xsi:type="dcterms:W3CDTF">2015-08-26T06:52:00Z</dcterms:created>
  <dcterms:modified xsi:type="dcterms:W3CDTF">2015-09-05T11:37:00Z</dcterms:modified>
</cp:coreProperties>
</file>